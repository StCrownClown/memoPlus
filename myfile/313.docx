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37428B">
        <w:rPr>
          <w:rFonts w:ascii="TH SarabunPSK" w:hAnsi="TH SarabunPSK" w:cs="TH SarabunPSK"/>
          <w:sz w:val="32"/>
          <w:szCs w:val="32"/>
        </w:rPr>
        <w:t>/#{Value01}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#{Value02}</w:t>
      </w:r>
    </w:p>
    <w:p w:rsidR="004916CD" w:rsidRPr="0037428B" w:rsidRDefault="004916CD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4916CD" w:rsidRPr="0037428B" w:rsidRDefault="004916CD" w:rsidP="005E680A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</w:rPr>
        <w:t>#{Date01}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เรื่อง  สงวนสิทธิ์</w:t>
      </w:r>
      <w:r>
        <w:rPr>
          <w:rFonts w:ascii="TH SarabunPSK" w:hAnsi="TH SarabunPSK" w:cs="TH SarabunPSK"/>
          <w:sz w:val="32"/>
          <w:szCs w:val="32"/>
          <w:cs/>
        </w:rPr>
        <w:t>การเรียก</w:t>
      </w:r>
      <w:r w:rsidRPr="0037428B">
        <w:rPr>
          <w:rFonts w:ascii="TH SarabunPSK" w:hAnsi="TH SarabunPSK" w:cs="TH SarabunPSK"/>
          <w:sz w:val="32"/>
          <w:szCs w:val="32"/>
          <w:cs/>
        </w:rPr>
        <w:t>ค่าปรับกรณีส่งมอบบริการ/งานจ้างล่าช้า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3</w:t>
      </w:r>
      <w:r w:rsidRPr="0037428B">
        <w:rPr>
          <w:rFonts w:ascii="TH SarabunPSK" w:hAnsi="TH SarabunPSK" w:cs="TH SarabunPSK"/>
          <w:sz w:val="32"/>
          <w:szCs w:val="32"/>
        </w:rPr>
        <w:t>}</w:t>
      </w:r>
    </w:p>
    <w:p w:rsidR="004916CD" w:rsidRPr="0037428B" w:rsidRDefault="004916CD" w:rsidP="00B03F24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4916CD" w:rsidRPr="0037428B" w:rsidRDefault="004916CD" w:rsidP="009C5D74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37428B">
        <w:rPr>
          <w:rFonts w:ascii="TH SarabunPSK" w:hAnsi="TH SarabunPSK" w:cs="TH SarabunPSK"/>
          <w:sz w:val="32"/>
          <w:szCs w:val="32"/>
        </w:rPr>
        <w:t xml:space="preserve">}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#{Date02}</w:t>
      </w:r>
    </w:p>
    <w:p w:rsidR="004916CD" w:rsidRPr="0037428B" w:rsidRDefault="004916CD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6</w:t>
      </w:r>
      <w:r w:rsidRPr="0037428B">
        <w:rPr>
          <w:rFonts w:ascii="TH SarabunPSK" w:hAnsi="TH SarabunPSK" w:cs="TH SarabunPSK"/>
          <w:sz w:val="32"/>
          <w:szCs w:val="32"/>
        </w:rPr>
        <w:t xml:space="preserve">}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#{Date03}</w:t>
      </w:r>
    </w:p>
    <w:p w:rsidR="004916CD" w:rsidRPr="0037428B" w:rsidRDefault="004916CD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>แจ้งให้ท่านทราบการครบกำหนดการส่งมอบบริการ/งานจ้างเพื่อดำเนินการ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7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ให้แก่ ศูนย์ฯ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4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จะคิดค่าปรับจากท่านเป็นรายวันจนกว่าท่านจะส่งมอบบริการ/งานจ้างได้ครบถ้วนตามที่ตกลงกัน ความละเอียดแจ้งแล้ว นั้น </w:t>
      </w:r>
    </w:p>
    <w:p w:rsidR="004916CD" w:rsidRDefault="004916CD" w:rsidP="001A3F6C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C039FD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ท่านได้ส่งมอบบริการ/งานจ้างให้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#{Date0</w:t>
      </w:r>
      <w:r>
        <w:rPr>
          <w:rFonts w:ascii="TH SarabunPSK" w:hAnsi="TH SarabunPSK" w:cs="TH SarabunPSK"/>
          <w:sz w:val="32"/>
          <w:szCs w:val="32"/>
          <w:cs/>
        </w:rPr>
        <w:t>5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8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จึงขอแจ้งสงวนสิทธิ์ค่าปรับกรณีท่านส่งมอบบริการ/งานจ้างล่าช้า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#{Num01}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#{Numtext01}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4916CD" w:rsidRPr="0037428B" w:rsidRDefault="004916CD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1A3F6C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37428B">
        <w:rPr>
          <w:rFonts w:ascii="TH SarabunPSK" w:hAnsi="TH SarabunPSK" w:cs="TH SarabunPSK"/>
          <w:sz w:val="32"/>
          <w:szCs w:val="32"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</w:rPr>
        <w:t>(</w:t>
      </w:r>
      <w:r w:rsidRPr="0037428B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37428B">
        <w:rPr>
          <w:rFonts w:ascii="TH SarabunPSK" w:hAnsi="TH SarabunPSK" w:cs="TH SarabunPSK"/>
          <w:sz w:val="32"/>
          <w:szCs w:val="32"/>
        </w:rPr>
        <w:t>)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4916CD" w:rsidRPr="0037428B" w:rsidRDefault="004916CD" w:rsidP="005E680A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37428B">
        <w:rPr>
          <w:rFonts w:ascii="TH SarabunPSK" w:hAnsi="TH SarabunPSK" w:cs="TH SarabunPSK"/>
          <w:sz w:val="32"/>
          <w:szCs w:val="32"/>
        </w:rPr>
        <w:t xml:space="preserve">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37428B">
        <w:rPr>
          <w:rFonts w:ascii="TH SarabunPSK" w:hAnsi="TH SarabunPSK" w:cs="TH SarabunPSK"/>
          <w:sz w:val="32"/>
          <w:szCs w:val="32"/>
        </w:rPr>
        <w:t xml:space="preserve">FAX </w:t>
      </w:r>
      <w:r w:rsidRPr="0037428B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#{Value0</w:t>
      </w:r>
      <w:r>
        <w:rPr>
          <w:rFonts w:ascii="TH SarabunPSK" w:hAnsi="TH SarabunPSK" w:cs="TH SarabunPSK"/>
          <w:sz w:val="32"/>
          <w:szCs w:val="32"/>
          <w:cs/>
        </w:rPr>
        <w:t>9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#{Value</w:t>
      </w:r>
      <w:r>
        <w:rPr>
          <w:rFonts w:ascii="TH SarabunPSK" w:hAnsi="TH SarabunPSK" w:cs="TH SarabunPSK"/>
          <w:sz w:val="32"/>
          <w:szCs w:val="32"/>
          <w:cs/>
        </w:rPr>
        <w:t>10</w:t>
      </w:r>
      <w:r w:rsidRPr="0037428B">
        <w:rPr>
          <w:rFonts w:ascii="TH SarabunPSK" w:hAnsi="TH SarabunPSK" w:cs="TH SarabunPSK"/>
          <w:sz w:val="32"/>
          <w:szCs w:val="32"/>
        </w:rPr>
        <w:t>}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4916CD" w:rsidRPr="0037428B" w:rsidRDefault="004916CD" w:rsidP="005E680A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>โทรสาร  0 2564 6</w:t>
      </w:r>
      <w:r>
        <w:rPr>
          <w:rFonts w:ascii="TH SarabunPSK" w:hAnsi="TH SarabunPSK" w:cs="TH SarabunPSK"/>
          <w:sz w:val="32"/>
          <w:szCs w:val="32"/>
          <w:cs/>
        </w:rPr>
        <w:t>699</w:t>
      </w:r>
      <w:r w:rsidRPr="0037428B">
        <w:rPr>
          <w:rFonts w:ascii="TH SarabunPSK" w:hAnsi="TH SarabunPSK" w:cs="TH SarabunPSK"/>
          <w:sz w:val="32"/>
          <w:szCs w:val="32"/>
        </w:rPr>
        <w:t xml:space="preserve">                                     </w:t>
      </w:r>
      <w:r w:rsidRPr="0037428B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37428B">
        <w:rPr>
          <w:rFonts w:ascii="TH SarabunPSK" w:hAnsi="TH SarabunPSK" w:cs="TH SarabunPSK"/>
          <w:sz w:val="32"/>
          <w:szCs w:val="32"/>
        </w:rPr>
        <w:t xml:space="preserve">      </w:t>
      </w:r>
    </w:p>
    <w:p w:rsidR="004916CD" w:rsidRPr="0037428B" w:rsidRDefault="004916CD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4916CD" w:rsidRPr="0037428B" w:rsidSect="009C5D74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6CD" w:rsidRDefault="004916CD">
      <w:r>
        <w:separator/>
      </w:r>
    </w:p>
  </w:endnote>
  <w:endnote w:type="continuationSeparator" w:id="1">
    <w:p w:rsidR="004916CD" w:rsidRDefault="00491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6CD" w:rsidRDefault="004916CD">
      <w:r>
        <w:separator/>
      </w:r>
    </w:p>
  </w:footnote>
  <w:footnote w:type="continuationSeparator" w:id="1">
    <w:p w:rsidR="004916CD" w:rsidRDefault="004916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3318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A87"/>
    <w:rsid w:val="00066F87"/>
    <w:rsid w:val="00067298"/>
    <w:rsid w:val="0007113D"/>
    <w:rsid w:val="0007356E"/>
    <w:rsid w:val="000738ED"/>
    <w:rsid w:val="0007501D"/>
    <w:rsid w:val="00080931"/>
    <w:rsid w:val="00084C2E"/>
    <w:rsid w:val="0008520C"/>
    <w:rsid w:val="0009115C"/>
    <w:rsid w:val="00091658"/>
    <w:rsid w:val="00092C61"/>
    <w:rsid w:val="00094957"/>
    <w:rsid w:val="000A04E0"/>
    <w:rsid w:val="000A2291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D759E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17D97"/>
    <w:rsid w:val="00120CC9"/>
    <w:rsid w:val="00122F1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81D96"/>
    <w:rsid w:val="0018350B"/>
    <w:rsid w:val="00186D74"/>
    <w:rsid w:val="00192961"/>
    <w:rsid w:val="00194929"/>
    <w:rsid w:val="001978B6"/>
    <w:rsid w:val="001A09AA"/>
    <w:rsid w:val="001A0EE3"/>
    <w:rsid w:val="001A30FF"/>
    <w:rsid w:val="001A3F6C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D23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B097B"/>
    <w:rsid w:val="002B70D3"/>
    <w:rsid w:val="002C55EA"/>
    <w:rsid w:val="002C590B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22F0"/>
    <w:rsid w:val="00353B6E"/>
    <w:rsid w:val="00357DCA"/>
    <w:rsid w:val="003611EE"/>
    <w:rsid w:val="00362622"/>
    <w:rsid w:val="00362A21"/>
    <w:rsid w:val="00365E6A"/>
    <w:rsid w:val="003675EF"/>
    <w:rsid w:val="0037428B"/>
    <w:rsid w:val="00375F2E"/>
    <w:rsid w:val="003769D2"/>
    <w:rsid w:val="003775D1"/>
    <w:rsid w:val="0038207E"/>
    <w:rsid w:val="00382EDC"/>
    <w:rsid w:val="00386623"/>
    <w:rsid w:val="003922C5"/>
    <w:rsid w:val="0039308F"/>
    <w:rsid w:val="003945C4"/>
    <w:rsid w:val="003953BE"/>
    <w:rsid w:val="003A1F24"/>
    <w:rsid w:val="003A2A4E"/>
    <w:rsid w:val="003A452D"/>
    <w:rsid w:val="003A6CEF"/>
    <w:rsid w:val="003A7411"/>
    <w:rsid w:val="003A7CC2"/>
    <w:rsid w:val="003B042F"/>
    <w:rsid w:val="003B11E8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60ED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16CD"/>
    <w:rsid w:val="00496023"/>
    <w:rsid w:val="004A3666"/>
    <w:rsid w:val="004A6A40"/>
    <w:rsid w:val="004C0FE9"/>
    <w:rsid w:val="004C31D1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27806"/>
    <w:rsid w:val="00534A6E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E680A"/>
    <w:rsid w:val="005F0225"/>
    <w:rsid w:val="005F168C"/>
    <w:rsid w:val="005F40BE"/>
    <w:rsid w:val="005F67E6"/>
    <w:rsid w:val="00604E2F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138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26E7"/>
    <w:rsid w:val="006B372C"/>
    <w:rsid w:val="006B47BF"/>
    <w:rsid w:val="006B4D3A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227F"/>
    <w:rsid w:val="0073578B"/>
    <w:rsid w:val="0074142E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105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3782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E5CD8"/>
    <w:rsid w:val="008F10B7"/>
    <w:rsid w:val="008F1970"/>
    <w:rsid w:val="008F71C6"/>
    <w:rsid w:val="009002B2"/>
    <w:rsid w:val="00901B17"/>
    <w:rsid w:val="0090597F"/>
    <w:rsid w:val="00910AF7"/>
    <w:rsid w:val="009122D3"/>
    <w:rsid w:val="009147E3"/>
    <w:rsid w:val="009176D8"/>
    <w:rsid w:val="00920F2D"/>
    <w:rsid w:val="009229FB"/>
    <w:rsid w:val="0092382F"/>
    <w:rsid w:val="00924665"/>
    <w:rsid w:val="00924B5C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C5D74"/>
    <w:rsid w:val="009D191B"/>
    <w:rsid w:val="009D46A4"/>
    <w:rsid w:val="009D56F4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5C76"/>
    <w:rsid w:val="00A46EE7"/>
    <w:rsid w:val="00A47E76"/>
    <w:rsid w:val="00A53350"/>
    <w:rsid w:val="00A54778"/>
    <w:rsid w:val="00A64800"/>
    <w:rsid w:val="00A70F48"/>
    <w:rsid w:val="00A71321"/>
    <w:rsid w:val="00A71A53"/>
    <w:rsid w:val="00A74AAA"/>
    <w:rsid w:val="00A7687F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03F24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D6A"/>
    <w:rsid w:val="00B67161"/>
    <w:rsid w:val="00B70AD3"/>
    <w:rsid w:val="00B747C8"/>
    <w:rsid w:val="00B74BD9"/>
    <w:rsid w:val="00B74E22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3840"/>
    <w:rsid w:val="00BD41A5"/>
    <w:rsid w:val="00BD7D05"/>
    <w:rsid w:val="00BE183A"/>
    <w:rsid w:val="00BE234F"/>
    <w:rsid w:val="00BE3422"/>
    <w:rsid w:val="00BE3804"/>
    <w:rsid w:val="00BE4812"/>
    <w:rsid w:val="00BF7A03"/>
    <w:rsid w:val="00C000DE"/>
    <w:rsid w:val="00C039FD"/>
    <w:rsid w:val="00C03BC5"/>
    <w:rsid w:val="00C0766D"/>
    <w:rsid w:val="00C07C4B"/>
    <w:rsid w:val="00C12C57"/>
    <w:rsid w:val="00C14968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1090"/>
    <w:rsid w:val="00C53E1A"/>
    <w:rsid w:val="00C54148"/>
    <w:rsid w:val="00C6033E"/>
    <w:rsid w:val="00C60F4D"/>
    <w:rsid w:val="00C66BCA"/>
    <w:rsid w:val="00C67DBF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046E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52941"/>
    <w:rsid w:val="00D6383C"/>
    <w:rsid w:val="00D651BA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44DE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3F2C"/>
    <w:rsid w:val="00E05F6B"/>
    <w:rsid w:val="00E07B16"/>
    <w:rsid w:val="00E07F19"/>
    <w:rsid w:val="00E134B9"/>
    <w:rsid w:val="00E15715"/>
    <w:rsid w:val="00E261CB"/>
    <w:rsid w:val="00E34D65"/>
    <w:rsid w:val="00E34EE9"/>
    <w:rsid w:val="00E364F5"/>
    <w:rsid w:val="00E40337"/>
    <w:rsid w:val="00E47AA4"/>
    <w:rsid w:val="00E5172B"/>
    <w:rsid w:val="00E52330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61B3"/>
    <w:rsid w:val="00F211B7"/>
    <w:rsid w:val="00F26178"/>
    <w:rsid w:val="00F34BCA"/>
    <w:rsid w:val="00F37A5E"/>
    <w:rsid w:val="00F400CF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35C4"/>
    <w:rsid w:val="00F863A2"/>
    <w:rsid w:val="00F91529"/>
    <w:rsid w:val="00F92779"/>
    <w:rsid w:val="00FA2F66"/>
    <w:rsid w:val="00FA3408"/>
    <w:rsid w:val="00FB093E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968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22F19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22F19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C1496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22F19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C14968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22F19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22F19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22F19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83</TotalTime>
  <Pages>1</Pages>
  <Words>243</Words>
  <Characters>1387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20</cp:revision>
  <cp:lastPrinted>2015-10-26T09:18:00Z</cp:lastPrinted>
  <dcterms:created xsi:type="dcterms:W3CDTF">2016-03-14T04:11:00Z</dcterms:created>
  <dcterms:modified xsi:type="dcterms:W3CDTF">2017-04-12T10:51:00Z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
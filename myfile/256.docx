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#{VALUe01}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#{valuE02}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#{NUM01}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#{NUMTEXT01})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#{num02}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#{numtext02})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{NumENXX}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#{NUMen01}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#{numTEXTen01})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#{NumEN02}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#{NumtextEN02})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#{DATEEN01}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#{dAteEn02}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#{date01}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#{DaTe02}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#{selectUSER01}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#{SELECTuserEN02}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#{SELECTdates01}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#{selectDATESen02}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#{SElectPLACE01}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#{SELECTplaceen02}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Time</w:t>
      </w:r>
      <w:r>
        <w:rPr>
          <w:rFonts w:ascii="Browallia New" w:hAnsi="Browallia New" w:cs="Browallia New"/>
          <w:color w:val="333333"/>
          <w:sz w:val="32"/>
          <w:szCs w:val="32"/>
        </w:rPr>
        <w:t>XX</w:t>
      </w:r>
    </w:p>
    <w:p w:rsidR="0084468F" w:rsidRPr="004347A8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#{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</w:t>
      </w:r>
      <w:r>
        <w:rPr>
          <w:rFonts w:ascii="Browallia New" w:hAnsi="Browallia New" w:cs="Browallia New"/>
          <w:color w:val="333333"/>
          <w:sz w:val="32"/>
          <w:szCs w:val="32"/>
        </w:rPr>
        <w:t>IME01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}</w:t>
      </w:r>
      <w:r>
        <w:rPr>
          <w:rFonts w:ascii="Browallia New" w:hAnsi="Browallia New" w:cs="Browallia New"/>
          <w:color w:val="333333"/>
          <w:sz w:val="32"/>
          <w:szCs w:val="32"/>
        </w:rPr>
        <w:tab/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(2) #{</w:t>
      </w:r>
      <w:r>
        <w:rPr>
          <w:rFonts w:ascii="Browallia New" w:hAnsi="Browallia New" w:cs="Browallia New"/>
          <w:color w:val="333333"/>
          <w:sz w:val="32"/>
          <w:szCs w:val="32"/>
        </w:rPr>
        <w:t>tiME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ตามด้วยตัวเลข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2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ตัว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#{Checkbox01}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#{Checkbox02}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4468F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F" w:rsidRDefault="0084468F">
      <w:r>
        <w:separator/>
      </w:r>
    </w:p>
  </w:endnote>
  <w:endnote w:type="continuationSeparator" w:id="1">
    <w:p w:rsidR="0084468F" w:rsidRDefault="0084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F" w:rsidRDefault="0084468F">
      <w:r>
        <w:separator/>
      </w:r>
    </w:p>
  </w:footnote>
  <w:footnote w:type="continuationSeparator" w:id="1">
    <w:p w:rsidR="0084468F" w:rsidRDefault="0084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F" w:rsidRDefault="0084468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347A8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D500B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68F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BB6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01CE8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127</Words>
  <Characters>728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78</cp:revision>
  <cp:lastPrinted>2012-05-08T08:29:00Z</cp:lastPrinted>
  <dcterms:created xsi:type="dcterms:W3CDTF">2016-06-20T02:57:00Z</dcterms:created>
  <dcterms:modified xsi:type="dcterms:W3CDTF">2017-07-26T07:44:00Z</dcterms:modified>
</cp:coreProperties>
</file>
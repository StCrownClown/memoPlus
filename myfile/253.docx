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92" w:rsidRPr="00E91035" w:rsidRDefault="00254B92" w:rsidP="00C734D0">
      <w:pPr>
        <w:pStyle w:val="Heading1"/>
        <w:jc w:val="left"/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  <w:r w:rsidRPr="00E91035">
        <w:rPr>
          <w:rFonts w:ascii="TH SarabunPSK" w:hAnsi="TH SarabunPSK" w:cs="TH SarabunPSK"/>
          <w:sz w:val="32"/>
          <w:szCs w:val="32"/>
          <w:cs/>
        </w:rPr>
        <w:t>วท 5402</w:t>
      </w:r>
      <w:r w:rsidRPr="00E91035">
        <w:rPr>
          <w:rFonts w:ascii="TH SarabunPSK" w:hAnsi="TH SarabunPSK" w:cs="TH SarabunPSK"/>
          <w:sz w:val="32"/>
          <w:szCs w:val="32"/>
        </w:rPr>
        <w:t>/#{Value01}</w:t>
      </w:r>
    </w:p>
    <w:p w:rsidR="00254B92" w:rsidRPr="00E91035" w:rsidRDefault="00254B92" w:rsidP="00C734D0">
      <w:pPr>
        <w:ind w:left="5387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ind w:left="5040" w:hanging="220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>#{Date01}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วาระการดำรงตำแหน่งในคณะกรรมการบริหารศูนย์พันธุวิศวกรรมและเทคโนโลยีชีวภาพแห่งชาติ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  <w:t>และรับรองรายงานการประชุมคณะกรรมการบริหารศูนย์ฯ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#{Value02}</w:t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เรียน</w:t>
      </w:r>
      <w:r w:rsidRPr="00E91035">
        <w:rPr>
          <w:rFonts w:ascii="TH SarabunPSK" w:hAnsi="TH SarabunPSK" w:cs="TH SarabunPSK"/>
          <w:sz w:val="32"/>
          <w:szCs w:val="32"/>
        </w:rPr>
        <w:tab/>
        <w:t>#{Value03}</w:t>
      </w:r>
    </w:p>
    <w:p w:rsidR="00254B92" w:rsidRPr="00E91035" w:rsidRDefault="00254B92" w:rsidP="00C734D0">
      <w:pPr>
        <w:tabs>
          <w:tab w:val="left" w:pos="567"/>
        </w:tabs>
        <w:rPr>
          <w:rFonts w:ascii="TH SarabunPSK" w:hAnsi="TH SarabunPSK" w:cs="TH SarabunPSK"/>
          <w:spacing w:val="-8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E91035">
        <w:rPr>
          <w:rFonts w:ascii="TH SarabunPSK" w:hAnsi="TH SarabunPSK" w:cs="TH SarabunPSK"/>
          <w:sz w:val="32"/>
          <w:szCs w:val="32"/>
        </w:rPr>
        <w:t xml:space="preserve">  </w:t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>คำสั่งคณะกรรมการพัฒนาวิทยาศาสตร์และเทคโนโลยีแห่งชาติ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> </w:t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>ที่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</w:rPr>
        <w:t>#{Value04}</w:t>
      </w:r>
      <w:r w:rsidRPr="00E91035">
        <w:rPr>
          <w:rFonts w:ascii="TH SarabunPSK" w:hAnsi="TH SarabunPSK" w:cs="TH SarabunPSK"/>
          <w:spacing w:val="-8"/>
          <w:sz w:val="32"/>
          <w:szCs w:val="32"/>
          <w:cs/>
        </w:rPr>
        <w:t xml:space="preserve"> ลงวันที่</w:t>
      </w:r>
      <w:r w:rsidRPr="00E91035">
        <w:rPr>
          <w:rFonts w:ascii="TH SarabunPSK" w:hAnsi="TH SarabunPSK" w:cs="TH SarabunPSK"/>
          <w:spacing w:val="-8"/>
          <w:sz w:val="32"/>
          <w:szCs w:val="32"/>
        </w:rPr>
        <w:t xml:space="preserve"> #{Date02}</w:t>
      </w:r>
    </w:p>
    <w:p w:rsidR="00254B92" w:rsidRPr="00E91035" w:rsidRDefault="00254B92" w:rsidP="00B23548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1</w:t>
      </w:r>
      <w:r w:rsidRPr="00E91035">
        <w:rPr>
          <w:rFonts w:ascii="TH SarabunPSK" w:hAnsi="TH SarabunPSK" w:cs="TH SarabunPSK"/>
          <w:sz w:val="32"/>
          <w:szCs w:val="32"/>
        </w:rPr>
        <w:t xml:space="preserve">. 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รายงานการ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ประชุมคณะกรรมการบริหารศูนย์พันธุวิศวกรรมและเทคโนโลยีชีวภาพ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ab/>
        <w:t>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#{Value05}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วันที่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#{Date03}</w:t>
      </w:r>
    </w:p>
    <w:p w:rsidR="00254B92" w:rsidRPr="00E91035" w:rsidRDefault="00254B92" w:rsidP="00C734D0">
      <w:pPr>
        <w:tabs>
          <w:tab w:val="left" w:pos="1276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  <w:t>2.</w:t>
      </w:r>
      <w:r w:rsidRPr="00E91035">
        <w:rPr>
          <w:rFonts w:ascii="TH SarabunPSK" w:hAnsi="TH SarabunPSK" w:cs="TH SarabunPSK"/>
          <w:sz w:val="32"/>
          <w:szCs w:val="32"/>
          <w:cs/>
        </w:rPr>
        <w:tab/>
        <w:t>แบบตอบรับการรับรองรายงานการประชุมฯ</w:t>
      </w:r>
    </w:p>
    <w:p w:rsidR="00254B92" w:rsidRPr="00E91035" w:rsidRDefault="00254B92" w:rsidP="00C734D0">
      <w:pPr>
        <w:tabs>
          <w:tab w:val="left" w:pos="1701"/>
        </w:tabs>
        <w:ind w:left="720" w:firstLine="720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ab/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 </w:t>
      </w:r>
      <w:r w:rsidRPr="00E91035">
        <w:rPr>
          <w:rFonts w:ascii="TH SarabunPSK" w:hAnsi="TH SarabunPSK" w:cs="TH SarabunPSK"/>
          <w:sz w:val="32"/>
          <w:szCs w:val="32"/>
          <w:cs/>
        </w:rPr>
        <w:tab/>
        <w:t>ตามคำสั่งที่อ้างถึง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  <w:r w:rsidRPr="00E91035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  <w:cs/>
        </w:rPr>
        <w:t>กวทช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ได้อนุมัติและแต่งตั้งท่านเป็น </w:t>
      </w:r>
      <w:r w:rsidRPr="00E91035">
        <w:rPr>
          <w:rFonts w:ascii="TH SarabunPSK" w:hAnsi="TH SarabunPSK" w:cs="TH SarabunPSK"/>
          <w:sz w:val="32"/>
          <w:szCs w:val="32"/>
        </w:rPr>
        <w:t xml:space="preserve">#{Value06} </w:t>
      </w:r>
      <w:r w:rsidRPr="00E91035">
        <w:rPr>
          <w:rFonts w:ascii="TH SarabunPSK" w:hAnsi="TH SarabunPSK" w:cs="TH SarabunPSK"/>
          <w:sz w:val="32"/>
          <w:szCs w:val="32"/>
          <w:cs/>
        </w:rPr>
        <w:t>ในคณะกรรมการบริหารศูนย์พันธุวิศวกรรมและเทคโนโลยีชีวภาพแห่งชาติ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E91035">
        <w:rPr>
          <w:rFonts w:ascii="TH SarabunPSK" w:hAnsi="TH SarabunPSK" w:cs="TH SarabunPSK"/>
          <w:sz w:val="32"/>
          <w:szCs w:val="32"/>
        </w:rPr>
        <w:t>#{Date04} </w:t>
      </w:r>
      <w:r w:rsidRPr="00E91035">
        <w:rPr>
          <w:rFonts w:ascii="TH SarabunPSK" w:hAnsi="TH SarabunPSK" w:cs="TH SarabunPSK"/>
          <w:sz w:val="32"/>
          <w:szCs w:val="32"/>
          <w:cs/>
        </w:rPr>
        <w:t>นั้น</w:t>
      </w:r>
      <w:r w:rsidRPr="00E91035">
        <w:rPr>
          <w:rFonts w:ascii="TH SarabunPSK" w:hAnsi="TH SarabunPSK" w:cs="TH SarabunPSK"/>
          <w:sz w:val="32"/>
          <w:szCs w:val="32"/>
        </w:rPr>
        <w:t xml:space="preserve">  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เนื่องจากคณะกรรมการฯ ได้ปฏิบัติงานมาครบวาระ </w:t>
      </w:r>
      <w:r w:rsidRPr="00E91035">
        <w:rPr>
          <w:rFonts w:ascii="TH SarabunPSK" w:hAnsi="TH SarabunPSK" w:cs="TH SarabunPSK"/>
          <w:sz w:val="32"/>
          <w:szCs w:val="32"/>
        </w:rPr>
        <w:t xml:space="preserve">2 </w:t>
      </w:r>
      <w:r w:rsidRPr="00E91035">
        <w:rPr>
          <w:rFonts w:ascii="TH SarabunPSK" w:hAnsi="TH SarabunPSK" w:cs="TH SarabunPSK"/>
          <w:sz w:val="32"/>
          <w:szCs w:val="32"/>
          <w:cs/>
        </w:rPr>
        <w:t>ปีแล้ว ศูนย์พันธุวิศวกรรมและเทคโนโลยีชีวภาพแห่งชาติ</w:t>
      </w:r>
      <w:r w:rsidRPr="00E91035">
        <w:rPr>
          <w:rFonts w:ascii="TH SarabunPSK" w:hAnsi="TH SarabunPSK" w:cs="TH SarabunPSK"/>
          <w:sz w:val="32"/>
          <w:szCs w:val="32"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  <w:cs/>
        </w:rPr>
        <w:t>ศช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>สำนักงานพัฒนาวิทยาศาสตร์และเทคโนโลยีแห่งชาติ</w:t>
      </w:r>
      <w:r w:rsidRPr="00E91035">
        <w:rPr>
          <w:rFonts w:ascii="TH SarabunPSK" w:hAnsi="TH SarabunPSK" w:cs="TH SarabunPSK"/>
          <w:sz w:val="32"/>
          <w:szCs w:val="32"/>
        </w:rPr>
        <w:t> (</w:t>
      </w:r>
      <w:r w:rsidRPr="00E91035">
        <w:rPr>
          <w:rFonts w:ascii="TH SarabunPSK" w:hAnsi="TH SarabunPSK" w:cs="TH SarabunPSK"/>
          <w:sz w:val="32"/>
          <w:szCs w:val="32"/>
          <w:cs/>
        </w:rPr>
        <w:t>สวทช</w:t>
      </w:r>
      <w:r w:rsidRPr="00E91035">
        <w:rPr>
          <w:rFonts w:ascii="TH SarabunPSK" w:hAnsi="TH SarabunPSK" w:cs="TH SarabunPSK"/>
          <w:sz w:val="32"/>
          <w:szCs w:val="32"/>
        </w:rPr>
        <w:t xml:space="preserve">.) </w:t>
      </w:r>
      <w:r w:rsidRPr="00E91035">
        <w:rPr>
          <w:rFonts w:ascii="TH SarabunPSK" w:hAnsi="TH SarabunPSK" w:cs="TH SarabunPSK"/>
          <w:sz w:val="32"/>
          <w:szCs w:val="32"/>
          <w:cs/>
        </w:rPr>
        <w:t>ขอขอบพระคุณท่านที่ได้กรุณา</w:t>
      </w:r>
      <w:r w:rsidRPr="00E91035">
        <w:rPr>
          <w:rFonts w:ascii="TH SarabunPSK" w:hAnsi="TH SarabunPSK" w:cs="TH SarabunPSK"/>
          <w:spacing w:val="-4"/>
          <w:sz w:val="32"/>
          <w:szCs w:val="32"/>
          <w:cs/>
        </w:rPr>
        <w:t>สละเวลาเข้าร่วมประชุมและเสนอข้อคิดเห็นที่เป็นประโยชน์ต่อการ</w:t>
      </w:r>
      <w:r w:rsidRPr="00E91035">
        <w:rPr>
          <w:rFonts w:ascii="TH SarabunPSK" w:hAnsi="TH SarabunPSK" w:cs="TH SarabunPSK"/>
          <w:sz w:val="32"/>
          <w:szCs w:val="32"/>
          <w:cs/>
        </w:rPr>
        <w:t>ดำเนินงานของ ศช</w:t>
      </w:r>
      <w:r w:rsidRPr="00E91035">
        <w:rPr>
          <w:rFonts w:ascii="TH SarabunPSK" w:hAnsi="TH SarabunPSK" w:cs="TH SarabunPSK"/>
          <w:sz w:val="32"/>
          <w:szCs w:val="32"/>
        </w:rPr>
        <w:t>. </w:t>
      </w:r>
      <w:r w:rsidRPr="00E91035">
        <w:rPr>
          <w:rFonts w:ascii="TH SarabunPSK" w:hAnsi="TH SarabunPSK" w:cs="TH SarabunPSK"/>
          <w:sz w:val="32"/>
          <w:szCs w:val="32"/>
          <w:cs/>
        </w:rPr>
        <w:t>ด้วยดีตลอดมา ซึ่งข้อคิดเห็นต่างๆ</w:t>
      </w:r>
      <w:r w:rsidRPr="00E91035">
        <w:rPr>
          <w:rFonts w:ascii="TH SarabunPSK" w:hAnsi="TH SarabunPSK" w:cs="TH SarabunPSK"/>
          <w:sz w:val="32"/>
          <w:szCs w:val="32"/>
        </w:rPr>
        <w:t> </w:t>
      </w:r>
      <w:r w:rsidRPr="00E91035">
        <w:rPr>
          <w:rFonts w:ascii="TH SarabunPSK" w:hAnsi="TH SarabunPSK" w:cs="TH SarabunPSK"/>
          <w:sz w:val="32"/>
          <w:szCs w:val="32"/>
          <w:cs/>
        </w:rPr>
        <w:t>เหล่านั้น ก่อให้เกิดผลดีต่อการพัฒนาด้านพันธุวิศวกรรมและเทคโนโลยีชีวภาพในภาพรวมของประเทศเป็นอย่างยิ่ง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ในโอกาสนี้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ฝ่ายเลขานุการฯ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ขอส่งรายงานการประชุมคณะกรรมการฯ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E91035">
        <w:rPr>
          <w:rFonts w:ascii="TH SarabunPSK" w:hAnsi="TH SarabunPSK" w:cs="TH SarabunPSK"/>
          <w:sz w:val="32"/>
          <w:szCs w:val="32"/>
        </w:rPr>
        <w:t xml:space="preserve">#{Value07} </w:t>
      </w:r>
      <w:r w:rsidRPr="00E91035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E91035">
        <w:rPr>
          <w:rFonts w:ascii="TH SarabunPSK" w:hAnsi="TH SarabunPSK" w:cs="TH SarabunPSK"/>
          <w:sz w:val="32"/>
          <w:szCs w:val="32"/>
        </w:rPr>
        <w:t xml:space="preserve"> #{Date05}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ตามสิ่งที่ส่งมาด้วยหมายเลข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1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มาเพื่อโปรดพิจารณา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และกรุณาแจ้งผลการพิจารณา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รับรองรายงานการประชุมฯ ในสิ่งที่ส่งมาด้วยหมายเลข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และส่งคืนศูนย์ฯ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ภายใน</w:t>
      </w:r>
      <w:r w:rsidRPr="00E91035">
        <w:rPr>
          <w:rFonts w:ascii="TH SarabunPSK" w:hAnsi="TH SarabunPSK" w:cs="TH SarabunPSK"/>
          <w:spacing w:val="-6"/>
          <w:sz w:val="32"/>
          <w:szCs w:val="32"/>
        </w:rPr>
        <w:t xml:space="preserve"> #{Date06}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ด้วย จักเป็นพระคุณยิ่ง</w:t>
      </w:r>
    </w:p>
    <w:p w:rsidR="00254B92" w:rsidRPr="00E91035" w:rsidRDefault="00254B92" w:rsidP="00C734D0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91035">
        <w:rPr>
          <w:rFonts w:cs="TH SarabunPSK"/>
          <w:kern w:val="36"/>
          <w:sz w:val="32"/>
          <w:szCs w:val="32"/>
          <w:cs/>
        </w:rPr>
        <w:tab/>
      </w:r>
      <w:r w:rsidRPr="00E91035">
        <w:rPr>
          <w:rFonts w:ascii="TH SarabunPSK" w:hAnsi="TH SarabunPSK" w:cs="TH SarabunPSK"/>
          <w:sz w:val="32"/>
          <w:szCs w:val="32"/>
          <w:cs/>
        </w:rPr>
        <w:t>จึงเรียนมา</w:t>
      </w:r>
      <w:r w:rsidRPr="00E91035">
        <w:rPr>
          <w:rFonts w:ascii="TH SarabunPSK" w:hAnsi="TH SarabunPSK" w:cs="TH SarabunPSK"/>
          <w:spacing w:val="-6"/>
          <w:sz w:val="32"/>
          <w:szCs w:val="32"/>
          <w:cs/>
        </w:rPr>
        <w:t>เพื่อโปรดทราบ และขอขอบคุณในความร่วมมือของ</w:t>
      </w:r>
      <w:r w:rsidRPr="00E91035">
        <w:rPr>
          <w:rFonts w:ascii="TH SarabunPSK" w:hAnsi="TH SarabunPSK" w:cs="TH SarabunPSK"/>
          <w:sz w:val="32"/>
          <w:szCs w:val="32"/>
          <w:cs/>
        </w:rPr>
        <w:t>ท่าน มา ณ โอกาสนี้</w:t>
      </w:r>
      <w:r w:rsidRPr="00E91035">
        <w:rPr>
          <w:rFonts w:ascii="TH SarabunPSK" w:hAnsi="TH SarabunPSK" w:cs="TH SarabunPSK"/>
          <w:sz w:val="32"/>
          <w:szCs w:val="32"/>
        </w:rPr>
        <w:t xml:space="preserve">             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>#{Selectpost01}</w:t>
      </w:r>
    </w:p>
    <w:p w:rsidR="00254B92" w:rsidRPr="00E91035" w:rsidRDefault="00254B92" w:rsidP="00E9103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91035">
        <w:rPr>
          <w:rFonts w:ascii="TH SarabunPSK" w:hAnsi="TH SarabunPSK" w:cs="TH SarabunPSK"/>
          <w:sz w:val="32"/>
          <w:szCs w:val="32"/>
          <w:lang w:val="en-US"/>
        </w:rPr>
        <w:t>#{Selectpost02}</w:t>
      </w:r>
    </w:p>
    <w:p w:rsidR="00254B92" w:rsidRPr="00E91035" w:rsidRDefault="00254B92" w:rsidP="00C734D0">
      <w:pPr>
        <w:pStyle w:val="BodyTex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  <w:cs/>
        </w:rPr>
      </w:pPr>
      <w:r w:rsidRPr="00E91035">
        <w:rPr>
          <w:rFonts w:ascii="TH SarabunPSK" w:hAnsi="TH SarabunPSK" w:cs="TH SarabunPSK"/>
          <w:sz w:val="32"/>
          <w:szCs w:val="32"/>
        </w:rPr>
        <w:t>#{Value08}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โทร.  0 2564 6700</w:t>
      </w:r>
      <w:r w:rsidRPr="00E91035">
        <w:rPr>
          <w:rFonts w:ascii="TH SarabunPSK" w:hAnsi="TH SarabunPSK" w:cs="TH SarabunPSK"/>
          <w:sz w:val="32"/>
          <w:szCs w:val="32"/>
        </w:rPr>
        <w:t xml:space="preserve"> </w:t>
      </w:r>
      <w:r w:rsidRPr="00E91035">
        <w:rPr>
          <w:rFonts w:ascii="TH SarabunPSK" w:hAnsi="TH SarabunPSK" w:cs="TH SarabunPSK"/>
          <w:sz w:val="32"/>
          <w:szCs w:val="32"/>
          <w:cs/>
        </w:rPr>
        <w:t>ต่อ</w:t>
      </w:r>
      <w:r w:rsidRPr="00E91035">
        <w:rPr>
          <w:rFonts w:ascii="TH SarabunPSK" w:hAnsi="TH SarabunPSK" w:cs="TH SarabunPSK"/>
          <w:sz w:val="32"/>
          <w:szCs w:val="32"/>
        </w:rPr>
        <w:t xml:space="preserve"> #{Value09}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91035">
        <w:rPr>
          <w:rFonts w:ascii="TH SarabunPSK" w:hAnsi="TH SarabunPSK" w:cs="TH SarabunPSK"/>
          <w:sz w:val="32"/>
          <w:szCs w:val="32"/>
        </w:rPr>
        <w:t>#{Value10}</w:t>
      </w:r>
      <w:r w:rsidRPr="00E91035">
        <w:rPr>
          <w:rFonts w:ascii="TH SarabunPSK" w:hAnsi="TH SarabunPSK" w:cs="TH SarabunPSK"/>
          <w:sz w:val="32"/>
          <w:szCs w:val="32"/>
          <w:cs/>
        </w:rPr>
        <w:t>)</w:t>
      </w:r>
    </w:p>
    <w:p w:rsidR="00254B92" w:rsidRPr="00E91035" w:rsidRDefault="00254B92" w:rsidP="00C734D0">
      <w:pPr>
        <w:rPr>
          <w:rFonts w:ascii="TH SarabunPSK" w:hAnsi="TH SarabunPSK" w:cs="TH SarabunPSK"/>
          <w:sz w:val="32"/>
          <w:szCs w:val="32"/>
        </w:rPr>
      </w:pPr>
      <w:r w:rsidRPr="00E91035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E91035">
        <w:rPr>
          <w:rFonts w:ascii="TH SarabunPSK" w:hAnsi="TH SarabunPSK" w:cs="TH SarabunPSK"/>
          <w:sz w:val="32"/>
          <w:szCs w:val="32"/>
        </w:rPr>
        <w:t>  </w:t>
      </w:r>
      <w:r w:rsidRPr="00E91035">
        <w:rPr>
          <w:rFonts w:ascii="TH SarabunPSK" w:hAnsi="TH SarabunPSK" w:cs="TH SarabunPSK"/>
          <w:sz w:val="32"/>
          <w:szCs w:val="32"/>
          <w:cs/>
        </w:rPr>
        <w:t xml:space="preserve">0 2564 </w:t>
      </w:r>
      <w:r w:rsidRPr="00E91035">
        <w:rPr>
          <w:rFonts w:ascii="TH SarabunPSK" w:hAnsi="TH SarabunPSK" w:cs="TH SarabunPSK"/>
          <w:sz w:val="32"/>
          <w:szCs w:val="32"/>
        </w:rPr>
        <w:t>#{Value11}</w:t>
      </w:r>
    </w:p>
    <w:sectPr w:rsidR="00254B92" w:rsidRPr="00E91035" w:rsidSect="00B23548">
      <w:headerReference w:type="default" r:id="rId7"/>
      <w:footerReference w:type="default" r:id="rId8"/>
      <w:pgSz w:w="11907" w:h="16840" w:code="9"/>
      <w:pgMar w:top="1797" w:right="1440" w:bottom="1276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B92" w:rsidRDefault="00254B92">
      <w:r>
        <w:separator/>
      </w:r>
    </w:p>
  </w:endnote>
  <w:endnote w:type="continuationSeparator" w:id="1">
    <w:p w:rsidR="00254B92" w:rsidRDefault="00254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B92" w:rsidRDefault="00254B92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B92" w:rsidRDefault="00254B92">
      <w:r>
        <w:separator/>
      </w:r>
    </w:p>
  </w:footnote>
  <w:footnote w:type="continuationSeparator" w:id="1">
    <w:p w:rsidR="00254B92" w:rsidRDefault="00254B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B92" w:rsidRDefault="00254B92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D6AAC"/>
    <w:multiLevelType w:val="hybridMultilevel"/>
    <w:tmpl w:val="8C24D99E"/>
    <w:lvl w:ilvl="0" w:tplc="6DCEF3EE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1">
    <w:nsid w:val="46B7248D"/>
    <w:multiLevelType w:val="hybridMultilevel"/>
    <w:tmpl w:val="CE9831DE"/>
    <w:lvl w:ilvl="0" w:tplc="1F9633E8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7336"/>
    <w:rsid w:val="00032596"/>
    <w:rsid w:val="00043B93"/>
    <w:rsid w:val="000518AC"/>
    <w:rsid w:val="00054B85"/>
    <w:rsid w:val="00072116"/>
    <w:rsid w:val="00093CCC"/>
    <w:rsid w:val="000B4A8C"/>
    <w:rsid w:val="000B64BB"/>
    <w:rsid w:val="000B6763"/>
    <w:rsid w:val="000C536E"/>
    <w:rsid w:val="000D2FB2"/>
    <w:rsid w:val="000D3A68"/>
    <w:rsid w:val="000D52CC"/>
    <w:rsid w:val="000D7848"/>
    <w:rsid w:val="000E12DF"/>
    <w:rsid w:val="00111F6F"/>
    <w:rsid w:val="001565C0"/>
    <w:rsid w:val="0017526B"/>
    <w:rsid w:val="001776D4"/>
    <w:rsid w:val="00194F05"/>
    <w:rsid w:val="00196238"/>
    <w:rsid w:val="001962C8"/>
    <w:rsid w:val="001A213D"/>
    <w:rsid w:val="001A6CDD"/>
    <w:rsid w:val="001B4038"/>
    <w:rsid w:val="001C45B2"/>
    <w:rsid w:val="001D166B"/>
    <w:rsid w:val="001F4E40"/>
    <w:rsid w:val="00254B92"/>
    <w:rsid w:val="0028163A"/>
    <w:rsid w:val="00285533"/>
    <w:rsid w:val="002A4350"/>
    <w:rsid w:val="002B5826"/>
    <w:rsid w:val="002E3DC0"/>
    <w:rsid w:val="002F0F37"/>
    <w:rsid w:val="002F34D9"/>
    <w:rsid w:val="00301A6F"/>
    <w:rsid w:val="00304571"/>
    <w:rsid w:val="0030475E"/>
    <w:rsid w:val="00323BAC"/>
    <w:rsid w:val="00327CE2"/>
    <w:rsid w:val="0037490C"/>
    <w:rsid w:val="003974C7"/>
    <w:rsid w:val="003B1F84"/>
    <w:rsid w:val="003B4CBC"/>
    <w:rsid w:val="003B5884"/>
    <w:rsid w:val="003E5E80"/>
    <w:rsid w:val="004263C1"/>
    <w:rsid w:val="00451F5E"/>
    <w:rsid w:val="00452BC0"/>
    <w:rsid w:val="00461599"/>
    <w:rsid w:val="00485D9D"/>
    <w:rsid w:val="00486A47"/>
    <w:rsid w:val="00491624"/>
    <w:rsid w:val="004B1062"/>
    <w:rsid w:val="004D00C9"/>
    <w:rsid w:val="004D552E"/>
    <w:rsid w:val="004E097E"/>
    <w:rsid w:val="004E77EB"/>
    <w:rsid w:val="0050262E"/>
    <w:rsid w:val="00530F2A"/>
    <w:rsid w:val="005345C1"/>
    <w:rsid w:val="00556DD5"/>
    <w:rsid w:val="005665BB"/>
    <w:rsid w:val="0057282A"/>
    <w:rsid w:val="00580560"/>
    <w:rsid w:val="00596366"/>
    <w:rsid w:val="005C1AE3"/>
    <w:rsid w:val="005C57A3"/>
    <w:rsid w:val="005E3339"/>
    <w:rsid w:val="005E3D60"/>
    <w:rsid w:val="005E4DA5"/>
    <w:rsid w:val="00611583"/>
    <w:rsid w:val="00612316"/>
    <w:rsid w:val="0061440D"/>
    <w:rsid w:val="006167CC"/>
    <w:rsid w:val="00617377"/>
    <w:rsid w:val="00635A29"/>
    <w:rsid w:val="00667CCD"/>
    <w:rsid w:val="00685B33"/>
    <w:rsid w:val="0070587B"/>
    <w:rsid w:val="00735C36"/>
    <w:rsid w:val="00775C20"/>
    <w:rsid w:val="007B7708"/>
    <w:rsid w:val="007E741D"/>
    <w:rsid w:val="007F0EEE"/>
    <w:rsid w:val="00814CB5"/>
    <w:rsid w:val="0083772F"/>
    <w:rsid w:val="00837F08"/>
    <w:rsid w:val="00846191"/>
    <w:rsid w:val="008735F4"/>
    <w:rsid w:val="008B2E12"/>
    <w:rsid w:val="008C2E1B"/>
    <w:rsid w:val="008E001D"/>
    <w:rsid w:val="009268CC"/>
    <w:rsid w:val="0095352D"/>
    <w:rsid w:val="0095616D"/>
    <w:rsid w:val="00997F6A"/>
    <w:rsid w:val="009A2A67"/>
    <w:rsid w:val="009C5B6F"/>
    <w:rsid w:val="009D1D8C"/>
    <w:rsid w:val="009D3E7D"/>
    <w:rsid w:val="00A043D1"/>
    <w:rsid w:val="00A52259"/>
    <w:rsid w:val="00A61700"/>
    <w:rsid w:val="00A62274"/>
    <w:rsid w:val="00A76E0C"/>
    <w:rsid w:val="00A86C7E"/>
    <w:rsid w:val="00AA3E75"/>
    <w:rsid w:val="00AE0220"/>
    <w:rsid w:val="00B1519C"/>
    <w:rsid w:val="00B23548"/>
    <w:rsid w:val="00B33F4B"/>
    <w:rsid w:val="00B566DB"/>
    <w:rsid w:val="00B663AA"/>
    <w:rsid w:val="00BC0F76"/>
    <w:rsid w:val="00BC220C"/>
    <w:rsid w:val="00BC7E40"/>
    <w:rsid w:val="00BD2EF3"/>
    <w:rsid w:val="00BE178D"/>
    <w:rsid w:val="00C04B8C"/>
    <w:rsid w:val="00C134B1"/>
    <w:rsid w:val="00C171E5"/>
    <w:rsid w:val="00C21AF9"/>
    <w:rsid w:val="00C24159"/>
    <w:rsid w:val="00C34E30"/>
    <w:rsid w:val="00C40D8B"/>
    <w:rsid w:val="00C47FA4"/>
    <w:rsid w:val="00C734D0"/>
    <w:rsid w:val="00C73673"/>
    <w:rsid w:val="00CA62A9"/>
    <w:rsid w:val="00CB45CF"/>
    <w:rsid w:val="00CC0CB1"/>
    <w:rsid w:val="00CD2D1B"/>
    <w:rsid w:val="00CE7E7A"/>
    <w:rsid w:val="00D01874"/>
    <w:rsid w:val="00D0734D"/>
    <w:rsid w:val="00D12C50"/>
    <w:rsid w:val="00D30B4A"/>
    <w:rsid w:val="00D34F83"/>
    <w:rsid w:val="00D41EA4"/>
    <w:rsid w:val="00D750FC"/>
    <w:rsid w:val="00D81ACA"/>
    <w:rsid w:val="00D918F7"/>
    <w:rsid w:val="00DA7A2A"/>
    <w:rsid w:val="00DB180E"/>
    <w:rsid w:val="00DC7268"/>
    <w:rsid w:val="00DE0D0E"/>
    <w:rsid w:val="00E00979"/>
    <w:rsid w:val="00E32F9A"/>
    <w:rsid w:val="00E420BA"/>
    <w:rsid w:val="00E53712"/>
    <w:rsid w:val="00E5710E"/>
    <w:rsid w:val="00E811B5"/>
    <w:rsid w:val="00E90B75"/>
    <w:rsid w:val="00E91035"/>
    <w:rsid w:val="00E944E5"/>
    <w:rsid w:val="00E954A1"/>
    <w:rsid w:val="00EB45C3"/>
    <w:rsid w:val="00EF2CDF"/>
    <w:rsid w:val="00F03938"/>
    <w:rsid w:val="00F14E51"/>
    <w:rsid w:val="00F53642"/>
    <w:rsid w:val="00FA181D"/>
    <w:rsid w:val="00FA4F6C"/>
    <w:rsid w:val="00FB7D7E"/>
    <w:rsid w:val="00FE23CF"/>
    <w:rsid w:val="00FE4B0D"/>
    <w:rsid w:val="00FF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FA4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B5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B5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3B5"/>
    <w:rPr>
      <w:rFonts w:eastAsia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3B5"/>
    <w:rPr>
      <w:rFonts w:eastAsia="Times New Roman"/>
      <w:sz w:val="28"/>
      <w:szCs w:val="35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73B5"/>
    <w:rPr>
      <w:rFonts w:eastAsia="Times New Roman"/>
      <w:sz w:val="28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B5"/>
    <w:rPr>
      <w:rFonts w:ascii="Times New Roman" w:eastAsia="Times New Roman" w:hAnsi="Times New Roman"/>
      <w:sz w:val="0"/>
      <w:szCs w:val="0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73B5"/>
    <w:rPr>
      <w:rFonts w:eastAsia="Times New Roman"/>
      <w:sz w:val="28"/>
      <w:szCs w:val="35"/>
    </w:rPr>
  </w:style>
  <w:style w:type="paragraph" w:styleId="Title">
    <w:name w:val="Title"/>
    <w:basedOn w:val="Normal"/>
    <w:link w:val="TitleChar"/>
    <w:uiPriority w:val="99"/>
    <w:qFormat/>
    <w:rsid w:val="00C47FA4"/>
    <w:pPr>
      <w:jc w:val="center"/>
    </w:pPr>
    <w:rPr>
      <w:rFonts w:ascii="CordiaUPC" w:eastAsia="Cordia New" w:hAnsi="CordiaUPC" w:cs="Cord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B73B5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customStyle="1" w:styleId="a0">
    <w:name w:val="??????????"/>
    <w:basedOn w:val="Normal"/>
    <w:uiPriority w:val="99"/>
    <w:rsid w:val="00E9103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5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0</TotalTime>
  <Pages>1</Pages>
  <Words>255</Words>
  <Characters>1458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2</cp:revision>
  <cp:lastPrinted>2015-10-19T05:09:00Z</cp:lastPrinted>
  <dcterms:created xsi:type="dcterms:W3CDTF">2016-06-16T07:08:00Z</dcterms:created>
  <dcterms:modified xsi:type="dcterms:W3CDTF">2016-06-16T07:08:00Z</dcterms:modified>
</cp:coreProperties>
</file>
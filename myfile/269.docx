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1AC" w:rsidRPr="00DB024A" w:rsidRDefault="003531AC" w:rsidP="00B6469B">
      <w:pPr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3531AC" w:rsidRPr="00DB024A" w:rsidRDefault="003531AC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531AC" w:rsidRPr="00DB024A" w:rsidRDefault="003531AC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#{Date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p w:rsidR="003531AC" w:rsidRPr="00DB024A" w:rsidRDefault="003531AC" w:rsidP="00B6469B">
      <w:pPr>
        <w:rPr>
          <w:rFonts w:ascii="TH SarabunPSK" w:hAnsi="TH SarabunPSK" w:cs="TH SarabunPSK"/>
          <w:sz w:val="32"/>
          <w:szCs w:val="32"/>
        </w:rPr>
      </w:pPr>
    </w:p>
    <w:p w:rsidR="003531AC" w:rsidRPr="00DB024A" w:rsidRDefault="003531AC" w:rsidP="00B6469B">
      <w:pPr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3531AC" w:rsidRPr="00DB024A" w:rsidRDefault="003531AC" w:rsidP="00B6469B">
      <w:pPr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DB024A">
        <w:rPr>
          <w:rFonts w:ascii="TH SarabunPSK" w:hAnsi="TH SarabunPSK" w:cs="TH SarabunPSK"/>
          <w:sz w:val="32"/>
          <w:szCs w:val="32"/>
        </w:rPr>
        <w:t>(</w:t>
      </w:r>
      <w:r w:rsidRPr="00DB024A">
        <w:rPr>
          <w:rFonts w:ascii="TH SarabunPSK" w:hAnsi="TH SarabunPSK" w:cs="TH SarabunPSK"/>
          <w:sz w:val="32"/>
          <w:szCs w:val="32"/>
          <w:cs/>
        </w:rPr>
        <w:t>มหาชน</w:t>
      </w:r>
      <w:r w:rsidRPr="00DB024A">
        <w:rPr>
          <w:rFonts w:ascii="TH SarabunPSK" w:hAnsi="TH SarabunPSK" w:cs="TH SarabunPSK"/>
          <w:sz w:val="32"/>
          <w:szCs w:val="32"/>
        </w:rPr>
        <w:t>)</w:t>
      </w:r>
    </w:p>
    <w:p w:rsidR="003531AC" w:rsidRPr="00DB024A" w:rsidRDefault="003531AC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531AC" w:rsidRPr="00DB024A" w:rsidRDefault="003531AC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DB024A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DB024A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>
        <w:rPr>
          <w:rFonts w:ascii="TH SarabunPSK" w:hAnsi="TH SarabunPSK" w:cs="TH SarabunPSK"/>
        </w:rPr>
        <w:t>#{Value</w:t>
      </w:r>
      <w:r w:rsidRPr="00DB024A">
        <w:rPr>
          <w:rFonts w:ascii="TH SarabunPSK" w:hAnsi="TH SarabunPSK" w:cs="TH SarabunPSK"/>
        </w:rPr>
        <w:t>}</w:t>
      </w:r>
      <w:r w:rsidRPr="00DB024A">
        <w:rPr>
          <w:rFonts w:ascii="TH SarabunPSK" w:hAnsi="TH SarabunPSK" w:cs="TH SarabunPSK"/>
          <w:spacing w:val="-4"/>
          <w:cs/>
        </w:rPr>
        <w:t xml:space="preserve">ให้แก่ </w:t>
      </w:r>
      <w:r>
        <w:rPr>
          <w:rFonts w:ascii="TH SarabunPSK" w:hAnsi="TH SarabunPSK" w:cs="TH SarabunPSK"/>
        </w:rPr>
        <w:t>#{Selecttitle</w:t>
      </w:r>
      <w:r w:rsidRPr="00DB024A">
        <w:rPr>
          <w:rFonts w:ascii="TH SarabunPSK" w:hAnsi="TH SarabunPSK" w:cs="TH SarabunPSK"/>
        </w:rPr>
        <w:t>}</w:t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>#{Value</w:t>
      </w:r>
      <w:r w:rsidRPr="00DB024A">
        <w:rPr>
          <w:rFonts w:ascii="TH SarabunPSK" w:hAnsi="TH SarabunPSK" w:cs="TH SarabunPSK"/>
        </w:rPr>
        <w:t>}</w:t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>
        <w:rPr>
          <w:rFonts w:ascii="TH SarabunPSK" w:hAnsi="TH SarabunPSK" w:cs="TH SarabunPSK"/>
        </w:rPr>
        <w:t>(#{Selecttitleen</w:t>
      </w:r>
      <w:r w:rsidRPr="00DB024A">
        <w:rPr>
          <w:rFonts w:ascii="TH SarabunPSK" w:hAnsi="TH SarabunPSK" w:cs="TH SarabunPSK"/>
        </w:rPr>
        <w:t>}</w:t>
      </w:r>
      <w:r w:rsidRPr="00DB024A">
        <w:rPr>
          <w:rFonts w:ascii="TH SarabunPSK" w:hAnsi="TH SarabunPSK" w:cs="TH SarabunPSK"/>
          <w:spacing w:val="-4"/>
          <w:cs/>
        </w:rPr>
        <w:t xml:space="preserve"> </w:t>
      </w:r>
      <w:r w:rsidRPr="00DB024A">
        <w:rPr>
          <w:rFonts w:ascii="TH SarabunPSK" w:hAnsi="TH SarabunPSK" w:cs="TH SarabunPSK"/>
        </w:rPr>
        <w:t>#{</w:t>
      </w:r>
      <w:r>
        <w:rPr>
          <w:rFonts w:ascii="TH SarabunPSK" w:hAnsi="TH SarabunPSK" w:cs="TH SarabunPSK"/>
        </w:rPr>
        <w:t>Value</w:t>
      </w:r>
      <w:r w:rsidRPr="00DB024A">
        <w:rPr>
          <w:rFonts w:ascii="TH SarabunPSK" w:hAnsi="TH SarabunPSK" w:cs="TH SarabunPSK"/>
        </w:rPr>
        <w:t>}</w:t>
      </w:r>
      <w:r w:rsidRPr="00DB024A">
        <w:rPr>
          <w:rFonts w:ascii="TH SarabunPSK" w:hAnsi="TH SarabunPSK" w:cs="TH SarabunPSK"/>
          <w:cs/>
        </w:rPr>
        <w:t>)</w:t>
      </w:r>
      <w:r w:rsidRPr="00DB024A">
        <w:rPr>
          <w:rFonts w:ascii="TH SarabunPSK" w:hAnsi="TH SarabunPSK" w:cs="TH SarabunPSK"/>
        </w:rPr>
        <w:t xml:space="preserve"> </w:t>
      </w:r>
      <w:r w:rsidRPr="00DB024A">
        <w:rPr>
          <w:rFonts w:ascii="TH SarabunPSK" w:hAnsi="TH SarabunPSK" w:cs="TH SarabunPSK"/>
          <w:cs/>
        </w:rPr>
        <w:t xml:space="preserve">ตำแหน่ง </w:t>
      </w:r>
      <w:r>
        <w:rPr>
          <w:rFonts w:ascii="TH SarabunPSK" w:hAnsi="TH SarabunPSK" w:cs="TH SarabunPSK"/>
        </w:rPr>
        <w:t>#{Value</w:t>
      </w:r>
      <w:r w:rsidRPr="00DB024A">
        <w:rPr>
          <w:rFonts w:ascii="TH SarabunPSK" w:hAnsi="TH SarabunPSK" w:cs="TH SarabunPSK"/>
        </w:rPr>
        <w:t xml:space="preserve">}  </w:t>
      </w:r>
      <w:r w:rsidRPr="00DB024A">
        <w:rPr>
          <w:rFonts w:ascii="TH SarabunPSK" w:hAnsi="TH SarabunPSK" w:cs="TH SarabunPSK"/>
          <w:cs/>
        </w:rPr>
        <w:t>ตามรายละเอียดต่อไปนี้</w:t>
      </w:r>
    </w:p>
    <w:p w:rsidR="003531AC" w:rsidRPr="00DB024A" w:rsidRDefault="003531AC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3531AC" w:rsidRPr="00DB024A" w:rsidRDefault="003531AC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CODE : #{Value</w:t>
      </w:r>
      <w:r w:rsidRPr="00DB024A"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3531AC" w:rsidRPr="00DB024A" w:rsidRDefault="003531AC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#{Date}</w:t>
      </w:r>
      <w:r>
        <w:rPr>
          <w:rFonts w:ascii="TH SarabunPSK" w:hAnsi="TH SarabunPSK" w:cs="TH SarabunPSK"/>
          <w:sz w:val="32"/>
          <w:szCs w:val="32"/>
        </w:rPr>
        <w:tab/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ไฟลท์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>} - 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</w:rPr>
        <w:tab/>
      </w:r>
    </w:p>
    <w:p w:rsidR="003531AC" w:rsidRPr="00DB024A" w:rsidRDefault="003531AC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#{Date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ไฟลท์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>} - 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 – #{</w:t>
      </w:r>
      <w:r>
        <w:rPr>
          <w:rFonts w:ascii="TH SarabunPSK" w:hAnsi="TH SarabunPSK" w:cs="TH SarabunPSK"/>
          <w:sz w:val="32"/>
          <w:szCs w:val="32"/>
        </w:rPr>
        <w:t>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p w:rsidR="003531AC" w:rsidRPr="00DB024A" w:rsidRDefault="003531AC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#{Date}</w:t>
      </w:r>
      <w:r>
        <w:rPr>
          <w:rFonts w:ascii="TH SarabunPSK" w:hAnsi="TH SarabunPSK" w:cs="TH SarabunPSK"/>
          <w:sz w:val="32"/>
          <w:szCs w:val="32"/>
        </w:rPr>
        <w:tab/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ไฟลท์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>} - 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p w:rsidR="003531AC" w:rsidRPr="00DB024A" w:rsidRDefault="003531AC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#{Date}</w:t>
      </w:r>
      <w:r>
        <w:rPr>
          <w:rFonts w:ascii="TH SarabunPSK" w:hAnsi="TH SarabunPSK" w:cs="TH SarabunPSK"/>
          <w:sz w:val="32"/>
          <w:szCs w:val="32"/>
        </w:rPr>
        <w:tab/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ไฟลท์</w:t>
      </w:r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>} - 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เวลา</w:t>
      </w:r>
      <w:r>
        <w:rPr>
          <w:rFonts w:ascii="TH SarabunPSK" w:hAnsi="TH SarabunPSK" w:cs="TH SarabunPSK"/>
          <w:sz w:val="32"/>
          <w:szCs w:val="32"/>
        </w:rPr>
        <w:t xml:space="preserve">} </w:t>
      </w:r>
      <w:r>
        <w:rPr>
          <w:rFonts w:ascii="TH SarabunPSK" w:hAnsi="TH SarabunPSK" w:cs="TH SarabunPSK"/>
          <w:sz w:val="32"/>
          <w:szCs w:val="32"/>
        </w:rPr>
        <w:tab/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 –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#{Value</w:t>
      </w:r>
      <w:r w:rsidRPr="00DB024A">
        <w:rPr>
          <w:rFonts w:ascii="TH SarabunPSK" w:hAnsi="TH SarabunPSK" w:cs="TH SarabunPSK"/>
          <w:sz w:val="32"/>
          <w:szCs w:val="32"/>
        </w:rPr>
        <w:t>#</w:t>
      </w:r>
      <w:r w:rsidRPr="00DB024A">
        <w:rPr>
          <w:rFonts w:ascii="TH SarabunPSK" w:hAnsi="TH SarabunPSK" w:cs="TH SarabunPSK"/>
          <w:sz w:val="32"/>
          <w:szCs w:val="32"/>
          <w:cs/>
        </w:rPr>
        <w:t>เมือง</w:t>
      </w:r>
      <w:r w:rsidRPr="00DB024A">
        <w:rPr>
          <w:rFonts w:ascii="TH SarabunPSK" w:hAnsi="TH SarabunPSK" w:cs="TH SarabunPSK"/>
          <w:sz w:val="32"/>
          <w:szCs w:val="32"/>
        </w:rPr>
        <w:t>}</w:t>
      </w:r>
      <w:r w:rsidRPr="00DB024A">
        <w:rPr>
          <w:rFonts w:ascii="TH SarabunPSK" w:hAnsi="TH SarabunPSK" w:cs="TH SarabunPSK"/>
          <w:sz w:val="32"/>
          <w:szCs w:val="32"/>
        </w:rPr>
        <w:tab/>
      </w:r>
    </w:p>
    <w:p w:rsidR="003531AC" w:rsidRPr="00DB024A" w:rsidRDefault="003531AC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3531AC" w:rsidRPr="00DB024A" w:rsidRDefault="003531AC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3531AC" w:rsidRPr="00DB024A" w:rsidRDefault="003531AC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</w:rPr>
        <w:tab/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3531AC" w:rsidRDefault="003531AC" w:rsidP="00EE3F63">
      <w:pPr>
        <w:numPr>
          <w:ilvl w:val="0"/>
          <w:numId w:val="1"/>
        </w:num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ถนนพหลโยธิน  </w:t>
      </w:r>
    </w:p>
    <w:p w:rsidR="003531AC" w:rsidRPr="00DB024A" w:rsidRDefault="003531AC" w:rsidP="00EE3F63">
      <w:pPr>
        <w:ind w:left="2160"/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ตำบลคลองหนึ่ง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B024A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DB024A">
        <w:rPr>
          <w:rFonts w:ascii="TH SarabunPSK" w:hAnsi="TH SarabunPSK" w:cs="TH SarabunPSK"/>
          <w:sz w:val="32"/>
          <w:szCs w:val="32"/>
        </w:rPr>
        <w:t>12120</w:t>
      </w:r>
    </w:p>
    <w:p w:rsidR="003531AC" w:rsidRPr="00DB024A" w:rsidRDefault="003531AC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3531AC" w:rsidRPr="00DB024A" w:rsidRDefault="003531AC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3531AC" w:rsidRPr="00DB024A" w:rsidRDefault="003531AC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3531AC" w:rsidRPr="00DB024A" w:rsidRDefault="003531AC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3531AC" w:rsidRPr="00DB024A" w:rsidRDefault="003531AC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</w:rPr>
        <w:t>(</w:t>
      </w:r>
      <w:r w:rsidRPr="00DB024A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DB024A">
        <w:rPr>
          <w:rFonts w:ascii="TH SarabunPSK" w:hAnsi="TH SarabunPSK" w:cs="TH SarabunPSK"/>
          <w:sz w:val="32"/>
          <w:szCs w:val="32"/>
        </w:rPr>
        <w:t>)</w:t>
      </w:r>
    </w:p>
    <w:p w:rsidR="003531AC" w:rsidRPr="00DB024A" w:rsidRDefault="003531AC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3531AC" w:rsidRPr="00DB024A" w:rsidRDefault="003531AC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3531AC" w:rsidRPr="00DB024A" w:rsidRDefault="003531AC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3531AC" w:rsidRPr="00DB024A" w:rsidRDefault="003531AC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#{Value01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p w:rsidR="003531AC" w:rsidRPr="00DB024A" w:rsidRDefault="003531AC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>โทร</w:t>
      </w:r>
      <w:r w:rsidRPr="00DB024A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DB024A">
        <w:rPr>
          <w:rFonts w:ascii="TH SarabunPSK" w:hAnsi="TH SarabunPSK" w:cs="TH SarabunPSK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 xml:space="preserve"> #{Value02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p w:rsidR="003531AC" w:rsidRPr="00DB024A" w:rsidRDefault="003531AC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DB024A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</w:rPr>
        <w:t>0 2564 #{Value03</w:t>
      </w:r>
      <w:r w:rsidRPr="00DB024A">
        <w:rPr>
          <w:rFonts w:ascii="TH SarabunPSK" w:hAnsi="TH SarabunPSK" w:cs="TH SarabunPSK"/>
          <w:sz w:val="32"/>
          <w:szCs w:val="32"/>
        </w:rPr>
        <w:t>}</w:t>
      </w:r>
    </w:p>
    <w:sectPr w:rsidR="003531AC" w:rsidRPr="00DB024A" w:rsidSect="004C5765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1AC" w:rsidRDefault="003531AC">
      <w:r>
        <w:separator/>
      </w:r>
    </w:p>
  </w:endnote>
  <w:endnote w:type="continuationSeparator" w:id="1">
    <w:p w:rsidR="003531AC" w:rsidRDefault="003531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1AC" w:rsidRDefault="003531AC">
      <w:r>
        <w:separator/>
      </w:r>
    </w:p>
  </w:footnote>
  <w:footnote w:type="continuationSeparator" w:id="1">
    <w:p w:rsidR="003531AC" w:rsidRDefault="003531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55D26"/>
    <w:multiLevelType w:val="hybridMultilevel"/>
    <w:tmpl w:val="324CD7FE"/>
    <w:lvl w:ilvl="0" w:tplc="E5101B06">
      <w:start w:val="113"/>
      <w:numFmt w:val="decimal"/>
      <w:lvlText w:val="%1"/>
      <w:lvlJc w:val="left"/>
      <w:pPr>
        <w:tabs>
          <w:tab w:val="num" w:pos="2640"/>
        </w:tabs>
        <w:ind w:left="264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A7D87"/>
    <w:rsid w:val="000C6BB8"/>
    <w:rsid w:val="000D361F"/>
    <w:rsid w:val="000E26DA"/>
    <w:rsid w:val="000F48BA"/>
    <w:rsid w:val="000F6B23"/>
    <w:rsid w:val="0014030C"/>
    <w:rsid w:val="00156931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06C6E"/>
    <w:rsid w:val="00240CE9"/>
    <w:rsid w:val="00256E9E"/>
    <w:rsid w:val="00257873"/>
    <w:rsid w:val="002654AA"/>
    <w:rsid w:val="0027734F"/>
    <w:rsid w:val="00293198"/>
    <w:rsid w:val="002959CC"/>
    <w:rsid w:val="002A4805"/>
    <w:rsid w:val="002C1687"/>
    <w:rsid w:val="002C7D52"/>
    <w:rsid w:val="002E2A0C"/>
    <w:rsid w:val="002E3195"/>
    <w:rsid w:val="002E785C"/>
    <w:rsid w:val="003016A6"/>
    <w:rsid w:val="00311C2A"/>
    <w:rsid w:val="003136D2"/>
    <w:rsid w:val="00314EDB"/>
    <w:rsid w:val="00321092"/>
    <w:rsid w:val="00350AC8"/>
    <w:rsid w:val="00351764"/>
    <w:rsid w:val="003531AC"/>
    <w:rsid w:val="00354B1F"/>
    <w:rsid w:val="00374156"/>
    <w:rsid w:val="003770A4"/>
    <w:rsid w:val="00390512"/>
    <w:rsid w:val="00394519"/>
    <w:rsid w:val="003A0661"/>
    <w:rsid w:val="003A2B40"/>
    <w:rsid w:val="003B09AE"/>
    <w:rsid w:val="003E1D62"/>
    <w:rsid w:val="00403C16"/>
    <w:rsid w:val="0041427C"/>
    <w:rsid w:val="00420818"/>
    <w:rsid w:val="00421AF5"/>
    <w:rsid w:val="0043515A"/>
    <w:rsid w:val="00447E46"/>
    <w:rsid w:val="004520DC"/>
    <w:rsid w:val="00462DE9"/>
    <w:rsid w:val="00463AE4"/>
    <w:rsid w:val="00476571"/>
    <w:rsid w:val="0048568F"/>
    <w:rsid w:val="00487CD3"/>
    <w:rsid w:val="004917BF"/>
    <w:rsid w:val="00494192"/>
    <w:rsid w:val="004A5FAC"/>
    <w:rsid w:val="004A6762"/>
    <w:rsid w:val="004C5765"/>
    <w:rsid w:val="005143EC"/>
    <w:rsid w:val="00514AF4"/>
    <w:rsid w:val="00524323"/>
    <w:rsid w:val="00536BFC"/>
    <w:rsid w:val="005536F6"/>
    <w:rsid w:val="005756CB"/>
    <w:rsid w:val="00577484"/>
    <w:rsid w:val="005776A2"/>
    <w:rsid w:val="005916E3"/>
    <w:rsid w:val="00594356"/>
    <w:rsid w:val="00596CA8"/>
    <w:rsid w:val="005A35F5"/>
    <w:rsid w:val="005B20F3"/>
    <w:rsid w:val="005C375C"/>
    <w:rsid w:val="006050B1"/>
    <w:rsid w:val="00605275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E06DD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246D0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A325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31BB"/>
    <w:rsid w:val="00D15394"/>
    <w:rsid w:val="00D3006E"/>
    <w:rsid w:val="00D44B86"/>
    <w:rsid w:val="00D55479"/>
    <w:rsid w:val="00D603DD"/>
    <w:rsid w:val="00D60A0A"/>
    <w:rsid w:val="00D62F9B"/>
    <w:rsid w:val="00D67482"/>
    <w:rsid w:val="00D74D87"/>
    <w:rsid w:val="00D82902"/>
    <w:rsid w:val="00DA39A2"/>
    <w:rsid w:val="00DA3AC6"/>
    <w:rsid w:val="00DA4F05"/>
    <w:rsid w:val="00DB024A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63D47"/>
    <w:rsid w:val="00E751B3"/>
    <w:rsid w:val="00E76CD7"/>
    <w:rsid w:val="00E91988"/>
    <w:rsid w:val="00E97ED6"/>
    <w:rsid w:val="00EC766C"/>
    <w:rsid w:val="00EE3F63"/>
    <w:rsid w:val="00EF343B"/>
    <w:rsid w:val="00F249D9"/>
    <w:rsid w:val="00F41C6D"/>
    <w:rsid w:val="00F650D9"/>
    <w:rsid w:val="00F74C56"/>
    <w:rsid w:val="00F86004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E06D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E06D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E06D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E06D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06D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8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2</Pages>
  <Words>175</Words>
  <Characters>1002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901180</cp:lastModifiedBy>
  <cp:revision>3</cp:revision>
  <cp:lastPrinted>2016-03-08T08:35:00Z</cp:lastPrinted>
  <dcterms:created xsi:type="dcterms:W3CDTF">2017-06-27T04:33:00Z</dcterms:created>
  <dcterms:modified xsi:type="dcterms:W3CDTF">2017-06-29T02:52:00Z</dcterms:modified>
</cp:coreProperties>
</file>
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2B" w:rsidRPr="00DB024A" w:rsidRDefault="0002262B" w:rsidP="00B6469B">
      <w:pPr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02262B" w:rsidRPr="00DB024A" w:rsidRDefault="0002262B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2262B" w:rsidRPr="00DB024A" w:rsidRDefault="0002262B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1#{Date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02262B" w:rsidRPr="00DB024A" w:rsidRDefault="0002262B" w:rsidP="00B6469B">
      <w:pPr>
        <w:rPr>
          <w:rFonts w:ascii="TH SarabunPSK" w:hAnsi="TH SarabunPSK" w:cs="TH SarabunPSK"/>
          <w:sz w:val="32"/>
          <w:szCs w:val="32"/>
        </w:rPr>
      </w:pPr>
    </w:p>
    <w:p w:rsidR="0002262B" w:rsidRPr="00DB024A" w:rsidRDefault="0002262B" w:rsidP="00B6469B">
      <w:pPr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02262B" w:rsidRPr="00DB024A" w:rsidRDefault="0002262B" w:rsidP="00B6469B">
      <w:pPr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DB024A">
        <w:rPr>
          <w:rFonts w:ascii="TH SarabunPSK" w:hAnsi="TH SarabunPSK" w:cs="TH SarabunPSK"/>
          <w:sz w:val="32"/>
          <w:szCs w:val="32"/>
        </w:rPr>
        <w:t>(</w:t>
      </w:r>
      <w:r w:rsidRPr="00DB024A">
        <w:rPr>
          <w:rFonts w:ascii="TH SarabunPSK" w:hAnsi="TH SarabunPSK" w:cs="TH SarabunPSK"/>
          <w:sz w:val="32"/>
          <w:szCs w:val="32"/>
          <w:cs/>
        </w:rPr>
        <w:t>มหาชน</w:t>
      </w:r>
      <w:r w:rsidRPr="00DB024A">
        <w:rPr>
          <w:rFonts w:ascii="TH SarabunPSK" w:hAnsi="TH SarabunPSK" w:cs="TH SarabunPSK"/>
          <w:sz w:val="32"/>
          <w:szCs w:val="32"/>
        </w:rPr>
        <w:t>)</w:t>
      </w:r>
    </w:p>
    <w:p w:rsidR="0002262B" w:rsidRPr="00DB024A" w:rsidRDefault="0002262B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2262B" w:rsidRPr="00DB024A" w:rsidRDefault="0002262B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DB024A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DB024A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>2#{Value</w:t>
      </w:r>
      <w:r w:rsidRPr="00DB024A">
        <w:rPr>
          <w:rFonts w:ascii="TH SarabunPSK" w:hAnsi="TH SarabunPSK" w:cs="TH SarabunPSK"/>
        </w:rPr>
        <w:t>}</w:t>
      </w:r>
      <w:r w:rsidRPr="00DB024A">
        <w:rPr>
          <w:rFonts w:ascii="TH SarabunPSK" w:hAnsi="TH SarabunPSK" w:cs="TH SarabunPSK"/>
          <w:spacing w:val="-4"/>
          <w:cs/>
        </w:rPr>
        <w:t xml:space="preserve">ให้แก่ </w:t>
      </w:r>
      <w:r>
        <w:rPr>
          <w:rFonts w:ascii="TH SarabunPSK" w:hAnsi="TH SarabunPSK" w:cs="TH SarabunPSK"/>
          <w:spacing w:val="-4"/>
          <w:cs/>
        </w:rPr>
        <w:t>3</w:t>
      </w:r>
      <w:r>
        <w:rPr>
          <w:rFonts w:ascii="TH SarabunPSK" w:hAnsi="TH SarabunPSK" w:cs="TH SarabunPSK"/>
        </w:rPr>
        <w:t>#{Selecttitle</w:t>
      </w:r>
      <w:r w:rsidRPr="00DB024A">
        <w:rPr>
          <w:rFonts w:ascii="TH SarabunPSK" w:hAnsi="TH SarabunPSK" w:cs="TH SarabunPSK"/>
        </w:rPr>
        <w:t>}</w:t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>4#{Value</w:t>
      </w:r>
      <w:r w:rsidRPr="00DB024A">
        <w:rPr>
          <w:rFonts w:ascii="TH SarabunPSK" w:hAnsi="TH SarabunPSK" w:cs="TH SarabunPSK"/>
        </w:rPr>
        <w:t>}</w:t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>(5#{Selecttitleen</w:t>
      </w:r>
      <w:r w:rsidRPr="00DB024A">
        <w:rPr>
          <w:rFonts w:ascii="TH SarabunPSK" w:hAnsi="TH SarabunPSK" w:cs="TH SarabunPSK"/>
        </w:rPr>
        <w:t>}</w:t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>6</w:t>
      </w:r>
      <w:r w:rsidRPr="00DB024A">
        <w:rPr>
          <w:rFonts w:ascii="TH SarabunPSK" w:hAnsi="TH SarabunPSK" w:cs="TH SarabunPSK"/>
        </w:rPr>
        <w:t>#{</w:t>
      </w:r>
      <w:r>
        <w:rPr>
          <w:rFonts w:ascii="TH SarabunPSK" w:hAnsi="TH SarabunPSK" w:cs="TH SarabunPSK"/>
        </w:rPr>
        <w:t>Value</w:t>
      </w:r>
      <w:r w:rsidRPr="00DB024A">
        <w:rPr>
          <w:rFonts w:ascii="TH SarabunPSK" w:hAnsi="TH SarabunPSK" w:cs="TH SarabunPSK"/>
        </w:rPr>
        <w:t>}</w:t>
      </w:r>
      <w:r w:rsidRPr="00DB024A">
        <w:rPr>
          <w:rFonts w:ascii="TH SarabunPSK" w:hAnsi="TH SarabunPSK" w:cs="TH SarabunPSK"/>
          <w:cs/>
        </w:rPr>
        <w:t>)</w:t>
      </w:r>
      <w:r w:rsidRPr="00DB024A">
        <w:rPr>
          <w:rFonts w:ascii="TH SarabunPSK" w:hAnsi="TH SarabunPSK" w:cs="TH SarabunPSK"/>
        </w:rPr>
        <w:t xml:space="preserve"> </w:t>
      </w:r>
      <w:r w:rsidRPr="00DB024A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  <w:cs/>
        </w:rPr>
        <w:t>7</w:t>
      </w:r>
      <w:r>
        <w:rPr>
          <w:rFonts w:ascii="TH SarabunPSK" w:hAnsi="TH SarabunPSK" w:cs="TH SarabunPSK"/>
        </w:rPr>
        <w:t>#{Value</w:t>
      </w:r>
      <w:r w:rsidRPr="00DB024A">
        <w:rPr>
          <w:rFonts w:ascii="TH SarabunPSK" w:hAnsi="TH SarabunPSK" w:cs="TH SarabunPSK"/>
        </w:rPr>
        <w:t xml:space="preserve">}  </w:t>
      </w:r>
      <w:r w:rsidRPr="00DB024A">
        <w:rPr>
          <w:rFonts w:ascii="TH SarabunPSK" w:hAnsi="TH SarabunPSK" w:cs="TH SarabunPSK"/>
          <w:cs/>
        </w:rPr>
        <w:t>ตามรายละเอียดต่อไปนี้</w:t>
      </w:r>
    </w:p>
    <w:p w:rsidR="0002262B" w:rsidRPr="00DB024A" w:rsidRDefault="0002262B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02262B" w:rsidRPr="00DB024A" w:rsidRDefault="0002262B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CODE : 8#{Value</w:t>
      </w:r>
      <w:r w:rsidRPr="00DB024A"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02262B" w:rsidRPr="00DB024A" w:rsidRDefault="0002262B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9#{Date}</w:t>
      </w:r>
      <w:r>
        <w:rPr>
          <w:rFonts w:ascii="TH SarabunPSK" w:hAnsi="TH SarabunPSK" w:cs="TH SarabunPSK"/>
          <w:sz w:val="32"/>
          <w:szCs w:val="32"/>
        </w:rPr>
        <w:tab/>
        <w:t>10#{Value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11</w:t>
      </w:r>
      <w:r>
        <w:rPr>
          <w:rFonts w:ascii="TH SarabunPSK" w:hAnsi="TH SarabunPSK" w:cs="TH SarabunPSK"/>
          <w:sz w:val="32"/>
          <w:szCs w:val="32"/>
        </w:rPr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 - 12#{Value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  <w:t>13#{Value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14#{Value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</w:rPr>
        <w:tab/>
      </w:r>
    </w:p>
    <w:p w:rsidR="0002262B" w:rsidRPr="00DB024A" w:rsidRDefault="0002262B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15#{Date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16</w:t>
      </w:r>
      <w:r>
        <w:rPr>
          <w:rFonts w:ascii="TH SarabunPSK" w:hAnsi="TH SarabunPSK" w:cs="TH SarabunPSK"/>
          <w:sz w:val="32"/>
          <w:szCs w:val="32"/>
        </w:rPr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  <w:t>17#{Value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 - 18#{Value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  <w:t>19#{Value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 xml:space="preserve">} – </w:t>
      </w:r>
      <w:r>
        <w:rPr>
          <w:rFonts w:ascii="TH SarabunPSK" w:hAnsi="TH SarabunPSK" w:cs="TH SarabunPSK"/>
          <w:sz w:val="32"/>
          <w:szCs w:val="32"/>
        </w:rPr>
        <w:t>20</w:t>
      </w:r>
      <w:r w:rsidRPr="00DB024A">
        <w:rPr>
          <w:rFonts w:ascii="TH SarabunPSK" w:hAnsi="TH SarabunPSK" w:cs="TH SarabunPSK"/>
          <w:sz w:val="32"/>
          <w:szCs w:val="32"/>
        </w:rPr>
        <w:t>#{</w:t>
      </w:r>
      <w:r>
        <w:rPr>
          <w:rFonts w:ascii="TH SarabunPSK" w:hAnsi="TH SarabunPSK" w:cs="TH SarabunPSK"/>
          <w:sz w:val="32"/>
          <w:szCs w:val="32"/>
        </w:rPr>
        <w:t>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02262B" w:rsidRPr="00DB024A" w:rsidRDefault="0002262B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21#{Date}</w:t>
      </w:r>
      <w:r>
        <w:rPr>
          <w:rFonts w:ascii="TH SarabunPSK" w:hAnsi="TH SarabunPSK" w:cs="TH SarabunPSK"/>
          <w:sz w:val="32"/>
          <w:szCs w:val="32"/>
        </w:rPr>
        <w:tab/>
        <w:t>22#{Value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  <w:t>23#{Value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 - 24#{Value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25</w:t>
      </w:r>
      <w:r>
        <w:rPr>
          <w:rFonts w:ascii="TH SarabunPSK" w:hAnsi="TH SarabunPSK" w:cs="TH SarabunPSK"/>
          <w:sz w:val="32"/>
          <w:szCs w:val="32"/>
        </w:rPr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26#{Value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02262B" w:rsidRPr="00DB024A" w:rsidRDefault="0002262B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27#{Date}</w:t>
      </w:r>
      <w:r>
        <w:rPr>
          <w:rFonts w:ascii="TH SarabunPSK" w:hAnsi="TH SarabunPSK" w:cs="TH SarabunPSK"/>
          <w:sz w:val="32"/>
          <w:szCs w:val="32"/>
        </w:rPr>
        <w:tab/>
        <w:t>28#{Value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  <w:t>29#{Value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 - 30#{Value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ab/>
        <w:t>31#{Value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32#{Value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</w:rPr>
        <w:tab/>
      </w:r>
    </w:p>
    <w:p w:rsidR="0002262B" w:rsidRPr="00DB024A" w:rsidRDefault="0002262B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02262B" w:rsidRPr="00DB024A" w:rsidRDefault="0002262B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02262B" w:rsidRPr="00DB024A" w:rsidRDefault="0002262B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02262B" w:rsidRDefault="0002262B" w:rsidP="00EE3F63">
      <w:pPr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ถนนพหลโยธิน  </w:t>
      </w:r>
    </w:p>
    <w:p w:rsidR="0002262B" w:rsidRPr="00DB024A" w:rsidRDefault="0002262B" w:rsidP="00EE3F63">
      <w:pPr>
        <w:ind w:left="2160"/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ตำบลคลองหนึ่ง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DB024A">
        <w:rPr>
          <w:rFonts w:ascii="TH SarabunPSK" w:hAnsi="TH SarabunPSK" w:cs="TH SarabunPSK"/>
          <w:sz w:val="32"/>
          <w:szCs w:val="32"/>
        </w:rPr>
        <w:t>12120</w:t>
      </w:r>
    </w:p>
    <w:p w:rsidR="0002262B" w:rsidRPr="00DB024A" w:rsidRDefault="0002262B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2262B" w:rsidRPr="00DB024A" w:rsidRDefault="0002262B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02262B" w:rsidRPr="00DB024A" w:rsidRDefault="0002262B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02262B" w:rsidRPr="00DB024A" w:rsidRDefault="0002262B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02262B" w:rsidRPr="00DB024A" w:rsidRDefault="0002262B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>(</w:t>
      </w:r>
      <w:r w:rsidRPr="00DB024A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DB024A">
        <w:rPr>
          <w:rFonts w:ascii="TH SarabunPSK" w:hAnsi="TH SarabunPSK" w:cs="TH SarabunPSK"/>
          <w:sz w:val="32"/>
          <w:szCs w:val="32"/>
        </w:rPr>
        <w:t>)</w:t>
      </w:r>
    </w:p>
    <w:p w:rsidR="0002262B" w:rsidRPr="00DB024A" w:rsidRDefault="0002262B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02262B" w:rsidRPr="00DB024A" w:rsidRDefault="0002262B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02262B" w:rsidRPr="00DB024A" w:rsidRDefault="0002262B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02262B" w:rsidRPr="00DB024A" w:rsidRDefault="0002262B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33#{Value01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02262B" w:rsidRPr="00DB024A" w:rsidRDefault="0002262B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โทร</w:t>
      </w:r>
      <w:r w:rsidRPr="00DB024A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DB024A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 xml:space="preserve"> 34#{Value02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02262B" w:rsidRPr="00DB024A" w:rsidRDefault="0002262B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35#{Value03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sectPr w:rsidR="0002262B" w:rsidRPr="00DB024A" w:rsidSect="004C5765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62B" w:rsidRDefault="0002262B">
      <w:r>
        <w:separator/>
      </w:r>
    </w:p>
  </w:endnote>
  <w:endnote w:type="continuationSeparator" w:id="1">
    <w:p w:rsidR="0002262B" w:rsidRDefault="00022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62B" w:rsidRDefault="0002262B">
      <w:r>
        <w:separator/>
      </w:r>
    </w:p>
  </w:footnote>
  <w:footnote w:type="continuationSeparator" w:id="1">
    <w:p w:rsidR="0002262B" w:rsidRDefault="00022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55D26"/>
    <w:multiLevelType w:val="hybridMultilevel"/>
    <w:tmpl w:val="324CD7FE"/>
    <w:lvl w:ilvl="0" w:tplc="E5101B06">
      <w:start w:val="113"/>
      <w:numFmt w:val="decimal"/>
      <w:lvlText w:val="%1"/>
      <w:lvlJc w:val="left"/>
      <w:pPr>
        <w:tabs>
          <w:tab w:val="num" w:pos="2640"/>
        </w:tabs>
        <w:ind w:left="26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2262B"/>
    <w:rsid w:val="0004615F"/>
    <w:rsid w:val="00056833"/>
    <w:rsid w:val="00064CDB"/>
    <w:rsid w:val="000A7BF7"/>
    <w:rsid w:val="000A7D87"/>
    <w:rsid w:val="000C6BB8"/>
    <w:rsid w:val="000D361F"/>
    <w:rsid w:val="000E26DA"/>
    <w:rsid w:val="000F48BA"/>
    <w:rsid w:val="000F6B23"/>
    <w:rsid w:val="0014030C"/>
    <w:rsid w:val="00156931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06C6E"/>
    <w:rsid w:val="00240CE9"/>
    <w:rsid w:val="00256E9E"/>
    <w:rsid w:val="00257873"/>
    <w:rsid w:val="002654AA"/>
    <w:rsid w:val="0027734F"/>
    <w:rsid w:val="00293198"/>
    <w:rsid w:val="002959CC"/>
    <w:rsid w:val="002A4805"/>
    <w:rsid w:val="002C1687"/>
    <w:rsid w:val="002C7D52"/>
    <w:rsid w:val="002E2A0C"/>
    <w:rsid w:val="002E3195"/>
    <w:rsid w:val="002E785C"/>
    <w:rsid w:val="003016A6"/>
    <w:rsid w:val="00311C2A"/>
    <w:rsid w:val="003136D2"/>
    <w:rsid w:val="00314EDB"/>
    <w:rsid w:val="00321092"/>
    <w:rsid w:val="00350AC8"/>
    <w:rsid w:val="00351764"/>
    <w:rsid w:val="003531AC"/>
    <w:rsid w:val="00354B1F"/>
    <w:rsid w:val="00374156"/>
    <w:rsid w:val="003770A4"/>
    <w:rsid w:val="00390512"/>
    <w:rsid w:val="00394519"/>
    <w:rsid w:val="003A0661"/>
    <w:rsid w:val="003A2B40"/>
    <w:rsid w:val="003B09AE"/>
    <w:rsid w:val="003E1D62"/>
    <w:rsid w:val="00403C16"/>
    <w:rsid w:val="0041427C"/>
    <w:rsid w:val="00420818"/>
    <w:rsid w:val="00421AF5"/>
    <w:rsid w:val="0043515A"/>
    <w:rsid w:val="00447E46"/>
    <w:rsid w:val="004520DC"/>
    <w:rsid w:val="00462DE9"/>
    <w:rsid w:val="00463AE4"/>
    <w:rsid w:val="00476571"/>
    <w:rsid w:val="0048568F"/>
    <w:rsid w:val="00487CD3"/>
    <w:rsid w:val="004917BF"/>
    <w:rsid w:val="00494192"/>
    <w:rsid w:val="004A5FAC"/>
    <w:rsid w:val="004A6762"/>
    <w:rsid w:val="004C5765"/>
    <w:rsid w:val="005143EC"/>
    <w:rsid w:val="00514AF4"/>
    <w:rsid w:val="00524323"/>
    <w:rsid w:val="00536BFC"/>
    <w:rsid w:val="005536F6"/>
    <w:rsid w:val="005756CB"/>
    <w:rsid w:val="00577484"/>
    <w:rsid w:val="005776A2"/>
    <w:rsid w:val="005916E3"/>
    <w:rsid w:val="00594356"/>
    <w:rsid w:val="00596CA8"/>
    <w:rsid w:val="005A35F5"/>
    <w:rsid w:val="005B20F3"/>
    <w:rsid w:val="005C375C"/>
    <w:rsid w:val="006050B1"/>
    <w:rsid w:val="00605275"/>
    <w:rsid w:val="0061656A"/>
    <w:rsid w:val="006216D0"/>
    <w:rsid w:val="00625FAD"/>
    <w:rsid w:val="00644F1E"/>
    <w:rsid w:val="00664186"/>
    <w:rsid w:val="00692300"/>
    <w:rsid w:val="006A5C4E"/>
    <w:rsid w:val="006B2441"/>
    <w:rsid w:val="0071016E"/>
    <w:rsid w:val="0071511E"/>
    <w:rsid w:val="00720F60"/>
    <w:rsid w:val="007268AF"/>
    <w:rsid w:val="00743201"/>
    <w:rsid w:val="00743E7C"/>
    <w:rsid w:val="0075122E"/>
    <w:rsid w:val="007645E2"/>
    <w:rsid w:val="007961EC"/>
    <w:rsid w:val="00797BAF"/>
    <w:rsid w:val="007B5F0A"/>
    <w:rsid w:val="007D6CEF"/>
    <w:rsid w:val="007E06DD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246D0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776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A325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31BB"/>
    <w:rsid w:val="00D15394"/>
    <w:rsid w:val="00D3006E"/>
    <w:rsid w:val="00D44B86"/>
    <w:rsid w:val="00D55479"/>
    <w:rsid w:val="00D603DD"/>
    <w:rsid w:val="00D60A0A"/>
    <w:rsid w:val="00D62F9B"/>
    <w:rsid w:val="00D67482"/>
    <w:rsid w:val="00D74D87"/>
    <w:rsid w:val="00D82902"/>
    <w:rsid w:val="00DA39A2"/>
    <w:rsid w:val="00DA3AC6"/>
    <w:rsid w:val="00DA4F05"/>
    <w:rsid w:val="00DB024A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63D47"/>
    <w:rsid w:val="00E751B3"/>
    <w:rsid w:val="00E76CD7"/>
    <w:rsid w:val="00E91988"/>
    <w:rsid w:val="00E97ED6"/>
    <w:rsid w:val="00EC766C"/>
    <w:rsid w:val="00EE3F63"/>
    <w:rsid w:val="00EF343B"/>
    <w:rsid w:val="00F249D9"/>
    <w:rsid w:val="00F41C6D"/>
    <w:rsid w:val="00F650D9"/>
    <w:rsid w:val="00F74C56"/>
    <w:rsid w:val="00F86004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06D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06D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E06D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E06D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06D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43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184</Words>
  <Characters>1054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901180</cp:lastModifiedBy>
  <cp:revision>4</cp:revision>
  <cp:lastPrinted>2016-03-08T08:35:00Z</cp:lastPrinted>
  <dcterms:created xsi:type="dcterms:W3CDTF">2017-06-27T04:33:00Z</dcterms:created>
  <dcterms:modified xsi:type="dcterms:W3CDTF">2017-06-30T08:52:00Z</dcterms:modified>
</cp:coreProperties>
</file>
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>#{Value01}</w:t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#{Date01}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#{Selectunit01}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#{Value02}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#{Value03}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#{Selectunit02}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#{Selectunit03}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#{Value04}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#{Selectdates01}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#{Date02}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>#{Value05}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#{Value06}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>#{Value07}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>#{Value08}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>#{Value09}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>#{Value10}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2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}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#{Date03}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#{Selectuser01}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#{Selectplace01}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#{Selectpost01}</w:t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#{Value11}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>#{Value12}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>#{Value13}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
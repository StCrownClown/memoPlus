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1755C" w:rsidRPr="007E7E19" w:rsidRDefault="0061755C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1755C" w:rsidRPr="007E7E19" w:rsidTr="008E59C6">
        <w:trPr>
          <w:cantSplit/>
        </w:trPr>
        <w:tc>
          <w:tcPr>
            <w:tcW w:w="4361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#{Value01}</w:t>
            </w:r>
          </w:p>
        </w:tc>
        <w:tc>
          <w:tcPr>
            <w:tcW w:w="4536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#{Date01}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#{Value02}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#{Value03}</w:t>
            </w:r>
          </w:p>
        </w:tc>
      </w:tr>
    </w:tbl>
    <w:p w:rsidR="0061755C" w:rsidRPr="007E7E19" w:rsidRDefault="0061755C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</w:p>
    <w:p w:rsidR="0061755C" w:rsidRPr="007E7E19" w:rsidRDefault="0061755C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61755C" w:rsidRPr="007E7E19" w:rsidRDefault="0061755C" w:rsidP="00A670E4">
      <w:pPr>
        <w:pStyle w:val="a0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 xml:space="preserve">ด้วย 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ประธานคณะกรรมการบริหาร ศช. กำหนดให้มีการประชุมคณะกรรมการฯ ครั้งที่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#{Value04}</w:t>
      </w:r>
      <w:r w:rsidRPr="007E7E1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ในวัน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#{Selectdates01}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#{Date02}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#{Value05}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ณ ห้องประชุม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#{Value06}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</w:t>
      </w:r>
    </w:p>
    <w:p w:rsidR="0061755C" w:rsidRPr="007E7E19" w:rsidRDefault="0061755C" w:rsidP="00A50A08">
      <w:pPr>
        <w:pStyle w:val="a0"/>
        <w:ind w:right="453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61755C" w:rsidRPr="007E7E19" w:rsidRDefault="0061755C" w:rsidP="001745A7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จึงเรียนมาเพื่อโปรดทราบและพิจารณาเข้าร่วมประชุมตามวัน เวลา และสถานที่ดังกล่าว และโปรดกรอกแบบตอบรับการประชุม</w:t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>ให้ฝ่ายเลขานุการทราบ ภายในวันที่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#{Date03}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ด้วย จะขอบคุณยิ่ง </w:t>
      </w:r>
    </w:p>
    <w:p w:rsidR="0061755C" w:rsidRPr="007E7E19" w:rsidRDefault="0061755C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61755C" w:rsidRPr="007E7E19" w:rsidRDefault="0061755C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61755C" w:rsidRPr="007E7E19" w:rsidRDefault="0061755C" w:rsidP="00DC1232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61755C" w:rsidRPr="007E7E19" w:rsidRDefault="0061755C" w:rsidP="00A50A08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lang w:val="en-US"/>
        </w:rPr>
        <w:tab/>
      </w:r>
      <w:r w:rsidRPr="007E7E19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#{Selectplace01}</w:t>
      </w:r>
    </w:p>
    <w:p w:rsidR="0061755C" w:rsidRPr="007E7E19" w:rsidRDefault="0061755C" w:rsidP="00A50A08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>#{Selectpost01}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61755C" w:rsidRPr="007E7E19" w:rsidRDefault="0061755C" w:rsidP="00526FFC">
      <w:pPr>
        <w:pStyle w:val="Heading1"/>
        <w:tabs>
          <w:tab w:val="left" w:pos="2205"/>
          <w:tab w:val="center" w:pos="5670"/>
        </w:tabs>
        <w:rPr>
          <w:rFonts w:ascii="TH SarabunPSK" w:hAnsi="TH SarabunPSK" w:cs="TH SarabunPSK"/>
          <w:szCs w:val="32"/>
        </w:rPr>
      </w:pPr>
      <w:r w:rsidRPr="007E7E19">
        <w:rPr>
          <w:rFonts w:ascii="TH SarabunPSK" w:hAnsi="TH SarabunPSK" w:cs="TH SarabunPSK"/>
          <w:szCs w:val="32"/>
        </w:rPr>
        <w:tab/>
      </w:r>
      <w:r w:rsidRPr="007E7E19">
        <w:rPr>
          <w:rFonts w:ascii="TH SarabunPSK" w:hAnsi="TH SarabunPSK" w:cs="TH SarabunPSK"/>
          <w:szCs w:val="32"/>
        </w:rPr>
        <w:tab/>
      </w:r>
    </w:p>
    <w:p w:rsidR="0061755C" w:rsidRPr="007E7E19" w:rsidRDefault="0061755C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pacing w:val="-6"/>
          <w:sz w:val="32"/>
          <w:szCs w:val="32"/>
        </w:rPr>
        <w:t>#{Value07}</w:t>
      </w:r>
    </w:p>
    <w:p w:rsidR="0061755C" w:rsidRPr="007E7E19" w:rsidRDefault="0061755C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#{Value08}</w:t>
      </w:r>
      <w:r w:rsidRPr="007E7E19">
        <w:rPr>
          <w:rFonts w:ascii="TH SarabunPSK" w:hAnsi="TH SarabunPSK" w:cs="TH SarabunPSK"/>
          <w:sz w:val="32"/>
          <w:szCs w:val="32"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(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#{Value09}</w:t>
      </w:r>
      <w:r w:rsidRPr="007E7E19">
        <w:rPr>
          <w:rFonts w:ascii="TH SarabunPSK" w:hAnsi="TH SarabunPSK" w:cs="TH SarabunPSK"/>
          <w:sz w:val="32"/>
          <w:szCs w:val="32"/>
          <w:cs/>
        </w:rPr>
        <w:t>)</w:t>
      </w:r>
    </w:p>
    <w:p w:rsidR="0061755C" w:rsidRPr="007E7E19" w:rsidRDefault="0061755C" w:rsidP="00D46BF9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#{Value10}</w:t>
      </w:r>
    </w:p>
    <w:sectPr w:rsidR="0061755C" w:rsidRPr="007E7E19" w:rsidSect="00CE1A2F">
      <w:pgSz w:w="11913" w:h="16834" w:code="9"/>
      <w:pgMar w:top="851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55C" w:rsidRDefault="0061755C">
      <w:r>
        <w:separator/>
      </w:r>
    </w:p>
  </w:endnote>
  <w:endnote w:type="continuationSeparator" w:id="1">
    <w:p w:rsidR="0061755C" w:rsidRDefault="00617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55C" w:rsidRDefault="0061755C">
      <w:r>
        <w:separator/>
      </w:r>
    </w:p>
  </w:footnote>
  <w:footnote w:type="continuationSeparator" w:id="1">
    <w:p w:rsidR="0061755C" w:rsidRDefault="00617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327A5"/>
    <w:rsid w:val="00046003"/>
    <w:rsid w:val="000542EF"/>
    <w:rsid w:val="000646CA"/>
    <w:rsid w:val="00081D79"/>
    <w:rsid w:val="000955FF"/>
    <w:rsid w:val="000E0DCC"/>
    <w:rsid w:val="000E779A"/>
    <w:rsid w:val="0011041F"/>
    <w:rsid w:val="00144C8D"/>
    <w:rsid w:val="00147C5E"/>
    <w:rsid w:val="00166731"/>
    <w:rsid w:val="001745A7"/>
    <w:rsid w:val="00186F03"/>
    <w:rsid w:val="001B2177"/>
    <w:rsid w:val="001C5F59"/>
    <w:rsid w:val="001D0579"/>
    <w:rsid w:val="001E5F59"/>
    <w:rsid w:val="001F7D9E"/>
    <w:rsid w:val="002037F3"/>
    <w:rsid w:val="00205E63"/>
    <w:rsid w:val="00211764"/>
    <w:rsid w:val="002201E6"/>
    <w:rsid w:val="002304AC"/>
    <w:rsid w:val="002400B4"/>
    <w:rsid w:val="00240389"/>
    <w:rsid w:val="00244C9F"/>
    <w:rsid w:val="002479DA"/>
    <w:rsid w:val="00275777"/>
    <w:rsid w:val="00297A31"/>
    <w:rsid w:val="002A7F0D"/>
    <w:rsid w:val="002B4721"/>
    <w:rsid w:val="002C4C7A"/>
    <w:rsid w:val="002D5146"/>
    <w:rsid w:val="002D60D1"/>
    <w:rsid w:val="002E2B69"/>
    <w:rsid w:val="002E7265"/>
    <w:rsid w:val="00313CDC"/>
    <w:rsid w:val="00345BD7"/>
    <w:rsid w:val="00354ED7"/>
    <w:rsid w:val="003605B5"/>
    <w:rsid w:val="003716C5"/>
    <w:rsid w:val="00380720"/>
    <w:rsid w:val="00390051"/>
    <w:rsid w:val="00390482"/>
    <w:rsid w:val="00393AFF"/>
    <w:rsid w:val="003950F7"/>
    <w:rsid w:val="003B7DA8"/>
    <w:rsid w:val="003C0649"/>
    <w:rsid w:val="003C2701"/>
    <w:rsid w:val="003D2CD4"/>
    <w:rsid w:val="0042050B"/>
    <w:rsid w:val="00421715"/>
    <w:rsid w:val="004376B6"/>
    <w:rsid w:val="004923D8"/>
    <w:rsid w:val="004C7C1B"/>
    <w:rsid w:val="004D06D6"/>
    <w:rsid w:val="004D6194"/>
    <w:rsid w:val="004E59C7"/>
    <w:rsid w:val="004F0A29"/>
    <w:rsid w:val="004F34D1"/>
    <w:rsid w:val="0050184E"/>
    <w:rsid w:val="005207B9"/>
    <w:rsid w:val="00526FFC"/>
    <w:rsid w:val="00527536"/>
    <w:rsid w:val="00547B23"/>
    <w:rsid w:val="00572014"/>
    <w:rsid w:val="005807E7"/>
    <w:rsid w:val="005D7DD6"/>
    <w:rsid w:val="0061755C"/>
    <w:rsid w:val="00636306"/>
    <w:rsid w:val="006369B2"/>
    <w:rsid w:val="006432D3"/>
    <w:rsid w:val="00675142"/>
    <w:rsid w:val="00682DC1"/>
    <w:rsid w:val="006C416C"/>
    <w:rsid w:val="006D07CF"/>
    <w:rsid w:val="006E5D7B"/>
    <w:rsid w:val="006F0964"/>
    <w:rsid w:val="007263B3"/>
    <w:rsid w:val="00730F91"/>
    <w:rsid w:val="007332B8"/>
    <w:rsid w:val="00767E90"/>
    <w:rsid w:val="007D6092"/>
    <w:rsid w:val="007E7E19"/>
    <w:rsid w:val="008230F8"/>
    <w:rsid w:val="00836DCA"/>
    <w:rsid w:val="00844040"/>
    <w:rsid w:val="008653C3"/>
    <w:rsid w:val="00876DC5"/>
    <w:rsid w:val="0088242B"/>
    <w:rsid w:val="00894D13"/>
    <w:rsid w:val="008952C7"/>
    <w:rsid w:val="008B7297"/>
    <w:rsid w:val="008C06FD"/>
    <w:rsid w:val="008C17D4"/>
    <w:rsid w:val="008C1B0E"/>
    <w:rsid w:val="008C6C68"/>
    <w:rsid w:val="008D0581"/>
    <w:rsid w:val="008E59C6"/>
    <w:rsid w:val="00905AE0"/>
    <w:rsid w:val="009205AA"/>
    <w:rsid w:val="00943604"/>
    <w:rsid w:val="00957229"/>
    <w:rsid w:val="00963DE2"/>
    <w:rsid w:val="00972BB6"/>
    <w:rsid w:val="00980843"/>
    <w:rsid w:val="009A272D"/>
    <w:rsid w:val="009D1154"/>
    <w:rsid w:val="009F2E06"/>
    <w:rsid w:val="009F59DA"/>
    <w:rsid w:val="00A028ED"/>
    <w:rsid w:val="00A12C04"/>
    <w:rsid w:val="00A146BF"/>
    <w:rsid w:val="00A1715A"/>
    <w:rsid w:val="00A23C1F"/>
    <w:rsid w:val="00A26E15"/>
    <w:rsid w:val="00A312ED"/>
    <w:rsid w:val="00A46302"/>
    <w:rsid w:val="00A50A08"/>
    <w:rsid w:val="00A670E4"/>
    <w:rsid w:val="00A77396"/>
    <w:rsid w:val="00A944BD"/>
    <w:rsid w:val="00AA74A7"/>
    <w:rsid w:val="00AB7373"/>
    <w:rsid w:val="00AC16F8"/>
    <w:rsid w:val="00AC7EAE"/>
    <w:rsid w:val="00AD468D"/>
    <w:rsid w:val="00AF6C61"/>
    <w:rsid w:val="00B21445"/>
    <w:rsid w:val="00B260D4"/>
    <w:rsid w:val="00B43C1F"/>
    <w:rsid w:val="00B53D25"/>
    <w:rsid w:val="00B80471"/>
    <w:rsid w:val="00B86BD7"/>
    <w:rsid w:val="00B926D0"/>
    <w:rsid w:val="00BA6770"/>
    <w:rsid w:val="00BA7523"/>
    <w:rsid w:val="00BB05CE"/>
    <w:rsid w:val="00BC4285"/>
    <w:rsid w:val="00BD0AF0"/>
    <w:rsid w:val="00BD2614"/>
    <w:rsid w:val="00BE1CF6"/>
    <w:rsid w:val="00C0315A"/>
    <w:rsid w:val="00C2166E"/>
    <w:rsid w:val="00C32387"/>
    <w:rsid w:val="00C56878"/>
    <w:rsid w:val="00C72EEC"/>
    <w:rsid w:val="00C81061"/>
    <w:rsid w:val="00C9487C"/>
    <w:rsid w:val="00CE1A2F"/>
    <w:rsid w:val="00CE2DDF"/>
    <w:rsid w:val="00CF7AB5"/>
    <w:rsid w:val="00D07618"/>
    <w:rsid w:val="00D45D23"/>
    <w:rsid w:val="00D46BF9"/>
    <w:rsid w:val="00D525A1"/>
    <w:rsid w:val="00D604E3"/>
    <w:rsid w:val="00D87268"/>
    <w:rsid w:val="00DB11C8"/>
    <w:rsid w:val="00DB2533"/>
    <w:rsid w:val="00DC1232"/>
    <w:rsid w:val="00DE50D0"/>
    <w:rsid w:val="00E17DB1"/>
    <w:rsid w:val="00E26709"/>
    <w:rsid w:val="00E37F16"/>
    <w:rsid w:val="00E44CC9"/>
    <w:rsid w:val="00E541C9"/>
    <w:rsid w:val="00E54915"/>
    <w:rsid w:val="00EA18AF"/>
    <w:rsid w:val="00EB64B1"/>
    <w:rsid w:val="00EC5060"/>
    <w:rsid w:val="00ED677F"/>
    <w:rsid w:val="00EE0ED7"/>
    <w:rsid w:val="00EF1F73"/>
    <w:rsid w:val="00F00A4A"/>
    <w:rsid w:val="00F02989"/>
    <w:rsid w:val="00F345F9"/>
    <w:rsid w:val="00F46E76"/>
    <w:rsid w:val="00F54791"/>
    <w:rsid w:val="00F71998"/>
    <w:rsid w:val="00F967AB"/>
    <w:rsid w:val="00FA3884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AC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542EF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542EF"/>
    <w:rPr>
      <w:rFonts w:ascii="Calibri" w:hAnsi="Calibri" w:cs="Cordia New"/>
      <w:b/>
      <w:bCs/>
    </w:rPr>
  </w:style>
  <w:style w:type="paragraph" w:customStyle="1" w:styleId="a">
    <w:name w:val="เนื้อเรื่อง"/>
    <w:basedOn w:val="Normal"/>
    <w:uiPriority w:val="99"/>
    <w:rsid w:val="002304AC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2304AC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230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50184E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42EF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135</Words>
  <Characters>772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8</cp:revision>
  <cp:lastPrinted>2016-01-08T09:19:00Z</cp:lastPrinted>
  <dcterms:created xsi:type="dcterms:W3CDTF">2016-03-11T06:43:00Z</dcterms:created>
  <dcterms:modified xsi:type="dcterms:W3CDTF">2016-06-15T09:28:00Z</dcterms:modified>
</cp:coreProperties>
</file>
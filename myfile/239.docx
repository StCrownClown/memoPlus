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FC2" w:rsidRPr="004537AA" w:rsidRDefault="00514FC2" w:rsidP="008472CF">
      <w:pPr>
        <w:ind w:left="810" w:hanging="810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ที่ วท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5402/</w:t>
      </w:r>
      <w:r w:rsidRPr="004537AA">
        <w:rPr>
          <w:rFonts w:ascii="TH SarabunPSK" w:hAnsi="TH SarabunPSK" w:cs="TH SarabunPSK"/>
          <w:sz w:val="32"/>
          <w:szCs w:val="32"/>
        </w:rPr>
        <w:t>#{Value01}</w:t>
      </w:r>
    </w:p>
    <w:p w:rsidR="00514FC2" w:rsidRPr="004537AA" w:rsidRDefault="00514FC2" w:rsidP="008472CF">
      <w:pPr>
        <w:ind w:left="811" w:hanging="811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</w:rPr>
        <w:t xml:space="preserve">          </w:t>
      </w:r>
    </w:p>
    <w:p w:rsidR="00514FC2" w:rsidRPr="004537AA" w:rsidRDefault="00514FC2" w:rsidP="00004B4B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</w:rPr>
        <w:t>#{Date01}</w:t>
      </w:r>
    </w:p>
    <w:p w:rsidR="00514FC2" w:rsidRPr="004537AA" w:rsidRDefault="00514FC2" w:rsidP="008472CF">
      <w:pPr>
        <w:ind w:left="811" w:hanging="811"/>
        <w:rPr>
          <w:rFonts w:ascii="TH SarabunPSK" w:hAnsi="TH SarabunPSK" w:cs="TH SarabunPSK"/>
          <w:sz w:val="32"/>
          <w:szCs w:val="32"/>
        </w:rPr>
      </w:pPr>
    </w:p>
    <w:p w:rsidR="00514FC2" w:rsidRPr="004537AA" w:rsidRDefault="00514FC2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4537AA">
        <w:rPr>
          <w:rFonts w:ascii="TH SarabunPSK" w:hAnsi="TH SarabunPSK" w:cs="TH SarabunPSK"/>
          <w:sz w:val="32"/>
          <w:szCs w:val="32"/>
        </w:rPr>
        <w:tab/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การแต่งตั้งคณะกรรมการบริหารศูนย์พันธุวิศวกรรมแและเทคโนโลยีชีวภาพแห่งชาติ 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</w:p>
    <w:p w:rsidR="00514FC2" w:rsidRPr="004537AA" w:rsidRDefault="00514FC2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และเชิญประชุมคณะกรรมการฯ ครั้งที่ </w:t>
      </w:r>
      <w:r w:rsidRPr="004537AA">
        <w:rPr>
          <w:rFonts w:ascii="TH SarabunPSK" w:hAnsi="TH SarabunPSK" w:cs="TH SarabunPSK"/>
          <w:sz w:val="32"/>
          <w:szCs w:val="32"/>
        </w:rPr>
        <w:t>#{Value02}</w:t>
      </w:r>
    </w:p>
    <w:p w:rsidR="00514FC2" w:rsidRPr="004537AA" w:rsidRDefault="00514FC2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เรียน</w:t>
      </w:r>
      <w:r w:rsidRPr="004537AA">
        <w:rPr>
          <w:rFonts w:ascii="TH SarabunPSK" w:hAnsi="TH SarabunPSK" w:cs="TH SarabunPSK"/>
          <w:sz w:val="32"/>
          <w:szCs w:val="32"/>
          <w:cs/>
        </w:rPr>
        <w:tab/>
      </w:r>
      <w:r w:rsidRPr="004537AA">
        <w:rPr>
          <w:rFonts w:ascii="TH SarabunPSK" w:hAnsi="TH SarabunPSK" w:cs="TH SarabunPSK"/>
          <w:sz w:val="32"/>
          <w:szCs w:val="32"/>
        </w:rPr>
        <w:t>#{Value03}</w:t>
      </w:r>
    </w:p>
    <w:p w:rsidR="00514FC2" w:rsidRPr="004537AA" w:rsidRDefault="00514FC2" w:rsidP="001B075C">
      <w:pPr>
        <w:tabs>
          <w:tab w:val="left" w:pos="1560"/>
        </w:tabs>
        <w:ind w:left="1272" w:hanging="12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1.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คำสั่งแต่งตั้งคณะกรรมการบริหารศูนย์พันธุวิศวกรรมและเทคโนโลยีชีวภาพแห่งชาติ </w:t>
      </w:r>
    </w:p>
    <w:p w:rsidR="00514FC2" w:rsidRPr="004537AA" w:rsidRDefault="00514FC2" w:rsidP="00A52CDE">
      <w:pPr>
        <w:tabs>
          <w:tab w:val="left" w:pos="1560"/>
        </w:tabs>
        <w:ind w:left="12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2.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ระเบียบวาระการประชุมคณะกรรมการบริหารศูนย์พันธุวิศวกรรมและเทคโนโลยี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>ชีวภาพแห่งชาติ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4537AA">
        <w:rPr>
          <w:rFonts w:ascii="TH SarabunPSK" w:hAnsi="TH SarabunPSK" w:cs="TH SarabunPSK"/>
          <w:sz w:val="32"/>
          <w:szCs w:val="32"/>
        </w:rPr>
        <w:t xml:space="preserve"> #{Value04}</w:t>
      </w:r>
    </w:p>
    <w:p w:rsidR="00514FC2" w:rsidRPr="004537AA" w:rsidRDefault="00514FC2" w:rsidP="00C75808">
      <w:pPr>
        <w:tabs>
          <w:tab w:val="left" w:pos="1276"/>
          <w:tab w:val="left" w:pos="1560"/>
        </w:tabs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3.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>แบบตอบรับการประชุม</w:t>
      </w:r>
    </w:p>
    <w:p w:rsidR="00514FC2" w:rsidRPr="004537AA" w:rsidRDefault="00514FC2" w:rsidP="00C75808">
      <w:pPr>
        <w:tabs>
          <w:tab w:val="left" w:pos="1276"/>
          <w:tab w:val="left" w:pos="1560"/>
        </w:tabs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4.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>แผนที่ศูนย์พันธุวิศวกรรมและเทคโนโลยีชีวภาพแห่งชาติ</w:t>
      </w:r>
    </w:p>
    <w:p w:rsidR="00514FC2" w:rsidRPr="004537AA" w:rsidRDefault="00514FC2" w:rsidP="005F3EB7">
      <w:pPr>
        <w:tabs>
          <w:tab w:val="left" w:pos="1276"/>
          <w:tab w:val="left" w:pos="1560"/>
        </w:tabs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</w:r>
    </w:p>
    <w:p w:rsidR="00514FC2" w:rsidRPr="004537AA" w:rsidRDefault="00514FC2" w:rsidP="00572C8B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คณะกรรมการพัฒนาวิทยาศาสตร์และเทคโนโลยีแห่งชาติ</w:t>
      </w:r>
      <w:r w:rsidRPr="004537AA">
        <w:rPr>
          <w:rFonts w:ascii="TH SarabunPSK" w:hAnsi="TH SarabunPSK" w:cs="TH SarabunPSK"/>
          <w:sz w:val="32"/>
          <w:szCs w:val="32"/>
        </w:rPr>
        <w:t xml:space="preserve"> (</w:t>
      </w:r>
      <w:r w:rsidRPr="004537AA">
        <w:rPr>
          <w:rFonts w:ascii="TH SarabunPSK" w:hAnsi="TH SarabunPSK" w:cs="TH SarabunPSK"/>
          <w:sz w:val="32"/>
          <w:szCs w:val="32"/>
          <w:cs/>
        </w:rPr>
        <w:t>กวทช</w:t>
      </w:r>
      <w:r w:rsidRPr="004537AA">
        <w:rPr>
          <w:rFonts w:ascii="TH SarabunPSK" w:hAnsi="TH SarabunPSK" w:cs="TH SarabunPSK"/>
          <w:sz w:val="32"/>
          <w:szCs w:val="32"/>
        </w:rPr>
        <w:t>.) </w:t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ได้มีมติในการประชุม </w:t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ครั้งที่ </w:t>
      </w:r>
      <w:r w:rsidRPr="004537AA">
        <w:rPr>
          <w:rFonts w:ascii="TH SarabunPSK" w:hAnsi="TH SarabunPSK" w:cs="TH SarabunPSK"/>
          <w:sz w:val="32"/>
          <w:szCs w:val="32"/>
        </w:rPr>
        <w:t xml:space="preserve">#{Value05} </w:t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>เมื่อวันที่</w:t>
      </w:r>
      <w:r w:rsidRPr="004537AA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</w:rPr>
        <w:t>#{Date02}</w:t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 เห็นชอบการแต่งตั้งคณะกรรมการบริหารศูนย์พันธุวิศวกรรม</w:t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และเทคโนโลยีชีวภาพแห่งชาติ (ศช.)  สืบแทน คณะกรรมการฯ ชุดเดิมที่หมดวาระลงแล้ว และแต่งตั้งท่านเป็น </w:t>
      </w:r>
      <w:r w:rsidRPr="004537AA">
        <w:rPr>
          <w:rFonts w:ascii="TH SarabunPSK" w:hAnsi="TH SarabunPSK" w:cs="TH SarabunPSK"/>
          <w:sz w:val="32"/>
          <w:szCs w:val="32"/>
        </w:rPr>
        <w:t>#{Value06}</w:t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 ในคณะกรรมการบริหาร ศช</w:t>
      </w:r>
      <w:r w:rsidRPr="004537AA">
        <w:rPr>
          <w:rFonts w:ascii="TH SarabunPSK" w:hAnsi="TH SarabunPSK" w:cs="TH SarabunPSK"/>
          <w:sz w:val="32"/>
          <w:szCs w:val="32"/>
        </w:rPr>
        <w:t xml:space="preserve">. </w:t>
      </w:r>
      <w:r w:rsidRPr="004537AA">
        <w:rPr>
          <w:rFonts w:ascii="TH SarabunPSK" w:hAnsi="TH SarabunPSK" w:cs="TH SarabunPSK"/>
          <w:sz w:val="32"/>
          <w:szCs w:val="32"/>
          <w:cs/>
        </w:rPr>
        <w:t>ชุดใหม่ โดยมีวาระการดำรงตำแหน่ง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2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ปี ดังคำสั่งแต่งตั้งคณะกรรมการบริหาร ศช. รายละเอียดตามสิ่งที่ส่งมาด้วยหมายเลข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1 นั้น</w:t>
      </w:r>
    </w:p>
    <w:p w:rsidR="00514FC2" w:rsidRPr="004537AA" w:rsidRDefault="00514FC2" w:rsidP="00E126D9">
      <w:pPr>
        <w:tabs>
          <w:tab w:val="left" w:pos="127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ในการนี้ 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ประธานคณะกรรมการบริหาร ศช</w:t>
      </w:r>
      <w:r w:rsidRPr="004537AA">
        <w:rPr>
          <w:rFonts w:ascii="TH SarabunPSK" w:hAnsi="TH SarabunPSK" w:cs="TH SarabunPSK"/>
          <w:spacing w:val="-6"/>
          <w:sz w:val="32"/>
          <w:szCs w:val="32"/>
        </w:rPr>
        <w:t xml:space="preserve">. 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กำหนดให้มีการประชุมคณะกรรมการฯ</w:t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 ครั้งที่</w:t>
      </w:r>
      <w:r w:rsidRPr="004537AA">
        <w:rPr>
          <w:rFonts w:ascii="TH SarabunPSK" w:hAnsi="TH SarabunPSK" w:cs="TH SarabunPSK"/>
          <w:sz w:val="32"/>
          <w:szCs w:val="32"/>
        </w:rPr>
        <w:t xml:space="preserve"> #{Value07} </w:t>
      </w:r>
      <w:r w:rsidRPr="004537AA">
        <w:rPr>
          <w:rFonts w:ascii="TH SarabunPSK" w:hAnsi="TH SarabunPSK" w:cs="TH SarabunPSK"/>
          <w:sz w:val="32"/>
          <w:szCs w:val="32"/>
          <w:cs/>
        </w:rPr>
        <w:t>ใน</w:t>
      </w:r>
      <w:r w:rsidRPr="004537AA">
        <w:rPr>
          <w:rFonts w:ascii="TH SarabunPSK" w:hAnsi="TH SarabunPSK" w:cs="TH SarabunPSK"/>
          <w:spacing w:val="-4"/>
          <w:sz w:val="32"/>
          <w:szCs w:val="32"/>
        </w:rPr>
        <w:t>#{Selectdates01}</w:t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ที่ </w:t>
      </w:r>
      <w:r w:rsidRPr="004537AA">
        <w:rPr>
          <w:rFonts w:ascii="TH SarabunPSK" w:hAnsi="TH SarabunPSK" w:cs="TH SarabunPSK"/>
          <w:sz w:val="32"/>
          <w:szCs w:val="32"/>
        </w:rPr>
        <w:t>#{Date03}</w:t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 เวลา</w:t>
      </w:r>
      <w:r w:rsidRPr="004537AA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</w:rPr>
        <w:t xml:space="preserve">#{Value08} </w:t>
      </w:r>
      <w:r w:rsidRPr="004537AA">
        <w:rPr>
          <w:rFonts w:ascii="TH SarabunPSK" w:hAnsi="TH SarabunPSK" w:cs="TH SarabunPSK"/>
          <w:sz w:val="32"/>
          <w:szCs w:val="32"/>
          <w:cs/>
        </w:rPr>
        <w:t>น</w:t>
      </w:r>
      <w:r w:rsidRPr="004537AA">
        <w:rPr>
          <w:rFonts w:ascii="TH SarabunPSK" w:hAnsi="TH SarabunPSK" w:cs="TH SarabunPSK"/>
          <w:sz w:val="32"/>
          <w:szCs w:val="32"/>
        </w:rPr>
        <w:t xml:space="preserve">. </w:t>
      </w:r>
      <w:r w:rsidRPr="004537AA">
        <w:rPr>
          <w:rFonts w:ascii="TH SarabunPSK" w:hAnsi="TH SarabunPSK" w:cs="TH SarabunPSK"/>
          <w:sz w:val="32"/>
          <w:szCs w:val="32"/>
          <w:cs/>
        </w:rPr>
        <w:t>ณ</w:t>
      </w:r>
      <w:r w:rsidRPr="004537AA">
        <w:rPr>
          <w:rFonts w:ascii="TH SarabunPSK" w:hAnsi="TH SarabunPSK" w:cs="TH SarabunPSK"/>
          <w:sz w:val="32"/>
          <w:szCs w:val="32"/>
        </w:rPr>
        <w:t> </w:t>
      </w:r>
      <w:r w:rsidRPr="004537AA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4537AA">
        <w:rPr>
          <w:rFonts w:ascii="TH SarabunPSK" w:hAnsi="TH SarabunPSK" w:cs="TH SarabunPSK"/>
          <w:sz w:val="32"/>
          <w:szCs w:val="32"/>
        </w:rPr>
        <w:t xml:space="preserve"> #{Value09} </w:t>
      </w:r>
      <w:r w:rsidRPr="004537AA">
        <w:rPr>
          <w:rFonts w:ascii="TH SarabunPSK" w:hAnsi="TH SarabunPSK" w:cs="TH SarabunPSK"/>
          <w:sz w:val="32"/>
          <w:szCs w:val="32"/>
          <w:cs/>
        </w:rPr>
        <w:t>ชั้น</w:t>
      </w:r>
      <w:r w:rsidRPr="004537AA">
        <w:rPr>
          <w:rFonts w:ascii="TH SarabunPSK" w:hAnsi="TH SarabunPSK" w:cs="TH SarabunPSK"/>
          <w:sz w:val="32"/>
          <w:szCs w:val="32"/>
        </w:rPr>
        <w:t xml:space="preserve"> #{Value10} </w:t>
      </w:r>
      <w:r w:rsidRPr="004537AA">
        <w:rPr>
          <w:rFonts w:ascii="TH SarabunPSK" w:hAnsi="TH SarabunPSK" w:cs="TH SarabunPSK"/>
          <w:sz w:val="32"/>
          <w:szCs w:val="32"/>
          <w:cs/>
        </w:rPr>
        <w:t>อาคาร</w:t>
      </w:r>
      <w:r w:rsidRPr="004537AA">
        <w:rPr>
          <w:rFonts w:ascii="TH SarabunPSK" w:hAnsi="TH SarabunPSK" w:cs="TH SarabunPSK"/>
          <w:sz w:val="32"/>
          <w:szCs w:val="32"/>
        </w:rPr>
        <w:t xml:space="preserve">#{Value11} </w:t>
      </w:r>
      <w:r w:rsidRPr="004537AA">
        <w:rPr>
          <w:rFonts w:ascii="TH SarabunPSK" w:hAnsi="TH SarabunPSK" w:cs="TH SarabunPSK"/>
          <w:sz w:val="32"/>
          <w:szCs w:val="32"/>
          <w:cs/>
        </w:rPr>
        <w:t>ดังระเบียบวาระการประชุม ตามสิ่งที่ส่งมาด้วยหมายเลข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2</w:t>
      </w:r>
    </w:p>
    <w:p w:rsidR="00514FC2" w:rsidRPr="004537AA" w:rsidRDefault="00514FC2" w:rsidP="00E126D9">
      <w:pPr>
        <w:tabs>
          <w:tab w:val="left" w:pos="1276"/>
        </w:tabs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จึงเรียนมาเพื่อโปรดเข้าร่วมประชุมตามวัน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เวลา</w:t>
      </w:r>
      <w:r w:rsidRPr="004537AA">
        <w:rPr>
          <w:rFonts w:ascii="TH SarabunPSK" w:hAnsi="TH SarabunPSK" w:cs="TH SarabunPSK"/>
          <w:sz w:val="32"/>
          <w:szCs w:val="32"/>
        </w:rPr>
        <w:t> </w:t>
      </w:r>
      <w:r w:rsidRPr="004537AA">
        <w:rPr>
          <w:rFonts w:ascii="TH SarabunPSK" w:hAnsi="TH SarabunPSK" w:cs="TH SarabunPSK"/>
          <w:sz w:val="32"/>
          <w:szCs w:val="32"/>
          <w:cs/>
        </w:rPr>
        <w:t>และสถานที่ดังกล่าว</w:t>
      </w:r>
      <w:r w:rsidRPr="004537AA">
        <w:rPr>
          <w:rFonts w:ascii="TH SarabunPSK" w:hAnsi="TH SarabunPSK" w:cs="TH SarabunPSK"/>
          <w:sz w:val="32"/>
          <w:szCs w:val="32"/>
        </w:rPr>
        <w:t> </w:t>
      </w:r>
      <w:r w:rsidRPr="004537AA">
        <w:rPr>
          <w:rFonts w:ascii="TH SarabunPSK" w:hAnsi="TH SarabunPSK" w:cs="TH SarabunPSK"/>
          <w:sz w:val="32"/>
          <w:szCs w:val="32"/>
          <w:cs/>
        </w:rPr>
        <w:t>ทั้งนี้ โปรดกรอกแบบตอบรับการ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ประชุม ตามสิ่งที่ส่งมาด้วยหมายเลข</w:t>
      </w:r>
      <w:r w:rsidRPr="004537AA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3</w:t>
      </w:r>
      <w:r w:rsidRPr="004537AA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และส่งคืนให้ฝ่ายเลขานุการฯ ทราบ ภายในวันที่</w:t>
      </w:r>
      <w:r w:rsidRPr="004537AA">
        <w:rPr>
          <w:rFonts w:ascii="TH SarabunPSK" w:hAnsi="TH SarabunPSK" w:cs="TH SarabunPSK"/>
          <w:sz w:val="32"/>
          <w:szCs w:val="32"/>
        </w:rPr>
        <w:t xml:space="preserve">     #{Date04}</w:t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ด้วย จักขอบพระคุณยิ่ง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พร้อมกันนี้ได้แนบแผนที่ ศช</w:t>
      </w:r>
      <w:r w:rsidRPr="004537AA">
        <w:rPr>
          <w:rFonts w:ascii="TH SarabunPSK" w:hAnsi="TH SarabunPSK" w:cs="TH SarabunPSK"/>
          <w:sz w:val="32"/>
          <w:szCs w:val="32"/>
        </w:rPr>
        <w:t>. </w:t>
      </w:r>
      <w:r w:rsidRPr="004537AA">
        <w:rPr>
          <w:rFonts w:ascii="TH SarabunPSK" w:hAnsi="TH SarabunPSK" w:cs="TH SarabunPSK"/>
          <w:sz w:val="32"/>
          <w:szCs w:val="32"/>
          <w:cs/>
        </w:rPr>
        <w:t>ตามสิ่งที่ส่งมาด้วยหมายเลข</w:t>
      </w:r>
      <w:r w:rsidRPr="004537AA">
        <w:rPr>
          <w:rFonts w:ascii="TH SarabunPSK" w:hAnsi="TH SarabunPSK" w:cs="TH SarabunPSK"/>
          <w:sz w:val="32"/>
          <w:szCs w:val="32"/>
        </w:rPr>
        <w:t> </w:t>
      </w:r>
      <w:r w:rsidRPr="004537AA">
        <w:rPr>
          <w:rFonts w:ascii="TH SarabunPSK" w:hAnsi="TH SarabunPSK" w:cs="TH SarabunPSK"/>
          <w:sz w:val="32"/>
          <w:szCs w:val="32"/>
          <w:cs/>
        </w:rPr>
        <w:t>4 มาด้วยแล้ว</w:t>
      </w:r>
    </w:p>
    <w:p w:rsidR="00514FC2" w:rsidRPr="004537AA" w:rsidRDefault="00514FC2" w:rsidP="008472CF">
      <w:pPr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</w:rPr>
        <w:t xml:space="preserve">                                                </w:t>
      </w:r>
    </w:p>
    <w:p w:rsidR="00514FC2" w:rsidRPr="004537AA" w:rsidRDefault="00514FC2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514FC2" w:rsidRPr="004537AA" w:rsidRDefault="00514FC2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514FC2" w:rsidRPr="004537AA" w:rsidRDefault="00514FC2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514FC2" w:rsidRPr="004537AA" w:rsidRDefault="00514FC2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7AA">
        <w:rPr>
          <w:rFonts w:ascii="TH SarabunPSK" w:hAnsi="TH SarabunPSK" w:cs="TH SarabunPSK"/>
          <w:sz w:val="32"/>
          <w:szCs w:val="32"/>
          <w:lang w:val="en-US"/>
        </w:rPr>
        <w:t>#{Selectuser01}</w:t>
      </w:r>
    </w:p>
    <w:p w:rsidR="00514FC2" w:rsidRPr="004537AA" w:rsidRDefault="00514FC2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7AA">
        <w:rPr>
          <w:rFonts w:ascii="TH SarabunPSK" w:hAnsi="TH SarabunPSK" w:cs="TH SarabunPSK"/>
          <w:sz w:val="32"/>
          <w:szCs w:val="32"/>
          <w:lang w:val="en-US"/>
        </w:rPr>
        <w:t>#{Selectpost01}</w:t>
      </w:r>
    </w:p>
    <w:p w:rsidR="00514FC2" w:rsidRPr="004537AA" w:rsidRDefault="00514FC2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7AA">
        <w:rPr>
          <w:rFonts w:ascii="TH SarabunPSK" w:hAnsi="TH SarabunPSK" w:cs="TH SarabunPSK"/>
          <w:sz w:val="32"/>
          <w:szCs w:val="32"/>
          <w:lang w:val="en-US"/>
        </w:rPr>
        <w:t>#{Selectpost02}</w:t>
      </w:r>
    </w:p>
    <w:p w:rsidR="00514FC2" w:rsidRPr="004537AA" w:rsidRDefault="00514FC2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514FC2" w:rsidRPr="004537AA" w:rsidRDefault="00514FC2" w:rsidP="00354EF5">
      <w:pPr>
        <w:tabs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</w:p>
    <w:p w:rsidR="00514FC2" w:rsidRPr="004537AA" w:rsidRDefault="00514FC2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</w:rPr>
        <w:t>#{Value14}</w:t>
      </w:r>
    </w:p>
    <w:p w:rsidR="00514FC2" w:rsidRPr="004537AA" w:rsidRDefault="00514FC2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4537AA">
        <w:rPr>
          <w:rFonts w:ascii="TH SarabunPSK" w:hAnsi="TH SarabunPSK" w:cs="TH SarabunPSK"/>
          <w:sz w:val="32"/>
          <w:szCs w:val="32"/>
        </w:rPr>
        <w:t>#{Value15}</w:t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537AA">
        <w:rPr>
          <w:rFonts w:ascii="TH SarabunPSK" w:hAnsi="TH SarabunPSK" w:cs="TH SarabunPSK"/>
          <w:sz w:val="32"/>
          <w:szCs w:val="32"/>
        </w:rPr>
        <w:t>#{Value16}</w:t>
      </w:r>
      <w:r w:rsidRPr="004537AA">
        <w:rPr>
          <w:rFonts w:ascii="TH SarabunPSK" w:hAnsi="TH SarabunPSK" w:cs="TH SarabunPSK"/>
          <w:sz w:val="32"/>
          <w:szCs w:val="32"/>
          <w:cs/>
        </w:rPr>
        <w:t>)</w:t>
      </w:r>
    </w:p>
    <w:p w:rsidR="00514FC2" w:rsidRPr="004537AA" w:rsidRDefault="00514FC2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4537AA">
        <w:rPr>
          <w:rFonts w:ascii="TH SarabunPSK" w:hAnsi="TH SarabunPSK" w:cs="TH SarabunPSK"/>
          <w:sz w:val="32"/>
          <w:szCs w:val="32"/>
        </w:rPr>
        <w:t>#{Value17}</w:t>
      </w:r>
    </w:p>
    <w:p w:rsidR="00514FC2" w:rsidRPr="004537AA" w:rsidRDefault="00514FC2" w:rsidP="00354EF5">
      <w:pPr>
        <w:pStyle w:val="BodyTex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sectPr w:rsidR="00514FC2" w:rsidRPr="004537AA" w:rsidSect="00ED014D">
      <w:headerReference w:type="default" r:id="rId7"/>
      <w:pgSz w:w="11907" w:h="16840" w:code="9"/>
      <w:pgMar w:top="1797" w:right="1440" w:bottom="1134" w:left="1797" w:header="425" w:footer="1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FC2" w:rsidRDefault="00514FC2">
      <w:r>
        <w:separator/>
      </w:r>
    </w:p>
  </w:endnote>
  <w:endnote w:type="continuationSeparator" w:id="1">
    <w:p w:rsidR="00514FC2" w:rsidRDefault="00514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FC2" w:rsidRDefault="00514FC2">
      <w:r>
        <w:separator/>
      </w:r>
    </w:p>
  </w:footnote>
  <w:footnote w:type="continuationSeparator" w:id="1">
    <w:p w:rsidR="00514FC2" w:rsidRDefault="00514F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FC2" w:rsidRDefault="00514FC2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D4ABC"/>
    <w:multiLevelType w:val="hybridMultilevel"/>
    <w:tmpl w:val="95B82450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DE703D5"/>
    <w:multiLevelType w:val="singleLevel"/>
    <w:tmpl w:val="50204F72"/>
    <w:lvl w:ilvl="0">
      <w:start w:val="2"/>
      <w:numFmt w:val="decimal"/>
      <w:lvlText w:val="%1."/>
      <w:lvlJc w:val="left"/>
      <w:pPr>
        <w:tabs>
          <w:tab w:val="num" w:pos="1860"/>
        </w:tabs>
        <w:ind w:left="1860" w:hanging="420"/>
      </w:pPr>
      <w:rPr>
        <w:rFonts w:cs="Times New Roman"/>
      </w:rPr>
    </w:lvl>
  </w:abstractNum>
  <w:abstractNum w:abstractNumId="2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2"/>
  </w:num>
  <w:num w:numId="2">
    <w:abstractNumId w:val="1"/>
    <w:lvlOverride w:ilvl="0">
      <w:startOverride w:val="2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36E"/>
    <w:rsid w:val="0000019B"/>
    <w:rsid w:val="00004B4B"/>
    <w:rsid w:val="00016AF7"/>
    <w:rsid w:val="000258F1"/>
    <w:rsid w:val="00032596"/>
    <w:rsid w:val="00045D3C"/>
    <w:rsid w:val="00047F5D"/>
    <w:rsid w:val="00054B85"/>
    <w:rsid w:val="00076792"/>
    <w:rsid w:val="00083A42"/>
    <w:rsid w:val="00093CCC"/>
    <w:rsid w:val="000961C7"/>
    <w:rsid w:val="000A354D"/>
    <w:rsid w:val="000A43A8"/>
    <w:rsid w:val="000C536E"/>
    <w:rsid w:val="000C59FC"/>
    <w:rsid w:val="000D52CC"/>
    <w:rsid w:val="000E2B39"/>
    <w:rsid w:val="000E2F89"/>
    <w:rsid w:val="0013284C"/>
    <w:rsid w:val="001565C0"/>
    <w:rsid w:val="0017645C"/>
    <w:rsid w:val="001776D4"/>
    <w:rsid w:val="001876A5"/>
    <w:rsid w:val="00194F05"/>
    <w:rsid w:val="001958A5"/>
    <w:rsid w:val="00196238"/>
    <w:rsid w:val="001A286B"/>
    <w:rsid w:val="001A6CDD"/>
    <w:rsid w:val="001B075C"/>
    <w:rsid w:val="001B4038"/>
    <w:rsid w:val="001C1096"/>
    <w:rsid w:val="001C45B2"/>
    <w:rsid w:val="001C5C28"/>
    <w:rsid w:val="001D166B"/>
    <w:rsid w:val="001D39CD"/>
    <w:rsid w:val="001E57A3"/>
    <w:rsid w:val="001F10C1"/>
    <w:rsid w:val="001F544E"/>
    <w:rsid w:val="00214976"/>
    <w:rsid w:val="00217F35"/>
    <w:rsid w:val="002474EE"/>
    <w:rsid w:val="00263786"/>
    <w:rsid w:val="00263A2A"/>
    <w:rsid w:val="002774D9"/>
    <w:rsid w:val="00297203"/>
    <w:rsid w:val="002A6411"/>
    <w:rsid w:val="002B4257"/>
    <w:rsid w:val="002B5826"/>
    <w:rsid w:val="002C53F6"/>
    <w:rsid w:val="002F0051"/>
    <w:rsid w:val="0031136E"/>
    <w:rsid w:val="003354C6"/>
    <w:rsid w:val="00337B18"/>
    <w:rsid w:val="00354EF5"/>
    <w:rsid w:val="0037490C"/>
    <w:rsid w:val="003779A6"/>
    <w:rsid w:val="00393FCD"/>
    <w:rsid w:val="003A3B2A"/>
    <w:rsid w:val="004370B2"/>
    <w:rsid w:val="00441B6D"/>
    <w:rsid w:val="00451F5E"/>
    <w:rsid w:val="004537AA"/>
    <w:rsid w:val="00461599"/>
    <w:rsid w:val="00473F6B"/>
    <w:rsid w:val="0047448E"/>
    <w:rsid w:val="00484418"/>
    <w:rsid w:val="004B1062"/>
    <w:rsid w:val="004C1A03"/>
    <w:rsid w:val="004C4E97"/>
    <w:rsid w:val="004D552E"/>
    <w:rsid w:val="005019D4"/>
    <w:rsid w:val="00514FC2"/>
    <w:rsid w:val="00537618"/>
    <w:rsid w:val="0055634D"/>
    <w:rsid w:val="00557D00"/>
    <w:rsid w:val="00572C8B"/>
    <w:rsid w:val="00580560"/>
    <w:rsid w:val="005818FA"/>
    <w:rsid w:val="00593F03"/>
    <w:rsid w:val="005A6A69"/>
    <w:rsid w:val="005B6C22"/>
    <w:rsid w:val="005C57A3"/>
    <w:rsid w:val="005D7263"/>
    <w:rsid w:val="005E4597"/>
    <w:rsid w:val="005E4DA5"/>
    <w:rsid w:val="005F3EB7"/>
    <w:rsid w:val="006017E2"/>
    <w:rsid w:val="00611583"/>
    <w:rsid w:val="0061440D"/>
    <w:rsid w:val="00615AAC"/>
    <w:rsid w:val="0063080F"/>
    <w:rsid w:val="00632907"/>
    <w:rsid w:val="00656178"/>
    <w:rsid w:val="00667CCD"/>
    <w:rsid w:val="00671619"/>
    <w:rsid w:val="00671DBD"/>
    <w:rsid w:val="00690C85"/>
    <w:rsid w:val="00694301"/>
    <w:rsid w:val="006B33ED"/>
    <w:rsid w:val="006C0627"/>
    <w:rsid w:val="006C3FDA"/>
    <w:rsid w:val="006C406F"/>
    <w:rsid w:val="00712C87"/>
    <w:rsid w:val="00730BE5"/>
    <w:rsid w:val="00736502"/>
    <w:rsid w:val="00767C9D"/>
    <w:rsid w:val="007A6244"/>
    <w:rsid w:val="007C19BE"/>
    <w:rsid w:val="00800CA7"/>
    <w:rsid w:val="00817C93"/>
    <w:rsid w:val="008201C9"/>
    <w:rsid w:val="00845B55"/>
    <w:rsid w:val="008472CF"/>
    <w:rsid w:val="00862E01"/>
    <w:rsid w:val="00866B8C"/>
    <w:rsid w:val="00870B4D"/>
    <w:rsid w:val="008806F0"/>
    <w:rsid w:val="008B24F7"/>
    <w:rsid w:val="008C2E1B"/>
    <w:rsid w:val="008D1F82"/>
    <w:rsid w:val="008E2F8D"/>
    <w:rsid w:val="008E51C6"/>
    <w:rsid w:val="008F0172"/>
    <w:rsid w:val="00935628"/>
    <w:rsid w:val="00960F29"/>
    <w:rsid w:val="00965485"/>
    <w:rsid w:val="00974358"/>
    <w:rsid w:val="00997A9F"/>
    <w:rsid w:val="009B0324"/>
    <w:rsid w:val="009B7708"/>
    <w:rsid w:val="009C31E5"/>
    <w:rsid w:val="009C5B6F"/>
    <w:rsid w:val="009D3E7D"/>
    <w:rsid w:val="009D52B8"/>
    <w:rsid w:val="009E13F0"/>
    <w:rsid w:val="009E61C4"/>
    <w:rsid w:val="00A01C90"/>
    <w:rsid w:val="00A104F8"/>
    <w:rsid w:val="00A32E30"/>
    <w:rsid w:val="00A422F4"/>
    <w:rsid w:val="00A52259"/>
    <w:rsid w:val="00A52CDE"/>
    <w:rsid w:val="00A55ABD"/>
    <w:rsid w:val="00A57BF9"/>
    <w:rsid w:val="00A61700"/>
    <w:rsid w:val="00A62274"/>
    <w:rsid w:val="00A82E1D"/>
    <w:rsid w:val="00AB208A"/>
    <w:rsid w:val="00B11DF6"/>
    <w:rsid w:val="00B16A10"/>
    <w:rsid w:val="00B33F4B"/>
    <w:rsid w:val="00B44656"/>
    <w:rsid w:val="00B566DB"/>
    <w:rsid w:val="00B663AA"/>
    <w:rsid w:val="00B6650B"/>
    <w:rsid w:val="00B86058"/>
    <w:rsid w:val="00BA0E4F"/>
    <w:rsid w:val="00BB2FEB"/>
    <w:rsid w:val="00BC0794"/>
    <w:rsid w:val="00BC0F76"/>
    <w:rsid w:val="00BC625C"/>
    <w:rsid w:val="00BD1AE6"/>
    <w:rsid w:val="00BD2EF3"/>
    <w:rsid w:val="00BD4880"/>
    <w:rsid w:val="00BE178D"/>
    <w:rsid w:val="00C00AE7"/>
    <w:rsid w:val="00C01625"/>
    <w:rsid w:val="00C02E4F"/>
    <w:rsid w:val="00C17CBE"/>
    <w:rsid w:val="00C21AF9"/>
    <w:rsid w:val="00C23108"/>
    <w:rsid w:val="00C24862"/>
    <w:rsid w:val="00C251B6"/>
    <w:rsid w:val="00C43DBD"/>
    <w:rsid w:val="00C54DE7"/>
    <w:rsid w:val="00C707C0"/>
    <w:rsid w:val="00C75188"/>
    <w:rsid w:val="00C75808"/>
    <w:rsid w:val="00C86A4D"/>
    <w:rsid w:val="00C907B7"/>
    <w:rsid w:val="00C9782F"/>
    <w:rsid w:val="00CB00EE"/>
    <w:rsid w:val="00CB1D14"/>
    <w:rsid w:val="00CD13AF"/>
    <w:rsid w:val="00D00F0F"/>
    <w:rsid w:val="00D11DF9"/>
    <w:rsid w:val="00D12C50"/>
    <w:rsid w:val="00D30B4A"/>
    <w:rsid w:val="00D41EA4"/>
    <w:rsid w:val="00D44B02"/>
    <w:rsid w:val="00D80293"/>
    <w:rsid w:val="00D84D3E"/>
    <w:rsid w:val="00D918F7"/>
    <w:rsid w:val="00DA7A2A"/>
    <w:rsid w:val="00DB689B"/>
    <w:rsid w:val="00DC29DF"/>
    <w:rsid w:val="00DC5021"/>
    <w:rsid w:val="00DC7268"/>
    <w:rsid w:val="00E126D9"/>
    <w:rsid w:val="00E42086"/>
    <w:rsid w:val="00E53712"/>
    <w:rsid w:val="00E53A2B"/>
    <w:rsid w:val="00E5710E"/>
    <w:rsid w:val="00E777F1"/>
    <w:rsid w:val="00E954A1"/>
    <w:rsid w:val="00EA1AF4"/>
    <w:rsid w:val="00EA2069"/>
    <w:rsid w:val="00EA595B"/>
    <w:rsid w:val="00EB2AC5"/>
    <w:rsid w:val="00ED014D"/>
    <w:rsid w:val="00EF3088"/>
    <w:rsid w:val="00F03938"/>
    <w:rsid w:val="00F1486D"/>
    <w:rsid w:val="00F340DD"/>
    <w:rsid w:val="00F44F29"/>
    <w:rsid w:val="00F47903"/>
    <w:rsid w:val="00F60459"/>
    <w:rsid w:val="00F67A21"/>
    <w:rsid w:val="00FA4F6C"/>
    <w:rsid w:val="00FB2FFA"/>
    <w:rsid w:val="00FB7D7E"/>
    <w:rsid w:val="00FD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FA"/>
    <w:rPr>
      <w:rFonts w:eastAsia="Times New Roman"/>
      <w:sz w:val="28"/>
    </w:rPr>
  </w:style>
  <w:style w:type="paragraph" w:styleId="Heading1">
    <w:name w:val="heading 1"/>
    <w:basedOn w:val="Normal"/>
    <w:link w:val="Heading1Char"/>
    <w:uiPriority w:val="99"/>
    <w:qFormat/>
    <w:rsid w:val="001A6CDD"/>
    <w:pPr>
      <w:keepNext/>
      <w:jc w:val="both"/>
      <w:outlineLvl w:val="0"/>
    </w:pPr>
    <w:rPr>
      <w:rFonts w:ascii="Tahoma" w:eastAsia="Cordia New" w:hAnsi="Tahoma" w:cs="EucrosiaUPC"/>
      <w:kern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72CF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4301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94301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FB2FF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FB2FF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FB2FFA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C21AF9"/>
    <w:pPr>
      <w:ind w:right="386"/>
    </w:pPr>
    <w:rPr>
      <w:rFonts w:eastAsia="Cordia New" w:cs="Cordia New"/>
    </w:rPr>
  </w:style>
  <w:style w:type="paragraph" w:styleId="BalloonText">
    <w:name w:val="Balloon Text"/>
    <w:basedOn w:val="Normal"/>
    <w:link w:val="BalloonTextChar"/>
    <w:uiPriority w:val="99"/>
    <w:semiHidden/>
    <w:rsid w:val="00D12C50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4301"/>
    <w:rPr>
      <w:rFonts w:ascii="Times New Roman" w:hAnsi="Times New Roman" w:cs="Times New Roman"/>
      <w:sz w:val="2"/>
    </w:rPr>
  </w:style>
  <w:style w:type="paragraph" w:styleId="BodyText2">
    <w:name w:val="Body Text 2"/>
    <w:basedOn w:val="Normal"/>
    <w:link w:val="BodyText2Char"/>
    <w:uiPriority w:val="99"/>
    <w:rsid w:val="001A6CDD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customStyle="1" w:styleId="a0">
    <w:name w:val="??????????"/>
    <w:basedOn w:val="Normal"/>
    <w:uiPriority w:val="99"/>
    <w:rsid w:val="00354EF5"/>
    <w:pPr>
      <w:ind w:right="386"/>
    </w:pPr>
    <w:rPr>
      <w:rFonts w:ascii="IEleanor" w:eastAsia="Cordia New" w:hAnsi="IEleanor"/>
      <w:lang w:val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raporn.pha\Local%20Settings\Temporary%20Internet%20Files\OLKBD\&#3624;&#3594;%20-&#3586;&#3629;&#3626;&#3591;&#3623;&#3609;&#3586;&#3657;&#3629;&#3617;&#3641;&#3621;&#3651;&#3609;&#3648;&#3629;&#3585;&#3626;&#3634;&#3619;&#3612;&#3621;&#3591;&#3634;&#3609;&#3648;&#3619;&#3639;&#3656;&#3629;&#3591;&#3609;&#3635;&#3611;&#3621;&#363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ศช -ขอสงวนข้อมูลในเอกสารผลงานเรื่องนำปลา.dot</Template>
  <TotalTime>4</TotalTime>
  <Pages>1</Pages>
  <Words>250</Words>
  <Characters>1429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PN</dc:creator>
  <cp:keywords/>
  <dc:description/>
  <cp:lastModifiedBy>biotec</cp:lastModifiedBy>
  <cp:revision>12</cp:revision>
  <cp:lastPrinted>2015-11-27T03:47:00Z</cp:lastPrinted>
  <dcterms:created xsi:type="dcterms:W3CDTF">2016-06-09T08:24:00Z</dcterms:created>
  <dcterms:modified xsi:type="dcterms:W3CDTF">2016-06-13T06:49:00Z</dcterms:modified>
</cp:coreProperties>
</file>
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ที่ วท </w:t>
      </w:r>
      <w:r w:rsidRPr="00055838">
        <w:rPr>
          <w:rFonts w:ascii="TH SarabunPSK" w:hAnsi="TH SarabunPSK" w:cs="TH SarabunPSK"/>
          <w:sz w:val="32"/>
          <w:szCs w:val="32"/>
        </w:rPr>
        <w:t>5402/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F76C9C">
      <w:pPr>
        <w:tabs>
          <w:tab w:val="center" w:pos="3969"/>
        </w:tabs>
        <w:ind w:left="2268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color w:val="008000"/>
          <w:sz w:val="32"/>
          <w:szCs w:val="32"/>
        </w:rPr>
        <w:tab/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ab/>
        <w:t>2 สิงหาคม 2559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45992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เรื่อง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ขอเชิญประชุมคณะอนุกรรมการบริหาร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หน่วยวิจัยเทคโนโลยีจีโนม </w:t>
      </w:r>
    </w:p>
    <w:p w:rsidR="00AF4D77" w:rsidRPr="00055838" w:rsidRDefault="00AF4D77" w:rsidP="00173EC9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    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</w:p>
    <w:p w:rsidR="00AF4D77" w:rsidRPr="00055838" w:rsidRDefault="00AF4D77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</w:t>
      </w:r>
    </w:p>
    <w:p w:rsidR="00AF4D77" w:rsidRPr="00055838" w:rsidRDefault="00AF4D77" w:rsidP="000552E3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เรียน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154BE6">
      <w:pPr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E40800">
      <w:pPr>
        <w:pStyle w:val="Header"/>
        <w:tabs>
          <w:tab w:val="clear" w:pos="4153"/>
          <w:tab w:val="clear" w:pos="8306"/>
        </w:tabs>
        <w:ind w:left="1418" w:hanging="1440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1</w:t>
      </w:r>
      <w:r w:rsidRPr="00055838">
        <w:rPr>
          <w:rFonts w:ascii="TH SarabunPSK" w:hAnsi="TH SarabunPSK" w:cs="TH SarabunPSK"/>
          <w:sz w:val="32"/>
          <w:szCs w:val="32"/>
          <w:cs/>
        </w:rPr>
        <w:t>.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>ระเบียบวาระการประชุม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คณะอนุกรรมการบริหาร</w:t>
      </w:r>
      <w:r w:rsidRPr="0005583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หน่วยวิจัยเทคโนโลยีจีโนม </w:t>
      </w:r>
    </w:p>
    <w:p w:rsidR="00AF4D77" w:rsidRPr="00055838" w:rsidRDefault="00AF4D77" w:rsidP="00DE608C">
      <w:pPr>
        <w:pStyle w:val="Header"/>
        <w:tabs>
          <w:tab w:val="clear" w:pos="4153"/>
          <w:tab w:val="clear" w:pos="8306"/>
          <w:tab w:val="left" w:pos="1701"/>
        </w:tabs>
        <w:ind w:left="1440" w:hanging="1440"/>
        <w:rPr>
          <w:rFonts w:ascii="TH SarabunPSK" w:hAnsi="TH SarabunPSK" w:cs="TH SarabunPSK"/>
          <w:color w:val="008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AF4D77" w:rsidRPr="00055838" w:rsidRDefault="00AF4D77" w:rsidP="009073F5">
      <w:pPr>
        <w:ind w:left="1418" w:hanging="1418"/>
        <w:rPr>
          <w:rFonts w:ascii="TH SarabunPSK" w:hAnsi="TH SarabunPSK" w:cs="TH SarabunPSK"/>
          <w:spacing w:val="-6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    </w:t>
      </w: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</w:rPr>
        <w:t>2</w:t>
      </w:r>
      <w:r w:rsidRPr="00055838">
        <w:rPr>
          <w:rFonts w:ascii="TH SarabunPSK" w:hAnsi="TH SarabunPSK" w:cs="TH SarabunPSK"/>
          <w:sz w:val="32"/>
          <w:szCs w:val="32"/>
          <w:cs/>
        </w:rPr>
        <w:t>.  แบบตอบรับการประชุม</w:t>
      </w:r>
      <w:r w:rsidRPr="00055838">
        <w:rPr>
          <w:rFonts w:ascii="TH SarabunPSK" w:hAnsi="TH SarabunPSK" w:cs="TH SarabunPSK"/>
          <w:sz w:val="32"/>
          <w:szCs w:val="32"/>
        </w:rPr>
        <w:t xml:space="preserve">  </w:t>
      </w:r>
    </w:p>
    <w:p w:rsidR="00AF4D77" w:rsidRPr="00055838" w:rsidRDefault="00AF4D77" w:rsidP="00430321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ab/>
      </w:r>
    </w:p>
    <w:p w:rsidR="00AF4D77" w:rsidRPr="00055838" w:rsidRDefault="00AF4D77" w:rsidP="00F35832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ตามที่</w:t>
      </w:r>
      <w:r w:rsidRPr="0005583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หน่วยวิจัยเทคโนโลยีจีโนม </w:t>
      </w: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วิศวกรรมและเทคโนโลยีชีวภาพแห่งชาติ </w:t>
      </w:r>
      <w:r w:rsidRPr="00055838">
        <w:rPr>
          <w:rFonts w:ascii="TH SarabunPSK" w:hAnsi="TH SarabunPSK" w:cs="TH SarabunPSK"/>
          <w:sz w:val="32"/>
          <w:szCs w:val="32"/>
          <w:cs/>
        </w:rPr>
        <w:t>ได้กำหนดจัดการประชุมคณะอนุกรรมการบริหาร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ฯ ครั้งที่ </w:t>
      </w:r>
      <w:r w:rsidRPr="00055838">
        <w:rPr>
          <w:rFonts w:ascii="TH SarabunPSK" w:hAnsi="TH SarabunPSK" w:cs="TH SarabunPSK"/>
          <w:sz w:val="32"/>
          <w:szCs w:val="32"/>
        </w:rPr>
        <w:t>1/2559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วันพฤหัสบดี</w:t>
      </w:r>
      <w:r w:rsidRPr="00055838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15 กันยายน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 xml:space="preserve">เวลา </w:t>
      </w:r>
      <w:r w:rsidRPr="00055838">
        <w:rPr>
          <w:rFonts w:ascii="TH SarabunPSK" w:hAnsi="TH SarabunPSK" w:cs="TH SarabunPSK"/>
          <w:sz w:val="32"/>
          <w:szCs w:val="32"/>
        </w:rPr>
        <w:t>13.30 - 17.00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น. ณ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ห้องประชุม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513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ชั้น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</w:rPr>
        <w:t>5</w:t>
      </w:r>
      <w:r w:rsidRPr="00055838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อาคาร</w:t>
      </w:r>
      <w:r w:rsidRPr="00055838">
        <w:rPr>
          <w:rFonts w:ascii="TH SarabunPSK" w:hAnsi="TH SarabunPSK" w:cs="TH SarabunPSK"/>
          <w:sz w:val="32"/>
          <w:szCs w:val="32"/>
        </w:rPr>
        <w:t>ไอโอเทค อุทยานวิทยาศาสตร์ประเทศไทย จ. ปทุมธานี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วัตถุประสงค์เพื่อ</w:t>
      </w:r>
      <w:r w:rsidRPr="00055838">
        <w:rPr>
          <w:rFonts w:ascii="TH SarabunPSK" w:hAnsi="TH SarabunPSK" w:cs="TH SarabunPSK"/>
          <w:sz w:val="32"/>
          <w:szCs w:val="32"/>
        </w:rPr>
        <w:t>รับทราบผลและ พิจารณาแผนการดำเนินงานวิจัยปี 2559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>ดังสิ่งที่ส่งมาด้วยหมายเลข 1 นั้น</w:t>
      </w:r>
    </w:p>
    <w:p w:rsidR="00AF4D77" w:rsidRPr="00055838" w:rsidRDefault="00AF4D77" w:rsidP="0005510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3817C5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ใคร่ขอเรียนเชิญท่านเข้าร่วมประชุม ตามวัน เวลา และสถานที่ ดังกล่าว และโปรดแจ้งกลับในแบบตอบรับการประชุม ดังมีรายละเอียดตามสิ่งที่ส่งมาด้วยหมายเลข 2 หรือแจ้งยืนยันกลับมายังฝ่ายเลขานุการ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ภายใน</w:t>
      </w:r>
      <w:r w:rsidRPr="00055838">
        <w:rPr>
          <w:rFonts w:ascii="TH SarabunPSK" w:hAnsi="TH SarabunPSK" w:cs="TH SarabunPSK"/>
          <w:spacing w:val="-6"/>
          <w:sz w:val="32"/>
          <w:szCs w:val="32"/>
        </w:rPr>
        <w:t>วันศุกร์</w:t>
      </w:r>
      <w:r w:rsidRPr="00055838">
        <w:rPr>
          <w:rFonts w:ascii="TH SarabunPSK" w:hAnsi="TH SarabunPSK" w:cs="TH SarabunPSK"/>
          <w:color w:val="000000"/>
          <w:spacing w:val="-4"/>
          <w:sz w:val="32"/>
          <w:szCs w:val="32"/>
          <w:cs/>
        </w:rPr>
        <w:t>ที่</w:t>
      </w:r>
      <w:r w:rsidRPr="00055838">
        <w:rPr>
          <w:rFonts w:ascii="TH SarabunPSK" w:hAnsi="TH SarabunPSK" w:cs="TH SarabunPSK"/>
          <w:b/>
          <w:bCs/>
          <w:color w:val="008000"/>
          <w:spacing w:val="-4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</w:rPr>
        <w:t>19 สิงหาคม 2559</w:t>
      </w:r>
      <w:r w:rsidRPr="0005583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>ด้วย จะขอบพระคุณยิ่ง</w:t>
      </w:r>
    </w:p>
    <w:p w:rsidR="00AF4D77" w:rsidRPr="00055838" w:rsidRDefault="00AF4D77" w:rsidP="008318DA">
      <w:pPr>
        <w:ind w:right="72" w:firstLine="720"/>
        <w:jc w:val="thaiDistribute"/>
        <w:rPr>
          <w:rFonts w:ascii="TH SarabunPSK" w:hAnsi="TH SarabunPSK" w:cs="TH SarabunPSK"/>
          <w:color w:val="FF0000"/>
          <w:spacing w:val="-4"/>
          <w:sz w:val="32"/>
          <w:szCs w:val="32"/>
        </w:rPr>
      </w:pPr>
    </w:p>
    <w:p w:rsidR="00AF4D77" w:rsidRPr="00055838" w:rsidRDefault="00AF4D77" w:rsidP="00EF2994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ab/>
      </w:r>
      <w:r w:rsidRPr="00055838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AF4D77" w:rsidRPr="00055838" w:rsidRDefault="00AF4D77" w:rsidP="00D041A0">
      <w:pPr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F4D77" w:rsidRPr="00055838" w:rsidRDefault="00AF4D77" w:rsidP="008F28E6">
      <w:pPr>
        <w:pStyle w:val="Heading1"/>
        <w:tabs>
          <w:tab w:val="left" w:pos="720"/>
          <w:tab w:val="left" w:pos="1418"/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หน่วยวิจัยเทคโนโลยีจีโนม</w:t>
      </w:r>
    </w:p>
    <w:p w:rsidR="00AF4D77" w:rsidRPr="00055838" w:rsidRDefault="00AF4D77" w:rsidP="008F28E6">
      <w:pPr>
        <w:tabs>
          <w:tab w:val="center" w:pos="3969"/>
        </w:tabs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F4D77" w:rsidRPr="00055838" w:rsidRDefault="00AF4D77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  <w:r w:rsidRPr="00055838">
        <w:rPr>
          <w:rFonts w:ascii="TH SarabunPSK" w:hAnsi="TH SarabunPSK" w:cs="TH SarabunPSK"/>
          <w:sz w:val="32"/>
          <w:szCs w:val="32"/>
        </w:rPr>
        <w:tab/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</w:t>
      </w:r>
      <w:r w:rsidRPr="00055838">
        <w:rPr>
          <w:rFonts w:ascii="TH SarabunPSK" w:hAnsi="TH SarabunPSK" w:cs="TH SarabunPSK"/>
          <w:sz w:val="32"/>
          <w:szCs w:val="32"/>
        </w:rPr>
        <w:t xml:space="preserve"> 0 2564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6700</w:t>
      </w:r>
      <w:r w:rsidRPr="00055838">
        <w:rPr>
          <w:rFonts w:ascii="TH SarabunPSK" w:hAnsi="TH SarabunPSK" w:cs="TH SarabunPSK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055838">
        <w:rPr>
          <w:rFonts w:ascii="TH SarabunPSK" w:hAnsi="TH SarabunPSK" w:cs="TH SarabunPSK"/>
          <w:sz w:val="32"/>
          <w:szCs w:val="32"/>
        </w:rPr>
        <w:t>3117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AF4D77" w:rsidRPr="00055838" w:rsidRDefault="00AF4D77" w:rsidP="003777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55838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055838">
        <w:rPr>
          <w:rFonts w:ascii="TH SarabunPSK" w:hAnsi="TH SarabunPSK" w:cs="TH SarabunPSK"/>
          <w:sz w:val="32"/>
          <w:szCs w:val="32"/>
        </w:rPr>
        <w:t>6707</w:t>
      </w:r>
      <w:r w:rsidRPr="00055838">
        <w:rPr>
          <w:rFonts w:ascii="TH SarabunPSK" w:hAnsi="TH SarabunPSK" w:cs="TH SarabunPSK"/>
          <w:color w:val="008000"/>
          <w:sz w:val="32"/>
          <w:szCs w:val="32"/>
        </w:rPr>
        <w:t xml:space="preserve"> </w:t>
      </w:r>
      <w:r w:rsidRPr="00055838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055838">
        <w:rPr>
          <w:rFonts w:ascii="TH SarabunPSK" w:hAnsi="TH SarabunPSK" w:cs="TH SarabunPSK"/>
          <w:spacing w:val="-4"/>
          <w:sz w:val="32"/>
          <w:szCs w:val="32"/>
          <w:cs/>
        </w:rPr>
        <w:t xml:space="preserve">  </w:t>
      </w:r>
      <w:r w:rsidRPr="00055838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sectPr w:rsidR="00AF4D77" w:rsidRPr="00055838" w:rsidSect="007F2AA5">
      <w:pgSz w:w="11907" w:h="16840" w:code="9"/>
      <w:pgMar w:top="2160" w:right="1531" w:bottom="425" w:left="1871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D77" w:rsidRDefault="00AF4D77">
      <w:r>
        <w:separator/>
      </w:r>
    </w:p>
  </w:endnote>
  <w:endnote w:type="continuationSeparator" w:id="1">
    <w:p w:rsidR="00AF4D77" w:rsidRDefault="00AF4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D77" w:rsidRDefault="00AF4D77">
      <w:r>
        <w:separator/>
      </w:r>
    </w:p>
  </w:footnote>
  <w:footnote w:type="continuationSeparator" w:id="1">
    <w:p w:rsidR="00AF4D77" w:rsidRDefault="00AF4D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0CAC"/>
    <w:rsid w:val="00015B09"/>
    <w:rsid w:val="00021AEA"/>
    <w:rsid w:val="000227CB"/>
    <w:rsid w:val="00035F01"/>
    <w:rsid w:val="0003661D"/>
    <w:rsid w:val="000373CB"/>
    <w:rsid w:val="00037CFD"/>
    <w:rsid w:val="00041360"/>
    <w:rsid w:val="0004669A"/>
    <w:rsid w:val="00055108"/>
    <w:rsid w:val="000552E3"/>
    <w:rsid w:val="00055838"/>
    <w:rsid w:val="00070FC1"/>
    <w:rsid w:val="00073945"/>
    <w:rsid w:val="000876A2"/>
    <w:rsid w:val="000A0593"/>
    <w:rsid w:val="000B1A56"/>
    <w:rsid w:val="000C3FDF"/>
    <w:rsid w:val="000D01D9"/>
    <w:rsid w:val="000D6B34"/>
    <w:rsid w:val="000E072D"/>
    <w:rsid w:val="000E5FEC"/>
    <w:rsid w:val="000E7C5B"/>
    <w:rsid w:val="00104E7C"/>
    <w:rsid w:val="00115A19"/>
    <w:rsid w:val="00140105"/>
    <w:rsid w:val="00141420"/>
    <w:rsid w:val="00142239"/>
    <w:rsid w:val="00146F9C"/>
    <w:rsid w:val="00151916"/>
    <w:rsid w:val="0015460D"/>
    <w:rsid w:val="00154BE6"/>
    <w:rsid w:val="001629C9"/>
    <w:rsid w:val="00173EC9"/>
    <w:rsid w:val="001742CF"/>
    <w:rsid w:val="00174AED"/>
    <w:rsid w:val="001776D4"/>
    <w:rsid w:val="00180D7D"/>
    <w:rsid w:val="00194F05"/>
    <w:rsid w:val="001955D8"/>
    <w:rsid w:val="00195CC6"/>
    <w:rsid w:val="00196747"/>
    <w:rsid w:val="001A28F5"/>
    <w:rsid w:val="001A647F"/>
    <w:rsid w:val="001B0A8E"/>
    <w:rsid w:val="001B2B8E"/>
    <w:rsid w:val="001B7697"/>
    <w:rsid w:val="001C2046"/>
    <w:rsid w:val="001C5709"/>
    <w:rsid w:val="001D166B"/>
    <w:rsid w:val="001D41E7"/>
    <w:rsid w:val="001E59E7"/>
    <w:rsid w:val="001E6F48"/>
    <w:rsid w:val="001F5A92"/>
    <w:rsid w:val="00204FD1"/>
    <w:rsid w:val="00232DF4"/>
    <w:rsid w:val="002331D4"/>
    <w:rsid w:val="00236318"/>
    <w:rsid w:val="0024352D"/>
    <w:rsid w:val="00246CF3"/>
    <w:rsid w:val="00256B00"/>
    <w:rsid w:val="00260ED0"/>
    <w:rsid w:val="002710AE"/>
    <w:rsid w:val="00284A16"/>
    <w:rsid w:val="00285409"/>
    <w:rsid w:val="00285EC2"/>
    <w:rsid w:val="00285ECC"/>
    <w:rsid w:val="002A6CC7"/>
    <w:rsid w:val="002B1940"/>
    <w:rsid w:val="002B2CB3"/>
    <w:rsid w:val="002C44FA"/>
    <w:rsid w:val="002D17CD"/>
    <w:rsid w:val="002D360D"/>
    <w:rsid w:val="002D554F"/>
    <w:rsid w:val="002F5BA9"/>
    <w:rsid w:val="00314CA5"/>
    <w:rsid w:val="00316FB6"/>
    <w:rsid w:val="00326F8A"/>
    <w:rsid w:val="00327F6A"/>
    <w:rsid w:val="00336534"/>
    <w:rsid w:val="00343295"/>
    <w:rsid w:val="00347600"/>
    <w:rsid w:val="00352ECF"/>
    <w:rsid w:val="003576EC"/>
    <w:rsid w:val="00361654"/>
    <w:rsid w:val="00361A2C"/>
    <w:rsid w:val="00361C4A"/>
    <w:rsid w:val="00371826"/>
    <w:rsid w:val="00373C81"/>
    <w:rsid w:val="00374DC2"/>
    <w:rsid w:val="0037778D"/>
    <w:rsid w:val="003817C5"/>
    <w:rsid w:val="00382742"/>
    <w:rsid w:val="0039113B"/>
    <w:rsid w:val="00394357"/>
    <w:rsid w:val="003966C0"/>
    <w:rsid w:val="003A07BE"/>
    <w:rsid w:val="003A34C7"/>
    <w:rsid w:val="003B5B55"/>
    <w:rsid w:val="003C6C03"/>
    <w:rsid w:val="003D1925"/>
    <w:rsid w:val="003D4C24"/>
    <w:rsid w:val="003E6117"/>
    <w:rsid w:val="003E6485"/>
    <w:rsid w:val="003F3138"/>
    <w:rsid w:val="003F41DF"/>
    <w:rsid w:val="003F6D36"/>
    <w:rsid w:val="00405CC0"/>
    <w:rsid w:val="004131F7"/>
    <w:rsid w:val="00420CAC"/>
    <w:rsid w:val="00430321"/>
    <w:rsid w:val="00436E22"/>
    <w:rsid w:val="004440DD"/>
    <w:rsid w:val="00452F7B"/>
    <w:rsid w:val="00453041"/>
    <w:rsid w:val="00453411"/>
    <w:rsid w:val="004539B9"/>
    <w:rsid w:val="004555F1"/>
    <w:rsid w:val="0046304E"/>
    <w:rsid w:val="004833D9"/>
    <w:rsid w:val="0049160D"/>
    <w:rsid w:val="00493037"/>
    <w:rsid w:val="00494792"/>
    <w:rsid w:val="004A2003"/>
    <w:rsid w:val="004B48B7"/>
    <w:rsid w:val="004B5A12"/>
    <w:rsid w:val="004C0945"/>
    <w:rsid w:val="004D199D"/>
    <w:rsid w:val="004D1A68"/>
    <w:rsid w:val="004D552E"/>
    <w:rsid w:val="004D5ABF"/>
    <w:rsid w:val="004D6273"/>
    <w:rsid w:val="004F1285"/>
    <w:rsid w:val="004F2439"/>
    <w:rsid w:val="00502381"/>
    <w:rsid w:val="005067CD"/>
    <w:rsid w:val="00506F2E"/>
    <w:rsid w:val="00527DA8"/>
    <w:rsid w:val="005326B1"/>
    <w:rsid w:val="005410D7"/>
    <w:rsid w:val="00541447"/>
    <w:rsid w:val="005470A4"/>
    <w:rsid w:val="00554A57"/>
    <w:rsid w:val="00562B7F"/>
    <w:rsid w:val="00562FF8"/>
    <w:rsid w:val="005735F0"/>
    <w:rsid w:val="005748CE"/>
    <w:rsid w:val="0057722D"/>
    <w:rsid w:val="00580560"/>
    <w:rsid w:val="0058513D"/>
    <w:rsid w:val="00590138"/>
    <w:rsid w:val="005B1FCD"/>
    <w:rsid w:val="005B5E64"/>
    <w:rsid w:val="005C57A3"/>
    <w:rsid w:val="005D0EDF"/>
    <w:rsid w:val="005D7465"/>
    <w:rsid w:val="005E3121"/>
    <w:rsid w:val="005E3197"/>
    <w:rsid w:val="006043EB"/>
    <w:rsid w:val="00606E05"/>
    <w:rsid w:val="0061096E"/>
    <w:rsid w:val="00610E6D"/>
    <w:rsid w:val="00611583"/>
    <w:rsid w:val="00630E07"/>
    <w:rsid w:val="0063460F"/>
    <w:rsid w:val="006436FD"/>
    <w:rsid w:val="006453B1"/>
    <w:rsid w:val="00652D4B"/>
    <w:rsid w:val="006636C6"/>
    <w:rsid w:val="0066496A"/>
    <w:rsid w:val="006674F5"/>
    <w:rsid w:val="00667CCD"/>
    <w:rsid w:val="006877A0"/>
    <w:rsid w:val="00694D68"/>
    <w:rsid w:val="00697C4E"/>
    <w:rsid w:val="006A2E8B"/>
    <w:rsid w:val="006A3A98"/>
    <w:rsid w:val="006B089C"/>
    <w:rsid w:val="006B13BF"/>
    <w:rsid w:val="006C18E1"/>
    <w:rsid w:val="006C3EDB"/>
    <w:rsid w:val="006C77B1"/>
    <w:rsid w:val="006D5349"/>
    <w:rsid w:val="00702C04"/>
    <w:rsid w:val="00707FAC"/>
    <w:rsid w:val="00710DB6"/>
    <w:rsid w:val="00712F4E"/>
    <w:rsid w:val="00714B33"/>
    <w:rsid w:val="0071598C"/>
    <w:rsid w:val="0071607B"/>
    <w:rsid w:val="00731A09"/>
    <w:rsid w:val="00731D9F"/>
    <w:rsid w:val="0073756E"/>
    <w:rsid w:val="00754049"/>
    <w:rsid w:val="00756113"/>
    <w:rsid w:val="00757ED6"/>
    <w:rsid w:val="00761645"/>
    <w:rsid w:val="00764042"/>
    <w:rsid w:val="00772E7D"/>
    <w:rsid w:val="00777BBC"/>
    <w:rsid w:val="007A144A"/>
    <w:rsid w:val="007A2215"/>
    <w:rsid w:val="007A5470"/>
    <w:rsid w:val="007A6B0E"/>
    <w:rsid w:val="007B4EC1"/>
    <w:rsid w:val="007C339C"/>
    <w:rsid w:val="007D0A61"/>
    <w:rsid w:val="007D72C9"/>
    <w:rsid w:val="007E2C7F"/>
    <w:rsid w:val="007E3D0F"/>
    <w:rsid w:val="007F2AA5"/>
    <w:rsid w:val="007F5E43"/>
    <w:rsid w:val="00801F83"/>
    <w:rsid w:val="00802884"/>
    <w:rsid w:val="008124D5"/>
    <w:rsid w:val="00813026"/>
    <w:rsid w:val="008262C4"/>
    <w:rsid w:val="008318DA"/>
    <w:rsid w:val="008457B0"/>
    <w:rsid w:val="00845992"/>
    <w:rsid w:val="00863BBC"/>
    <w:rsid w:val="00873368"/>
    <w:rsid w:val="00873510"/>
    <w:rsid w:val="00875451"/>
    <w:rsid w:val="008755CE"/>
    <w:rsid w:val="0087599B"/>
    <w:rsid w:val="00883464"/>
    <w:rsid w:val="0089252C"/>
    <w:rsid w:val="008A5FE0"/>
    <w:rsid w:val="008C6541"/>
    <w:rsid w:val="008D194A"/>
    <w:rsid w:val="008D3C2B"/>
    <w:rsid w:val="008E611A"/>
    <w:rsid w:val="008F24F9"/>
    <w:rsid w:val="008F28E6"/>
    <w:rsid w:val="008F2EF6"/>
    <w:rsid w:val="008F7DA2"/>
    <w:rsid w:val="00906894"/>
    <w:rsid w:val="009073F5"/>
    <w:rsid w:val="009164D1"/>
    <w:rsid w:val="00917ACA"/>
    <w:rsid w:val="00925232"/>
    <w:rsid w:val="009349EF"/>
    <w:rsid w:val="00935EAE"/>
    <w:rsid w:val="009372D6"/>
    <w:rsid w:val="00947C51"/>
    <w:rsid w:val="009572D5"/>
    <w:rsid w:val="00971DCC"/>
    <w:rsid w:val="00976174"/>
    <w:rsid w:val="00980009"/>
    <w:rsid w:val="00986916"/>
    <w:rsid w:val="00997314"/>
    <w:rsid w:val="009A3176"/>
    <w:rsid w:val="009A5F43"/>
    <w:rsid w:val="009B007A"/>
    <w:rsid w:val="009B3B55"/>
    <w:rsid w:val="009B6791"/>
    <w:rsid w:val="009B6AD2"/>
    <w:rsid w:val="009C42A9"/>
    <w:rsid w:val="009D117A"/>
    <w:rsid w:val="009D3E7D"/>
    <w:rsid w:val="009E186A"/>
    <w:rsid w:val="009E7568"/>
    <w:rsid w:val="00A046DD"/>
    <w:rsid w:val="00A1050A"/>
    <w:rsid w:val="00A11A36"/>
    <w:rsid w:val="00A12DF5"/>
    <w:rsid w:val="00A229CA"/>
    <w:rsid w:val="00A24A66"/>
    <w:rsid w:val="00A25AB6"/>
    <w:rsid w:val="00A303C1"/>
    <w:rsid w:val="00A37DA8"/>
    <w:rsid w:val="00A413DE"/>
    <w:rsid w:val="00A4230C"/>
    <w:rsid w:val="00A52259"/>
    <w:rsid w:val="00A609D4"/>
    <w:rsid w:val="00A95771"/>
    <w:rsid w:val="00A96AA5"/>
    <w:rsid w:val="00A96D98"/>
    <w:rsid w:val="00AA6844"/>
    <w:rsid w:val="00AA70B1"/>
    <w:rsid w:val="00AB412B"/>
    <w:rsid w:val="00AB6873"/>
    <w:rsid w:val="00AE4E59"/>
    <w:rsid w:val="00AF4D77"/>
    <w:rsid w:val="00AF555C"/>
    <w:rsid w:val="00AF7558"/>
    <w:rsid w:val="00B01103"/>
    <w:rsid w:val="00B07AEA"/>
    <w:rsid w:val="00B106EF"/>
    <w:rsid w:val="00B10CE1"/>
    <w:rsid w:val="00B1376D"/>
    <w:rsid w:val="00B14593"/>
    <w:rsid w:val="00B14D6E"/>
    <w:rsid w:val="00B15AB6"/>
    <w:rsid w:val="00B27895"/>
    <w:rsid w:val="00B33C32"/>
    <w:rsid w:val="00B45A52"/>
    <w:rsid w:val="00B47A4C"/>
    <w:rsid w:val="00B663AA"/>
    <w:rsid w:val="00B67A2F"/>
    <w:rsid w:val="00B73201"/>
    <w:rsid w:val="00B80B0F"/>
    <w:rsid w:val="00B875B7"/>
    <w:rsid w:val="00BA23F5"/>
    <w:rsid w:val="00BA4DF4"/>
    <w:rsid w:val="00BB78E4"/>
    <w:rsid w:val="00BC229B"/>
    <w:rsid w:val="00BC357C"/>
    <w:rsid w:val="00BD27FF"/>
    <w:rsid w:val="00BD3182"/>
    <w:rsid w:val="00BD34EC"/>
    <w:rsid w:val="00BD643B"/>
    <w:rsid w:val="00BD75FF"/>
    <w:rsid w:val="00BF4E1B"/>
    <w:rsid w:val="00BF5477"/>
    <w:rsid w:val="00BF5933"/>
    <w:rsid w:val="00C03E33"/>
    <w:rsid w:val="00C07C81"/>
    <w:rsid w:val="00C12CF5"/>
    <w:rsid w:val="00C16ADB"/>
    <w:rsid w:val="00C37FB6"/>
    <w:rsid w:val="00C44324"/>
    <w:rsid w:val="00C611FC"/>
    <w:rsid w:val="00C62267"/>
    <w:rsid w:val="00C65824"/>
    <w:rsid w:val="00C738C1"/>
    <w:rsid w:val="00C77EC8"/>
    <w:rsid w:val="00C8560C"/>
    <w:rsid w:val="00C915B4"/>
    <w:rsid w:val="00C9746F"/>
    <w:rsid w:val="00CA1A92"/>
    <w:rsid w:val="00CA505B"/>
    <w:rsid w:val="00CB08FA"/>
    <w:rsid w:val="00CB0D1B"/>
    <w:rsid w:val="00CB1EFA"/>
    <w:rsid w:val="00CB74C7"/>
    <w:rsid w:val="00CD1E28"/>
    <w:rsid w:val="00CD2FA6"/>
    <w:rsid w:val="00CE2F14"/>
    <w:rsid w:val="00CE3004"/>
    <w:rsid w:val="00CE6570"/>
    <w:rsid w:val="00CE6E1F"/>
    <w:rsid w:val="00CF39C1"/>
    <w:rsid w:val="00CF62CB"/>
    <w:rsid w:val="00CF6CF6"/>
    <w:rsid w:val="00CF734F"/>
    <w:rsid w:val="00D023DF"/>
    <w:rsid w:val="00D041A0"/>
    <w:rsid w:val="00D056C0"/>
    <w:rsid w:val="00D136DE"/>
    <w:rsid w:val="00D16FB8"/>
    <w:rsid w:val="00D201FA"/>
    <w:rsid w:val="00D35C60"/>
    <w:rsid w:val="00D40579"/>
    <w:rsid w:val="00D4062C"/>
    <w:rsid w:val="00D56BAC"/>
    <w:rsid w:val="00D6261A"/>
    <w:rsid w:val="00D64100"/>
    <w:rsid w:val="00D81D9C"/>
    <w:rsid w:val="00D82406"/>
    <w:rsid w:val="00D85C9B"/>
    <w:rsid w:val="00D952E5"/>
    <w:rsid w:val="00D96F02"/>
    <w:rsid w:val="00D978FE"/>
    <w:rsid w:val="00D97B21"/>
    <w:rsid w:val="00DA7A2A"/>
    <w:rsid w:val="00DB562E"/>
    <w:rsid w:val="00DC6EE3"/>
    <w:rsid w:val="00DD4375"/>
    <w:rsid w:val="00DD6CFF"/>
    <w:rsid w:val="00DD7593"/>
    <w:rsid w:val="00DE524F"/>
    <w:rsid w:val="00DE608C"/>
    <w:rsid w:val="00DE78B2"/>
    <w:rsid w:val="00DF1583"/>
    <w:rsid w:val="00DF5C5D"/>
    <w:rsid w:val="00DF76C7"/>
    <w:rsid w:val="00E115C7"/>
    <w:rsid w:val="00E13848"/>
    <w:rsid w:val="00E32301"/>
    <w:rsid w:val="00E34CB1"/>
    <w:rsid w:val="00E35A79"/>
    <w:rsid w:val="00E40800"/>
    <w:rsid w:val="00E41938"/>
    <w:rsid w:val="00E50AFF"/>
    <w:rsid w:val="00E525AB"/>
    <w:rsid w:val="00E6765C"/>
    <w:rsid w:val="00E677BC"/>
    <w:rsid w:val="00E71A45"/>
    <w:rsid w:val="00E77595"/>
    <w:rsid w:val="00E82324"/>
    <w:rsid w:val="00E85030"/>
    <w:rsid w:val="00E85B88"/>
    <w:rsid w:val="00E9300E"/>
    <w:rsid w:val="00E94FC8"/>
    <w:rsid w:val="00E968DC"/>
    <w:rsid w:val="00EC6EF4"/>
    <w:rsid w:val="00EC7CF6"/>
    <w:rsid w:val="00ED1F1F"/>
    <w:rsid w:val="00EE4E9B"/>
    <w:rsid w:val="00EF0BCC"/>
    <w:rsid w:val="00EF23E6"/>
    <w:rsid w:val="00EF2994"/>
    <w:rsid w:val="00EF2D33"/>
    <w:rsid w:val="00EF318A"/>
    <w:rsid w:val="00EF4A3E"/>
    <w:rsid w:val="00F05726"/>
    <w:rsid w:val="00F10BC8"/>
    <w:rsid w:val="00F22424"/>
    <w:rsid w:val="00F22D40"/>
    <w:rsid w:val="00F24898"/>
    <w:rsid w:val="00F26C41"/>
    <w:rsid w:val="00F3063A"/>
    <w:rsid w:val="00F31FD9"/>
    <w:rsid w:val="00F35832"/>
    <w:rsid w:val="00F4792F"/>
    <w:rsid w:val="00F50822"/>
    <w:rsid w:val="00F51EC6"/>
    <w:rsid w:val="00F748C6"/>
    <w:rsid w:val="00F76C9C"/>
    <w:rsid w:val="00F77FEC"/>
    <w:rsid w:val="00F91C5D"/>
    <w:rsid w:val="00F94DF3"/>
    <w:rsid w:val="00F97AEF"/>
    <w:rsid w:val="00FA7596"/>
    <w:rsid w:val="00FB350B"/>
    <w:rsid w:val="00FB410C"/>
    <w:rsid w:val="00FB7D7E"/>
    <w:rsid w:val="00FC29F7"/>
    <w:rsid w:val="00FC3A00"/>
    <w:rsid w:val="00FC425E"/>
    <w:rsid w:val="00FD1224"/>
    <w:rsid w:val="00FD581B"/>
    <w:rsid w:val="00FE3332"/>
    <w:rsid w:val="00FE6502"/>
    <w:rsid w:val="00FF57E9"/>
    <w:rsid w:val="00FF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62B7F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62B7F"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CE30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62B7F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CE300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62B7F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2B7F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  <w:style w:type="paragraph" w:styleId="DocumentMap">
    <w:name w:val="Document Map"/>
    <w:basedOn w:val="Normal"/>
    <w:link w:val="DocumentMapChar"/>
    <w:uiPriority w:val="99"/>
    <w:semiHidden/>
    <w:rsid w:val="00452F7B"/>
    <w:pPr>
      <w:shd w:val="clear" w:color="auto" w:fill="000080"/>
    </w:pPr>
    <w:rPr>
      <w:rFonts w:ascii="Tahoma" w:hAnsi="Tahom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62B7F"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379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443C46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443C46ED.dot</Template>
  <TotalTime>105</TotalTime>
  <Pages>1</Pages>
  <Words>164</Words>
  <Characters>941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93</cp:revision>
  <cp:lastPrinted>2016-03-09T09:55:00Z</cp:lastPrinted>
  <dcterms:created xsi:type="dcterms:W3CDTF">2016-03-03T02:39:00Z</dcterms:created>
  <dcterms:modified xsi:type="dcterms:W3CDTF">2016-06-24T09:01:00Z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
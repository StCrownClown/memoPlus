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ที่  วท</w:t>
      </w:r>
      <w:r w:rsidRPr="00BA7ED1">
        <w:rPr>
          <w:rFonts w:ascii="TH SarabunPSK" w:hAnsi="TH SarabunPSK" w:cs="TH SarabunPSK"/>
          <w:sz w:val="32"/>
          <w:szCs w:val="32"/>
        </w:rPr>
        <w:t xml:space="preserve"> 5402/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1440" w:right="29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</w:t>
      </w:r>
      <w:r w:rsidRPr="00BA7ED1">
        <w:rPr>
          <w:rFonts w:ascii="TH SarabunPSK" w:hAnsi="TH SarabunPSK" w:cs="TH SarabunPSK"/>
          <w:sz w:val="32"/>
          <w:szCs w:val="32"/>
        </w:rPr>
        <w:t>8 กรกฎาคม 2559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A7ED1">
        <w:rPr>
          <w:rFonts w:ascii="TH SarabunPSK" w:hAnsi="TH SarabunPSK" w:cs="TH SarabunPSK"/>
          <w:sz w:val="32"/>
          <w:szCs w:val="32"/>
          <w:cs/>
        </w:rPr>
        <w:t>ตอบรับการอนุเคราะห์ใช้เครื่องมือ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</w:p>
    <w:p w:rsidR="00A50E24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BA7ED1">
        <w:rPr>
          <w:rFonts w:ascii="TH SarabunPSK" w:hAnsi="TH SarabunPSK" w:cs="TH SarabunPSK"/>
          <w:sz w:val="32"/>
          <w:szCs w:val="32"/>
        </w:rPr>
        <w:t>รองศาสตราจารย์ ดร.วีระศักดิ์  สุระเรืองชัย อาจารย์ที่ปรึกษา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  <w:cs/>
        </w:rPr>
      </w:pP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BA7ED1">
        <w:rPr>
          <w:rFonts w:ascii="TH SarabunPSK" w:hAnsi="TH SarabunPSK" w:cs="TH SarabunPSK"/>
          <w:sz w:val="32"/>
          <w:szCs w:val="32"/>
          <w:cs/>
        </w:rPr>
        <w:tab/>
        <w:t>หนังสือ</w:t>
      </w:r>
      <w:r w:rsidRPr="00BA7ED1">
        <w:rPr>
          <w:rFonts w:ascii="TH SarabunPSK" w:hAnsi="TH SarabunPSK" w:cs="TH SarabunPSK"/>
          <w:sz w:val="32"/>
          <w:szCs w:val="32"/>
        </w:rPr>
        <w:t xml:space="preserve">มหาวิทยาลัยเทคโนโลยีพระจอมเกล้าธนบุรี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เลขที่ </w:t>
      </w:r>
      <w:r w:rsidRPr="00BA7ED1">
        <w:rPr>
          <w:rFonts w:ascii="TH SarabunPSK" w:hAnsi="TH SarabunPSK" w:cs="TH SarabunPSK"/>
          <w:sz w:val="32"/>
          <w:szCs w:val="32"/>
        </w:rPr>
        <w:t xml:space="preserve">ศธ ๕๘๑๓/กบ๕๙๐๗๘ </w:t>
      </w:r>
    </w:p>
    <w:p w:rsidR="00A50E24" w:rsidRPr="00BA7ED1" w:rsidRDefault="00A50E24" w:rsidP="00BA7ED1">
      <w:pPr>
        <w:ind w:right="29" w:firstLine="720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BA7ED1">
        <w:rPr>
          <w:rFonts w:ascii="TH SarabunPSK" w:hAnsi="TH SarabunPSK" w:cs="TH SarabunPSK"/>
          <w:sz w:val="32"/>
          <w:szCs w:val="32"/>
        </w:rPr>
        <w:t>1 กรกฎาคม 2559</w:t>
      </w:r>
    </w:p>
    <w:p w:rsidR="00A50E24" w:rsidRPr="00BA7ED1" w:rsidRDefault="00A50E24" w:rsidP="00BA7ED1">
      <w:pPr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         </w:t>
      </w: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ตามหนังสือที่อ้างถึง </w:t>
      </w:r>
      <w:r w:rsidRPr="00BA7ED1">
        <w:rPr>
          <w:rFonts w:ascii="TH SarabunPSK" w:hAnsi="TH SarabunPSK" w:cs="TH SarabunPSK"/>
          <w:sz w:val="32"/>
          <w:szCs w:val="32"/>
        </w:rPr>
        <w:t xml:space="preserve">มหาวิทยาลัยเทคโนโลยีพระจอมเกล้าธนบุรี 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แจ้งความประสงค์ขอให้ </w:t>
      </w:r>
      <w:r w:rsidRPr="00BA7ED1">
        <w:rPr>
          <w:rFonts w:ascii="TH SarabunPSK" w:hAnsi="TH SarabunPSK" w:cs="TH SarabunPSK"/>
          <w:sz w:val="32"/>
          <w:szCs w:val="32"/>
        </w:rPr>
        <w:t>นายเปรมศักดิ์  พวงพลอย นักศึกษาระดับปริญญาเอก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เข้าใช้เครื่อง </w:t>
      </w:r>
      <w:r w:rsidRPr="00BA7ED1">
        <w:rPr>
          <w:rFonts w:ascii="TH SarabunPSK" w:hAnsi="TH SarabunPSK" w:cs="TH SarabunPSK"/>
          <w:sz w:val="32"/>
          <w:szCs w:val="32"/>
        </w:rPr>
        <w:t xml:space="preserve">SpectraMax M5 multi-detection reader plus StakMax plate reader </w:t>
      </w:r>
      <w:r w:rsidRPr="00BA7ED1">
        <w:rPr>
          <w:rFonts w:ascii="TH SarabunPSK" w:hAnsi="TH SarabunPSK" w:cs="TH SarabunPSK"/>
          <w:sz w:val="32"/>
          <w:szCs w:val="32"/>
          <w:cs/>
        </w:rPr>
        <w:t>ในห้องปฏิบัติการ</w:t>
      </w:r>
      <w:r w:rsidRPr="00BA7ED1">
        <w:rPr>
          <w:rFonts w:ascii="TH SarabunPSK" w:hAnsi="TH SarabunPSK" w:cs="TH SarabunPSK"/>
          <w:sz w:val="32"/>
          <w:szCs w:val="32"/>
        </w:rPr>
        <w:t>ตรวจหาสารออกฤทธิ์ทางชีวภาพ หน่วยวิจัยเทคโนโลยีทรัพยากรชีวภาพ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ศูนย์พันธุวิศวกรรมและเทคโนโลยีชีวภาพแห่งชาติ เพื่อ</w:t>
      </w:r>
      <w:r w:rsidRPr="00BA7ED1">
        <w:rPr>
          <w:rFonts w:ascii="TH SarabunPSK" w:hAnsi="TH SarabunPSK" w:cs="TH SarabunPSK"/>
          <w:sz w:val="32"/>
          <w:szCs w:val="32"/>
        </w:rPr>
        <w:t>ทำวิจัยวิทยานิพนธ์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ระหว่าง</w:t>
      </w:r>
      <w:r w:rsidRPr="00BA7ED1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4 กรกฎาคม 2559</w:t>
      </w:r>
      <w:r>
        <w:rPr>
          <w:rFonts w:ascii="TH SarabunPSK" w:hAnsi="TH SarabunPSK" w:cs="TH SarabunPSK"/>
          <w:sz w:val="32"/>
          <w:szCs w:val="32"/>
          <w:cs/>
        </w:rPr>
        <w:t xml:space="preserve"> - </w:t>
      </w:r>
      <w:r>
        <w:rPr>
          <w:rFonts w:ascii="TH SarabunPSK" w:hAnsi="TH SarabunPSK" w:cs="TH SarabunPSK"/>
          <w:sz w:val="32"/>
          <w:szCs w:val="32"/>
        </w:rPr>
        <w:t>31 สิงหาคม 2559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A7ED1">
        <w:rPr>
          <w:rFonts w:ascii="TH SarabunPSK" w:hAnsi="TH SarabunPSK" w:cs="TH SarabunPSK"/>
          <w:sz w:val="32"/>
          <w:szCs w:val="32"/>
          <w:cs/>
        </w:rPr>
        <w:t>ความละเอียดทราบแล้ว นั้น</w:t>
      </w:r>
    </w:p>
    <w:p w:rsidR="00A50E24" w:rsidRPr="00BA7ED1" w:rsidRDefault="00A50E24" w:rsidP="00BA7ED1">
      <w:pPr>
        <w:tabs>
          <w:tab w:val="left" w:pos="108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BA7ED1">
        <w:rPr>
          <w:rFonts w:ascii="TH SarabunPSK" w:hAnsi="TH SarabunPSK" w:cs="TH SarabunPSK"/>
          <w:sz w:val="32"/>
          <w:szCs w:val="32"/>
          <w:cs/>
        </w:rPr>
        <w:t>ในการนี้ ศูนย์</w:t>
      </w:r>
      <w:r>
        <w:rPr>
          <w:rFonts w:ascii="TH SarabunPSK" w:hAnsi="TH SarabunPSK" w:cs="TH SarabunPSK"/>
          <w:sz w:val="32"/>
          <w:szCs w:val="32"/>
          <w:cs/>
        </w:rPr>
        <w:t>ฯ พิจารณาแล้ว</w:t>
      </w:r>
      <w:r w:rsidRPr="00BA7ED1">
        <w:rPr>
          <w:rFonts w:ascii="TH SarabunPSK" w:hAnsi="TH SarabunPSK" w:cs="TH SarabunPSK"/>
          <w:sz w:val="32"/>
          <w:szCs w:val="32"/>
          <w:cs/>
        </w:rPr>
        <w:t>ยินดีอนุญาตให้บุคลากรของ</w:t>
      </w:r>
      <w:r>
        <w:rPr>
          <w:rFonts w:ascii="TH SarabunPSK" w:hAnsi="TH SarabunPSK" w:cs="TH SarabunPSK"/>
          <w:sz w:val="32"/>
          <w:szCs w:val="32"/>
        </w:rPr>
        <w:t>มหาวิทยาลัยฯ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ใช้เครื่องมือดังกล่าวได้ โดยอยู่ภายใต้ความดูแลของ </w:t>
      </w:r>
      <w:r w:rsidRPr="00BA7ED1">
        <w:rPr>
          <w:rFonts w:ascii="TH SarabunPSK" w:hAnsi="TH SarabunPSK" w:cs="TH SarabunPSK"/>
          <w:sz w:val="32"/>
          <w:szCs w:val="32"/>
        </w:rPr>
        <w:t>นายระพีพัฒน์  สุวรณกาศ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อนึ่ง ศูนย์ฯ ขอแจ้งเพิ่มเติมว่า กรณีที่บุคลากรของท่านใช้งานเครื่องมือของศูนย์ฯ โดยมิได้ปฏิบัติตามคำแนะนำของผู้ดูแลอย่างเคร่งครัด หรือกระทำการอันเป็นการประมาทก่อให้เกิดความเสียหายแก่เครื่องมือ </w:t>
      </w:r>
      <w:r w:rsidRPr="00BA7ED1">
        <w:rPr>
          <w:rFonts w:ascii="TH SarabunPSK" w:hAnsi="TH SarabunPSK" w:cs="TH SarabunPSK"/>
          <w:sz w:val="32"/>
          <w:szCs w:val="32"/>
        </w:rPr>
        <w:t>มหาวิทยาลัยฯ</w:t>
      </w:r>
      <w:r w:rsidRPr="00BA7ED1">
        <w:rPr>
          <w:rFonts w:ascii="TH SarabunPSK" w:hAnsi="TH SarabunPSK" w:cs="TH SarabunPSK"/>
          <w:sz w:val="32"/>
          <w:szCs w:val="32"/>
          <w:cs/>
        </w:rPr>
        <w:t>จะต้องเป็นผู้ชดใช้ค่าเสียหายให้กับศูนย์ฯ ทั้งสิ้น</w:t>
      </w:r>
    </w:p>
    <w:p w:rsidR="00A50E24" w:rsidRPr="00BA7ED1" w:rsidRDefault="00A50E24" w:rsidP="00BA7ED1">
      <w:pPr>
        <w:tabs>
          <w:tab w:val="left" w:pos="900"/>
          <w:tab w:val="left" w:pos="108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205188">
      <w:pPr>
        <w:tabs>
          <w:tab w:val="left" w:pos="72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ab/>
        <w:t xml:space="preserve">จึงเรียนมาเพื่อโปรดทราบ </w:t>
      </w:r>
    </w:p>
    <w:p w:rsidR="00A50E24" w:rsidRPr="00BA7ED1" w:rsidRDefault="00A50E24" w:rsidP="00BA7ED1">
      <w:pPr>
        <w:tabs>
          <w:tab w:val="left" w:pos="900"/>
        </w:tabs>
        <w:ind w:right="29"/>
        <w:jc w:val="both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outlineLvl w:val="0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</w:rPr>
        <w:t>(นายสมวงษ์ ตระกูลรุ่ง)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>ผู้อำนวยการ</w:t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</w:rPr>
        <w:t/>
      </w:r>
    </w:p>
    <w:p w:rsidR="00A50E24" w:rsidRPr="00BA7ED1" w:rsidRDefault="00A50E24" w:rsidP="00BA7ED1">
      <w:pPr>
        <w:ind w:left="2160" w:right="29"/>
        <w:jc w:val="center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50E24" w:rsidRPr="00BA7ED1" w:rsidRDefault="00A50E24" w:rsidP="00BA7ED1">
      <w:pPr>
        <w:tabs>
          <w:tab w:val="left" w:pos="900"/>
        </w:tabs>
        <w:ind w:right="29"/>
        <w:outlineLvl w:val="0"/>
        <w:rPr>
          <w:rFonts w:ascii="TH SarabunPSK" w:hAnsi="TH SarabunPSK" w:cs="TH SarabunPSK"/>
          <w:sz w:val="32"/>
          <w:szCs w:val="32"/>
        </w:rPr>
      </w:pP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งานบริการเครื่องมือ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  <w:cs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 w:rsidRPr="00BA7ED1">
        <w:rPr>
          <w:rFonts w:ascii="TH SarabunPSK" w:hAnsi="TH SarabunPSK" w:cs="TH SarabunPSK"/>
          <w:sz w:val="32"/>
          <w:szCs w:val="32"/>
        </w:rPr>
        <w:t>3422</w:t>
      </w:r>
      <w:r w:rsidRPr="00BA7ED1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/>
      </w:r>
      <w:r w:rsidRPr="00BA7ED1">
        <w:rPr>
          <w:rFonts w:ascii="TH SarabunPSK" w:hAnsi="TH SarabunPSK" w:cs="TH SarabunPSK"/>
          <w:sz w:val="32"/>
          <w:szCs w:val="32"/>
          <w:cs/>
        </w:rPr>
        <w:t>)</w:t>
      </w:r>
    </w:p>
    <w:p w:rsidR="00A50E24" w:rsidRPr="00BA7ED1" w:rsidRDefault="00A50E24" w:rsidP="00BA7ED1">
      <w:pPr>
        <w:tabs>
          <w:tab w:val="left" w:pos="900"/>
        </w:tabs>
        <w:ind w:right="29"/>
        <w:rPr>
          <w:rFonts w:ascii="TH SarabunPSK" w:hAnsi="TH SarabunPSK" w:cs="TH SarabunPSK"/>
          <w:sz w:val="32"/>
          <w:szCs w:val="32"/>
        </w:rPr>
      </w:pPr>
      <w:r w:rsidRPr="00BA7ED1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>
        <w:rPr>
          <w:rFonts w:ascii="TH SarabunPSK" w:hAnsi="TH SarabunPSK" w:cs="TH SarabunPSK"/>
          <w:sz w:val="32"/>
          <w:szCs w:val="32"/>
        </w:rPr>
        <w:t>6580</w:t>
      </w:r>
    </w:p>
    <w:sectPr w:rsidR="00A50E24" w:rsidRPr="00BA7ED1" w:rsidSect="00BA7ED1">
      <w:pgSz w:w="11906" w:h="16838"/>
      <w:pgMar w:top="1797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E93"/>
    <w:rsid w:val="00000ADD"/>
    <w:rsid w:val="000161B4"/>
    <w:rsid w:val="00031B34"/>
    <w:rsid w:val="00033DEA"/>
    <w:rsid w:val="0003420D"/>
    <w:rsid w:val="00035F94"/>
    <w:rsid w:val="00036131"/>
    <w:rsid w:val="00036D5A"/>
    <w:rsid w:val="000476C4"/>
    <w:rsid w:val="00052E7F"/>
    <w:rsid w:val="00093E68"/>
    <w:rsid w:val="00095F18"/>
    <w:rsid w:val="000B1468"/>
    <w:rsid w:val="000C528B"/>
    <w:rsid w:val="000D12D2"/>
    <w:rsid w:val="000D325A"/>
    <w:rsid w:val="000D3F42"/>
    <w:rsid w:val="000D772D"/>
    <w:rsid w:val="000E6AEC"/>
    <w:rsid w:val="000E6D5F"/>
    <w:rsid w:val="000E7E5E"/>
    <w:rsid w:val="00103F49"/>
    <w:rsid w:val="001129F5"/>
    <w:rsid w:val="00125F26"/>
    <w:rsid w:val="00130472"/>
    <w:rsid w:val="001306A0"/>
    <w:rsid w:val="001415A1"/>
    <w:rsid w:val="00150EBB"/>
    <w:rsid w:val="00154284"/>
    <w:rsid w:val="001632B4"/>
    <w:rsid w:val="001718BC"/>
    <w:rsid w:val="00171D5D"/>
    <w:rsid w:val="00172C72"/>
    <w:rsid w:val="001734E7"/>
    <w:rsid w:val="001748A9"/>
    <w:rsid w:val="00183984"/>
    <w:rsid w:val="00186ABD"/>
    <w:rsid w:val="00187EFB"/>
    <w:rsid w:val="00195FD7"/>
    <w:rsid w:val="001A40AC"/>
    <w:rsid w:val="001A450C"/>
    <w:rsid w:val="001A799B"/>
    <w:rsid w:val="001C415A"/>
    <w:rsid w:val="001D12E1"/>
    <w:rsid w:val="001D7E84"/>
    <w:rsid w:val="001E1C11"/>
    <w:rsid w:val="001E4FE3"/>
    <w:rsid w:val="001E5D70"/>
    <w:rsid w:val="001E6C6A"/>
    <w:rsid w:val="001F159F"/>
    <w:rsid w:val="001F2AD7"/>
    <w:rsid w:val="002035E3"/>
    <w:rsid w:val="00205188"/>
    <w:rsid w:val="0021385F"/>
    <w:rsid w:val="002150D1"/>
    <w:rsid w:val="002172F5"/>
    <w:rsid w:val="00224F61"/>
    <w:rsid w:val="0023445B"/>
    <w:rsid w:val="00235523"/>
    <w:rsid w:val="00236B16"/>
    <w:rsid w:val="00256E6F"/>
    <w:rsid w:val="00257010"/>
    <w:rsid w:val="00272BDE"/>
    <w:rsid w:val="00290D59"/>
    <w:rsid w:val="00292ADF"/>
    <w:rsid w:val="00294BA3"/>
    <w:rsid w:val="002967AF"/>
    <w:rsid w:val="002A242F"/>
    <w:rsid w:val="002B04BD"/>
    <w:rsid w:val="002B0884"/>
    <w:rsid w:val="002B4068"/>
    <w:rsid w:val="002B4952"/>
    <w:rsid w:val="002B54FB"/>
    <w:rsid w:val="002D5731"/>
    <w:rsid w:val="002D7492"/>
    <w:rsid w:val="00302ADE"/>
    <w:rsid w:val="00305282"/>
    <w:rsid w:val="00321F38"/>
    <w:rsid w:val="00327133"/>
    <w:rsid w:val="00335DFF"/>
    <w:rsid w:val="00361F88"/>
    <w:rsid w:val="003639F5"/>
    <w:rsid w:val="00391C61"/>
    <w:rsid w:val="003A590D"/>
    <w:rsid w:val="003B74F0"/>
    <w:rsid w:val="003F770D"/>
    <w:rsid w:val="00403E09"/>
    <w:rsid w:val="00404334"/>
    <w:rsid w:val="0040533E"/>
    <w:rsid w:val="00421319"/>
    <w:rsid w:val="00424201"/>
    <w:rsid w:val="00425EE7"/>
    <w:rsid w:val="00437253"/>
    <w:rsid w:val="004404AD"/>
    <w:rsid w:val="0044227A"/>
    <w:rsid w:val="00446089"/>
    <w:rsid w:val="00450DCE"/>
    <w:rsid w:val="00455350"/>
    <w:rsid w:val="00455E17"/>
    <w:rsid w:val="004609A6"/>
    <w:rsid w:val="00463125"/>
    <w:rsid w:val="004633B1"/>
    <w:rsid w:val="00466A2E"/>
    <w:rsid w:val="00474196"/>
    <w:rsid w:val="00495371"/>
    <w:rsid w:val="00495EE5"/>
    <w:rsid w:val="004B182F"/>
    <w:rsid w:val="004C0978"/>
    <w:rsid w:val="004C4C49"/>
    <w:rsid w:val="004C67DB"/>
    <w:rsid w:val="004D5EAC"/>
    <w:rsid w:val="004E4DAB"/>
    <w:rsid w:val="0051465C"/>
    <w:rsid w:val="00520B08"/>
    <w:rsid w:val="00531C0E"/>
    <w:rsid w:val="00535BAA"/>
    <w:rsid w:val="00536FF0"/>
    <w:rsid w:val="00540C30"/>
    <w:rsid w:val="00542B2A"/>
    <w:rsid w:val="00552E52"/>
    <w:rsid w:val="0055336D"/>
    <w:rsid w:val="00554B1A"/>
    <w:rsid w:val="00560D5E"/>
    <w:rsid w:val="00566442"/>
    <w:rsid w:val="00574045"/>
    <w:rsid w:val="00576767"/>
    <w:rsid w:val="0059244D"/>
    <w:rsid w:val="005A0958"/>
    <w:rsid w:val="005A5C9F"/>
    <w:rsid w:val="005A63BC"/>
    <w:rsid w:val="005A703C"/>
    <w:rsid w:val="005A77E2"/>
    <w:rsid w:val="005B14AE"/>
    <w:rsid w:val="005B4336"/>
    <w:rsid w:val="005C7735"/>
    <w:rsid w:val="005D5FFC"/>
    <w:rsid w:val="005E15EE"/>
    <w:rsid w:val="005E4004"/>
    <w:rsid w:val="005F3298"/>
    <w:rsid w:val="005F60DE"/>
    <w:rsid w:val="005F6B64"/>
    <w:rsid w:val="00607B88"/>
    <w:rsid w:val="00621749"/>
    <w:rsid w:val="006460E3"/>
    <w:rsid w:val="00654A47"/>
    <w:rsid w:val="00661016"/>
    <w:rsid w:val="00695EEB"/>
    <w:rsid w:val="006C664B"/>
    <w:rsid w:val="006D0E09"/>
    <w:rsid w:val="006E226B"/>
    <w:rsid w:val="006E4991"/>
    <w:rsid w:val="006F3395"/>
    <w:rsid w:val="006F7C64"/>
    <w:rsid w:val="00715B48"/>
    <w:rsid w:val="00735019"/>
    <w:rsid w:val="00736273"/>
    <w:rsid w:val="00737A1A"/>
    <w:rsid w:val="00743AD1"/>
    <w:rsid w:val="007606B1"/>
    <w:rsid w:val="007646AE"/>
    <w:rsid w:val="00780501"/>
    <w:rsid w:val="00781DA0"/>
    <w:rsid w:val="00785B68"/>
    <w:rsid w:val="0079031E"/>
    <w:rsid w:val="00794398"/>
    <w:rsid w:val="007A72A9"/>
    <w:rsid w:val="007B1890"/>
    <w:rsid w:val="007E7E43"/>
    <w:rsid w:val="007F1F15"/>
    <w:rsid w:val="00800569"/>
    <w:rsid w:val="00802428"/>
    <w:rsid w:val="00811CA4"/>
    <w:rsid w:val="00814CBE"/>
    <w:rsid w:val="00831C63"/>
    <w:rsid w:val="0083380E"/>
    <w:rsid w:val="00842487"/>
    <w:rsid w:val="00844904"/>
    <w:rsid w:val="008541E7"/>
    <w:rsid w:val="00854F96"/>
    <w:rsid w:val="00866E4E"/>
    <w:rsid w:val="008675E4"/>
    <w:rsid w:val="008868C4"/>
    <w:rsid w:val="00886F2F"/>
    <w:rsid w:val="008B3C81"/>
    <w:rsid w:val="008C1399"/>
    <w:rsid w:val="008D3D00"/>
    <w:rsid w:val="008F711B"/>
    <w:rsid w:val="00931409"/>
    <w:rsid w:val="009623CB"/>
    <w:rsid w:val="00971BCD"/>
    <w:rsid w:val="00974375"/>
    <w:rsid w:val="0098205D"/>
    <w:rsid w:val="00993F35"/>
    <w:rsid w:val="009C22EB"/>
    <w:rsid w:val="009C34EA"/>
    <w:rsid w:val="009C58C5"/>
    <w:rsid w:val="009D7EA4"/>
    <w:rsid w:val="009E2C8E"/>
    <w:rsid w:val="009F5FB5"/>
    <w:rsid w:val="00A107D0"/>
    <w:rsid w:val="00A26154"/>
    <w:rsid w:val="00A30B98"/>
    <w:rsid w:val="00A32F10"/>
    <w:rsid w:val="00A43841"/>
    <w:rsid w:val="00A50E24"/>
    <w:rsid w:val="00A55753"/>
    <w:rsid w:val="00A57B65"/>
    <w:rsid w:val="00A66319"/>
    <w:rsid w:val="00A7423A"/>
    <w:rsid w:val="00A74E93"/>
    <w:rsid w:val="00A85255"/>
    <w:rsid w:val="00A86306"/>
    <w:rsid w:val="00A86D95"/>
    <w:rsid w:val="00A94185"/>
    <w:rsid w:val="00A9494B"/>
    <w:rsid w:val="00AA7414"/>
    <w:rsid w:val="00AB3FC4"/>
    <w:rsid w:val="00AB722F"/>
    <w:rsid w:val="00AC4F32"/>
    <w:rsid w:val="00AC5541"/>
    <w:rsid w:val="00AC7CB0"/>
    <w:rsid w:val="00AD0BE6"/>
    <w:rsid w:val="00AD2591"/>
    <w:rsid w:val="00AD4A3B"/>
    <w:rsid w:val="00AD633C"/>
    <w:rsid w:val="00AE2FA9"/>
    <w:rsid w:val="00AE46B6"/>
    <w:rsid w:val="00AE6466"/>
    <w:rsid w:val="00AE697A"/>
    <w:rsid w:val="00AF34AD"/>
    <w:rsid w:val="00AF49DA"/>
    <w:rsid w:val="00AF4CAE"/>
    <w:rsid w:val="00AF51A8"/>
    <w:rsid w:val="00AF65C7"/>
    <w:rsid w:val="00AF71D5"/>
    <w:rsid w:val="00B0570E"/>
    <w:rsid w:val="00B0731B"/>
    <w:rsid w:val="00B07329"/>
    <w:rsid w:val="00B20065"/>
    <w:rsid w:val="00B2090D"/>
    <w:rsid w:val="00B21768"/>
    <w:rsid w:val="00B30610"/>
    <w:rsid w:val="00B323BB"/>
    <w:rsid w:val="00B36194"/>
    <w:rsid w:val="00B5134C"/>
    <w:rsid w:val="00B53E93"/>
    <w:rsid w:val="00B63A70"/>
    <w:rsid w:val="00B63B5E"/>
    <w:rsid w:val="00B65D2A"/>
    <w:rsid w:val="00B70AE4"/>
    <w:rsid w:val="00B74975"/>
    <w:rsid w:val="00B76D6A"/>
    <w:rsid w:val="00B77581"/>
    <w:rsid w:val="00B86433"/>
    <w:rsid w:val="00B86E23"/>
    <w:rsid w:val="00B909CA"/>
    <w:rsid w:val="00BA4287"/>
    <w:rsid w:val="00BA6432"/>
    <w:rsid w:val="00BA7ED1"/>
    <w:rsid w:val="00BB502A"/>
    <w:rsid w:val="00BB6962"/>
    <w:rsid w:val="00BC57A0"/>
    <w:rsid w:val="00BD1E2F"/>
    <w:rsid w:val="00BD454F"/>
    <w:rsid w:val="00BE18CD"/>
    <w:rsid w:val="00BE5F54"/>
    <w:rsid w:val="00BF1156"/>
    <w:rsid w:val="00C0128F"/>
    <w:rsid w:val="00C04365"/>
    <w:rsid w:val="00C100D0"/>
    <w:rsid w:val="00C23BA3"/>
    <w:rsid w:val="00C466AB"/>
    <w:rsid w:val="00C5022E"/>
    <w:rsid w:val="00C5384D"/>
    <w:rsid w:val="00C70226"/>
    <w:rsid w:val="00C74AB9"/>
    <w:rsid w:val="00C920C6"/>
    <w:rsid w:val="00C970BC"/>
    <w:rsid w:val="00CA4B46"/>
    <w:rsid w:val="00CC7435"/>
    <w:rsid w:val="00CC7BEC"/>
    <w:rsid w:val="00CD4023"/>
    <w:rsid w:val="00CD635B"/>
    <w:rsid w:val="00CD7BE2"/>
    <w:rsid w:val="00CF1565"/>
    <w:rsid w:val="00D0439C"/>
    <w:rsid w:val="00D04AC1"/>
    <w:rsid w:val="00D20AFF"/>
    <w:rsid w:val="00D217C7"/>
    <w:rsid w:val="00D34476"/>
    <w:rsid w:val="00D37948"/>
    <w:rsid w:val="00D4303D"/>
    <w:rsid w:val="00D43BF9"/>
    <w:rsid w:val="00D44E77"/>
    <w:rsid w:val="00D70D60"/>
    <w:rsid w:val="00D82E7B"/>
    <w:rsid w:val="00D92B12"/>
    <w:rsid w:val="00D9462D"/>
    <w:rsid w:val="00DA24A0"/>
    <w:rsid w:val="00DA7B07"/>
    <w:rsid w:val="00DB2967"/>
    <w:rsid w:val="00DB61F6"/>
    <w:rsid w:val="00DC30AE"/>
    <w:rsid w:val="00DD082F"/>
    <w:rsid w:val="00DD0A6F"/>
    <w:rsid w:val="00DD224F"/>
    <w:rsid w:val="00DD4AB6"/>
    <w:rsid w:val="00DE0EE4"/>
    <w:rsid w:val="00DF5D79"/>
    <w:rsid w:val="00E04489"/>
    <w:rsid w:val="00E11B92"/>
    <w:rsid w:val="00E14526"/>
    <w:rsid w:val="00E24147"/>
    <w:rsid w:val="00E501EC"/>
    <w:rsid w:val="00E50FF8"/>
    <w:rsid w:val="00E53CBA"/>
    <w:rsid w:val="00E61814"/>
    <w:rsid w:val="00E873C2"/>
    <w:rsid w:val="00E9124F"/>
    <w:rsid w:val="00E97F81"/>
    <w:rsid w:val="00EA1E6F"/>
    <w:rsid w:val="00EA75CD"/>
    <w:rsid w:val="00EB2BA9"/>
    <w:rsid w:val="00EB6581"/>
    <w:rsid w:val="00EC7F5F"/>
    <w:rsid w:val="00EE0859"/>
    <w:rsid w:val="00EF2542"/>
    <w:rsid w:val="00F15C9A"/>
    <w:rsid w:val="00F15E16"/>
    <w:rsid w:val="00F24AA7"/>
    <w:rsid w:val="00F27690"/>
    <w:rsid w:val="00F27D67"/>
    <w:rsid w:val="00F31D30"/>
    <w:rsid w:val="00F33BE1"/>
    <w:rsid w:val="00F34819"/>
    <w:rsid w:val="00F56F75"/>
    <w:rsid w:val="00F618B3"/>
    <w:rsid w:val="00F62F32"/>
    <w:rsid w:val="00F81238"/>
    <w:rsid w:val="00F90DF3"/>
    <w:rsid w:val="00F95D4B"/>
    <w:rsid w:val="00FA36DD"/>
    <w:rsid w:val="00FA3B84"/>
    <w:rsid w:val="00FB1399"/>
    <w:rsid w:val="00FB4D30"/>
    <w:rsid w:val="00FC1F25"/>
    <w:rsid w:val="00FC2A4A"/>
    <w:rsid w:val="00FD7F8D"/>
    <w:rsid w:val="00FE2551"/>
    <w:rsid w:val="00FF1DD0"/>
    <w:rsid w:val="00FF4568"/>
    <w:rsid w:val="00FF7A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E93"/>
    <w:rPr>
      <w:rFonts w:ascii="Browallia New" w:hAnsi="Browallia New" w:cs="BrowalliaUPC"/>
      <w:sz w:val="30"/>
      <w:szCs w:val="3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14</TotalTime>
  <Pages>1</Pages>
  <Words>158</Words>
  <Characters>904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๕๔๐๒/       /๒๕๕๗</dc:title>
  <dc:subject/>
  <dc:creator>woranuth</dc:creator>
  <cp:keywords/>
  <dc:description/>
  <cp:lastModifiedBy>biotec</cp:lastModifiedBy>
  <cp:revision>7</cp:revision>
  <cp:lastPrinted>2014-11-10T03:33:00Z</cp:lastPrinted>
  <dcterms:created xsi:type="dcterms:W3CDTF">2016-06-20T03:40:00Z</dcterms:created>
  <dcterms:modified xsi:type="dcterms:W3CDTF">2016-06-20T04:06:00Z</dcterms:modified>
</cp:coreProperties>
</file>
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12 กรกฎาคม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16:45 - 16:45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
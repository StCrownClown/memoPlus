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b/>
          <w:bCs/>
          <w:color w:val="333333"/>
          <w:sz w:val="32"/>
          <w:szCs w:val="32"/>
          <w:cs/>
        </w:rPr>
        <w:t>เอกสารทดสอบ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ช่องเล็ก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{ValueXX}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{NumXX}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{NumtextXX})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(1)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 xml:space="preserve">(2)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จำนวนเงิน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 </w:t>
      </w:r>
      <w:r>
        <w:rPr>
          <w:rFonts w:ascii="Browallia New" w:hAnsi="Browallia New" w:cs="Browallia New"/>
          <w:color w:val="333333"/>
          <w:sz w:val="32"/>
          <w:szCs w:val="32"/>
          <w:cs/>
        </w:rPr>
        <w:t>บาท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{NumENXX}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{NumtextENXX})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)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Money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 </w:t>
      </w:r>
      <w:r>
        <w:rPr>
          <w:rFonts w:ascii="Browallia New" w:hAnsi="Browallia New" w:cs="Browallia New"/>
          <w:color w:val="333333"/>
          <w:sz w:val="32"/>
          <w:szCs w:val="32"/>
        </w:rPr>
        <w:t>baht (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)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Date ENG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{DateENXX}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วันที่ภาษาไทย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{DateXX}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SelectuserXX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 xml:space="preserve">SelectuserENXX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SelectdatesXX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SelectdatesENXX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SelectplaceXX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SelectplaceENXX</w:t>
      </w: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ab/>
        <w:t>(2) </w:t>
      </w: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>
        <w:rPr>
          <w:rFonts w:ascii="Browallia New" w:hAnsi="Browallia New" w:cs="Browallia New"/>
          <w:color w:val="333333"/>
          <w:sz w:val="32"/>
          <w:szCs w:val="32"/>
          <w:cs/>
        </w:rPr>
        <w:t xml:space="preserve">ทดสอบ </w:t>
      </w:r>
      <w:r w:rsidRPr="004347A8">
        <w:rPr>
          <w:rFonts w:ascii="Browallia New" w:hAnsi="Browallia New" w:cs="Browallia New"/>
          <w:color w:val="333333"/>
          <w:sz w:val="32"/>
          <w:szCs w:val="32"/>
        </w:rPr>
        <w:t>Time</w:t>
      </w:r>
      <w:r>
        <w:rPr>
          <w:rFonts w:ascii="Browallia New" w:hAnsi="Browallia New" w:cs="Browallia New"/>
          <w:color w:val="333333"/>
          <w:sz w:val="32"/>
          <w:szCs w:val="32"/>
        </w:rPr>
        <w:t>XX</w:t>
      </w:r>
    </w:p>
    <w:p w:rsidR="0084468F" w:rsidRPr="004347A8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>(1) 15.50</w:t>
      </w:r>
      <w:r>
        <w:rPr>
          <w:rFonts w:ascii="Browallia New" w:hAnsi="Browallia New" w:cs="Browallia New"/>
          <w:color w:val="333333"/>
          <w:sz w:val="32"/>
          <w:szCs w:val="32"/>
        </w:rPr>
        <w:tab/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(2) 15:45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ใช้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# {Checkbox ตามด้วยตัวเลข 2 ตัว }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 xml:space="preserve">เช่น 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# {Checkbox01}, # {Checkbox02}, ..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☐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ทดสอบเช็คบ็อกซ์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01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  <w:r w:rsidRPr="0054673E">
        <w:rPr>
          <w:rFonts w:ascii="Browallia New" w:hAnsi="Browallia New" w:cs="Browallia New"/>
          <w:color w:val="333333"/>
          <w:sz w:val="32"/>
          <w:szCs w:val="32"/>
        </w:rPr>
        <w:t xml:space="preserve">☐ </w:t>
      </w:r>
      <w:r w:rsidRPr="0054673E">
        <w:rPr>
          <w:rFonts w:ascii="Browallia New" w:hAnsi="Browallia New" w:cs="Browallia New"/>
          <w:color w:val="333333"/>
          <w:sz w:val="32"/>
          <w:szCs w:val="32"/>
          <w:cs/>
        </w:rPr>
        <w:t>ทดสอบเช็คบ็อกซ์</w:t>
      </w:r>
      <w:r w:rsidRPr="0054673E">
        <w:rPr>
          <w:rFonts w:ascii="Browallia New" w:hAnsi="Browallia New" w:cs="Browallia New"/>
          <w:color w:val="333333"/>
          <w:sz w:val="32"/>
          <w:szCs w:val="32"/>
        </w:rPr>
        <w:t>02</w:t>
      </w:r>
    </w:p>
    <w:p w:rsidR="0084468F" w:rsidRPr="0054673E" w:rsidRDefault="0084468F" w:rsidP="00FF4646">
      <w:pPr>
        <w:spacing w:before="100" w:beforeAutospacing="1" w:after="100" w:afterAutospacing="1"/>
        <w:rPr>
          <w:rFonts w:ascii="Browallia New" w:hAnsi="Browallia New" w:cs="Browallia New"/>
          <w:color w:val="333333"/>
          <w:sz w:val="32"/>
          <w:szCs w:val="32"/>
        </w:rPr>
      </w:pPr>
    </w:p>
    <w:sectPr w:rsidR="0084468F" w:rsidRPr="0054673E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68F" w:rsidRDefault="0084468F">
      <w:r>
        <w:separator/>
      </w:r>
    </w:p>
  </w:endnote>
  <w:endnote w:type="continuationSeparator" w:id="1">
    <w:p w:rsidR="0084468F" w:rsidRDefault="008446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68F" w:rsidRDefault="0084468F">
      <w:r>
        <w:separator/>
      </w:r>
    </w:p>
  </w:footnote>
  <w:footnote w:type="continuationSeparator" w:id="1">
    <w:p w:rsidR="0084468F" w:rsidRDefault="008446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68F" w:rsidRDefault="0084468F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278C8"/>
    <w:rsid w:val="000C3614"/>
    <w:rsid w:val="000C7C2D"/>
    <w:rsid w:val="000D3F53"/>
    <w:rsid w:val="00102D1F"/>
    <w:rsid w:val="0011331D"/>
    <w:rsid w:val="001140A1"/>
    <w:rsid w:val="00121B5B"/>
    <w:rsid w:val="001422CF"/>
    <w:rsid w:val="00151188"/>
    <w:rsid w:val="00156602"/>
    <w:rsid w:val="001569F1"/>
    <w:rsid w:val="00176CCD"/>
    <w:rsid w:val="00194BC8"/>
    <w:rsid w:val="001A68EB"/>
    <w:rsid w:val="001A7BA3"/>
    <w:rsid w:val="001B2476"/>
    <w:rsid w:val="001B6B3E"/>
    <w:rsid w:val="001C17CB"/>
    <w:rsid w:val="001E10A6"/>
    <w:rsid w:val="001E11A2"/>
    <w:rsid w:val="001E64C5"/>
    <w:rsid w:val="0020143A"/>
    <w:rsid w:val="00213379"/>
    <w:rsid w:val="00216B27"/>
    <w:rsid w:val="00217552"/>
    <w:rsid w:val="00225579"/>
    <w:rsid w:val="0023502C"/>
    <w:rsid w:val="00242732"/>
    <w:rsid w:val="002516EB"/>
    <w:rsid w:val="00260F2D"/>
    <w:rsid w:val="002621FB"/>
    <w:rsid w:val="00264608"/>
    <w:rsid w:val="00281455"/>
    <w:rsid w:val="00294020"/>
    <w:rsid w:val="0029701E"/>
    <w:rsid w:val="002A114E"/>
    <w:rsid w:val="002B55EA"/>
    <w:rsid w:val="002C3DA8"/>
    <w:rsid w:val="002D2CF5"/>
    <w:rsid w:val="002E1B9B"/>
    <w:rsid w:val="002E3850"/>
    <w:rsid w:val="002F04DC"/>
    <w:rsid w:val="002F6326"/>
    <w:rsid w:val="003158FC"/>
    <w:rsid w:val="00321652"/>
    <w:rsid w:val="003233D0"/>
    <w:rsid w:val="003238F4"/>
    <w:rsid w:val="00325C45"/>
    <w:rsid w:val="0036100C"/>
    <w:rsid w:val="00364246"/>
    <w:rsid w:val="003845A8"/>
    <w:rsid w:val="00385070"/>
    <w:rsid w:val="003B1BF3"/>
    <w:rsid w:val="003D31DD"/>
    <w:rsid w:val="003E090F"/>
    <w:rsid w:val="003E116B"/>
    <w:rsid w:val="003E4F60"/>
    <w:rsid w:val="003E6988"/>
    <w:rsid w:val="0040138E"/>
    <w:rsid w:val="00417557"/>
    <w:rsid w:val="0042320F"/>
    <w:rsid w:val="00423445"/>
    <w:rsid w:val="00432F0C"/>
    <w:rsid w:val="004347A8"/>
    <w:rsid w:val="00442916"/>
    <w:rsid w:val="00445E0A"/>
    <w:rsid w:val="004623D4"/>
    <w:rsid w:val="004716B2"/>
    <w:rsid w:val="00482618"/>
    <w:rsid w:val="00485ECD"/>
    <w:rsid w:val="0049023C"/>
    <w:rsid w:val="004A2699"/>
    <w:rsid w:val="004D6769"/>
    <w:rsid w:val="004E0F85"/>
    <w:rsid w:val="00500415"/>
    <w:rsid w:val="005017D7"/>
    <w:rsid w:val="00506DFE"/>
    <w:rsid w:val="00513DC0"/>
    <w:rsid w:val="005213B4"/>
    <w:rsid w:val="0052459E"/>
    <w:rsid w:val="00533E12"/>
    <w:rsid w:val="00534FCD"/>
    <w:rsid w:val="0054673E"/>
    <w:rsid w:val="00560DD7"/>
    <w:rsid w:val="00562B70"/>
    <w:rsid w:val="00574D8E"/>
    <w:rsid w:val="005C42AE"/>
    <w:rsid w:val="005C7C0D"/>
    <w:rsid w:val="005D3BD4"/>
    <w:rsid w:val="005D500B"/>
    <w:rsid w:val="005E553B"/>
    <w:rsid w:val="005E749F"/>
    <w:rsid w:val="005F5B89"/>
    <w:rsid w:val="00600C55"/>
    <w:rsid w:val="0061547F"/>
    <w:rsid w:val="0064711B"/>
    <w:rsid w:val="006576F0"/>
    <w:rsid w:val="006774F4"/>
    <w:rsid w:val="006833CA"/>
    <w:rsid w:val="00685646"/>
    <w:rsid w:val="0068644B"/>
    <w:rsid w:val="006A6808"/>
    <w:rsid w:val="006A70AF"/>
    <w:rsid w:val="006C341E"/>
    <w:rsid w:val="006E68EC"/>
    <w:rsid w:val="006E72E6"/>
    <w:rsid w:val="0072152F"/>
    <w:rsid w:val="0072241C"/>
    <w:rsid w:val="00750EBE"/>
    <w:rsid w:val="00753459"/>
    <w:rsid w:val="00755BB7"/>
    <w:rsid w:val="007710B1"/>
    <w:rsid w:val="00775B89"/>
    <w:rsid w:val="007E6C42"/>
    <w:rsid w:val="00801FE2"/>
    <w:rsid w:val="00802096"/>
    <w:rsid w:val="008149AC"/>
    <w:rsid w:val="00816D78"/>
    <w:rsid w:val="0082509D"/>
    <w:rsid w:val="00832BEB"/>
    <w:rsid w:val="0084468F"/>
    <w:rsid w:val="00844762"/>
    <w:rsid w:val="0084794E"/>
    <w:rsid w:val="008543C3"/>
    <w:rsid w:val="00876B40"/>
    <w:rsid w:val="00885261"/>
    <w:rsid w:val="00887A1C"/>
    <w:rsid w:val="008A214D"/>
    <w:rsid w:val="008A3DF0"/>
    <w:rsid w:val="008D3A83"/>
    <w:rsid w:val="008D42F0"/>
    <w:rsid w:val="008D4971"/>
    <w:rsid w:val="008E43CF"/>
    <w:rsid w:val="008F10D2"/>
    <w:rsid w:val="0090271B"/>
    <w:rsid w:val="009258B7"/>
    <w:rsid w:val="00940BD1"/>
    <w:rsid w:val="00961BA9"/>
    <w:rsid w:val="00976A1D"/>
    <w:rsid w:val="009770CE"/>
    <w:rsid w:val="00992250"/>
    <w:rsid w:val="009A14FB"/>
    <w:rsid w:val="009D2434"/>
    <w:rsid w:val="00A05EAA"/>
    <w:rsid w:val="00A11B09"/>
    <w:rsid w:val="00A120B6"/>
    <w:rsid w:val="00A24FC6"/>
    <w:rsid w:val="00A578B0"/>
    <w:rsid w:val="00A8131C"/>
    <w:rsid w:val="00A92595"/>
    <w:rsid w:val="00A959DD"/>
    <w:rsid w:val="00AB3688"/>
    <w:rsid w:val="00AB55AB"/>
    <w:rsid w:val="00AD237D"/>
    <w:rsid w:val="00AD430E"/>
    <w:rsid w:val="00AD43CB"/>
    <w:rsid w:val="00AE5152"/>
    <w:rsid w:val="00AF458C"/>
    <w:rsid w:val="00AF6141"/>
    <w:rsid w:val="00B242BD"/>
    <w:rsid w:val="00B30415"/>
    <w:rsid w:val="00B40327"/>
    <w:rsid w:val="00B42E3A"/>
    <w:rsid w:val="00B62935"/>
    <w:rsid w:val="00B64E1E"/>
    <w:rsid w:val="00BA58F9"/>
    <w:rsid w:val="00BB23BF"/>
    <w:rsid w:val="00BC1354"/>
    <w:rsid w:val="00BE2961"/>
    <w:rsid w:val="00BE3FCE"/>
    <w:rsid w:val="00C054C9"/>
    <w:rsid w:val="00C24BB6"/>
    <w:rsid w:val="00C24DF2"/>
    <w:rsid w:val="00C3780B"/>
    <w:rsid w:val="00C45667"/>
    <w:rsid w:val="00C47336"/>
    <w:rsid w:val="00C61063"/>
    <w:rsid w:val="00C73DCD"/>
    <w:rsid w:val="00C748C4"/>
    <w:rsid w:val="00C752E7"/>
    <w:rsid w:val="00C765FD"/>
    <w:rsid w:val="00C91452"/>
    <w:rsid w:val="00CA2AF2"/>
    <w:rsid w:val="00CB16C3"/>
    <w:rsid w:val="00CC27B8"/>
    <w:rsid w:val="00CD1492"/>
    <w:rsid w:val="00D15A0F"/>
    <w:rsid w:val="00D446FA"/>
    <w:rsid w:val="00D523E9"/>
    <w:rsid w:val="00D54184"/>
    <w:rsid w:val="00D54677"/>
    <w:rsid w:val="00DB1233"/>
    <w:rsid w:val="00DB1A73"/>
    <w:rsid w:val="00DB68EA"/>
    <w:rsid w:val="00DE279A"/>
    <w:rsid w:val="00DF0D0E"/>
    <w:rsid w:val="00E01CE8"/>
    <w:rsid w:val="00E14D0C"/>
    <w:rsid w:val="00E45E22"/>
    <w:rsid w:val="00E53584"/>
    <w:rsid w:val="00E578B1"/>
    <w:rsid w:val="00E70F5F"/>
    <w:rsid w:val="00E850BA"/>
    <w:rsid w:val="00EA1BB6"/>
    <w:rsid w:val="00EA1C2F"/>
    <w:rsid w:val="00EB1A5E"/>
    <w:rsid w:val="00EF47B7"/>
    <w:rsid w:val="00EF6F79"/>
    <w:rsid w:val="00F07FCF"/>
    <w:rsid w:val="00F1026B"/>
    <w:rsid w:val="00F1713C"/>
    <w:rsid w:val="00F82861"/>
    <w:rsid w:val="00FB3984"/>
    <w:rsid w:val="00FC7E1E"/>
    <w:rsid w:val="00FD05A9"/>
    <w:rsid w:val="00FE5A27"/>
    <w:rsid w:val="00FF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10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</TotalTime>
  <Pages>2</Pages>
  <Words>127</Words>
  <Characters>728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78</cp:revision>
  <cp:lastPrinted>2012-05-08T08:29:00Z</cp:lastPrinted>
  <dcterms:created xsi:type="dcterms:W3CDTF">2016-06-20T02:57:00Z</dcterms:created>
  <dcterms:modified xsi:type="dcterms:W3CDTF">2017-07-26T07:44:00Z</dcterms:modified>
</cp:coreProperties>
</file>
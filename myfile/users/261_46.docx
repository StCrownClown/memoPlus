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8AB" w:rsidRPr="008F6D88" w:rsidRDefault="003E48AB" w:rsidP="00A75F45">
      <w:pPr>
        <w:tabs>
          <w:tab w:val="left" w:pos="1134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ใบแจ้งผลการพิจารณาโครงการวิจัยทางพันธุวิศวกรรม </w:t>
      </w:r>
    </w:p>
    <w:p w:rsidR="003E48AB" w:rsidRPr="008F6D88" w:rsidRDefault="003E48AB" w:rsidP="006B1B5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3.25pt;margin-top:-62.7pt;width:113.95pt;height:35.95pt;z-index:-251658240;mso-wrap-distance-left:9.05pt;mso-wrap-distance-right:9.05pt" filled="t">
            <v:fill color2="black"/>
            <v:imagedata r:id="rId7" o:title=""/>
          </v:shape>
        </w:pict>
      </w: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 คณะกรรมการด้านความปลอดภัยทางชีวภาพ </w:t>
      </w:r>
    </w:p>
    <w:p w:rsidR="003E48AB" w:rsidRPr="008F6D88" w:rsidRDefault="003E48AB" w:rsidP="001665B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3E48AB" w:rsidRPr="008F6D88" w:rsidRDefault="003E48AB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3E48AB" w:rsidRPr="008F6D88" w:rsidRDefault="003E48AB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8F6D88">
        <w:rPr>
          <w:rFonts w:ascii="TH SarabunPSK" w:hAnsi="TH SarabunPSK" w:cs="TH SarabunPSK"/>
          <w:sz w:val="32"/>
          <w:szCs w:val="32"/>
          <w:cs/>
        </w:rPr>
        <w:t xml:space="preserve">ตามที่ได้มีการพิจารณาโครงการวิจัยทางพันธุวิศวกรรมของ คณะกรรมการด้านความปลอดภัย         ทางชีวภาพ ศช. เมื่อวันที่ </w:t>
      </w:r>
      <w:r w:rsidRPr="008F6D88">
        <w:rPr>
          <w:rFonts w:ascii="TH SarabunPSK" w:hAnsi="TH SarabunPSK" w:cs="TH SarabunPSK"/>
          <w:sz w:val="32"/>
          <w:szCs w:val="32"/>
        </w:rPr>
        <w:t xml:space="preserve"> </w:t>
      </w:r>
      <w:r w:rsidRPr="008F6D88">
        <w:rPr>
          <w:rFonts w:ascii="TH SarabunPSK" w:hAnsi="TH SarabunPSK" w:cs="TH SarabunPSK"/>
          <w:sz w:val="32"/>
          <w:szCs w:val="32"/>
          <w:cs/>
        </w:rPr>
        <w:t xml:space="preserve">คือ </w:t>
      </w:r>
    </w:p>
    <w:p w:rsidR="003E48AB" w:rsidRPr="008F6D88" w:rsidRDefault="003E48AB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3E48AB" w:rsidRPr="000F3400" w:rsidRDefault="003E48AB" w:rsidP="008F6D88">
      <w:pPr>
        <w:spacing w:line="360" w:lineRule="auto"/>
        <w:rPr>
          <w:rFonts w:ascii="TH SarabunPSK" w:hAnsi="TH SarabunPSK" w:cs="TH SarabunPSK"/>
          <w:sz w:val="32"/>
          <w:szCs w:val="32"/>
        </w:rPr>
      </w:pPr>
      <w:r w:rsidRPr="008F6D88">
        <w:rPr>
          <w:rFonts w:ascii="TH SarabunPSK" w:hAnsi="TH SarabunPSK" w:cs="TH SarabunPSK"/>
          <w:sz w:val="32"/>
          <w:szCs w:val="32"/>
          <w:cs/>
        </w:rPr>
        <w:t>รหัส</w:t>
      </w:r>
      <w:r w:rsidRPr="000F3400">
        <w:rPr>
          <w:rFonts w:ascii="TH SarabunPSK" w:hAnsi="TH SarabunPSK" w:cs="TH SarabunPSK"/>
          <w:sz w:val="32"/>
          <w:szCs w:val="32"/>
          <w:cs/>
        </w:rPr>
        <w:t>โครงการ</w:t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3E48AB" w:rsidRPr="000F3400" w:rsidRDefault="003E48AB" w:rsidP="008F6D88">
      <w:pPr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ชื่อโครงการวิจัย</w:t>
      </w:r>
    </w:p>
    <w:p w:rsidR="003E48AB" w:rsidRPr="000F3400" w:rsidRDefault="003E48AB" w:rsidP="008F6D88">
      <w:pPr>
        <w:tabs>
          <w:tab w:val="right" w:pos="1560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>(ภาษาไทย)</w:t>
      </w:r>
      <w:r w:rsidRPr="000F3400">
        <w:rPr>
          <w:rFonts w:ascii="TH SarabunPSK" w:hAnsi="TH SarabunPSK" w:cs="TH SarabunPSK"/>
          <w:sz w:val="32"/>
          <w:szCs w:val="32"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</w:rPr>
        <w:tab/>
        <w:t/>
      </w:r>
    </w:p>
    <w:p w:rsidR="003E48AB" w:rsidRPr="000F3400" w:rsidRDefault="003E48AB" w:rsidP="008F6D88">
      <w:pPr>
        <w:tabs>
          <w:tab w:val="right" w:pos="1560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>(ภาษาอังกฤษ)</w:t>
      </w:r>
      <w:r w:rsidRPr="000F3400">
        <w:rPr>
          <w:rFonts w:ascii="TH SarabunPSK" w:hAnsi="TH SarabunPSK" w:cs="TH SarabunPSK"/>
          <w:sz w:val="32"/>
          <w:szCs w:val="32"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</w:rPr>
        <w:tab/>
        <w:t/>
      </w:r>
    </w:p>
    <w:p w:rsidR="003E48AB" w:rsidRPr="000F3400" w:rsidRDefault="003E48AB" w:rsidP="008F6D88">
      <w:pPr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3E48AB" w:rsidRPr="000F3400" w:rsidRDefault="003E48AB" w:rsidP="008F6D88">
      <w:pPr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หน่วยงานที่สังกัด</w:t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3E48AB" w:rsidRPr="000F3400" w:rsidRDefault="003E48AB" w:rsidP="008F6D88">
      <w:pPr>
        <w:spacing w:line="36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3E48AB" w:rsidRPr="000F3400" w:rsidRDefault="003E48AB" w:rsidP="008F6D88">
      <w:pPr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ช่วงเวลาวิจัย</w:t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> - </w:t>
      </w:r>
    </w:p>
    <w:p w:rsidR="003E48AB" w:rsidRPr="000F3400" w:rsidRDefault="003E48AB" w:rsidP="00B16C2D">
      <w:pPr>
        <w:rPr>
          <w:rFonts w:ascii="TH SarabunPSK" w:hAnsi="TH SarabunPSK" w:cs="TH SarabunPSK"/>
          <w:sz w:val="32"/>
          <w:szCs w:val="32"/>
        </w:rPr>
      </w:pPr>
    </w:p>
    <w:p w:rsidR="003E48AB" w:rsidRPr="000F3400" w:rsidRDefault="003E48AB" w:rsidP="007E69EA">
      <w:pPr>
        <w:ind w:firstLine="720"/>
        <w:jc w:val="thaiDistribute"/>
        <w:rPr>
          <w:rFonts w:ascii="TH SarabunPSK" w:hAnsi="TH SarabunPSK" w:cs="TH SarabunPSK"/>
          <w:i/>
          <w:iCs/>
          <w:sz w:val="32"/>
          <w:szCs w:val="32"/>
          <w:cs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ในการนี้ คณะกรรมการด้านความปลอดภัยทางชีวภาพ ศช. พิจารณาเห็นชอบให้เป็น</w:t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</w:p>
    <w:p w:rsidR="003E48AB" w:rsidRPr="000F3400" w:rsidRDefault="003E48AB" w:rsidP="00A75F45">
      <w:pPr>
        <w:pStyle w:val="a"/>
        <w:ind w:right="22" w:firstLine="567"/>
        <w:jc w:val="both"/>
        <w:rPr>
          <w:rFonts w:ascii="TH SarabunPSK" w:hAnsi="TH SarabunPSK" w:cs="TH SarabunPSK"/>
          <w:i/>
          <w:iCs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ab/>
      </w:r>
    </w:p>
    <w:p w:rsidR="003E48AB" w:rsidRPr="000F3400" w:rsidRDefault="003E48AB" w:rsidP="00A75F45">
      <w:pPr>
        <w:pStyle w:val="a"/>
        <w:tabs>
          <w:tab w:val="left" w:pos="1134"/>
          <w:tab w:val="left" w:pos="2835"/>
          <w:tab w:val="left" w:pos="3402"/>
        </w:tabs>
        <w:ind w:left="1134" w:right="22" w:hanging="1134"/>
        <w:jc w:val="thaiDistribute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>โครงการวิจัยประเภทที่ 1</w:t>
      </w:r>
      <w:r w:rsidRPr="000F340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  <w:cs/>
        </w:rPr>
        <w:tab/>
        <w:t>ซึ่งเป็นโครงการวิจัยและทดลองที่</w:t>
      </w:r>
      <w:r w:rsidRPr="000F3400">
        <w:rPr>
          <w:rFonts w:ascii="TH SarabunPSK" w:hAnsi="TH SarabunPSK" w:cs="TH SarabunPSK"/>
          <w:sz w:val="32"/>
          <w:szCs w:val="32"/>
          <w:u w:val="single"/>
          <w:cs/>
        </w:rPr>
        <w:t>ไม่มีอันตราย</w:t>
      </w:r>
      <w:r w:rsidRPr="000F3400">
        <w:rPr>
          <w:rFonts w:ascii="TH SarabunPSK" w:hAnsi="TH SarabunPSK" w:cs="TH SarabunPSK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  <w:cs/>
        </w:rPr>
        <w:t>พนักงานใน</w:t>
      </w:r>
      <w:r w:rsidRPr="000F3400">
        <w:rPr>
          <w:rFonts w:ascii="TH SarabunPSK" w:hAnsi="TH SarabunPSK" w:cs="TH SarabunPSK"/>
          <w:sz w:val="32"/>
          <w:szCs w:val="32"/>
          <w:cs/>
        </w:rPr>
        <w:t>ห้องทดลอง ชุมชน และสิ่งแวดล้อม</w:t>
      </w:r>
    </w:p>
    <w:p w:rsidR="003E48AB" w:rsidRPr="000F3400" w:rsidRDefault="003E48AB" w:rsidP="00A75F45">
      <w:pPr>
        <w:pStyle w:val="a"/>
        <w:tabs>
          <w:tab w:val="left" w:pos="1134"/>
          <w:tab w:val="left" w:pos="3402"/>
        </w:tabs>
        <w:ind w:right="22"/>
        <w:jc w:val="thaiDistribute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 xml:space="preserve">โครงการวิจัยประเภทที่ 2 </w:t>
      </w:r>
      <w:r w:rsidRPr="000F3400">
        <w:rPr>
          <w:rFonts w:ascii="TH SarabunPSK" w:hAnsi="TH SarabunPSK" w:cs="TH SarabunPSK"/>
          <w:sz w:val="32"/>
          <w:szCs w:val="32"/>
          <w:cs/>
        </w:rPr>
        <w:tab/>
        <w:t>ซึ่งเป็นการวิจัยและทดลองที่</w:t>
      </w:r>
      <w:r w:rsidRPr="000F3400">
        <w:rPr>
          <w:rFonts w:ascii="TH SarabunPSK" w:hAnsi="TH SarabunPSK" w:cs="TH SarabunPSK"/>
          <w:sz w:val="32"/>
          <w:szCs w:val="32"/>
          <w:u w:val="single"/>
          <w:cs/>
        </w:rPr>
        <w:t>อาจเป็นอันตรายในระดับต่ำ</w:t>
      </w:r>
      <w:r>
        <w:rPr>
          <w:rFonts w:ascii="TH SarabunPSK" w:hAnsi="TH SarabunPSK" w:cs="TH SarabunPSK"/>
          <w:sz w:val="32"/>
          <w:szCs w:val="32"/>
          <w:cs/>
        </w:rPr>
        <w:tab/>
        <w:t>ต่อ</w:t>
      </w:r>
      <w:r w:rsidRPr="000F3400">
        <w:rPr>
          <w:rFonts w:ascii="TH SarabunPSK" w:hAnsi="TH SarabunPSK" w:cs="TH SarabunPSK"/>
          <w:sz w:val="32"/>
          <w:szCs w:val="32"/>
          <w:cs/>
        </w:rPr>
        <w:t>ผู้ปฏิบัติงานในห้องทดลอง ชุมชน และสิ่งแวดล้อม</w:t>
      </w:r>
    </w:p>
    <w:p w:rsidR="003E48AB" w:rsidRPr="000F3400" w:rsidRDefault="003E48AB" w:rsidP="00A75F45">
      <w:pPr>
        <w:pStyle w:val="a"/>
        <w:tabs>
          <w:tab w:val="left" w:pos="1134"/>
          <w:tab w:val="left" w:pos="3402"/>
        </w:tabs>
        <w:ind w:left="1134" w:right="22" w:hanging="1134"/>
        <w:jc w:val="thaiDistribute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>โครงการวิจัยประเภท</w:t>
      </w:r>
      <w:r w:rsidRPr="00A75F45"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>ที่ 3</w:t>
      </w:r>
      <w:r w:rsidRPr="00A75F45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A75F45">
        <w:rPr>
          <w:rFonts w:ascii="TH SarabunPSK" w:hAnsi="TH SarabunPSK" w:cs="TH SarabunPSK"/>
          <w:spacing w:val="-6"/>
          <w:sz w:val="32"/>
          <w:szCs w:val="32"/>
        </w:rPr>
        <w:tab/>
      </w:r>
      <w:r w:rsidRPr="00A75F45">
        <w:rPr>
          <w:rFonts w:ascii="TH SarabunPSK" w:hAnsi="TH SarabunPSK" w:cs="TH SarabunPSK"/>
          <w:spacing w:val="-6"/>
          <w:sz w:val="32"/>
          <w:szCs w:val="32"/>
          <w:cs/>
        </w:rPr>
        <w:t>การวิจัยและทดลองที่</w:t>
      </w:r>
      <w:r w:rsidRPr="00A75F45"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>อาจมีอันตราย</w:t>
      </w:r>
      <w:r w:rsidRPr="00A75F45">
        <w:rPr>
          <w:rFonts w:ascii="TH SarabunPSK" w:hAnsi="TH SarabunPSK" w:cs="TH SarabunPSK"/>
          <w:spacing w:val="-6"/>
          <w:sz w:val="32"/>
          <w:szCs w:val="32"/>
          <w:cs/>
        </w:rPr>
        <w:t>ต่</w:t>
      </w:r>
      <w:r>
        <w:rPr>
          <w:rFonts w:ascii="TH SarabunPSK" w:hAnsi="TH SarabunPSK" w:cs="TH SarabunPSK"/>
          <w:sz w:val="32"/>
          <w:szCs w:val="32"/>
          <w:cs/>
        </w:rPr>
        <w:t xml:space="preserve">อผู้ปฏิบัติงานในห้องทดลอง </w:t>
      </w:r>
      <w:r w:rsidRPr="000F3400">
        <w:rPr>
          <w:rFonts w:ascii="TH SarabunPSK" w:hAnsi="TH SarabunPSK" w:cs="TH SarabunPSK"/>
          <w:sz w:val="32"/>
          <w:szCs w:val="32"/>
          <w:cs/>
        </w:rPr>
        <w:t>แต่อาจเป็นอันตรายในระดับต่ำต่อชุมชน</w:t>
      </w:r>
      <w:r>
        <w:rPr>
          <w:rFonts w:ascii="TH SarabunPSK" w:hAnsi="TH SarabunPSK" w:cs="TH SarabunPSK"/>
          <w:sz w:val="32"/>
          <w:szCs w:val="32"/>
          <w:cs/>
        </w:rPr>
        <w:t xml:space="preserve"> และสิ่งแวดล้อม หรือ</w:t>
      </w:r>
      <w:r w:rsidRPr="000F3400">
        <w:rPr>
          <w:rFonts w:ascii="TH SarabunPSK" w:hAnsi="TH SarabunPSK" w:cs="TH SarabunPSK"/>
          <w:sz w:val="32"/>
          <w:szCs w:val="32"/>
          <w:cs/>
        </w:rPr>
        <w:t>เกี่ยวกับการรักษาผู้ป่วยโดยการ</w:t>
      </w:r>
      <w:r>
        <w:rPr>
          <w:rFonts w:ascii="TH SarabunPSK" w:hAnsi="TH SarabunPSK" w:cs="TH SarabunPSK"/>
          <w:sz w:val="32"/>
          <w:szCs w:val="32"/>
          <w:cs/>
        </w:rPr>
        <w:t>ดัดแปลงพันธุกรรม หรือการวิจัย</w:t>
      </w:r>
      <w:r w:rsidRPr="000F3400">
        <w:rPr>
          <w:rFonts w:ascii="TH SarabunPSK" w:hAnsi="TH SarabunPSK" w:cs="TH SarabunPSK"/>
          <w:sz w:val="32"/>
          <w:szCs w:val="32"/>
          <w:cs/>
        </w:rPr>
        <w:t>ที่อาจมีอันตรายในระดับที่ยังไม่เป็นที่ทราบแน่ชัด</w:t>
      </w:r>
    </w:p>
    <w:p w:rsidR="003E48AB" w:rsidRPr="000F3400" w:rsidRDefault="003E48AB" w:rsidP="006B1B5F">
      <w:pPr>
        <w:pStyle w:val="a"/>
        <w:ind w:firstLine="567"/>
        <w:jc w:val="both"/>
        <w:rPr>
          <w:rFonts w:ascii="TH SarabunPSK" w:hAnsi="TH SarabunPSK" w:cs="TH SarabunPSK"/>
          <w:sz w:val="32"/>
          <w:szCs w:val="32"/>
        </w:rPr>
      </w:pPr>
    </w:p>
    <w:p w:rsidR="003E48AB" w:rsidRPr="000F3400" w:rsidRDefault="003E48AB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 xml:space="preserve">ซึ่งต้องใช้ห้องปฏิบัติการระดับ </w:t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3E48AB" w:rsidRPr="000F3400" w:rsidRDefault="003E48AB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3E48AB" w:rsidRPr="000F3400" w:rsidRDefault="003E48AB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3E48AB" w:rsidRPr="000F3400" w:rsidRDefault="003E48AB" w:rsidP="006B1B5F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(</w:t>
      </w:r>
      <w:r w:rsidRPr="000F3400">
        <w:rPr>
          <w:rFonts w:ascii="TH SarabunPSK" w:hAnsi="TH SarabunPSK" w:cs="TH SarabunPSK"/>
          <w:sz w:val="32"/>
          <w:szCs w:val="32"/>
        </w:rPr>
        <w:t/>
      </w:r>
      <w:r w:rsidRPr="000F3400">
        <w:rPr>
          <w:rFonts w:ascii="TH SarabunPSK" w:hAnsi="TH SarabunPSK" w:cs="TH SarabunPSK"/>
          <w:sz w:val="32"/>
          <w:szCs w:val="32"/>
          <w:cs/>
        </w:rPr>
        <w:t>)</w:t>
      </w:r>
    </w:p>
    <w:p w:rsidR="003E48AB" w:rsidRPr="000F3400" w:rsidRDefault="003E48AB" w:rsidP="006B1B5F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3E48AB" w:rsidRPr="000F3400" w:rsidRDefault="003E48AB" w:rsidP="006B1B5F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3E48AB" w:rsidRPr="000F3400" w:rsidRDefault="003E48AB" w:rsidP="00B16C2D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3E48AB" w:rsidRPr="000F3400" w:rsidRDefault="003E48AB" w:rsidP="00B16C2D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Pr="000F3400">
        <w:rPr>
          <w:rFonts w:ascii="TH SarabunPSK" w:hAnsi="TH SarabunPSK" w:cs="TH SarabunPSK"/>
          <w:sz w:val="32"/>
          <w:szCs w:val="32"/>
        </w:rPr>
        <w:t/>
      </w:r>
    </w:p>
    <w:sectPr w:rsidR="003E48AB" w:rsidRPr="000F3400" w:rsidSect="00A80F08">
      <w:pgSz w:w="11906" w:h="16838" w:code="9"/>
      <w:pgMar w:top="1797" w:right="1440" w:bottom="709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8AB" w:rsidRDefault="003E48AB">
      <w:r>
        <w:separator/>
      </w:r>
    </w:p>
  </w:endnote>
  <w:endnote w:type="continuationSeparator" w:id="1">
    <w:p w:rsidR="003E48AB" w:rsidRDefault="003E48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8AB" w:rsidRDefault="003E48AB">
      <w:r>
        <w:separator/>
      </w:r>
    </w:p>
  </w:footnote>
  <w:footnote w:type="continuationSeparator" w:id="1">
    <w:p w:rsidR="003E48AB" w:rsidRDefault="003E48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93C"/>
    <w:multiLevelType w:val="multilevel"/>
    <w:tmpl w:val="EC948E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19"/>
        </w:tabs>
        <w:ind w:left="1819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99"/>
        </w:tabs>
        <w:ind w:left="28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34"/>
        </w:tabs>
        <w:ind w:left="36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69"/>
        </w:tabs>
        <w:ind w:left="43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64"/>
        </w:tabs>
        <w:ind w:left="54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99"/>
        </w:tabs>
        <w:ind w:left="619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94"/>
        </w:tabs>
        <w:ind w:left="72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029"/>
        </w:tabs>
        <w:ind w:left="8029" w:hanging="1440"/>
      </w:pPr>
      <w:rPr>
        <w:rFonts w:cs="Times New Roman" w:hint="default"/>
      </w:rPr>
    </w:lvl>
  </w:abstractNum>
  <w:abstractNum w:abstractNumId="1">
    <w:nsid w:val="0779538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C716D56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">
    <w:nsid w:val="0F4D385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6DA501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F1F19CC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F7F008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1FDB5507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8">
    <w:nsid w:val="2050675B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9">
    <w:nsid w:val="2B146ADC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0">
    <w:nsid w:val="2F367A2B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1">
    <w:nsid w:val="42F62799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2">
    <w:nsid w:val="47A11CE2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3">
    <w:nsid w:val="4CE120B6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FEA770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5E8900A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65007F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6E1F5FDF"/>
    <w:multiLevelType w:val="hybridMultilevel"/>
    <w:tmpl w:val="7B8C4FAE"/>
    <w:lvl w:ilvl="0" w:tplc="6B6A600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7510"/>
    <w:rsid w:val="0000000F"/>
    <w:rsid w:val="00000AE7"/>
    <w:rsid w:val="0001219C"/>
    <w:rsid w:val="00014152"/>
    <w:rsid w:val="00033C86"/>
    <w:rsid w:val="00036157"/>
    <w:rsid w:val="00045365"/>
    <w:rsid w:val="0007129D"/>
    <w:rsid w:val="00072065"/>
    <w:rsid w:val="000A7815"/>
    <w:rsid w:val="000B5D18"/>
    <w:rsid w:val="000C7510"/>
    <w:rsid w:val="000E08FF"/>
    <w:rsid w:val="000E7951"/>
    <w:rsid w:val="000F3400"/>
    <w:rsid w:val="001158CA"/>
    <w:rsid w:val="00116C13"/>
    <w:rsid w:val="00123682"/>
    <w:rsid w:val="00132594"/>
    <w:rsid w:val="00142657"/>
    <w:rsid w:val="00153E56"/>
    <w:rsid w:val="00157028"/>
    <w:rsid w:val="00164168"/>
    <w:rsid w:val="001665B5"/>
    <w:rsid w:val="001715D7"/>
    <w:rsid w:val="001835AD"/>
    <w:rsid w:val="00190DDF"/>
    <w:rsid w:val="001A0ED3"/>
    <w:rsid w:val="001A2EC4"/>
    <w:rsid w:val="001A478F"/>
    <w:rsid w:val="001C0E27"/>
    <w:rsid w:val="001C1A07"/>
    <w:rsid w:val="001C3D24"/>
    <w:rsid w:val="001D0991"/>
    <w:rsid w:val="00204367"/>
    <w:rsid w:val="00225A6D"/>
    <w:rsid w:val="002303F3"/>
    <w:rsid w:val="00237271"/>
    <w:rsid w:val="0027595B"/>
    <w:rsid w:val="00297604"/>
    <w:rsid w:val="00297F1B"/>
    <w:rsid w:val="002A06F4"/>
    <w:rsid w:val="002C26F0"/>
    <w:rsid w:val="002F19C4"/>
    <w:rsid w:val="002F21E8"/>
    <w:rsid w:val="003053E5"/>
    <w:rsid w:val="003516B4"/>
    <w:rsid w:val="00355743"/>
    <w:rsid w:val="00361814"/>
    <w:rsid w:val="00385233"/>
    <w:rsid w:val="003B763F"/>
    <w:rsid w:val="003C37B0"/>
    <w:rsid w:val="003D3CC8"/>
    <w:rsid w:val="003D7129"/>
    <w:rsid w:val="003E2C5C"/>
    <w:rsid w:val="003E48AB"/>
    <w:rsid w:val="003E772A"/>
    <w:rsid w:val="004008FD"/>
    <w:rsid w:val="00423F33"/>
    <w:rsid w:val="00446F4D"/>
    <w:rsid w:val="00475CB7"/>
    <w:rsid w:val="00481230"/>
    <w:rsid w:val="00495EBA"/>
    <w:rsid w:val="004A2277"/>
    <w:rsid w:val="004B1311"/>
    <w:rsid w:val="004B2660"/>
    <w:rsid w:val="004C0C9D"/>
    <w:rsid w:val="004D0E74"/>
    <w:rsid w:val="004E1F2C"/>
    <w:rsid w:val="004E6D54"/>
    <w:rsid w:val="004E72BC"/>
    <w:rsid w:val="004F3735"/>
    <w:rsid w:val="004F74C6"/>
    <w:rsid w:val="00512486"/>
    <w:rsid w:val="00531603"/>
    <w:rsid w:val="005344A2"/>
    <w:rsid w:val="00540600"/>
    <w:rsid w:val="00545F6F"/>
    <w:rsid w:val="00555B5C"/>
    <w:rsid w:val="00561D09"/>
    <w:rsid w:val="005709B4"/>
    <w:rsid w:val="005748B1"/>
    <w:rsid w:val="00581BD8"/>
    <w:rsid w:val="005839BD"/>
    <w:rsid w:val="00592471"/>
    <w:rsid w:val="005934EE"/>
    <w:rsid w:val="005A22E1"/>
    <w:rsid w:val="005B0971"/>
    <w:rsid w:val="005B1441"/>
    <w:rsid w:val="005B7D82"/>
    <w:rsid w:val="005C1881"/>
    <w:rsid w:val="005C3A7D"/>
    <w:rsid w:val="005D406F"/>
    <w:rsid w:val="005F06E3"/>
    <w:rsid w:val="005F3946"/>
    <w:rsid w:val="005F4F89"/>
    <w:rsid w:val="00612A5B"/>
    <w:rsid w:val="006150CE"/>
    <w:rsid w:val="00641372"/>
    <w:rsid w:val="006472A5"/>
    <w:rsid w:val="00654131"/>
    <w:rsid w:val="0066442F"/>
    <w:rsid w:val="0066728D"/>
    <w:rsid w:val="006709C2"/>
    <w:rsid w:val="006769D8"/>
    <w:rsid w:val="00682D77"/>
    <w:rsid w:val="006A5B5E"/>
    <w:rsid w:val="006B1B5F"/>
    <w:rsid w:val="006C0505"/>
    <w:rsid w:val="006F7AE4"/>
    <w:rsid w:val="00705C9B"/>
    <w:rsid w:val="00733F5F"/>
    <w:rsid w:val="0076762D"/>
    <w:rsid w:val="0077511A"/>
    <w:rsid w:val="00776604"/>
    <w:rsid w:val="00794342"/>
    <w:rsid w:val="007A608E"/>
    <w:rsid w:val="007C7017"/>
    <w:rsid w:val="007D05D6"/>
    <w:rsid w:val="007E69EA"/>
    <w:rsid w:val="007F43E2"/>
    <w:rsid w:val="0080418B"/>
    <w:rsid w:val="00805A95"/>
    <w:rsid w:val="00822BB5"/>
    <w:rsid w:val="0086294F"/>
    <w:rsid w:val="00866B00"/>
    <w:rsid w:val="00871B2C"/>
    <w:rsid w:val="008F6D88"/>
    <w:rsid w:val="00900BDD"/>
    <w:rsid w:val="00904401"/>
    <w:rsid w:val="009375F4"/>
    <w:rsid w:val="00942DC8"/>
    <w:rsid w:val="0096250C"/>
    <w:rsid w:val="00964A47"/>
    <w:rsid w:val="00984BB2"/>
    <w:rsid w:val="009B179D"/>
    <w:rsid w:val="009C06C7"/>
    <w:rsid w:val="009C1144"/>
    <w:rsid w:val="009C2913"/>
    <w:rsid w:val="009E1E2A"/>
    <w:rsid w:val="00A17B02"/>
    <w:rsid w:val="00A40106"/>
    <w:rsid w:val="00A55DFC"/>
    <w:rsid w:val="00A67DC0"/>
    <w:rsid w:val="00A74F45"/>
    <w:rsid w:val="00A75F45"/>
    <w:rsid w:val="00A775CC"/>
    <w:rsid w:val="00A80F08"/>
    <w:rsid w:val="00A87958"/>
    <w:rsid w:val="00AB32EA"/>
    <w:rsid w:val="00AB4483"/>
    <w:rsid w:val="00AC0B2A"/>
    <w:rsid w:val="00AD30FC"/>
    <w:rsid w:val="00AD3512"/>
    <w:rsid w:val="00AD4E44"/>
    <w:rsid w:val="00AF0106"/>
    <w:rsid w:val="00AF1FBB"/>
    <w:rsid w:val="00B07A3F"/>
    <w:rsid w:val="00B13CDF"/>
    <w:rsid w:val="00B16C2D"/>
    <w:rsid w:val="00B200A5"/>
    <w:rsid w:val="00B51264"/>
    <w:rsid w:val="00B539A4"/>
    <w:rsid w:val="00B571E1"/>
    <w:rsid w:val="00BA1E5F"/>
    <w:rsid w:val="00BB7831"/>
    <w:rsid w:val="00BB7EAD"/>
    <w:rsid w:val="00BC2591"/>
    <w:rsid w:val="00BD55E0"/>
    <w:rsid w:val="00BD68DB"/>
    <w:rsid w:val="00BE285D"/>
    <w:rsid w:val="00C0154C"/>
    <w:rsid w:val="00C13A48"/>
    <w:rsid w:val="00C168AB"/>
    <w:rsid w:val="00C329FA"/>
    <w:rsid w:val="00C36732"/>
    <w:rsid w:val="00C519C8"/>
    <w:rsid w:val="00C51F9E"/>
    <w:rsid w:val="00C5542B"/>
    <w:rsid w:val="00C578EE"/>
    <w:rsid w:val="00C616D3"/>
    <w:rsid w:val="00C67CF6"/>
    <w:rsid w:val="00C71987"/>
    <w:rsid w:val="00C836E4"/>
    <w:rsid w:val="00C867F2"/>
    <w:rsid w:val="00C91257"/>
    <w:rsid w:val="00C9289A"/>
    <w:rsid w:val="00CB29B2"/>
    <w:rsid w:val="00CC0DCB"/>
    <w:rsid w:val="00CD31E2"/>
    <w:rsid w:val="00CE384D"/>
    <w:rsid w:val="00CF14A8"/>
    <w:rsid w:val="00D00DA7"/>
    <w:rsid w:val="00D0626F"/>
    <w:rsid w:val="00D10DE1"/>
    <w:rsid w:val="00D11660"/>
    <w:rsid w:val="00D2213B"/>
    <w:rsid w:val="00D235CB"/>
    <w:rsid w:val="00D25549"/>
    <w:rsid w:val="00D267BC"/>
    <w:rsid w:val="00D30777"/>
    <w:rsid w:val="00D3259D"/>
    <w:rsid w:val="00D4456D"/>
    <w:rsid w:val="00D519E9"/>
    <w:rsid w:val="00D6629D"/>
    <w:rsid w:val="00D7489C"/>
    <w:rsid w:val="00D94179"/>
    <w:rsid w:val="00DA013B"/>
    <w:rsid w:val="00DA2A95"/>
    <w:rsid w:val="00DA3AC0"/>
    <w:rsid w:val="00DB54B7"/>
    <w:rsid w:val="00DB6147"/>
    <w:rsid w:val="00DC3104"/>
    <w:rsid w:val="00DD33DC"/>
    <w:rsid w:val="00DD7161"/>
    <w:rsid w:val="00DF0974"/>
    <w:rsid w:val="00DF7165"/>
    <w:rsid w:val="00E17752"/>
    <w:rsid w:val="00E2020D"/>
    <w:rsid w:val="00E43E8B"/>
    <w:rsid w:val="00E727E3"/>
    <w:rsid w:val="00E85933"/>
    <w:rsid w:val="00E94560"/>
    <w:rsid w:val="00ED3095"/>
    <w:rsid w:val="00EF5650"/>
    <w:rsid w:val="00F0081A"/>
    <w:rsid w:val="00F0218D"/>
    <w:rsid w:val="00F12D46"/>
    <w:rsid w:val="00F14B93"/>
    <w:rsid w:val="00F213BA"/>
    <w:rsid w:val="00F4013E"/>
    <w:rsid w:val="00F902D1"/>
    <w:rsid w:val="00F91C36"/>
    <w:rsid w:val="00FB07EC"/>
    <w:rsid w:val="00FB172E"/>
    <w:rsid w:val="00FD343F"/>
    <w:rsid w:val="00FE5052"/>
    <w:rsid w:val="00FF2B1A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A2"/>
    <w:rPr>
      <w:rFonts w:eastAsia="Times New Roman" w:cs="BrowalliaUPC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1264"/>
    <w:pPr>
      <w:keepNext/>
      <w:jc w:val="center"/>
      <w:outlineLvl w:val="0"/>
    </w:pPr>
    <w:rPr>
      <w:rFonts w:cs="Cordia New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1264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16B4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516B4"/>
    <w:rPr>
      <w:rFonts w:ascii="Cambria" w:hAnsi="Cambria" w:cs="Angsana New"/>
      <w:b/>
      <w:bCs/>
      <w:i/>
      <w:iCs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B51264"/>
    <w:pPr>
      <w:ind w:firstLine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B5126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Header">
    <w:name w:val="header"/>
    <w:basedOn w:val="Normal"/>
    <w:link w:val="Head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Indent2">
    <w:name w:val="Body Text Indent 2"/>
    <w:basedOn w:val="Normal"/>
    <w:link w:val="BodyTextIndent2Char"/>
    <w:uiPriority w:val="99"/>
    <w:rsid w:val="00B51264"/>
    <w:pPr>
      <w:ind w:firstLine="720"/>
      <w:jc w:val="thaiDistribute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B51264"/>
    <w:pPr>
      <w:ind w:right="386"/>
    </w:pPr>
    <w:rPr>
      <w:rFonts w:eastAsia="Cordia New" w:cs="CordiaUPC"/>
    </w:rPr>
  </w:style>
  <w:style w:type="paragraph" w:styleId="Caption">
    <w:name w:val="caption"/>
    <w:basedOn w:val="Normal"/>
    <w:next w:val="Normal"/>
    <w:uiPriority w:val="99"/>
    <w:qFormat/>
    <w:rsid w:val="00B51264"/>
    <w:pPr>
      <w:jc w:val="both"/>
    </w:pPr>
    <w:rPr>
      <w:rFonts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BD6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16B4"/>
    <w:rPr>
      <w:rFonts w:ascii="Times New Roman" w:hAnsi="Times New Roman" w:cs="Times New Roman"/>
      <w:sz w:val="2"/>
    </w:rPr>
  </w:style>
  <w:style w:type="character" w:styleId="PageNumber">
    <w:name w:val="page number"/>
    <w:basedOn w:val="DefaultParagraphFont"/>
    <w:uiPriority w:val="99"/>
    <w:rsid w:val="004E1F2C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776604"/>
    <w:rPr>
      <w:rFonts w:cs="Cordia New"/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516B4"/>
    <w:rPr>
      <w:rFonts w:ascii="Cambria" w:hAnsi="Cambria" w:cs="Angsana New"/>
      <w:sz w:val="30"/>
      <w:szCs w:val="30"/>
    </w:rPr>
  </w:style>
  <w:style w:type="table" w:styleId="TableGrid">
    <w:name w:val="Table Grid"/>
    <w:basedOn w:val="TableNormal"/>
    <w:uiPriority w:val="99"/>
    <w:rsid w:val="009C2913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48</TotalTime>
  <Pages>1</Pages>
  <Words>184</Words>
  <Characters>1053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PC_Client</dc:creator>
  <cp:keywords/>
  <dc:description/>
  <cp:lastModifiedBy>biotec</cp:lastModifiedBy>
  <cp:revision>22</cp:revision>
  <cp:lastPrinted>2016-06-29T03:45:00Z</cp:lastPrinted>
  <dcterms:created xsi:type="dcterms:W3CDTF">2016-06-29T03:11:00Z</dcterms:created>
  <dcterms:modified xsi:type="dcterms:W3CDTF">2016-07-06T07:03:00Z</dcterms:modified>
</cp:coreProperties>
</file>
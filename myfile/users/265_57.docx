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E84468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8D6020" w:rsidRPr="00D72166" w:rsidRDefault="008D6020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D72166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D7216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D72166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8D6020" w:rsidRPr="00D72166" w:rsidRDefault="008D6020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D6020" w:rsidRPr="00D72166" w:rsidTr="008C4690">
        <w:trPr>
          <w:cantSplit/>
        </w:trPr>
        <w:tc>
          <w:tcPr>
            <w:tcW w:w="8897" w:type="dxa"/>
          </w:tcPr>
          <w:p w:rsidR="008D6020" w:rsidRPr="00D72166" w:rsidRDefault="008D6020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D6020" w:rsidRPr="00D72166" w:rsidRDefault="008D6020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8D6020" w:rsidRPr="00D72166" w:rsidTr="00821B7D">
        <w:trPr>
          <w:cantSplit/>
          <w:trHeight w:val="353"/>
        </w:trPr>
        <w:tc>
          <w:tcPr>
            <w:tcW w:w="4361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0501/260/2559</w:t>
            </w:r>
          </w:p>
        </w:tc>
        <w:tc>
          <w:tcPr>
            <w:tcW w:w="4536" w:type="dxa"/>
          </w:tcPr>
          <w:p w:rsidR="008D6020" w:rsidRPr="00D72166" w:rsidRDefault="008D6020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4 สิงหาคม 2559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>เอส.เอ็ม.เคมีคอล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8D6020" w:rsidRPr="00D72166" w:rsidTr="00821B7D">
        <w:trPr>
          <w:cantSplit/>
        </w:trPr>
        <w:tc>
          <w:tcPr>
            <w:tcW w:w="8897" w:type="dxa"/>
            <w:gridSpan w:val="2"/>
          </w:tcPr>
          <w:p w:rsidR="008D6020" w:rsidRPr="00D72166" w:rsidRDefault="008D6020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D7216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D72166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D72166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D72166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D72166">
        <w:rPr>
          <w:rFonts w:ascii="TH SarabunPSK" w:hAnsi="TH SarabunPSK" w:cs="TH SarabunPSK"/>
          <w:sz w:val="32"/>
          <w:szCs w:val="32"/>
        </w:rPr>
        <w:t xml:space="preserve">2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D72166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D72166">
        <w:rPr>
          <w:rFonts w:ascii="TH SarabunPSK" w:hAnsi="TH SarabunPSK" w:cs="TH SarabunPSK"/>
          <w:sz w:val="32"/>
          <w:szCs w:val="32"/>
        </w:rPr>
        <w:t xml:space="preserve">18,767.80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หนึ่งหมื่นแปดพันเจ็ดร้อยหกสิบเจ็ดบาทแปดสิบสตางค์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) โดยบริษัทฯ ต้องส่งมอบสินค้าให้ศูนย์ฯ ภายในวันที่ </w:t>
      </w:r>
      <w:r w:rsidRPr="00D72166">
        <w:rPr>
          <w:rFonts w:ascii="TH SarabunPSK" w:hAnsi="TH SarabunPSK" w:cs="TH SarabunPSK"/>
          <w:sz w:val="32"/>
          <w:szCs w:val="32"/>
        </w:rPr>
        <w:t>3 กรกฎาคม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60</w:t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D72166">
        <w:rPr>
          <w:rFonts w:ascii="TH SarabunPSK" w:hAnsi="TH SarabunPSK" w:cs="TH SarabunPSK"/>
          <w:sz w:val="32"/>
          <w:szCs w:val="32"/>
        </w:rPr>
        <w:t xml:space="preserve"> 2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>
        <w:rPr>
          <w:rFonts w:ascii="TH SarabunPSK" w:hAnsi="TH SarabunPSK" w:cs="TH SarabunPSK"/>
          <w:sz w:val="32"/>
          <w:szCs w:val="32"/>
        </w:rPr>
        <w:t xml:space="preserve"> IV1608016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D72166">
        <w:rPr>
          <w:rFonts w:ascii="TH SarabunPSK" w:hAnsi="TH SarabunPSK" w:cs="TH SarabunPSK"/>
          <w:sz w:val="32"/>
          <w:szCs w:val="32"/>
        </w:rPr>
        <w:t>1 สิงหาคม 2559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30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8D6020" w:rsidRPr="00D72166" w:rsidRDefault="008D6020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>
        <w:rPr>
          <w:rFonts w:ascii="TH SarabunPSK" w:hAnsi="TH SarabunPSK" w:cs="TH SarabunPSK"/>
          <w:sz w:val="32"/>
          <w:szCs w:val="32"/>
        </w:rPr>
        <w:t>30 </w:t>
      </w:r>
      <w:r w:rsidRPr="00D72166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D72166">
        <w:rPr>
          <w:rFonts w:ascii="TH SarabunPSK" w:hAnsi="TH SarabunPSK" w:cs="TH SarabunPSK"/>
          <w:sz w:val="32"/>
          <w:szCs w:val="32"/>
        </w:rPr>
        <w:t>2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D72166">
        <w:rPr>
          <w:rFonts w:ascii="TH SarabunPSK" w:hAnsi="TH SarabunPSK" w:cs="TH SarabunPSK"/>
          <w:sz w:val="32"/>
          <w:szCs w:val="32"/>
        </w:rPr>
        <w:t>1,126.70 </w:t>
      </w:r>
      <w:r w:rsidRPr="00D72166">
        <w:rPr>
          <w:rFonts w:ascii="TH SarabunPSK" w:hAnsi="TH SarabunPSK" w:cs="TH SarabunPSK"/>
          <w:sz w:val="32"/>
          <w:szCs w:val="32"/>
          <w:cs/>
        </w:rPr>
        <w:t>บาท (</w:t>
      </w:r>
      <w:r w:rsidRPr="00D72166">
        <w:rPr>
          <w:rFonts w:ascii="TH SarabunPSK" w:hAnsi="TH SarabunPSK" w:cs="TH SarabunPSK"/>
          <w:sz w:val="32"/>
          <w:szCs w:val="32"/>
        </w:rPr>
        <w:t>หนึ่งพันหนึ่งร้อยยี่สิบหกบาทเจ็ดสิบสตางค์</w:t>
      </w:r>
      <w:r w:rsidRPr="00D72166">
        <w:rPr>
          <w:rFonts w:ascii="TH SarabunPSK" w:hAnsi="TH SarabunPSK" w:cs="TH SarabunPSK"/>
          <w:sz w:val="32"/>
          <w:szCs w:val="32"/>
          <w:cs/>
        </w:rPr>
        <w:t>)</w:t>
      </w:r>
    </w:p>
    <w:p w:rsidR="008D6020" w:rsidRPr="00D72166" w:rsidRDefault="008D6020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8D6020" w:rsidRPr="00D72166" w:rsidRDefault="008D6020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8D6020" w:rsidRPr="00D72166" w:rsidRDefault="008D6020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ab/>
      </w:r>
      <w:r w:rsidRPr="00D72166">
        <w:rPr>
          <w:rFonts w:ascii="TH SarabunPSK" w:hAnsi="TH SarabunPSK" w:cs="TH SarabunPSK"/>
          <w:sz w:val="32"/>
          <w:szCs w:val="32"/>
        </w:rPr>
        <w:t xml:space="preserve"> </w:t>
      </w:r>
    </w:p>
    <w:p w:rsidR="008D6020" w:rsidRPr="00D72166" w:rsidRDefault="008D6020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</w:rPr>
        <w:t>(นางสาว ศิริขวัญ คงสมใจ)</w:t>
      </w:r>
    </w:p>
    <w:p w:rsidR="008D6020" w:rsidRPr="00D72166" w:rsidRDefault="008D6020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8D6020" w:rsidRPr="00D72166" w:rsidRDefault="008D6020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D72166">
      <w:pPr>
        <w:rPr>
          <w:rFonts w:ascii="TH SarabunPSK" w:hAnsi="TH SarabunPSK" w:cs="TH SarabunPSK"/>
          <w:sz w:val="32"/>
          <w:szCs w:val="32"/>
          <w:cs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</w:t>
      </w:r>
      <w:r w:rsidRPr="00D72166">
        <w:rPr>
          <w:rFonts w:ascii="TH SarabunPSK" w:hAnsi="TH SarabunPSK" w:cs="TH SarabunPSK"/>
          <w:sz w:val="32"/>
          <w:szCs w:val="32"/>
        </w:rPr>
        <w:t xml:space="preserve">. </w:t>
      </w:r>
      <w:r w:rsidRPr="00D72166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D72166">
        <w:rPr>
          <w:rFonts w:ascii="TH SarabunPSK" w:hAnsi="TH SarabunPSK" w:cs="TH SarabunPSK"/>
          <w:sz w:val="32"/>
          <w:szCs w:val="32"/>
        </w:rPr>
        <w:t>3109</w:t>
      </w:r>
    </w:p>
    <w:p w:rsidR="008D6020" w:rsidRPr="00D72166" w:rsidRDefault="008D6020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D72166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8D6020" w:rsidRPr="00D72166" w:rsidRDefault="008D6020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8D6020" w:rsidRPr="00D72166" w:rsidRDefault="008D6020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8D6020" w:rsidRPr="00D72166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020" w:rsidRDefault="008D6020">
      <w:r>
        <w:separator/>
      </w:r>
    </w:p>
  </w:endnote>
  <w:endnote w:type="continuationSeparator" w:id="1">
    <w:p w:rsidR="008D6020" w:rsidRDefault="008D6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020" w:rsidRDefault="008D6020">
      <w:r>
        <w:separator/>
      </w:r>
    </w:p>
  </w:footnote>
  <w:footnote w:type="continuationSeparator" w:id="1">
    <w:p w:rsidR="008D6020" w:rsidRDefault="008D6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1">
    <w:name w:val="EmailStyle25"/>
    <w:aliases w:val="EmailStyle25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1">
    <w:name w:val="EmailStyle31"/>
    <w:aliases w:val="EmailStyle3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60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95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7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70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8</cp:revision>
  <cp:lastPrinted>2015-08-27T03:40:00Z</cp:lastPrinted>
  <dcterms:created xsi:type="dcterms:W3CDTF">2016-07-28T07:00:00Z</dcterms:created>
  <dcterms:modified xsi:type="dcterms:W3CDTF">2016-07-29T06:30:00Z</dcterms:modified>
</cp:coreProperties>
</file>
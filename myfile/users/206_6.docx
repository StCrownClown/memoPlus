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35" w:rsidRPr="00E31D76" w:rsidRDefault="00787B35" w:rsidP="00193A66">
      <w:pPr>
        <w:pStyle w:val="Title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  <w:cs/>
        </w:rPr>
        <w:t>หนังสือมอบอำนาจ</w:t>
      </w:r>
    </w:p>
    <w:p w:rsidR="00787B35" w:rsidRPr="00E31D76" w:rsidRDefault="00787B35" w:rsidP="00193A66">
      <w:pPr>
        <w:jc w:val="center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tabs>
          <w:tab w:val="left" w:pos="-2127"/>
        </w:tabs>
        <w:ind w:right="282"/>
        <w:jc w:val="right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  <w:cs/>
        </w:rPr>
        <w:t xml:space="preserve">เขียนที่  </w:t>
      </w: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87B35" w:rsidRPr="00E31D76" w:rsidRDefault="00787B35" w:rsidP="00193A66">
      <w:pPr>
        <w:ind w:right="282"/>
        <w:jc w:val="right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  <w:cs/>
        </w:rPr>
        <w:t xml:space="preserve">วันที่  </w:t>
      </w:r>
      <w:r>
        <w:rPr>
          <w:rFonts w:ascii="TH SarabunPSK" w:hAnsi="TH SarabunPSK" w:cs="TH SarabunPSK"/>
          <w:sz w:val="32"/>
          <w:szCs w:val="32"/>
        </w:rPr>
        <w:t/>
      </w:r>
    </w:p>
    <w:p w:rsidR="00787B35" w:rsidRPr="00E31D76" w:rsidRDefault="00787B35" w:rsidP="00193A66">
      <w:pPr>
        <w:jc w:val="right"/>
        <w:rPr>
          <w:rFonts w:ascii="TH SarabunPSK" w:hAnsi="TH SarabunPSK" w:cs="TH SarabunPSK"/>
          <w:sz w:val="32"/>
          <w:szCs w:val="32"/>
        </w:rPr>
      </w:pPr>
    </w:p>
    <w:p w:rsidR="00787B35" w:rsidRDefault="00787B35" w:rsidP="00193A6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ab/>
      </w:r>
      <w:r w:rsidRPr="00E31D76">
        <w:rPr>
          <w:rFonts w:ascii="TH SarabunPSK" w:hAnsi="TH SarabunPSK" w:cs="TH SarabunPSK"/>
          <w:sz w:val="32"/>
          <w:szCs w:val="32"/>
          <w:cs/>
        </w:rPr>
        <w:t>โดยหนังสือฉบับนี้ ข้าพเจ้า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อายุ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ปี เชื้อชาติ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สัญชาติ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ถือบัตรประจำตัวประชาชนเลขที่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วันที่ออกบัตร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บัตรหมดอายุ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อยู่บ้านเลขที่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ซอย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ถนน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>ตำบล</w:t>
      </w:r>
      <w:r w:rsidRPr="00E31D76">
        <w:rPr>
          <w:rFonts w:ascii="TH SarabunPSK" w:hAnsi="TH SarabunPSK" w:cs="TH SarabunPSK"/>
          <w:sz w:val="32"/>
          <w:szCs w:val="32"/>
        </w:rPr>
        <w:t>/</w:t>
      </w:r>
      <w:r w:rsidRPr="00E31D76">
        <w:rPr>
          <w:rFonts w:ascii="TH SarabunPSK" w:hAnsi="TH SarabunPSK" w:cs="TH SarabunPSK"/>
          <w:sz w:val="32"/>
          <w:szCs w:val="32"/>
          <w:cs/>
        </w:rPr>
        <w:t>แขวง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>อำเภอ</w:t>
      </w:r>
      <w:r w:rsidRPr="00E31D76">
        <w:rPr>
          <w:rFonts w:ascii="TH SarabunPSK" w:hAnsi="TH SarabunPSK" w:cs="TH SarabunPSK"/>
          <w:sz w:val="32"/>
          <w:szCs w:val="32"/>
        </w:rPr>
        <w:t>/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เขต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>จังหวัด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</w:p>
    <w:p w:rsidR="00787B35" w:rsidRPr="00E31D76" w:rsidRDefault="00787B35" w:rsidP="00193A66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E62E2">
        <w:rPr>
          <w:rFonts w:ascii="TH SarabunPSK" w:hAnsi="TH SarabunPSK" w:cs="TH SarabunPSK"/>
          <w:sz w:val="32"/>
          <w:szCs w:val="32"/>
        </w:rPr>
        <w:tab/>
      </w:r>
      <w:r w:rsidRPr="000E62E2">
        <w:rPr>
          <w:rFonts w:ascii="TH SarabunPSK" w:hAnsi="TH SarabunPSK" w:cs="TH SarabunPSK"/>
          <w:sz w:val="32"/>
          <w:szCs w:val="32"/>
          <w:cs/>
        </w:rPr>
        <w:t xml:space="preserve">ได้มอบอำนาจให้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62E2">
        <w:rPr>
          <w:rFonts w:ascii="TH SarabunPSK" w:hAnsi="TH SarabunPSK" w:cs="TH SarabunPSK"/>
          <w:sz w:val="32"/>
          <w:szCs w:val="32"/>
          <w:cs/>
        </w:rPr>
        <w:t>อายุ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62E2">
        <w:rPr>
          <w:rFonts w:ascii="TH SarabunPSK" w:hAnsi="TH SarabunPSK" w:cs="TH SarabunPSK"/>
          <w:sz w:val="32"/>
          <w:szCs w:val="32"/>
          <w:cs/>
        </w:rPr>
        <w:t>ปี</w:t>
      </w:r>
      <w:r w:rsidRPr="000E62E2">
        <w:rPr>
          <w:rFonts w:ascii="TH SarabunPSK" w:hAnsi="TH SarabunPSK" w:cs="TH SarabunPSK"/>
          <w:sz w:val="32"/>
          <w:szCs w:val="32"/>
        </w:rPr>
        <w:t xml:space="preserve"> </w:t>
      </w:r>
      <w:r w:rsidRPr="000E62E2">
        <w:rPr>
          <w:rFonts w:ascii="TH SarabunPSK" w:hAnsi="TH SarabunPSK" w:cs="TH SarabunPSK"/>
          <w:sz w:val="32"/>
          <w:szCs w:val="32"/>
          <w:cs/>
        </w:rPr>
        <w:t xml:space="preserve">เชื้อชาติ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62E2">
        <w:rPr>
          <w:rFonts w:ascii="TH SarabunPSK" w:hAnsi="TH SarabunPSK" w:cs="TH SarabunPSK"/>
          <w:sz w:val="32"/>
          <w:szCs w:val="32"/>
          <w:cs/>
        </w:rPr>
        <w:t xml:space="preserve">สัญชาติ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ถือบัตรประจำตัวประชาชนเลขที่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วันที่ออกบัตร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บัตรหมดอายุ </w:t>
      </w:r>
      <w:r>
        <w:rPr>
          <w:rFonts w:ascii="TH SarabunPSK" w:hAnsi="TH SarabunPSK" w:cs="TH SarabunPSK"/>
          <w:sz w:val="32"/>
          <w:szCs w:val="32"/>
        </w:rPr>
        <w:t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อยู่บ้านเลขที่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ซอย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ถนน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>ตำบล</w:t>
      </w:r>
      <w:r w:rsidRPr="00E31D76">
        <w:rPr>
          <w:rFonts w:ascii="TH SarabunPSK" w:hAnsi="TH SarabunPSK" w:cs="TH SarabunPSK"/>
          <w:sz w:val="32"/>
          <w:szCs w:val="32"/>
        </w:rPr>
        <w:t>/</w:t>
      </w:r>
      <w:r w:rsidRPr="00E31D76">
        <w:rPr>
          <w:rFonts w:ascii="TH SarabunPSK" w:hAnsi="TH SarabunPSK" w:cs="TH SarabunPSK"/>
          <w:sz w:val="32"/>
          <w:szCs w:val="32"/>
          <w:cs/>
        </w:rPr>
        <w:t>แขวง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>อำเภอ</w:t>
      </w:r>
      <w:r w:rsidRPr="00E31D76">
        <w:rPr>
          <w:rFonts w:ascii="TH SarabunPSK" w:hAnsi="TH SarabunPSK" w:cs="TH SarabunPSK"/>
          <w:sz w:val="32"/>
          <w:szCs w:val="32"/>
        </w:rPr>
        <w:t>/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เขต </w:t>
      </w:r>
      <w:r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>จังหวัด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62E2">
        <w:rPr>
          <w:rFonts w:ascii="TH SarabunPSK" w:hAnsi="TH SarabunPSK" w:cs="TH SarabunPSK"/>
          <w:sz w:val="32"/>
          <w:szCs w:val="32"/>
          <w:cs/>
        </w:rPr>
        <w:t xml:space="preserve">เป็นผู้มีอำนาจจัดการ </w:t>
      </w:r>
      <w:r w:rsidRPr="00193A66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62E2">
        <w:rPr>
          <w:rFonts w:ascii="TH SarabunPSK" w:hAnsi="TH SarabunPSK" w:cs="TH SarabunPSK"/>
          <w:sz w:val="32"/>
          <w:szCs w:val="32"/>
        </w:rPr>
        <w:t xml:space="preserve"> </w:t>
      </w:r>
      <w:r w:rsidRPr="000E62E2">
        <w:rPr>
          <w:rFonts w:ascii="TH SarabunPSK" w:hAnsi="TH SarabunPSK" w:cs="TH SarabunPSK"/>
          <w:sz w:val="32"/>
          <w:szCs w:val="32"/>
          <w:cs/>
        </w:rPr>
        <w:t>แทนข้าพเจ้าจนเสร็จการ และข้าพเจ้ายอมรับผิดชอบในการที่ผู้รับมอบอำนาจของข้าพเจ้าได้ทำไปตามที่มอบอำนาจนี้เสมือนหนึ่งข้าพเจ้าได้ทำการด้วยตนเอง  เพื่อเป็นหลักฐานข้าพเจ้าได้ลงลายมือชื่อไว้เป็นสำคัญต่อหน้าพยานแล้ว</w:t>
      </w:r>
    </w:p>
    <w:p w:rsidR="00787B35" w:rsidRDefault="00787B35" w:rsidP="00193A66">
      <w:pPr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rPr>
          <w:rFonts w:ascii="TH SarabunPSK" w:hAnsi="TH SarabunPSK" w:cs="TH SarabunPSK"/>
          <w:sz w:val="32"/>
          <w:szCs w:val="32"/>
          <w:cs/>
        </w:rPr>
      </w:pP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 xml:space="preserve">……………………………………………  </w:t>
      </w:r>
      <w:r w:rsidRPr="00E31D76">
        <w:rPr>
          <w:rFonts w:ascii="TH SarabunPSK" w:hAnsi="TH SarabunPSK" w:cs="TH SarabunPSK"/>
          <w:sz w:val="32"/>
          <w:szCs w:val="32"/>
          <w:cs/>
        </w:rPr>
        <w:t>ผู้มอบอำนาจ</w:t>
      </w: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/>
      </w:r>
      <w:r w:rsidRPr="00193A66"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>)</w:t>
      </w: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 xml:space="preserve">……………………………………………  </w:t>
      </w:r>
      <w:r w:rsidRPr="00E31D76">
        <w:rPr>
          <w:rFonts w:ascii="TH SarabunPSK" w:hAnsi="TH SarabunPSK" w:cs="TH SarabunPSK"/>
          <w:sz w:val="32"/>
          <w:szCs w:val="32"/>
          <w:cs/>
        </w:rPr>
        <w:t>ผู้รับมอบอำนาจ</w:t>
      </w: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/>
      </w:r>
      <w:r w:rsidRPr="00193A66"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>)</w:t>
      </w: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 xml:space="preserve">……………………………………………  </w:t>
      </w:r>
      <w:r w:rsidRPr="00E31D76">
        <w:rPr>
          <w:rFonts w:ascii="TH SarabunPSK" w:hAnsi="TH SarabunPSK" w:cs="TH SarabunPSK"/>
          <w:sz w:val="32"/>
          <w:szCs w:val="32"/>
          <w:cs/>
        </w:rPr>
        <w:t>พยาน</w:t>
      </w: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/>
      </w:r>
      <w:r w:rsidRPr="00193A66"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>)</w:t>
      </w: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 xml:space="preserve">……………………………………………  </w:t>
      </w:r>
      <w:r w:rsidRPr="00E31D76">
        <w:rPr>
          <w:rFonts w:ascii="TH SarabunPSK" w:hAnsi="TH SarabunPSK" w:cs="TH SarabunPSK"/>
          <w:sz w:val="32"/>
          <w:szCs w:val="32"/>
          <w:cs/>
        </w:rPr>
        <w:t>พยาน</w:t>
      </w: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/>
      </w:r>
      <w:r w:rsidRPr="00193A66">
        <w:rPr>
          <w:rFonts w:ascii="TH SarabunPSK" w:hAnsi="TH SarabunPSK" w:cs="TH SarabunPSK"/>
          <w:sz w:val="32"/>
          <w:szCs w:val="32"/>
        </w:rPr>
        <w:t/>
      </w:r>
      <w:r w:rsidRPr="00E31D76">
        <w:rPr>
          <w:rFonts w:ascii="TH SarabunPSK" w:hAnsi="TH SarabunPSK" w:cs="TH SarabunPSK"/>
          <w:sz w:val="32"/>
          <w:szCs w:val="32"/>
        </w:rPr>
        <w:t>)</w:t>
      </w:r>
    </w:p>
    <w:sectPr w:rsidR="00787B35" w:rsidRPr="00E31D76" w:rsidSect="00193A66">
      <w:pgSz w:w="11906" w:h="16838"/>
      <w:pgMar w:top="1560" w:right="1274" w:bottom="709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12EB"/>
    <w:rsid w:val="000E62E2"/>
    <w:rsid w:val="00147BD4"/>
    <w:rsid w:val="00193A66"/>
    <w:rsid w:val="002E12EB"/>
    <w:rsid w:val="00310088"/>
    <w:rsid w:val="003B4EF9"/>
    <w:rsid w:val="00684FBF"/>
    <w:rsid w:val="00787B35"/>
    <w:rsid w:val="007A3C95"/>
    <w:rsid w:val="00E31D76"/>
    <w:rsid w:val="00EB4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rowalliaUPC" w:eastAsia="Times New Roman" w:hAnsi="BrowalliaUPC" w:cs="BrowalliaUPC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E6BD9"/>
    <w:rPr>
      <w:rFonts w:asciiTheme="majorHAnsi" w:eastAsiaTheme="majorEastAsia" w:hAnsiTheme="majorHAnsi" w:cstheme="majorBidi"/>
      <w:b/>
      <w:bCs/>
      <w:kern w:val="28"/>
      <w:sz w:val="32"/>
      <w:szCs w:val="40"/>
    </w:rPr>
  </w:style>
  <w:style w:type="paragraph" w:styleId="BodyText">
    <w:name w:val="Body Text"/>
    <w:basedOn w:val="Normal"/>
    <w:link w:val="BodyTextChar"/>
    <w:uiPriority w:val="99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6BD9"/>
    <w:rPr>
      <w:rFonts w:ascii="BrowalliaUPC" w:eastAsia="Times New Roman" w:hAnsi="BrowalliaUPC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0E62E2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BD9"/>
    <w:rPr>
      <w:rFonts w:ascii="Times New Roman" w:eastAsia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BIOTEC\Format%20&#3592;&#3604;&#3627;&#3617;&#3634;&#3618;&#3605;&#3656;&#3634;&#3591;%20&#3654;\&#3648;&#3629;&#3585;&#3626;&#3634;&#3619;&#3617;&#3629;&#3610;&#3629;&#3635;&#3609;&#3634;&#3592;\&#3627;&#3609;&#3633;&#3591;&#3626;&#3639;&#3629;&#3617;&#3629;&#3610;&#3629;&#3635;&#3609;&#3634;&#35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หนังสือมอบอำนาจ.dot</Template>
  <TotalTime>8</TotalTime>
  <Pages>1</Pages>
  <Words>177</Words>
  <Characters>1014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หนังสือมอบอำนาจ</dc:title>
  <dc:subject/>
  <dc:creator>biotec</dc:creator>
  <cp:keywords/>
  <dc:description/>
  <cp:lastModifiedBy>biotec</cp:lastModifiedBy>
  <cp:revision>2</cp:revision>
  <cp:lastPrinted>2016-03-15T01:13:00Z</cp:lastPrinted>
  <dcterms:created xsi:type="dcterms:W3CDTF">2016-03-15T01:56:00Z</dcterms:created>
  <dcterms:modified xsi:type="dcterms:W3CDTF">2016-03-15T01:56:00Z</dcterms:modified>
</cp:coreProperties>
</file>
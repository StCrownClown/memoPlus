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6 มกราคม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2041170635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14 พฤศจิกายน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60010012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5 มกราคม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23,754.00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สองหมื่นสามพันเจ็ดร้อยห้าสิบสี่บาทถ้วน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30 ธันวาคม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5 มกราคม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285.05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สองร้อยแปดสิบห้าบาทห้าสตางค์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
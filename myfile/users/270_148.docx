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C47336" w:rsidRDefault="00C47336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C47336" w:rsidRDefault="00C47336" w:rsidP="00EA1BB6">
      <w:pPr>
        <w:rPr>
          <w:szCs w:val="32"/>
        </w:rPr>
      </w:pPr>
    </w:p>
    <w:p w:rsidR="00C47336" w:rsidRDefault="00C47336" w:rsidP="00EA1BB6">
      <w:pPr>
        <w:rPr>
          <w:szCs w:val="32"/>
        </w:rPr>
      </w:pPr>
      <w:r>
        <w:rPr>
          <w:szCs w:val="32"/>
        </w:rPr>
        <w:t/>
      </w:r>
    </w:p>
    <w:p w:rsidR="00C47336" w:rsidRDefault="00C47336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C47336" w:rsidRDefault="00C47336" w:rsidP="00EA1BB6">
      <w:pPr>
        <w:rPr>
          <w:szCs w:val="32"/>
        </w:rPr>
      </w:pPr>
    </w:p>
    <w:p w:rsidR="00C47336" w:rsidRPr="004D6769" w:rsidRDefault="00C47336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C47336" w:rsidRPr="004D6769" w:rsidRDefault="00C47336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C47336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336" w:rsidRDefault="00C47336">
      <w:r>
        <w:separator/>
      </w:r>
    </w:p>
  </w:endnote>
  <w:endnote w:type="continuationSeparator" w:id="1">
    <w:p w:rsidR="00C47336" w:rsidRDefault="00C47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336" w:rsidRDefault="00C47336">
      <w:r>
        <w:separator/>
      </w:r>
    </w:p>
  </w:footnote>
  <w:footnote w:type="continuationSeparator" w:id="1">
    <w:p w:rsidR="00C47336" w:rsidRDefault="00C473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36" w:rsidRDefault="00C47336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5BB7"/>
    <w:rsid w:val="007E6C42"/>
    <w:rsid w:val="00801FE2"/>
    <w:rsid w:val="008149AC"/>
    <w:rsid w:val="00816D78"/>
    <w:rsid w:val="00832BEB"/>
    <w:rsid w:val="0084794E"/>
    <w:rsid w:val="008543C3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7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113</Words>
  <Characters>646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27</cp:revision>
  <cp:lastPrinted>2012-05-08T08:29:00Z</cp:lastPrinted>
  <dcterms:created xsi:type="dcterms:W3CDTF">2016-06-20T02:57:00Z</dcterms:created>
  <dcterms:modified xsi:type="dcterms:W3CDTF">2016-08-19T06:51:00Z</dcterms:modified>
</cp:coreProperties>
</file>
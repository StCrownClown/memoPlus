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C60" w:rsidRPr="00323292" w:rsidRDefault="00F65C60" w:rsidP="009777F6">
      <w:pPr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ที่ วท 5402</w:t>
      </w:r>
      <w:r w:rsidRPr="00323292">
        <w:rPr>
          <w:rFonts w:ascii="TH SarabunPSK" w:hAnsi="TH SarabunPSK" w:cs="TH SarabunPSK"/>
          <w:sz w:val="30"/>
          <w:szCs w:val="30"/>
        </w:rPr>
        <w:t>/</w:t>
      </w:r>
    </w:p>
    <w:p w:rsidR="00F65C60" w:rsidRPr="00323292" w:rsidRDefault="00F65C60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F65C60" w:rsidRPr="00323292" w:rsidRDefault="00F65C60" w:rsidP="008F218A">
      <w:pPr>
        <w:ind w:left="2127"/>
        <w:jc w:val="center"/>
        <w:rPr>
          <w:rFonts w:ascii="TH SarabunPSK" w:hAnsi="TH SarabunPSK" w:cs="TH SarabunPSK"/>
          <w:sz w:val="30"/>
          <w:szCs w:val="30"/>
          <w:cs/>
        </w:rPr>
      </w:pPr>
      <w:r w:rsidRPr="00323292">
        <w:rPr>
          <w:rFonts w:ascii="TH SarabunPSK" w:hAnsi="TH SarabunPSK" w:cs="TH SarabunPSK"/>
          <w:color w:val="FFFFFF"/>
          <w:sz w:val="30"/>
          <w:szCs w:val="30"/>
          <w:cs/>
        </w:rPr>
        <w:t>19</w:t>
      </w:r>
      <w:r w:rsidRPr="00323292">
        <w:rPr>
          <w:rFonts w:ascii="TH SarabunPSK" w:hAnsi="TH SarabunPSK" w:cs="TH SarabunPSK"/>
          <w:sz w:val="30"/>
          <w:szCs w:val="30"/>
        </w:rPr>
        <w:t/>
      </w:r>
    </w:p>
    <w:p w:rsidR="00F65C60" w:rsidRPr="00323292" w:rsidRDefault="00F65C60" w:rsidP="009777F6">
      <w:pPr>
        <w:ind w:firstLine="426"/>
        <w:jc w:val="thaiDistribute"/>
        <w:rPr>
          <w:rFonts w:ascii="TH SarabunPSK" w:hAnsi="TH SarabunPSK" w:cs="TH SarabunPSK"/>
          <w:sz w:val="30"/>
          <w:szCs w:val="30"/>
        </w:rPr>
      </w:pPr>
    </w:p>
    <w:p w:rsidR="00F65C60" w:rsidRPr="00323292" w:rsidRDefault="00F65C60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เรื่อง  แจ้งให้ทำสัญญา</w:t>
      </w:r>
    </w:p>
    <w:p w:rsidR="00F65C60" w:rsidRPr="00323292" w:rsidRDefault="00F65C60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 xml:space="preserve">เรียน  </w:t>
      </w:r>
      <w:r w:rsidRPr="00323292">
        <w:rPr>
          <w:rFonts w:ascii="TH SarabunPSK" w:hAnsi="TH SarabunPSK" w:cs="TH SarabunPSK"/>
          <w:sz w:val="30"/>
          <w:szCs w:val="30"/>
        </w:rPr>
        <w:t/>
      </w:r>
    </w:p>
    <w:p w:rsidR="00F65C60" w:rsidRPr="00323292" w:rsidRDefault="00F65C60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สิ่งที่ส่งมาด้วย  แบบหนังสือค้ำประกันสัญญา</w:t>
      </w:r>
    </w:p>
    <w:p w:rsidR="00F65C60" w:rsidRPr="00323292" w:rsidRDefault="00F65C60" w:rsidP="009777F6">
      <w:pPr>
        <w:tabs>
          <w:tab w:val="left" w:pos="426"/>
          <w:tab w:val="left" w:pos="1134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F65C60" w:rsidRPr="00323292" w:rsidRDefault="00F65C60" w:rsidP="000814A2">
      <w:pPr>
        <w:ind w:firstLine="1276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ตามที่ ศูนย์พันธุวิศวกรรมและเทคโนโลยีชีวภาพแห่งชาติ ได้ตกลงจ้าง</w:t>
      </w:r>
      <w:r w:rsidRPr="00323292">
        <w:rPr>
          <w:rFonts w:ascii="TH SarabunPSK" w:hAnsi="TH SarabunPSK" w:cs="TH SarabunPSK"/>
          <w:sz w:val="30"/>
          <w:szCs w:val="30"/>
        </w:rPr>
        <w:t/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 กับ </w:t>
      </w:r>
      <w:r w:rsidRPr="00323292">
        <w:rPr>
          <w:rFonts w:ascii="TH SarabunPSK" w:hAnsi="TH SarabunPSK" w:cs="TH SarabunPSK"/>
          <w:sz w:val="30"/>
          <w:szCs w:val="30"/>
        </w:rPr>
        <w:t xml:space="preserve"> </w:t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เป็นจำนวน </w:t>
      </w:r>
      <w:r w:rsidRPr="00323292">
        <w:rPr>
          <w:rFonts w:ascii="TH SarabunPSK" w:hAnsi="TH SarabunPSK" w:cs="TH SarabunPSK"/>
          <w:sz w:val="30"/>
          <w:szCs w:val="30"/>
        </w:rPr>
        <w:t/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 บาท (</w:t>
      </w:r>
      <w:r w:rsidRPr="00323292">
        <w:rPr>
          <w:rFonts w:ascii="TH SarabunPSK" w:hAnsi="TH SarabunPSK" w:cs="TH SarabunPSK"/>
          <w:sz w:val="30"/>
          <w:szCs w:val="30"/>
        </w:rPr>
        <w:t/>
      </w:r>
      <w:r w:rsidRPr="00323292">
        <w:rPr>
          <w:rFonts w:ascii="TH SarabunPSK" w:hAnsi="TH SarabunPSK" w:cs="TH SarabunPSK"/>
          <w:sz w:val="30"/>
          <w:szCs w:val="30"/>
          <w:cs/>
        </w:rPr>
        <w:t>)</w:t>
      </w:r>
      <w:r w:rsidRPr="00323292">
        <w:rPr>
          <w:rFonts w:ascii="TH SarabunPSK" w:hAnsi="TH SarabunPSK" w:cs="TH SarabunPSK"/>
          <w:spacing w:val="-4"/>
          <w:sz w:val="30"/>
          <w:szCs w:val="30"/>
          <w:cs/>
        </w:rPr>
        <w:t xml:space="preserve"> รวมภาษีมูลค่าเพิ่มและค่าใช้จ่ายอื่นๆ ทั้งปวง</w:t>
      </w:r>
      <w:r w:rsidRPr="00323292">
        <w:rPr>
          <w:rFonts w:ascii="TH SarabunPSK" w:hAnsi="TH SarabunPSK" w:cs="TH SarabunPSK"/>
          <w:sz w:val="30"/>
          <w:szCs w:val="30"/>
          <w:cs/>
        </w:rPr>
        <w:t>ด้วยแล้ว</w:t>
      </w:r>
    </w:p>
    <w:p w:rsidR="00F65C60" w:rsidRPr="00323292" w:rsidRDefault="00F65C60" w:rsidP="009777F6">
      <w:pPr>
        <w:ind w:firstLine="992"/>
        <w:jc w:val="thaiDistribute"/>
        <w:rPr>
          <w:rFonts w:ascii="TH SarabunPSK" w:hAnsi="TH SarabunPSK" w:cs="TH SarabunPSK"/>
          <w:sz w:val="30"/>
          <w:szCs w:val="30"/>
        </w:rPr>
      </w:pPr>
    </w:p>
    <w:p w:rsidR="00F65C60" w:rsidRPr="00323292" w:rsidRDefault="00F65C60" w:rsidP="00D1729E">
      <w:pPr>
        <w:ind w:firstLine="1276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ในการนี้ ศูนย์ฯ จึงขอให้ผู้มีอำนาจทำนิติกรรมสัญญาของ</w:t>
      </w:r>
      <w:bookmarkStart w:id="0" w:name="_GoBack"/>
      <w:bookmarkEnd w:id="0"/>
      <w:r>
        <w:rPr>
          <w:rFonts w:ascii="TH SarabunPSK" w:hAnsi="TH SarabunPSK" w:cs="TH SarabunPSK"/>
          <w:sz w:val="30"/>
          <w:szCs w:val="30"/>
          <w:cs/>
        </w:rPr>
        <w:t>บริษัทฯ มาทำสัญญาจ้าง</w:t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กับศูนย์ฯ ภายใน </w:t>
      </w:r>
      <w:r w:rsidRPr="00323292">
        <w:rPr>
          <w:rFonts w:ascii="TH SarabunPSK" w:hAnsi="TH SarabunPSK" w:cs="TH SarabunPSK"/>
          <w:sz w:val="30"/>
          <w:szCs w:val="30"/>
        </w:rPr>
        <w:t xml:space="preserve"> </w:t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วัน นับถัดจากวันที่ได้รับหนังสือนี้แล้วพร้อมนำหลักประกันสัญญามูลค่าร้อยละ </w:t>
      </w:r>
      <w:r w:rsidRPr="00323292">
        <w:rPr>
          <w:rFonts w:ascii="TH SarabunPSK" w:hAnsi="TH SarabunPSK" w:cs="TH SarabunPSK"/>
          <w:sz w:val="30"/>
          <w:szCs w:val="30"/>
        </w:rPr>
        <w:t xml:space="preserve"> </w:t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ของวงเงินทั้งสัญญา คิดเป็นเงิน </w:t>
      </w:r>
      <w:r w:rsidRPr="00323292">
        <w:rPr>
          <w:rFonts w:ascii="TH SarabunPSK" w:hAnsi="TH SarabunPSK" w:cs="TH SarabunPSK"/>
          <w:sz w:val="30"/>
          <w:szCs w:val="30"/>
        </w:rPr>
        <w:t/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 บาท (</w:t>
      </w:r>
      <w:r w:rsidRPr="00323292">
        <w:rPr>
          <w:rFonts w:ascii="TH SarabunPSK" w:hAnsi="TH SarabunPSK" w:cs="TH SarabunPSK"/>
          <w:sz w:val="30"/>
          <w:szCs w:val="30"/>
        </w:rPr>
        <w:t/>
      </w:r>
      <w:r w:rsidRPr="00323292">
        <w:rPr>
          <w:rFonts w:ascii="TH SarabunPSK" w:hAnsi="TH SarabunPSK" w:cs="TH SarabunPSK"/>
          <w:sz w:val="30"/>
          <w:szCs w:val="30"/>
          <w:cs/>
        </w:rPr>
        <w:t>) เป็นอย่างใดอย่างหนึ่งดังต่อไปนี้</w:t>
      </w:r>
    </w:p>
    <w:p w:rsidR="00F65C60" w:rsidRPr="00323292" w:rsidRDefault="00F65C60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เงินสด</w:t>
      </w:r>
    </w:p>
    <w:p w:rsidR="00F65C60" w:rsidRPr="00323292" w:rsidRDefault="00F65C60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 xml:space="preserve">เช็คที่ธนาคารสั่งจ่ายในนาม </w:t>
      </w:r>
      <w:r w:rsidRPr="00323292">
        <w:rPr>
          <w:rFonts w:ascii="TH SarabunPSK" w:hAnsi="TH SarabunPSK" w:cs="TH SarabunPSK"/>
          <w:sz w:val="30"/>
          <w:szCs w:val="30"/>
        </w:rPr>
        <w:t>“</w:t>
      </w:r>
      <w:r w:rsidRPr="00323292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  <w:r w:rsidRPr="00323292">
        <w:rPr>
          <w:rFonts w:ascii="TH SarabunPSK" w:hAnsi="TH SarabunPSK" w:cs="TH SarabunPSK"/>
          <w:sz w:val="30"/>
          <w:szCs w:val="30"/>
        </w:rPr>
        <w:t>”</w:t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 โดยเป็นเช็คลงวันที่ที่ทำสัญญาหรือก่อนหน้านั้นไม่เกิน 3 วันทำการของทางราชการ</w:t>
      </w:r>
    </w:p>
    <w:p w:rsidR="00F65C60" w:rsidRPr="00323292" w:rsidRDefault="00F65C60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หนังสือค้ำประกันของธนาคารภายในประเทศ</w:t>
      </w:r>
    </w:p>
    <w:p w:rsidR="00F65C60" w:rsidRPr="00323292" w:rsidRDefault="00F65C60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หนังสือค้ำประกันของบรรษัทเงินทุนอุตสาหกรรมแห่งประเทศไทย หรือบริษัทเงินทุน หรือบริษัทเงินทุนหลักทรัพย์ที่ได้รับอนุญาตให้ประกอบกิจการเงินทุนเพื่อการพาณิชย์ และประกอบธุรกิจค้ำประกัน ตามประกาศของธนาคารแห่งประเทศไทยซึ่งได้แจ้งชื่อเวียนให้ส่วนราชการต่างๆ ทราบแล้ว โดยอนุโลมให้ใช้ตามแบบสิ่งที่ส่งมาด้วย</w:t>
      </w:r>
    </w:p>
    <w:p w:rsidR="00F65C60" w:rsidRPr="00323292" w:rsidRDefault="00F65C60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พันธบัตรรัฐบาลไทย</w:t>
      </w:r>
    </w:p>
    <w:p w:rsidR="00F65C60" w:rsidRPr="00323292" w:rsidRDefault="00F65C60" w:rsidP="000A36F5">
      <w:pPr>
        <w:tabs>
          <w:tab w:val="left" w:pos="1276"/>
        </w:tabs>
        <w:ind w:left="1276" w:hanging="284"/>
        <w:jc w:val="thaiDistribute"/>
        <w:rPr>
          <w:rFonts w:ascii="TH SarabunPSK" w:hAnsi="TH SarabunPSK" w:cs="TH SarabunPSK"/>
          <w:sz w:val="30"/>
          <w:szCs w:val="30"/>
        </w:rPr>
      </w:pPr>
    </w:p>
    <w:p w:rsidR="00F65C60" w:rsidRPr="00323292" w:rsidRDefault="00F65C60" w:rsidP="00D1729E">
      <w:pPr>
        <w:ind w:firstLine="1276"/>
        <w:jc w:val="thaiDistribute"/>
        <w:rPr>
          <w:rFonts w:ascii="TH SarabunPSK" w:hAnsi="TH SarabunPSK" w:cs="TH SarabunPSK"/>
          <w:spacing w:val="-6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จึงเรียน</w:t>
      </w:r>
      <w:r w:rsidRPr="00323292">
        <w:rPr>
          <w:rFonts w:ascii="TH SarabunPSK" w:hAnsi="TH SarabunPSK" w:cs="TH SarabunPSK"/>
          <w:spacing w:val="-6"/>
          <w:sz w:val="30"/>
          <w:szCs w:val="30"/>
          <w:cs/>
        </w:rPr>
        <w:t>มาเพื่อโปรดพิจารณาดำเนินการ ศูนย์ฯ ขอขอบคุณในความร่วมมือของท่านมา ณ โอกาสนี้</w:t>
      </w:r>
      <w:r w:rsidRPr="00323292">
        <w:rPr>
          <w:rFonts w:ascii="TH SarabunPSK" w:hAnsi="TH SarabunPSK" w:cs="TH SarabunPSK"/>
          <w:spacing w:val="-6"/>
          <w:sz w:val="30"/>
          <w:szCs w:val="30"/>
          <w:cs/>
        </w:rPr>
        <w:tab/>
      </w:r>
    </w:p>
    <w:p w:rsidR="00F65C60" w:rsidRPr="00323292" w:rsidRDefault="00F65C60" w:rsidP="000A36F5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F65C60" w:rsidRPr="00323292" w:rsidRDefault="00F65C60" w:rsidP="008F218A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ขอแสดงความนับถือ</w:t>
      </w:r>
    </w:p>
    <w:p w:rsidR="00F65C60" w:rsidRPr="00323292" w:rsidRDefault="00F65C60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F65C60" w:rsidRPr="00323292" w:rsidRDefault="00F65C60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F65C60" w:rsidRPr="00323292" w:rsidRDefault="00F65C60" w:rsidP="008F218A">
      <w:pPr>
        <w:tabs>
          <w:tab w:val="left" w:pos="540"/>
          <w:tab w:val="left" w:pos="1843"/>
          <w:tab w:val="left" w:pos="2127"/>
          <w:tab w:val="left" w:pos="3402"/>
        </w:tabs>
        <w:ind w:left="1701"/>
        <w:jc w:val="center"/>
        <w:rPr>
          <w:rFonts w:ascii="TH SarabunPSK" w:hAnsi="TH SarabunPSK" w:cs="TH SarabunPSK"/>
          <w:sz w:val="30"/>
          <w:szCs w:val="30"/>
          <w:cs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(นายสมวงษ์ ตระกูลรุ่ง)</w:t>
      </w:r>
    </w:p>
    <w:p w:rsidR="00F65C60" w:rsidRPr="00323292" w:rsidRDefault="00F65C60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ผู้อำนวยการ</w:t>
      </w:r>
    </w:p>
    <w:p w:rsidR="00F65C60" w:rsidRPr="00323292" w:rsidRDefault="00F65C60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</w:p>
    <w:p w:rsidR="00F65C60" w:rsidRPr="00323292" w:rsidRDefault="00F65C60" w:rsidP="005A754A">
      <w:pPr>
        <w:tabs>
          <w:tab w:val="left" w:pos="540"/>
          <w:tab w:val="left" w:pos="900"/>
        </w:tabs>
        <w:rPr>
          <w:rFonts w:ascii="TH SarabunPSK" w:hAnsi="TH SarabunPSK" w:cs="TH SarabunPSK"/>
          <w:sz w:val="30"/>
          <w:szCs w:val="30"/>
        </w:rPr>
      </w:pPr>
    </w:p>
    <w:p w:rsidR="00F65C60" w:rsidRPr="00323292" w:rsidRDefault="00F65C60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 xml:space="preserve">งานพัสดุ </w:t>
      </w:r>
    </w:p>
    <w:p w:rsidR="00F65C60" w:rsidRPr="00323292" w:rsidRDefault="00F65C60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 xml:space="preserve">โทร.  0 2564 6700 ต่อ </w:t>
      </w:r>
      <w:r w:rsidRPr="00323292">
        <w:rPr>
          <w:rFonts w:ascii="TH SarabunPSK" w:hAnsi="TH SarabunPSK" w:cs="TH SarabunPSK"/>
          <w:sz w:val="30"/>
          <w:szCs w:val="30"/>
        </w:rPr>
        <w:t> ()</w:t>
      </w:r>
    </w:p>
    <w:p w:rsidR="00F65C60" w:rsidRPr="00323292" w:rsidRDefault="00F65C60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โทรสาร   0 2564 6583</w:t>
      </w:r>
    </w:p>
    <w:p w:rsidR="00F65C60" w:rsidRPr="00323292" w:rsidRDefault="00F65C60">
      <w:pPr>
        <w:rPr>
          <w:rFonts w:ascii="TH SarabunPSK" w:hAnsi="TH SarabunPSK" w:cs="TH SarabunPSK"/>
          <w:sz w:val="30"/>
          <w:szCs w:val="30"/>
          <w:cs/>
        </w:rPr>
      </w:pPr>
    </w:p>
    <w:sectPr w:rsidR="00F65C60" w:rsidRPr="00323292" w:rsidSect="008F218A">
      <w:headerReference w:type="default" r:id="rId7"/>
      <w:footerReference w:type="default" r:id="rId8"/>
      <w:pgSz w:w="11907" w:h="16840" w:code="9"/>
      <w:pgMar w:top="1797" w:right="1440" w:bottom="1440" w:left="1797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C60" w:rsidRDefault="00F65C60">
      <w:r>
        <w:separator/>
      </w:r>
    </w:p>
  </w:endnote>
  <w:endnote w:type="continuationSeparator" w:id="1">
    <w:p w:rsidR="00F65C60" w:rsidRDefault="00F65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C60" w:rsidRDefault="00F65C60" w:rsidP="00DA7A2A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C60" w:rsidRDefault="00F65C60">
      <w:r>
        <w:separator/>
      </w:r>
    </w:p>
  </w:footnote>
  <w:footnote w:type="continuationSeparator" w:id="1">
    <w:p w:rsidR="00F65C60" w:rsidRDefault="00F65C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C60" w:rsidRDefault="00F65C60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2B71"/>
    <w:multiLevelType w:val="hybridMultilevel"/>
    <w:tmpl w:val="ADEA948C"/>
    <w:lvl w:ilvl="0" w:tplc="040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1">
    <w:nsid w:val="1E95604E"/>
    <w:multiLevelType w:val="multilevel"/>
    <w:tmpl w:val="B5C004D2"/>
    <w:lvl w:ilvl="0">
      <w:start w:val="1"/>
      <w:numFmt w:val="thaiNumbers"/>
      <w:lvlText w:val="%1."/>
      <w:lvlJc w:val="left"/>
      <w:pPr>
        <w:tabs>
          <w:tab w:val="num" w:pos="1352"/>
        </w:tabs>
        <w:ind w:left="1352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2">
    <w:nsid w:val="60DB0588"/>
    <w:multiLevelType w:val="hybridMultilevel"/>
    <w:tmpl w:val="A9828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DB6"/>
    <w:rsid w:val="00023F14"/>
    <w:rsid w:val="00061B59"/>
    <w:rsid w:val="000814A2"/>
    <w:rsid w:val="000A36F5"/>
    <w:rsid w:val="000A709B"/>
    <w:rsid w:val="000C15F0"/>
    <w:rsid w:val="000F5054"/>
    <w:rsid w:val="00131C35"/>
    <w:rsid w:val="00132CA5"/>
    <w:rsid w:val="00177288"/>
    <w:rsid w:val="001776D4"/>
    <w:rsid w:val="00194C3A"/>
    <w:rsid w:val="00194F05"/>
    <w:rsid w:val="001C515B"/>
    <w:rsid w:val="001D166B"/>
    <w:rsid w:val="00231EB5"/>
    <w:rsid w:val="00257909"/>
    <w:rsid w:val="00265312"/>
    <w:rsid w:val="002B2DC2"/>
    <w:rsid w:val="002D7A26"/>
    <w:rsid w:val="00323292"/>
    <w:rsid w:val="00324664"/>
    <w:rsid w:val="003266E6"/>
    <w:rsid w:val="00365DDE"/>
    <w:rsid w:val="003D3FC5"/>
    <w:rsid w:val="003F75DB"/>
    <w:rsid w:val="0040156E"/>
    <w:rsid w:val="00401BC4"/>
    <w:rsid w:val="00405117"/>
    <w:rsid w:val="004275DC"/>
    <w:rsid w:val="004304CE"/>
    <w:rsid w:val="004517EE"/>
    <w:rsid w:val="004B69DC"/>
    <w:rsid w:val="004B7235"/>
    <w:rsid w:val="004D552E"/>
    <w:rsid w:val="004F33C2"/>
    <w:rsid w:val="00500DD3"/>
    <w:rsid w:val="00515C3C"/>
    <w:rsid w:val="00531DD2"/>
    <w:rsid w:val="00580560"/>
    <w:rsid w:val="005863DB"/>
    <w:rsid w:val="0059162D"/>
    <w:rsid w:val="005A754A"/>
    <w:rsid w:val="005C57A3"/>
    <w:rsid w:val="005F21D1"/>
    <w:rsid w:val="00611583"/>
    <w:rsid w:val="0061265C"/>
    <w:rsid w:val="006442D6"/>
    <w:rsid w:val="00653456"/>
    <w:rsid w:val="00667CCD"/>
    <w:rsid w:val="006753BE"/>
    <w:rsid w:val="006B20B7"/>
    <w:rsid w:val="006B2CFB"/>
    <w:rsid w:val="006B7CC4"/>
    <w:rsid w:val="006E230F"/>
    <w:rsid w:val="006F35F5"/>
    <w:rsid w:val="007337F1"/>
    <w:rsid w:val="00784E01"/>
    <w:rsid w:val="007A63A4"/>
    <w:rsid w:val="007E067B"/>
    <w:rsid w:val="007F4638"/>
    <w:rsid w:val="00806A75"/>
    <w:rsid w:val="00825DCC"/>
    <w:rsid w:val="00840D6F"/>
    <w:rsid w:val="008F218A"/>
    <w:rsid w:val="008F449B"/>
    <w:rsid w:val="0092482A"/>
    <w:rsid w:val="00940F7A"/>
    <w:rsid w:val="00944AA7"/>
    <w:rsid w:val="009777F6"/>
    <w:rsid w:val="00987114"/>
    <w:rsid w:val="009B415A"/>
    <w:rsid w:val="009D3E7D"/>
    <w:rsid w:val="009D7896"/>
    <w:rsid w:val="00A0705D"/>
    <w:rsid w:val="00A16371"/>
    <w:rsid w:val="00A173CD"/>
    <w:rsid w:val="00A239B9"/>
    <w:rsid w:val="00A249A6"/>
    <w:rsid w:val="00A35DCA"/>
    <w:rsid w:val="00A52259"/>
    <w:rsid w:val="00AC0CCC"/>
    <w:rsid w:val="00AD4F2F"/>
    <w:rsid w:val="00B20F19"/>
    <w:rsid w:val="00B53E6F"/>
    <w:rsid w:val="00B57EA3"/>
    <w:rsid w:val="00B61157"/>
    <w:rsid w:val="00B663AA"/>
    <w:rsid w:val="00B811E2"/>
    <w:rsid w:val="00BB3D0E"/>
    <w:rsid w:val="00BC03E2"/>
    <w:rsid w:val="00C025BF"/>
    <w:rsid w:val="00C11934"/>
    <w:rsid w:val="00C270AC"/>
    <w:rsid w:val="00C27E78"/>
    <w:rsid w:val="00C83367"/>
    <w:rsid w:val="00CF0EE7"/>
    <w:rsid w:val="00D02DB7"/>
    <w:rsid w:val="00D1455A"/>
    <w:rsid w:val="00D1729E"/>
    <w:rsid w:val="00D1756B"/>
    <w:rsid w:val="00D554AD"/>
    <w:rsid w:val="00D575FD"/>
    <w:rsid w:val="00D62312"/>
    <w:rsid w:val="00D635B9"/>
    <w:rsid w:val="00DA7A2A"/>
    <w:rsid w:val="00DC0A94"/>
    <w:rsid w:val="00DD72A7"/>
    <w:rsid w:val="00DE1957"/>
    <w:rsid w:val="00E35B1F"/>
    <w:rsid w:val="00E3793D"/>
    <w:rsid w:val="00E5473C"/>
    <w:rsid w:val="00E74442"/>
    <w:rsid w:val="00EC2B26"/>
    <w:rsid w:val="00EF1BB6"/>
    <w:rsid w:val="00F0642C"/>
    <w:rsid w:val="00F0744B"/>
    <w:rsid w:val="00F13C66"/>
    <w:rsid w:val="00F15DB6"/>
    <w:rsid w:val="00F3277C"/>
    <w:rsid w:val="00F450CC"/>
    <w:rsid w:val="00F65C60"/>
    <w:rsid w:val="00F87909"/>
    <w:rsid w:val="00FB7D7E"/>
    <w:rsid w:val="00FD4F18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64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5B1F"/>
    <w:pPr>
      <w:keepNext/>
      <w:ind w:left="720" w:firstLine="720"/>
      <w:jc w:val="center"/>
      <w:outlineLvl w:val="0"/>
    </w:pPr>
    <w:rPr>
      <w:rFonts w:cs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F449B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449B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F449B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32466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F449B"/>
    <w:rPr>
      <w:rFonts w:cs="Times New Roman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E35B1F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F449B"/>
    <w:rPr>
      <w:rFonts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20F1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449B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7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202</Words>
  <Characters>1152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phumin.khe</dc:creator>
  <cp:keywords/>
  <dc:description/>
  <cp:lastModifiedBy>biotec</cp:lastModifiedBy>
  <cp:revision>6</cp:revision>
  <cp:lastPrinted>2015-12-22T10:29:00Z</cp:lastPrinted>
  <dcterms:created xsi:type="dcterms:W3CDTF">2016-07-29T09:16:00Z</dcterms:created>
  <dcterms:modified xsi:type="dcterms:W3CDTF">2016-07-29T09:44:00Z</dcterms:modified>
</cp:coreProperties>
</file>
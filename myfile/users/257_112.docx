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undefined      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>undef543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>llllll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  <w:r w:rsidRPr="00DB1233">
        <w:rPr>
          <w:rFonts w:ascii="TH SarabunPSK" w:hAnsi="TH SarabunPSK" w:cs="TH SarabunPSK"/>
          <w:sz w:val="32"/>
          <w:szCs w:val="32"/>
        </w:rPr>
        <w:t>fffffffff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BC1354" w:rsidRPr="00DB1233" w:rsidRDefault="00BC1354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B1233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B1233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B1233">
        <w:rPr>
          <w:rFonts w:ascii="TH SarabunPSK" w:hAnsi="TH SarabunPSK" w:cs="TH SarabunPSK"/>
          <w:sz w:val="32"/>
          <w:szCs w:val="32"/>
        </w:rPr>
        <w:t xml:space="preserve">undefined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B1233">
        <w:rPr>
          <w:rFonts w:ascii="TH SarabunPSK" w:hAnsi="TH SarabunPSK" w:cs="TH SarabunPSK"/>
          <w:sz w:val="32"/>
          <w:szCs w:val="32"/>
        </w:rPr>
        <w:t>undefined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>#{Selectpost01}</w:t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BC1354" w:rsidRPr="00DB1233" w:rsidRDefault="00BC1354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B1233">
        <w:rPr>
          <w:rFonts w:ascii="TH SarabunPSK" w:hAnsi="TH SarabunPSK" w:cs="TH SarabunPSK"/>
          <w:sz w:val="32"/>
          <w:szCs w:val="32"/>
        </w:rPr>
        <w:t>58 (undefined)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BC1354" w:rsidRPr="00DB1233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354" w:rsidRDefault="00BC1354">
      <w:r>
        <w:separator/>
      </w:r>
    </w:p>
  </w:endnote>
  <w:endnote w:type="continuationSeparator" w:id="1">
    <w:p w:rsidR="00BC1354" w:rsidRDefault="00BC1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354" w:rsidRDefault="00BC1354">
      <w:r>
        <w:separator/>
      </w:r>
    </w:p>
  </w:footnote>
  <w:footnote w:type="continuationSeparator" w:id="1">
    <w:p w:rsidR="00BC1354" w:rsidRDefault="00BC1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54" w:rsidRDefault="00BC1354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801FE2"/>
    <w:rsid w:val="008149AC"/>
    <w:rsid w:val="008543C3"/>
    <w:rsid w:val="008A3DF0"/>
    <w:rsid w:val="008D42F0"/>
    <w:rsid w:val="008E43CF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143</Words>
  <Characters>820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6</cp:revision>
  <cp:lastPrinted>2012-05-08T08:29:00Z</cp:lastPrinted>
  <dcterms:created xsi:type="dcterms:W3CDTF">2016-06-20T02:57:00Z</dcterms:created>
  <dcterms:modified xsi:type="dcterms:W3CDTF">2016-06-20T03:21:00Z</dcterms:modified>
</cp:coreProperties>
</file>
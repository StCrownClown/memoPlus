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16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ร่วมสอนรายวิชา 02049577 (Information Technology in Plant Breeding)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คณบดีคณะเกษตร มหาวิทยาลัยเกษตรศาสตร์ วิทยาเขตกำแพงแสน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มหาวิทยาลัยเกษตรศาสตร์ วิทยาเขตกำแพงแสน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0513.20201/00361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31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มหาวิทยาลัยเกษตรศาสตร์ วิทยาเขตกำแพงแสน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ดร.สามารถ วันชะนะ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ร่วมสอนรายวิชา 02049577 (Information Technology in Plant Breeding) ในหัวข้อเรื่อง "Genome-wide association studies"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10 เมษายน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18:30 - 18:30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มหาวิทยาลัยเกษตรศาสตร์ วิทยาเขตกำแพงแสน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สามารถ วันชะนะ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ร่วมสอนรายวิชาฯ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
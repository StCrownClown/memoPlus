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Header"/>
        <w:tabs>
          <w:tab w:val="clear" w:pos="4320"/>
          <w:tab w:val="clear" w:pos="8640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มหาชน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FF27ED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BodyText"/>
        <w:ind w:firstLine="720"/>
        <w:jc w:val="thaiDistribute"/>
        <w:rPr>
          <w:rFonts w:ascii="TH SarabunPSK" w:hAnsi="TH SarabunPSK" w:cs="TH SarabunPSK"/>
        </w:rPr>
      </w:pPr>
      <w:r w:rsidRPr="00FF27E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FF27E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spacing w:val="-4"/>
          <w:cs/>
        </w:rPr>
        <w:t xml:space="preserve">ให้แก่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(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cs/>
        </w:rPr>
        <w:t>)</w:t>
      </w:r>
      <w:r w:rsidRPr="00FF27ED">
        <w:rPr>
          <w:rFonts w:ascii="TH SarabunPSK" w:hAnsi="TH SarabunPSK" w:cs="TH SarabunPSK"/>
        </w:rPr>
        <w:t xml:space="preserve"> </w:t>
      </w:r>
      <w:r w:rsidRPr="00FF27ED">
        <w:rPr>
          <w:rFonts w:ascii="TH SarabunPSK" w:hAnsi="TH SarabunPSK" w:cs="TH SarabunPSK"/>
          <w:cs/>
        </w:rPr>
        <w:t xml:space="preserve">ตำแหน่ง </w:t>
      </w:r>
      <w:r w:rsidRPr="00FF27ED">
        <w:rPr>
          <w:rFonts w:ascii="TH SarabunPSK" w:hAnsi="TH SarabunPSK" w:cs="TH SarabunPSK"/>
        </w:rPr>
        <w:t xml:space="preserve">  </w:t>
      </w:r>
      <w:r w:rsidRPr="00FF27ED">
        <w:rPr>
          <w:rFonts w:ascii="TH SarabunPSK" w:hAnsi="TH SarabunPSK" w:cs="TH SarabunPSK"/>
          <w:cs/>
        </w:rPr>
        <w:t>ตามรายละเอียดต่อไปนี้</w:t>
      </w:r>
    </w:p>
    <w:p w:rsidR="00055092" w:rsidRPr="00FF27ED" w:rsidRDefault="00055092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055092" w:rsidRPr="00FF27ED" w:rsidRDefault="00055092" w:rsidP="00D5213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  <w:r w:rsidRPr="00FF27ED">
        <w:rPr>
          <w:rFonts w:ascii="TH SarabunPSK" w:hAnsi="TH SarabunPSK" w:cs="TH SarabunPSK"/>
          <w:sz w:val="32"/>
          <w:szCs w:val="32"/>
        </w:rPr>
        <w:tab/>
        <w:t/>
      </w:r>
      <w:r w:rsidRPr="00FF27ED">
        <w:rPr>
          <w:rFonts w:ascii="TH SarabunPSK" w:hAnsi="TH SarabunPSK" w:cs="TH SarabunPSK"/>
          <w:sz w:val="32"/>
          <w:szCs w:val="32"/>
        </w:rPr>
        <w:tab/>
        <w:t> - </w:t>
      </w:r>
      <w:r w:rsidRPr="00FF27ED">
        <w:rPr>
          <w:rFonts w:ascii="TH SarabunPSK" w:hAnsi="TH SarabunPSK" w:cs="TH SarabunPSK"/>
          <w:sz w:val="32"/>
          <w:szCs w:val="32"/>
        </w:rPr>
        <w:tab/>
        <w:t> –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F27ED">
        <w:rPr>
          <w:rFonts w:ascii="TH SarabunPSK" w:hAnsi="TH SarabunPSK" w:cs="TH SarabunPSK"/>
          <w:sz w:val="32"/>
          <w:szCs w:val="32"/>
        </w:rPr>
        <w:t/>
      </w:r>
      <w:r w:rsidRPr="00FF27ED">
        <w:rPr>
          <w:rFonts w:ascii="TH SarabunPSK" w:hAnsi="TH SarabunPSK" w:cs="TH SarabunPSK"/>
          <w:sz w:val="32"/>
          <w:szCs w:val="32"/>
        </w:rPr>
        <w:tab/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  <w:r w:rsidRPr="00FF27ED">
        <w:rPr>
          <w:rFonts w:ascii="TH SarabunPSK" w:hAnsi="TH SarabunPSK" w:cs="TH SarabunPSK"/>
          <w:sz w:val="32"/>
          <w:szCs w:val="32"/>
        </w:rPr>
        <w:tab/>
        <w:t/>
      </w:r>
      <w:r w:rsidRPr="00FF27ED">
        <w:rPr>
          <w:rFonts w:ascii="TH SarabunPSK" w:hAnsi="TH SarabunPSK" w:cs="TH SarabunPSK"/>
          <w:sz w:val="32"/>
          <w:szCs w:val="32"/>
        </w:rPr>
        <w:tab/>
        <w:t> - </w:t>
      </w:r>
      <w:r w:rsidRPr="00FF27ED">
        <w:rPr>
          <w:rFonts w:ascii="TH SarabunPSK" w:hAnsi="TH SarabunPSK" w:cs="TH SarabunPSK"/>
          <w:sz w:val="32"/>
          <w:szCs w:val="32"/>
        </w:rPr>
        <w:tab/>
        <w:t> – </w:t>
      </w:r>
    </w:p>
    <w:p w:rsidR="00055092" w:rsidRPr="00FF27ED" w:rsidRDefault="0005509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ab/>
      </w:r>
      <w:r w:rsidRPr="00FF27E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055092" w:rsidRPr="00FF27ED" w:rsidRDefault="00055092" w:rsidP="004F560B">
      <w:pPr>
        <w:pStyle w:val="BodyTextInden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</w:t>
      </w:r>
      <w:r>
        <w:rPr>
          <w:rFonts w:ascii="TH SarabunPSK" w:hAnsi="TH SarabunPSK" w:cs="TH SarabunPSK"/>
          <w:sz w:val="32"/>
          <w:szCs w:val="32"/>
          <w:cs/>
        </w:rPr>
        <w:t>ัตรโดยสารเครื่องบินให้สำนักงานฯ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และโปรดส่งใบแจ้งหนี้  </w:t>
      </w:r>
      <w:r>
        <w:rPr>
          <w:rFonts w:ascii="TH SarabunPSK" w:hAnsi="TH SarabunPSK" w:cs="TH SarabunPSK"/>
          <w:sz w:val="32"/>
          <w:szCs w:val="32"/>
          <w:cs/>
        </w:rPr>
        <w:t xml:space="preserve">       ไปยังที่อยู่ต่อไปนี้ด้วย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จักเป็นพระคุณยิ่ง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 xml:space="preserve">113 </w:t>
      </w:r>
      <w:r w:rsidRPr="00FF27E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ถนนพหลโยธิน ตำบลคลองหนึ่ง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จังหวัดปทุมธานี </w:t>
      </w:r>
      <w:r w:rsidRPr="00FF27ED">
        <w:rPr>
          <w:rFonts w:ascii="TH SarabunPSK" w:hAnsi="TH SarabunPSK" w:cs="TH SarabunPSK"/>
          <w:sz w:val="32"/>
          <w:szCs w:val="32"/>
        </w:rPr>
        <w:t>12120</w:t>
      </w:r>
    </w:p>
    <w:p w:rsidR="00055092" w:rsidRPr="00FF27ED" w:rsidRDefault="00055092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387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โทร</w:t>
      </w:r>
      <w:r w:rsidRPr="00FF27E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FF27ED">
        <w:rPr>
          <w:rFonts w:ascii="TH SarabunPSK" w:hAnsi="TH SarabunPSK" w:cs="TH SarabunPSK"/>
          <w:sz w:val="32"/>
          <w:szCs w:val="32"/>
          <w:cs/>
        </w:rPr>
        <w:t>ต่อ</w:t>
      </w:r>
      <w:r w:rsidRPr="00FF27ED">
        <w:rPr>
          <w:rFonts w:ascii="TH SarabunPSK" w:hAnsi="TH SarabunPSK" w:cs="TH SarabunPSK"/>
          <w:sz w:val="32"/>
          <w:szCs w:val="32"/>
        </w:rPr>
        <w:t xml:space="preserve">  </w:t>
      </w:r>
      <w:r w:rsidRPr="00FF27ED">
        <w:rPr>
          <w:rFonts w:ascii="TH SarabunPSK" w:hAnsi="TH SarabunPSK" w:cs="TH SarabunPSK"/>
          <w:sz w:val="32"/>
          <w:szCs w:val="32"/>
          <w:cs/>
        </w:rPr>
        <w:t>(</w:t>
      </w:r>
      <w:r w:rsidRPr="00FF27ED">
        <w:rPr>
          <w:rFonts w:ascii="TH SarabunPSK" w:hAnsi="TH SarabunPSK" w:cs="TH SarabunPSK"/>
          <w:sz w:val="32"/>
          <w:szCs w:val="32"/>
        </w:rPr>
        <w:t/>
      </w:r>
      <w:r w:rsidRPr="00FF27ED">
        <w:rPr>
          <w:rFonts w:ascii="TH SarabunPSK" w:hAnsi="TH SarabunPSK" w:cs="TH SarabunPSK"/>
          <w:sz w:val="32"/>
          <w:szCs w:val="32"/>
          <w:cs/>
        </w:rPr>
        <w:t>)</w:t>
      </w:r>
    </w:p>
    <w:p w:rsidR="00055092" w:rsidRPr="00FF27ED" w:rsidRDefault="00055092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FF27ED">
        <w:rPr>
          <w:rFonts w:ascii="TH SarabunPSK" w:hAnsi="TH SarabunPSK" w:cs="TH SarabunPSK"/>
          <w:sz w:val="32"/>
          <w:szCs w:val="32"/>
        </w:rPr>
        <w:t>0 2564 </w:t>
      </w:r>
    </w:p>
    <w:p w:rsidR="00055092" w:rsidRPr="00FF27ED" w:rsidRDefault="00055092">
      <w:pPr>
        <w:rPr>
          <w:rFonts w:ascii="TH SarabunPSK" w:hAnsi="TH SarabunPSK" w:cs="TH SarabunPSK"/>
          <w:sz w:val="32"/>
          <w:szCs w:val="32"/>
        </w:rPr>
      </w:pPr>
    </w:p>
    <w:sectPr w:rsidR="00055092" w:rsidRPr="00FF27ED" w:rsidSect="003D0BB1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092" w:rsidRDefault="00055092">
      <w:r>
        <w:separator/>
      </w:r>
    </w:p>
  </w:endnote>
  <w:endnote w:type="continuationSeparator" w:id="1">
    <w:p w:rsidR="00055092" w:rsidRDefault="00055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092" w:rsidRDefault="00055092">
      <w:r>
        <w:separator/>
      </w:r>
    </w:p>
  </w:footnote>
  <w:footnote w:type="continuationSeparator" w:id="1">
    <w:p w:rsidR="00055092" w:rsidRDefault="00055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5092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B376C"/>
    <w:rsid w:val="001C6910"/>
    <w:rsid w:val="001D0CB7"/>
    <w:rsid w:val="001D66B8"/>
    <w:rsid w:val="001E68C4"/>
    <w:rsid w:val="001E7315"/>
    <w:rsid w:val="001F074A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3AF"/>
    <w:rsid w:val="003B09AE"/>
    <w:rsid w:val="003B34A5"/>
    <w:rsid w:val="003D0BB1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4F560B"/>
    <w:rsid w:val="004F57D2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06038"/>
    <w:rsid w:val="0061656A"/>
    <w:rsid w:val="006216D0"/>
    <w:rsid w:val="00625FAD"/>
    <w:rsid w:val="00644F1E"/>
    <w:rsid w:val="00664186"/>
    <w:rsid w:val="006727A3"/>
    <w:rsid w:val="00692300"/>
    <w:rsid w:val="006B2441"/>
    <w:rsid w:val="006D7415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67320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575A1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CE4CBF"/>
    <w:rsid w:val="00D15394"/>
    <w:rsid w:val="00D3006E"/>
    <w:rsid w:val="00D44B86"/>
    <w:rsid w:val="00D5213F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1396"/>
    <w:rsid w:val="00DF2C26"/>
    <w:rsid w:val="00E204BC"/>
    <w:rsid w:val="00E205E4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A5B8D"/>
    <w:rsid w:val="00FB02C3"/>
    <w:rsid w:val="00FD20B2"/>
    <w:rsid w:val="00FD2FCA"/>
    <w:rsid w:val="00FE1CA0"/>
    <w:rsid w:val="00FF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A5B8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5B8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A5B8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A5B8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5B8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157</Words>
  <Characters>897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10</cp:revision>
  <cp:lastPrinted>2016-03-08T08:35:00Z</cp:lastPrinted>
  <dcterms:created xsi:type="dcterms:W3CDTF">2016-06-20T04:15:00Z</dcterms:created>
  <dcterms:modified xsi:type="dcterms:W3CDTF">2016-07-14T04:44:00Z</dcterms:modified>
</cp:coreProperties>
</file>
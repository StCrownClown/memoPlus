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0E" w:rsidRPr="001B11B4" w:rsidRDefault="0095610E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1B11B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95610E" w:rsidRPr="001B11B4" w:rsidRDefault="0095610E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5610E" w:rsidRPr="001B11B4" w:rsidRDefault="0095610E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5610E" w:rsidRPr="001B11B4" w:rsidRDefault="0095610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95610E" w:rsidRPr="001B11B4">
        <w:trPr>
          <w:cantSplit/>
        </w:trPr>
        <w:tc>
          <w:tcPr>
            <w:tcW w:w="3936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 - 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95610E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95610E" w:rsidRPr="001B11B4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#{Value12}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95610E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10E" w:rsidRDefault="0095610E">
      <w:r>
        <w:separator/>
      </w:r>
    </w:p>
  </w:endnote>
  <w:endnote w:type="continuationSeparator" w:id="1">
    <w:p w:rsidR="0095610E" w:rsidRDefault="0095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10E" w:rsidRDefault="0095610E">
      <w:r>
        <w:separator/>
      </w:r>
    </w:p>
  </w:footnote>
  <w:footnote w:type="continuationSeparator" w:id="1">
    <w:p w:rsidR="0095610E" w:rsidRDefault="00956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7</TotalTime>
  <Pages>1</Pages>
  <Words>116</Words>
  <Characters>666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cp:lastPrinted>2016-03-14T09:28:00Z</cp:lastPrinted>
  <dcterms:created xsi:type="dcterms:W3CDTF">2016-06-17T07:49:00Z</dcterms:created>
  <dcterms:modified xsi:type="dcterms:W3CDTF">2016-06-17T07:55:00Z</dcterms:modified>
</cp:coreProperties>
</file>
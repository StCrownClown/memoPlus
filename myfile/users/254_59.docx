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19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คณบดีคณะวิทยาศาสตร์และเทคโนโลยี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คณะวิทยาศาสตร์และเทคโนโลยี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0516.20/ร.1728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17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คณะวิทยาศาสตร์และเทคโนโลยี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ดร.เพลินพิศ ลักษณะนิล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อาจารย์พิเศษสอนวิชา กอ.721 (เทคนิควิจัยทางจุลชีววิทยา) ให้กับนักศึกษาระดับปริญญาโท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12 กันยายน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11:00 - 11:00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 คณะวิทยาศาสตร์และเทคโนโลยี 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เพลินพิศ ลักษณะนิล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
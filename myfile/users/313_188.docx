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6CD" w:rsidRPr="0037428B" w:rsidRDefault="004916CD" w:rsidP="00B03F2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37428B"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>/</w:t>
      </w:r>
      <w:r w:rsidRPr="0037428B">
        <w:rPr>
          <w:rFonts w:ascii="TH SarabunPSK" w:hAnsi="TH SarabunPSK" w:cs="TH SarabunPSK"/>
          <w:sz w:val="32"/>
          <w:szCs w:val="32"/>
        </w:rPr>
        <w:t/>
      </w:r>
    </w:p>
    <w:p w:rsidR="004916CD" w:rsidRPr="0037428B" w:rsidRDefault="004916CD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4916CD" w:rsidRPr="0037428B" w:rsidRDefault="004916CD" w:rsidP="005E680A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</w:rPr>
        <w:t>9 พฤษภาคม 2560</w:t>
      </w:r>
    </w:p>
    <w:p w:rsidR="004916CD" w:rsidRPr="0037428B" w:rsidRDefault="004916C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916CD" w:rsidRDefault="004916CD" w:rsidP="00B03F2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เรื่อง  สงวนสิทธิ์</w:t>
      </w:r>
      <w:r>
        <w:rPr>
          <w:rFonts w:ascii="TH SarabunPSK" w:hAnsi="TH SarabunPSK" w:cs="TH SarabunPSK"/>
          <w:sz w:val="32"/>
          <w:szCs w:val="32"/>
          <w:cs/>
        </w:rPr>
        <w:t>การเรียก</w:t>
      </w:r>
      <w:r w:rsidRPr="0037428B">
        <w:rPr>
          <w:rFonts w:ascii="TH SarabunPSK" w:hAnsi="TH SarabunPSK" w:cs="TH SarabunPSK"/>
          <w:sz w:val="32"/>
          <w:szCs w:val="32"/>
          <w:cs/>
        </w:rPr>
        <w:t>ค่าปรับกรณีส่งมอบบริการ/งานจ้างล่าช้า</w:t>
      </w:r>
    </w:p>
    <w:p w:rsidR="004916CD" w:rsidRPr="0037428B" w:rsidRDefault="004916CD" w:rsidP="00B03F2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916CD" w:rsidRDefault="004916CD" w:rsidP="00B03F2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37428B">
        <w:rPr>
          <w:rFonts w:ascii="TH SarabunPSK" w:hAnsi="TH SarabunPSK" w:cs="TH SarabunPSK"/>
          <w:sz w:val="32"/>
          <w:szCs w:val="32"/>
        </w:rPr>
        <w:t>ผู้จัดการ บริษัท บี.อี.มารูบิชิ (ประเทศไทย) จำกัด</w:t>
      </w:r>
    </w:p>
    <w:p w:rsidR="004916CD" w:rsidRPr="0037428B" w:rsidRDefault="004916CD" w:rsidP="00B03F2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4916CD" w:rsidRPr="0037428B" w:rsidRDefault="004916CD" w:rsidP="009C5D74">
      <w:pPr>
        <w:tabs>
          <w:tab w:val="left" w:pos="709"/>
          <w:tab w:val="left" w:pos="993"/>
        </w:tabs>
        <w:spacing w:line="360" w:lineRule="exact"/>
        <w:ind w:left="993" w:hanging="993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37428B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 xml:space="preserve">หนังสือศูนย์พันธุวิศวกรรมและเทคโนโลยีชีวภาพแห่งชาติ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>
        <w:rPr>
          <w:rFonts w:ascii="TH SarabunPSK" w:hAnsi="TH SarabunPSK" w:cs="TH SarabunPSK"/>
          <w:sz w:val="32"/>
          <w:szCs w:val="32"/>
          <w:cs/>
        </w:rPr>
        <w:t>วท 5402/</w:t>
      </w:r>
      <w:r w:rsidRPr="0037428B">
        <w:rPr>
          <w:rFonts w:ascii="TH SarabunPSK" w:hAnsi="TH SarabunPSK" w:cs="TH SarabunPSK"/>
          <w:sz w:val="32"/>
          <w:szCs w:val="32"/>
        </w:rPr>
        <w:t>808</w:t>
      </w:r>
      <w:r>
        <w:rPr>
          <w:rFonts w:ascii="TH SarabunPSK" w:hAnsi="TH SarabunPSK" w:cs="TH SarabunPSK"/>
          <w:sz w:val="32"/>
          <w:szCs w:val="32"/>
          <w:cs/>
        </w:rPr>
        <w:t>/</w:t>
      </w:r>
      <w:r w:rsidRPr="0037428B">
        <w:rPr>
          <w:rFonts w:ascii="TH SarabunPSK" w:hAnsi="TH SarabunPSK" w:cs="TH SarabunPSK"/>
          <w:sz w:val="32"/>
          <w:szCs w:val="32"/>
        </w:rPr>
        <w:t>2560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37428B">
        <w:rPr>
          <w:rFonts w:ascii="TH SarabunPSK" w:hAnsi="TH SarabunPSK" w:cs="TH SarabunPSK"/>
          <w:sz w:val="32"/>
          <w:szCs w:val="32"/>
        </w:rPr>
        <w:t>8 พฤษภาคม 2560</w:t>
      </w:r>
    </w:p>
    <w:p w:rsidR="004916CD" w:rsidRPr="0037428B" w:rsidRDefault="004916CD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</w:rPr>
        <w:t xml:space="preserve">2.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37428B">
        <w:rPr>
          <w:rFonts w:ascii="TH SarabunPSK" w:hAnsi="TH SarabunPSK" w:cs="TH SarabunPSK"/>
          <w:sz w:val="32"/>
          <w:szCs w:val="32"/>
        </w:rPr>
        <w:t>IV6005-00001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37428B">
        <w:rPr>
          <w:rFonts w:ascii="TH SarabunPSK" w:hAnsi="TH SarabunPSK" w:cs="TH SarabunPSK"/>
          <w:sz w:val="32"/>
          <w:szCs w:val="32"/>
        </w:rPr>
        <w:t>5 พฤษภาคม 2560</w:t>
      </w:r>
    </w:p>
    <w:p w:rsidR="004916CD" w:rsidRPr="0037428B" w:rsidRDefault="004916CD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916CD" w:rsidRDefault="004916CD" w:rsidP="001A3F6C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</w:t>
      </w:r>
      <w:r>
        <w:rPr>
          <w:rFonts w:ascii="TH SarabunPSK" w:hAnsi="TH SarabunPSK" w:cs="TH SarabunPSK"/>
          <w:sz w:val="32"/>
          <w:szCs w:val="32"/>
          <w:cs/>
        </w:rPr>
        <w:t>แจ้งให้ท่านทราบการครบกำหนดการส่งมอบบริการ/งานจ้างเพื่อดำเนินการ</w:t>
      </w:r>
      <w:r w:rsidRPr="0037428B">
        <w:rPr>
          <w:rFonts w:ascii="TH SarabunPSK" w:hAnsi="TH SarabunPSK" w:cs="TH SarabunPSK"/>
          <w:sz w:val="32"/>
          <w:szCs w:val="32"/>
        </w:rPr>
        <w:t>ซ่อม Fermenter BEMT-500-5L จำนวน 1 เครื่อง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ให้แก่ ศูนย์ฯ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 w:rsidRPr="0037428B">
        <w:rPr>
          <w:rFonts w:ascii="TH SarabunPSK" w:hAnsi="TH SarabunPSK" w:cs="TH SarabunPSK"/>
          <w:sz w:val="32"/>
          <w:szCs w:val="32"/>
        </w:rPr>
        <w:t>8 พฤษภาคม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โดย ศูนย์ฯ จะคิดค่าปรับจากท่านเป็นรายวันจนกว่าท่านจะส่งมอบบริการ/งานจ้างได้ครบถ้วนตามที่ตกลงกัน ความละเอียดแจ้งแล้ว นั้น </w:t>
      </w:r>
    </w:p>
    <w:p w:rsidR="004916CD" w:rsidRDefault="004916CD" w:rsidP="001A3F6C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C039FD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ทั้งนี้ ท่านได้ส่งมอบบริการ/งานจ้างให้ ศูนย์ฯ แล้ว เมื่อวันที่ </w:t>
      </w:r>
      <w:r w:rsidRPr="0037428B">
        <w:rPr>
          <w:rFonts w:ascii="TH SarabunPSK" w:hAnsi="TH SarabunPSK" w:cs="TH SarabunPSK"/>
          <w:sz w:val="32"/>
          <w:szCs w:val="32"/>
        </w:rPr>
        <w:t>5 พฤษภาคม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(รายละเอียดตามเอกสารที่อ้างถึง 2) ซึ่งล่าช้ากว่ากำหนด </w:t>
      </w:r>
      <w:r w:rsidRPr="0037428B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วัน ศูนย์ฯ จึงขอแจ้งสงวนสิทธิ์ค่าปรับกรณีท่านส่งมอบบริการ/งานจ้างล่าช้า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>ทั้งสิ้น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500.00</w:t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ห้าร้อยบาทถ้วน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</w:t>
      </w:r>
      <w:r>
        <w:rPr>
          <w:rFonts w:ascii="TH SarabunPSK" w:hAnsi="TH SarabunPSK" w:cs="TH SarabunPSK"/>
          <w:sz w:val="32"/>
          <w:szCs w:val="32"/>
          <w:cs/>
        </w:rPr>
        <w:t>โดย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ศูนย์ฯ จะทำการหักค่าปรับจำนวนดังกล่าวออกจากยอดเงินการชำระค่าบริการ/งานจ้างที่ระบุในเช็คสั่งจ่าย</w:t>
      </w:r>
      <w:r>
        <w:rPr>
          <w:rFonts w:ascii="TH SarabunPSK" w:hAnsi="TH SarabunPSK" w:cs="TH SarabunPSK"/>
          <w:sz w:val="32"/>
          <w:szCs w:val="32"/>
          <w:cs/>
        </w:rPr>
        <w:t>แก่ท่าน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ในวันที่มารับเช็ค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37428B">
        <w:rPr>
          <w:rFonts w:ascii="TH SarabunPSK" w:hAnsi="TH SarabunPSK" w:cs="TH SarabunPSK"/>
          <w:sz w:val="32"/>
          <w:szCs w:val="32"/>
          <w:cs/>
        </w:rPr>
        <w:t>แจ้งไว้</w:t>
      </w:r>
    </w:p>
    <w:p w:rsidR="004916CD" w:rsidRPr="0037428B" w:rsidRDefault="004916CD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1A3F6C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37428B">
        <w:rPr>
          <w:rFonts w:ascii="TH SarabunPSK" w:hAnsi="TH SarabunPSK" w:cs="TH SarabunPSK"/>
          <w:sz w:val="32"/>
          <w:szCs w:val="32"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4916CD" w:rsidRPr="0037428B" w:rsidRDefault="004916C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5E680A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4916CD" w:rsidRPr="0037428B" w:rsidRDefault="004916CD" w:rsidP="005E680A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5E680A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</w:rPr>
        <w:t>(</w:t>
      </w:r>
      <w:r w:rsidRPr="0037428B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37428B">
        <w:rPr>
          <w:rFonts w:ascii="TH SarabunPSK" w:hAnsi="TH SarabunPSK" w:cs="TH SarabunPSK"/>
          <w:sz w:val="32"/>
          <w:szCs w:val="32"/>
        </w:rPr>
        <w:t>)</w:t>
      </w:r>
    </w:p>
    <w:p w:rsidR="004916CD" w:rsidRPr="0037428B" w:rsidRDefault="004916CD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4916CD" w:rsidRPr="0037428B" w:rsidRDefault="004916CD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4916CD" w:rsidRPr="0037428B" w:rsidRDefault="004916C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7428B">
        <w:rPr>
          <w:rFonts w:ascii="TH SarabunPSK" w:hAnsi="TH SarabunPSK" w:cs="TH SarabunPSK"/>
          <w:sz w:val="32"/>
          <w:szCs w:val="32"/>
        </w:rPr>
        <w:t xml:space="preserve">   </w:t>
      </w:r>
    </w:p>
    <w:p w:rsidR="004916CD" w:rsidRPr="0037428B" w:rsidRDefault="004916C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37428B">
        <w:rPr>
          <w:rFonts w:ascii="TH SarabunPSK" w:hAnsi="TH SarabunPSK" w:cs="TH SarabunPSK"/>
          <w:sz w:val="32"/>
          <w:szCs w:val="32"/>
        </w:rPr>
        <w:t xml:space="preserve">FAX </w:t>
      </w:r>
      <w:r w:rsidRPr="0037428B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4916CD" w:rsidRPr="0037428B" w:rsidRDefault="004916CD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3109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ศิริขวัญ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4916CD" w:rsidRPr="0037428B" w:rsidRDefault="004916CD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โทรสาร  0 2564 6</w:t>
      </w:r>
      <w:r>
        <w:rPr>
          <w:rFonts w:ascii="TH SarabunPSK" w:hAnsi="TH SarabunPSK" w:cs="TH SarabunPSK"/>
          <w:sz w:val="32"/>
          <w:szCs w:val="32"/>
          <w:cs/>
        </w:rPr>
        <w:t>699</w:t>
      </w:r>
      <w:r w:rsidRPr="0037428B">
        <w:rPr>
          <w:rFonts w:ascii="TH SarabunPSK" w:hAnsi="TH SarabunPSK" w:cs="TH SarabunPSK"/>
          <w:sz w:val="32"/>
          <w:szCs w:val="32"/>
        </w:rPr>
        <w:t xml:space="preserve">                                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37428B">
        <w:rPr>
          <w:rFonts w:ascii="TH SarabunPSK" w:hAnsi="TH SarabunPSK" w:cs="TH SarabunPSK"/>
          <w:sz w:val="32"/>
          <w:szCs w:val="32"/>
        </w:rPr>
        <w:t xml:space="preserve">      </w:t>
      </w:r>
    </w:p>
    <w:p w:rsidR="004916CD" w:rsidRPr="0037428B" w:rsidRDefault="004916C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4916CD" w:rsidRPr="0037428B" w:rsidSect="009C5D74">
      <w:pgSz w:w="11907" w:h="16840" w:code="9"/>
      <w:pgMar w:top="1797" w:right="1134" w:bottom="1440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6CD" w:rsidRDefault="004916CD">
      <w:r>
        <w:separator/>
      </w:r>
    </w:p>
  </w:endnote>
  <w:endnote w:type="continuationSeparator" w:id="1">
    <w:p w:rsidR="004916CD" w:rsidRDefault="00491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6CD" w:rsidRDefault="004916CD">
      <w:r>
        <w:separator/>
      </w:r>
    </w:p>
  </w:footnote>
  <w:footnote w:type="continuationSeparator" w:id="1">
    <w:p w:rsidR="004916CD" w:rsidRDefault="004916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3318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A87"/>
    <w:rsid w:val="00066F87"/>
    <w:rsid w:val="00067298"/>
    <w:rsid w:val="0007113D"/>
    <w:rsid w:val="0007356E"/>
    <w:rsid w:val="000738ED"/>
    <w:rsid w:val="0007501D"/>
    <w:rsid w:val="00080931"/>
    <w:rsid w:val="00084C2E"/>
    <w:rsid w:val="0008520C"/>
    <w:rsid w:val="0009115C"/>
    <w:rsid w:val="00091658"/>
    <w:rsid w:val="00092C61"/>
    <w:rsid w:val="00094957"/>
    <w:rsid w:val="000A04E0"/>
    <w:rsid w:val="000A2291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D759E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17D97"/>
    <w:rsid w:val="00120CC9"/>
    <w:rsid w:val="00122F1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81D96"/>
    <w:rsid w:val="0018350B"/>
    <w:rsid w:val="00186D74"/>
    <w:rsid w:val="00192961"/>
    <w:rsid w:val="00194929"/>
    <w:rsid w:val="001978B6"/>
    <w:rsid w:val="001A09AA"/>
    <w:rsid w:val="001A0EE3"/>
    <w:rsid w:val="001A30FF"/>
    <w:rsid w:val="001A3F6C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B097B"/>
    <w:rsid w:val="002B70D3"/>
    <w:rsid w:val="002C55EA"/>
    <w:rsid w:val="002C590B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22F0"/>
    <w:rsid w:val="00353B6E"/>
    <w:rsid w:val="00357DCA"/>
    <w:rsid w:val="003611EE"/>
    <w:rsid w:val="00362622"/>
    <w:rsid w:val="00362A21"/>
    <w:rsid w:val="00365E6A"/>
    <w:rsid w:val="003675EF"/>
    <w:rsid w:val="0037428B"/>
    <w:rsid w:val="00375F2E"/>
    <w:rsid w:val="003769D2"/>
    <w:rsid w:val="003775D1"/>
    <w:rsid w:val="0038207E"/>
    <w:rsid w:val="00382EDC"/>
    <w:rsid w:val="00386623"/>
    <w:rsid w:val="003922C5"/>
    <w:rsid w:val="0039308F"/>
    <w:rsid w:val="003945C4"/>
    <w:rsid w:val="003953BE"/>
    <w:rsid w:val="003A1F24"/>
    <w:rsid w:val="003A2A4E"/>
    <w:rsid w:val="003A452D"/>
    <w:rsid w:val="003A6CEF"/>
    <w:rsid w:val="003A7411"/>
    <w:rsid w:val="003A7CC2"/>
    <w:rsid w:val="003B042F"/>
    <w:rsid w:val="003B11E8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60ED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16CD"/>
    <w:rsid w:val="00496023"/>
    <w:rsid w:val="004A3666"/>
    <w:rsid w:val="004A6A40"/>
    <w:rsid w:val="004C0FE9"/>
    <w:rsid w:val="004C31D1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27806"/>
    <w:rsid w:val="00534A6E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E680A"/>
    <w:rsid w:val="005F0225"/>
    <w:rsid w:val="005F168C"/>
    <w:rsid w:val="005F40BE"/>
    <w:rsid w:val="005F67E6"/>
    <w:rsid w:val="00604E2F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138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26E7"/>
    <w:rsid w:val="006B372C"/>
    <w:rsid w:val="006B47BF"/>
    <w:rsid w:val="006B4D3A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227F"/>
    <w:rsid w:val="0073578B"/>
    <w:rsid w:val="0074142E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105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3782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E5CD8"/>
    <w:rsid w:val="008F10B7"/>
    <w:rsid w:val="008F1970"/>
    <w:rsid w:val="008F71C6"/>
    <w:rsid w:val="009002B2"/>
    <w:rsid w:val="00901B17"/>
    <w:rsid w:val="0090597F"/>
    <w:rsid w:val="00910AF7"/>
    <w:rsid w:val="009122D3"/>
    <w:rsid w:val="009147E3"/>
    <w:rsid w:val="009176D8"/>
    <w:rsid w:val="00920F2D"/>
    <w:rsid w:val="009229FB"/>
    <w:rsid w:val="0092382F"/>
    <w:rsid w:val="00924665"/>
    <w:rsid w:val="00924B5C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C5D74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5C76"/>
    <w:rsid w:val="00A46EE7"/>
    <w:rsid w:val="00A47E76"/>
    <w:rsid w:val="00A53350"/>
    <w:rsid w:val="00A54778"/>
    <w:rsid w:val="00A64800"/>
    <w:rsid w:val="00A70F48"/>
    <w:rsid w:val="00A71321"/>
    <w:rsid w:val="00A71A53"/>
    <w:rsid w:val="00A74AAA"/>
    <w:rsid w:val="00A7687F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03F24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D6A"/>
    <w:rsid w:val="00B67161"/>
    <w:rsid w:val="00B70AD3"/>
    <w:rsid w:val="00B747C8"/>
    <w:rsid w:val="00B74BD9"/>
    <w:rsid w:val="00B74E22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3840"/>
    <w:rsid w:val="00BD41A5"/>
    <w:rsid w:val="00BD7D05"/>
    <w:rsid w:val="00BE183A"/>
    <w:rsid w:val="00BE234F"/>
    <w:rsid w:val="00BE3422"/>
    <w:rsid w:val="00BE3804"/>
    <w:rsid w:val="00BE4812"/>
    <w:rsid w:val="00BF7A03"/>
    <w:rsid w:val="00C000DE"/>
    <w:rsid w:val="00C039FD"/>
    <w:rsid w:val="00C03BC5"/>
    <w:rsid w:val="00C0766D"/>
    <w:rsid w:val="00C07C4B"/>
    <w:rsid w:val="00C12C57"/>
    <w:rsid w:val="00C14968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1090"/>
    <w:rsid w:val="00C53E1A"/>
    <w:rsid w:val="00C54148"/>
    <w:rsid w:val="00C6033E"/>
    <w:rsid w:val="00C60F4D"/>
    <w:rsid w:val="00C66BCA"/>
    <w:rsid w:val="00C67DBF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046E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44DE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3F2C"/>
    <w:rsid w:val="00E05F6B"/>
    <w:rsid w:val="00E07B16"/>
    <w:rsid w:val="00E07F19"/>
    <w:rsid w:val="00E134B9"/>
    <w:rsid w:val="00E15715"/>
    <w:rsid w:val="00E261CB"/>
    <w:rsid w:val="00E34D65"/>
    <w:rsid w:val="00E34EE9"/>
    <w:rsid w:val="00E364F5"/>
    <w:rsid w:val="00E40337"/>
    <w:rsid w:val="00E47AA4"/>
    <w:rsid w:val="00E5172B"/>
    <w:rsid w:val="00E52330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61B3"/>
    <w:rsid w:val="00F211B7"/>
    <w:rsid w:val="00F26178"/>
    <w:rsid w:val="00F34BCA"/>
    <w:rsid w:val="00F37A5E"/>
    <w:rsid w:val="00F400CF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35C4"/>
    <w:rsid w:val="00F863A2"/>
    <w:rsid w:val="00F91529"/>
    <w:rsid w:val="00F92779"/>
    <w:rsid w:val="00FA2F66"/>
    <w:rsid w:val="00FA3408"/>
    <w:rsid w:val="00FB093E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968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22F19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2F19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2F19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C14968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22F19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2F19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22F19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83</TotalTime>
  <Pages>1</Pages>
  <Words>243</Words>
  <Characters>1387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20</cp:revision>
  <cp:lastPrinted>2015-10-26T09:18:00Z</cp:lastPrinted>
  <dcterms:created xsi:type="dcterms:W3CDTF">2016-03-14T04:11:00Z</dcterms:created>
  <dcterms:modified xsi:type="dcterms:W3CDTF">2017-04-12T10:51:00Z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
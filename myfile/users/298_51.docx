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A17" w:rsidRPr="00C330FA" w:rsidRDefault="004F2A17" w:rsidP="00B45B19">
      <w:pPr>
        <w:pStyle w:val="Header"/>
        <w:tabs>
          <w:tab w:val="clear" w:pos="8640"/>
        </w:tabs>
        <w:ind w:right="29"/>
        <w:jc w:val="right"/>
        <w:rPr>
          <w:rFonts w:ascii="TH SarabunPSK" w:hAnsi="TH SarabunPSK" w:cs="TH SarabunPSK"/>
          <w:sz w:val="32"/>
          <w:szCs w:val="32"/>
        </w:rPr>
      </w:pPr>
      <w:r w:rsidRPr="00C330FA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6" o:title=""/>
          </v:shape>
        </w:pict>
      </w:r>
    </w:p>
    <w:p w:rsidR="004F2A17" w:rsidRPr="00C330FA" w:rsidRDefault="004F2A17" w:rsidP="00B45B19">
      <w:pPr>
        <w:pStyle w:val="Header"/>
        <w:ind w:right="29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4F2A17" w:rsidRPr="00C330FA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4F2A17" w:rsidRPr="00C330FA" w:rsidRDefault="004F2A17" w:rsidP="00FD125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330F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4F2A17" w:rsidRPr="00C330FA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4F2A17" w:rsidRPr="00C330FA" w:rsidRDefault="004F2A17" w:rsidP="00FD125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330FA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C330FA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4F2A17" w:rsidRPr="00C330FA">
        <w:trPr>
          <w:cantSplit/>
        </w:trPr>
        <w:tc>
          <w:tcPr>
            <w:tcW w:w="8897" w:type="dxa"/>
          </w:tcPr>
          <w:p w:rsidR="004F2A17" w:rsidRPr="00C330FA" w:rsidRDefault="004F2A17" w:rsidP="00FD125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330F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C330FA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C330FA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C330FA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C330F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C330FA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4F2A17" w:rsidRPr="00C330FA" w:rsidRDefault="004F2A17" w:rsidP="00C87B86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4F2A17" w:rsidRPr="00C330FA">
        <w:trPr>
          <w:cantSplit/>
        </w:trPr>
        <w:tc>
          <w:tcPr>
            <w:tcW w:w="8897" w:type="dxa"/>
          </w:tcPr>
          <w:p w:rsidR="004F2A17" w:rsidRPr="00C330FA" w:rsidRDefault="004F2A17" w:rsidP="00FD125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330F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4F2A17" w:rsidRPr="00C330FA" w:rsidRDefault="004F2A17" w:rsidP="00C87B86">
      <w:pPr>
        <w:rPr>
          <w:rFonts w:ascii="TH SarabunPSK" w:hAnsi="TH SarabunPSK" w:cs="TH SarabunPSK"/>
          <w:sz w:val="32"/>
          <w:szCs w:val="32"/>
        </w:rPr>
      </w:pPr>
    </w:p>
    <w:tbl>
      <w:tblPr>
        <w:tblW w:w="8925" w:type="dxa"/>
        <w:tblLayout w:type="fixed"/>
        <w:tblLook w:val="0000"/>
      </w:tblPr>
      <w:tblGrid>
        <w:gridCol w:w="4361"/>
        <w:gridCol w:w="4564"/>
      </w:tblGrid>
      <w:tr w:rsidR="004F2A17" w:rsidRPr="00C330FA" w:rsidTr="00CA473C">
        <w:trPr>
          <w:cantSplit/>
        </w:trPr>
        <w:tc>
          <w:tcPr>
            <w:tcW w:w="4361" w:type="dxa"/>
          </w:tcPr>
          <w:p w:rsidR="004F2A17" w:rsidRPr="00C330FA" w:rsidRDefault="004F2A17" w:rsidP="00FD12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330FA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C330FA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4564" w:type="dxa"/>
          </w:tcPr>
          <w:p w:rsidR="004F2A17" w:rsidRPr="00C330FA" w:rsidRDefault="004F2A17" w:rsidP="00FD12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330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C330FA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4F2A17" w:rsidRPr="00C330FA" w:rsidTr="001F5773">
        <w:trPr>
          <w:cantSplit/>
        </w:trPr>
        <w:tc>
          <w:tcPr>
            <w:tcW w:w="8925" w:type="dxa"/>
            <w:gridSpan w:val="2"/>
          </w:tcPr>
          <w:p w:rsidR="004F2A17" w:rsidRPr="00C330FA" w:rsidRDefault="004F2A17" w:rsidP="00B45B19">
            <w:pPr>
              <w:pStyle w:val="Footer"/>
              <w:tabs>
                <w:tab w:val="clear" w:pos="4320"/>
                <w:tab w:val="clear" w:pos="86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C330FA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ขอขอบคุณ</w:t>
            </w:r>
          </w:p>
        </w:tc>
      </w:tr>
      <w:tr w:rsidR="004F2A17" w:rsidRPr="00C330FA" w:rsidTr="001F5773">
        <w:trPr>
          <w:cantSplit/>
        </w:trPr>
        <w:tc>
          <w:tcPr>
            <w:tcW w:w="8925" w:type="dxa"/>
            <w:gridSpan w:val="2"/>
          </w:tcPr>
          <w:p w:rsidR="004F2A17" w:rsidRPr="00C330FA" w:rsidRDefault="004F2A17" w:rsidP="00FD12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330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 w:rsidRPr="00C330FA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</w:tbl>
    <w:p w:rsidR="004F2A17" w:rsidRPr="00717603" w:rsidRDefault="004F2A17" w:rsidP="00C87B86">
      <w:pPr>
        <w:pStyle w:val="a"/>
        <w:ind w:right="-51"/>
        <w:rPr>
          <w:rFonts w:ascii="TH SarabunPSK" w:hAnsi="TH SarabunPSK" w:cs="TH SarabunPSK"/>
          <w:sz w:val="32"/>
          <w:szCs w:val="32"/>
        </w:rPr>
      </w:pPr>
    </w:p>
    <w:p w:rsidR="004F2A17" w:rsidRPr="00717603" w:rsidRDefault="004F2A17" w:rsidP="007D44B1">
      <w:pPr>
        <w:pStyle w:val="a"/>
        <w:ind w:righ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17603">
        <w:rPr>
          <w:rFonts w:ascii="TH SarabunPSK" w:hAnsi="TH SarabunPSK" w:cs="TH SarabunPSK"/>
          <w:sz w:val="32"/>
          <w:szCs w:val="32"/>
          <w:cs/>
        </w:rPr>
        <w:t>อ้างถึง คำสั่งคณะกรรมการบริหาร ศช. เรื่อง แต่งตั้งคณะอนุกรรมการบริหาร</w:t>
      </w:r>
      <w:r w:rsidRPr="00717603">
        <w:rPr>
          <w:rFonts w:ascii="TH SarabunPSK" w:hAnsi="TH SarabunPSK" w:cs="TH SarabunPSK"/>
          <w:sz w:val="32"/>
          <w:szCs w:val="32"/>
        </w:rPr>
        <w:t/>
      </w:r>
      <w:r w:rsidRPr="00717603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717603">
        <w:rPr>
          <w:rFonts w:ascii="TH SarabunPSK" w:hAnsi="TH SarabunPSK" w:cs="TH SarabunPSK"/>
          <w:sz w:val="32"/>
          <w:szCs w:val="32"/>
        </w:rPr>
        <w:t/>
      </w:r>
      <w:r w:rsidRPr="00717603">
        <w:rPr>
          <w:rFonts w:ascii="TH SarabunPSK" w:hAnsi="TH SarabunPSK" w:cs="TH SarabunPSK"/>
          <w:sz w:val="32"/>
          <w:szCs w:val="32"/>
          <w:cs/>
        </w:rPr>
        <w:t xml:space="preserve"> ได้แต่งตั้งท่านเป็น </w:t>
      </w:r>
      <w:r w:rsidRPr="00717603">
        <w:rPr>
          <w:rFonts w:ascii="TH SarabunPSK" w:hAnsi="TH SarabunPSK" w:cs="TH SarabunPSK"/>
          <w:sz w:val="32"/>
          <w:szCs w:val="32"/>
        </w:rPr>
        <w:t/>
      </w:r>
      <w:r w:rsidRPr="00717603">
        <w:rPr>
          <w:rFonts w:ascii="TH SarabunPSK" w:hAnsi="TH SarabunPSK" w:cs="TH SarabunPSK"/>
          <w:sz w:val="32"/>
          <w:szCs w:val="32"/>
          <w:cs/>
        </w:rPr>
        <w:t xml:space="preserve"> ในคณะอนุกรรมการบริหารหน่วยวิจัยฯ ทั้งนี้ วาระคณะอนุกรรมการบริหารหน่วยวิจัยฯ ดังกล่าว ได้สิ้นสุดลงเมื่อวันที่ </w:t>
      </w:r>
      <w:r w:rsidRPr="00717603">
        <w:rPr>
          <w:rFonts w:ascii="TH SarabunPSK" w:hAnsi="TH SarabunPSK" w:cs="TH SarabunPSK"/>
          <w:sz w:val="32"/>
          <w:szCs w:val="32"/>
        </w:rPr>
        <w:t/>
      </w:r>
      <w:r w:rsidRPr="00717603">
        <w:rPr>
          <w:rFonts w:ascii="TH SarabunPSK" w:hAnsi="TH SarabunPSK" w:cs="TH SarabunPSK"/>
          <w:sz w:val="32"/>
          <w:szCs w:val="32"/>
          <w:cs/>
        </w:rPr>
        <w:t xml:space="preserve"> แล้ว นั้น</w:t>
      </w:r>
    </w:p>
    <w:p w:rsidR="004F2A17" w:rsidRPr="00717603" w:rsidRDefault="004F2A17" w:rsidP="007D44B1">
      <w:pPr>
        <w:pStyle w:val="a"/>
        <w:ind w:right="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4F2A17" w:rsidRPr="00717603" w:rsidRDefault="004F2A17" w:rsidP="007D44B1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17603">
        <w:rPr>
          <w:rFonts w:ascii="TH SarabunPSK" w:hAnsi="TH SarabunPSK" w:cs="TH SarabunPSK"/>
          <w:sz w:val="32"/>
          <w:szCs w:val="32"/>
          <w:cs/>
        </w:rPr>
        <w:t>ในการนี้ ศช. ใคร่ขอขอบพระคุณในความกรุณาของท่านที่ได้สละเวลาอันมีค่าในการให้ข้อคิดเห็น และข้อเสนอแนะที่เป็นประโยชน์ต่อการดำเนินงาน และการบริหารจัดการของหน่วยวิจัยฯ ด้วยดีตลอดมา ศช. หวังเป็นอย่างยิ่งว่าจะได้รับความร่วมมือและความอนุเคราะห์จากท่านในด้านอื่นต่อไป</w:t>
      </w:r>
    </w:p>
    <w:p w:rsidR="004F2A17" w:rsidRPr="00717603" w:rsidRDefault="004F2A17" w:rsidP="007D44B1">
      <w:pPr>
        <w:pStyle w:val="Heading1"/>
        <w:jc w:val="thaiDistribute"/>
        <w:rPr>
          <w:rFonts w:ascii="TH SarabunPSK" w:hAnsi="TH SarabunPSK" w:cs="TH SarabunPSK"/>
          <w:sz w:val="32"/>
          <w:szCs w:val="32"/>
        </w:rPr>
      </w:pPr>
    </w:p>
    <w:p w:rsidR="004F2A17" w:rsidRPr="00717603" w:rsidRDefault="004F2A17" w:rsidP="007D44B1">
      <w:pPr>
        <w:pStyle w:val="Heading1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17603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</w:p>
    <w:p w:rsidR="004F2A17" w:rsidRPr="00717603" w:rsidRDefault="004F2A17" w:rsidP="00670179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4F2A17" w:rsidRPr="00C330FA" w:rsidRDefault="004F2A17" w:rsidP="006A6AE4">
      <w:pPr>
        <w:pStyle w:val="Heading1"/>
        <w:tabs>
          <w:tab w:val="left" w:pos="567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C330FA">
        <w:rPr>
          <w:rFonts w:ascii="TH SarabunPSK" w:hAnsi="TH SarabunPSK" w:cs="TH SarabunPSK"/>
          <w:sz w:val="32"/>
          <w:szCs w:val="32"/>
          <w:cs/>
        </w:rPr>
        <w:t xml:space="preserve">     </w:t>
      </w:r>
    </w:p>
    <w:p w:rsidR="004F2A17" w:rsidRPr="00C330FA" w:rsidRDefault="004F2A17" w:rsidP="00B45B19">
      <w:pPr>
        <w:ind w:left="2268" w:right="29"/>
        <w:jc w:val="center"/>
        <w:rPr>
          <w:rFonts w:ascii="TH SarabunPSK" w:hAnsi="TH SarabunPSK" w:cs="TH SarabunPSK"/>
          <w:sz w:val="32"/>
          <w:szCs w:val="32"/>
          <w:cs/>
        </w:rPr>
      </w:pPr>
      <w:r w:rsidRPr="00C330FA">
        <w:rPr>
          <w:rFonts w:ascii="TH SarabunPSK" w:hAnsi="TH SarabunPSK" w:cs="TH SarabunPSK"/>
          <w:sz w:val="32"/>
          <w:szCs w:val="32"/>
        </w:rPr>
        <w:t/>
      </w:r>
    </w:p>
    <w:p w:rsidR="004F2A17" w:rsidRPr="00C330FA" w:rsidRDefault="004F2A17" w:rsidP="00B45B19">
      <w:pPr>
        <w:ind w:left="2268" w:right="29"/>
        <w:jc w:val="center"/>
        <w:rPr>
          <w:rFonts w:ascii="TH SarabunPSK" w:hAnsi="TH SarabunPSK" w:cs="TH SarabunPSK"/>
          <w:sz w:val="32"/>
          <w:szCs w:val="32"/>
        </w:rPr>
      </w:pPr>
      <w:r w:rsidRPr="00C330FA">
        <w:rPr>
          <w:rFonts w:ascii="TH SarabunPSK" w:hAnsi="TH SarabunPSK" w:cs="TH SarabunPSK"/>
          <w:sz w:val="32"/>
          <w:szCs w:val="32"/>
        </w:rPr>
        <w:t/>
      </w:r>
    </w:p>
    <w:p w:rsidR="004F2A17" w:rsidRPr="00C330FA" w:rsidRDefault="004F2A17" w:rsidP="00B45B19">
      <w:pPr>
        <w:pStyle w:val="Heading1"/>
        <w:ind w:left="2268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4F2A17" w:rsidRPr="00C330FA" w:rsidRDefault="004F2A17" w:rsidP="00670179">
      <w:pPr>
        <w:ind w:left="1440"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4F2A17" w:rsidRPr="00C330FA" w:rsidRDefault="004F2A17" w:rsidP="00670179">
      <w:pPr>
        <w:jc w:val="both"/>
        <w:rPr>
          <w:rFonts w:ascii="TH SarabunPSK" w:hAnsi="TH SarabunPSK" w:cs="TH SarabunPSK"/>
          <w:sz w:val="32"/>
          <w:szCs w:val="32"/>
        </w:rPr>
      </w:pPr>
    </w:p>
    <w:p w:rsidR="004F2A17" w:rsidRPr="00C330FA" w:rsidRDefault="004F2A17" w:rsidP="00B45B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C330FA">
        <w:rPr>
          <w:rFonts w:ascii="TH SarabunPSK" w:hAnsi="TH SarabunPSK" w:cs="TH SarabunPSK"/>
          <w:sz w:val="32"/>
          <w:szCs w:val="32"/>
          <w:cs/>
        </w:rPr>
        <w:t>ฝ่ายประสานงานหน่วยวิจัย</w:t>
      </w:r>
    </w:p>
    <w:p w:rsidR="004F2A17" w:rsidRPr="00C330FA" w:rsidRDefault="004F2A17" w:rsidP="00B45B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C330FA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 ()</w:t>
      </w:r>
    </w:p>
    <w:p w:rsidR="004F2A17" w:rsidRPr="00C330FA" w:rsidRDefault="004F2A17" w:rsidP="00B45B19">
      <w:pPr>
        <w:rPr>
          <w:rFonts w:ascii="TH SarabunPSK" w:hAnsi="TH SarabunPSK" w:cs="TH SarabunPSK"/>
          <w:sz w:val="32"/>
          <w:szCs w:val="32"/>
          <w:cs/>
        </w:rPr>
      </w:pPr>
      <w:r w:rsidRPr="00C330FA">
        <w:rPr>
          <w:rFonts w:ascii="TH SarabunPSK" w:hAnsi="TH SarabunPSK" w:cs="TH SarabunPSK"/>
          <w:sz w:val="32"/>
          <w:szCs w:val="32"/>
          <w:cs/>
        </w:rPr>
        <w:t>โทรสาร  0 2564 6707</w:t>
      </w:r>
    </w:p>
    <w:p w:rsidR="004F2A17" w:rsidRPr="00C330FA" w:rsidRDefault="004F2A17" w:rsidP="00B45B19">
      <w:pPr>
        <w:jc w:val="both"/>
        <w:rPr>
          <w:rFonts w:ascii="TH SarabunPSK" w:hAnsi="TH SarabunPSK" w:cs="TH SarabunPSK"/>
          <w:sz w:val="32"/>
          <w:szCs w:val="32"/>
        </w:rPr>
      </w:pPr>
    </w:p>
    <w:sectPr w:rsidR="004F2A17" w:rsidRPr="00C330FA" w:rsidSect="00B45B19">
      <w:pgSz w:w="11913" w:h="16834" w:code="9"/>
      <w:pgMar w:top="851" w:right="1440" w:bottom="1440" w:left="1797" w:header="720" w:footer="720" w:gutter="0"/>
      <w:paperSrc w:first="15" w:other="15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A17" w:rsidRDefault="004F2A17">
      <w:r>
        <w:separator/>
      </w:r>
    </w:p>
  </w:endnote>
  <w:endnote w:type="continuationSeparator" w:id="1">
    <w:p w:rsidR="004F2A17" w:rsidRDefault="004F2A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A17" w:rsidRDefault="004F2A17">
      <w:r>
        <w:separator/>
      </w:r>
    </w:p>
  </w:footnote>
  <w:footnote w:type="continuationSeparator" w:id="1">
    <w:p w:rsidR="004F2A17" w:rsidRDefault="004F2A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578A0"/>
    <w:rsid w:val="000004EB"/>
    <w:rsid w:val="0000110D"/>
    <w:rsid w:val="00007DFC"/>
    <w:rsid w:val="000159DD"/>
    <w:rsid w:val="00037BE8"/>
    <w:rsid w:val="00037F07"/>
    <w:rsid w:val="0004417F"/>
    <w:rsid w:val="00052760"/>
    <w:rsid w:val="00053C63"/>
    <w:rsid w:val="000646CA"/>
    <w:rsid w:val="00090D95"/>
    <w:rsid w:val="00090E2E"/>
    <w:rsid w:val="00095CA6"/>
    <w:rsid w:val="000A3487"/>
    <w:rsid w:val="000A5BC1"/>
    <w:rsid w:val="000B18C2"/>
    <w:rsid w:val="000B1CB6"/>
    <w:rsid w:val="000E5BAC"/>
    <w:rsid w:val="000E7FB8"/>
    <w:rsid w:val="001231C8"/>
    <w:rsid w:val="0013719C"/>
    <w:rsid w:val="00143B4E"/>
    <w:rsid w:val="00152398"/>
    <w:rsid w:val="00154704"/>
    <w:rsid w:val="00166731"/>
    <w:rsid w:val="00166A7C"/>
    <w:rsid w:val="0017276D"/>
    <w:rsid w:val="00180A0A"/>
    <w:rsid w:val="001A02A4"/>
    <w:rsid w:val="001B2177"/>
    <w:rsid w:val="001B2514"/>
    <w:rsid w:val="001C2522"/>
    <w:rsid w:val="001C5F59"/>
    <w:rsid w:val="001E5112"/>
    <w:rsid w:val="001F2462"/>
    <w:rsid w:val="001F5773"/>
    <w:rsid w:val="001F6D78"/>
    <w:rsid w:val="001F7211"/>
    <w:rsid w:val="0020295B"/>
    <w:rsid w:val="00210AD5"/>
    <w:rsid w:val="00217504"/>
    <w:rsid w:val="00240389"/>
    <w:rsid w:val="002436B8"/>
    <w:rsid w:val="00251452"/>
    <w:rsid w:val="002555A1"/>
    <w:rsid w:val="00255985"/>
    <w:rsid w:val="002625D9"/>
    <w:rsid w:val="00262758"/>
    <w:rsid w:val="00263A6C"/>
    <w:rsid w:val="00265209"/>
    <w:rsid w:val="00267089"/>
    <w:rsid w:val="002841C8"/>
    <w:rsid w:val="0029580C"/>
    <w:rsid w:val="002A5537"/>
    <w:rsid w:val="002D0CCD"/>
    <w:rsid w:val="002E107D"/>
    <w:rsid w:val="002E29ED"/>
    <w:rsid w:val="002F6F83"/>
    <w:rsid w:val="00313CDC"/>
    <w:rsid w:val="00313F39"/>
    <w:rsid w:val="003173A1"/>
    <w:rsid w:val="00317B7A"/>
    <w:rsid w:val="0032153C"/>
    <w:rsid w:val="00345D55"/>
    <w:rsid w:val="003501D5"/>
    <w:rsid w:val="00355DF4"/>
    <w:rsid w:val="0035607F"/>
    <w:rsid w:val="00367A03"/>
    <w:rsid w:val="00372B66"/>
    <w:rsid w:val="003A41C2"/>
    <w:rsid w:val="003A71B5"/>
    <w:rsid w:val="003B470E"/>
    <w:rsid w:val="003D2F2A"/>
    <w:rsid w:val="003D4F1F"/>
    <w:rsid w:val="003D57B8"/>
    <w:rsid w:val="003E28FD"/>
    <w:rsid w:val="003E7206"/>
    <w:rsid w:val="003F03A5"/>
    <w:rsid w:val="003F25DA"/>
    <w:rsid w:val="00416EC2"/>
    <w:rsid w:val="0042050B"/>
    <w:rsid w:val="004671F6"/>
    <w:rsid w:val="004700B2"/>
    <w:rsid w:val="00473A9E"/>
    <w:rsid w:val="00496DDA"/>
    <w:rsid w:val="00497DAB"/>
    <w:rsid w:val="004B5A27"/>
    <w:rsid w:val="004D4C27"/>
    <w:rsid w:val="004F2A17"/>
    <w:rsid w:val="004F42C4"/>
    <w:rsid w:val="0050574E"/>
    <w:rsid w:val="005173C6"/>
    <w:rsid w:val="00547B23"/>
    <w:rsid w:val="00550289"/>
    <w:rsid w:val="00554526"/>
    <w:rsid w:val="005642FF"/>
    <w:rsid w:val="00564FC6"/>
    <w:rsid w:val="00572014"/>
    <w:rsid w:val="00573182"/>
    <w:rsid w:val="00573CD6"/>
    <w:rsid w:val="00576DD5"/>
    <w:rsid w:val="005807E7"/>
    <w:rsid w:val="00584A3C"/>
    <w:rsid w:val="00591229"/>
    <w:rsid w:val="00591644"/>
    <w:rsid w:val="00597994"/>
    <w:rsid w:val="005A2168"/>
    <w:rsid w:val="005A31B2"/>
    <w:rsid w:val="005A4830"/>
    <w:rsid w:val="005B2D9A"/>
    <w:rsid w:val="005B5DC0"/>
    <w:rsid w:val="005D117D"/>
    <w:rsid w:val="005E0FA1"/>
    <w:rsid w:val="005E4AD0"/>
    <w:rsid w:val="006369B2"/>
    <w:rsid w:val="00646108"/>
    <w:rsid w:val="00647DD9"/>
    <w:rsid w:val="00653A60"/>
    <w:rsid w:val="00655146"/>
    <w:rsid w:val="00670179"/>
    <w:rsid w:val="00673BCF"/>
    <w:rsid w:val="00675142"/>
    <w:rsid w:val="00684F26"/>
    <w:rsid w:val="00690486"/>
    <w:rsid w:val="00697D98"/>
    <w:rsid w:val="006A1B64"/>
    <w:rsid w:val="006A6AE4"/>
    <w:rsid w:val="006C70F9"/>
    <w:rsid w:val="006D359D"/>
    <w:rsid w:val="006D69E6"/>
    <w:rsid w:val="006E1AE3"/>
    <w:rsid w:val="006F35EE"/>
    <w:rsid w:val="0070343E"/>
    <w:rsid w:val="00704DD1"/>
    <w:rsid w:val="00705510"/>
    <w:rsid w:val="0071539A"/>
    <w:rsid w:val="00715EAF"/>
    <w:rsid w:val="00717603"/>
    <w:rsid w:val="007249BA"/>
    <w:rsid w:val="00730F91"/>
    <w:rsid w:val="007332B8"/>
    <w:rsid w:val="00750C80"/>
    <w:rsid w:val="00766712"/>
    <w:rsid w:val="00766E60"/>
    <w:rsid w:val="00773445"/>
    <w:rsid w:val="007810B8"/>
    <w:rsid w:val="00787458"/>
    <w:rsid w:val="007912CD"/>
    <w:rsid w:val="007B5E7D"/>
    <w:rsid w:val="007D44B1"/>
    <w:rsid w:val="007F1755"/>
    <w:rsid w:val="007F51F5"/>
    <w:rsid w:val="007F7F47"/>
    <w:rsid w:val="00816D1D"/>
    <w:rsid w:val="00820374"/>
    <w:rsid w:val="00822DC8"/>
    <w:rsid w:val="0084179C"/>
    <w:rsid w:val="00850C28"/>
    <w:rsid w:val="00851B2F"/>
    <w:rsid w:val="008578A0"/>
    <w:rsid w:val="0086775A"/>
    <w:rsid w:val="00876676"/>
    <w:rsid w:val="008808A9"/>
    <w:rsid w:val="00886217"/>
    <w:rsid w:val="00894D13"/>
    <w:rsid w:val="008A15C2"/>
    <w:rsid w:val="008A1CFA"/>
    <w:rsid w:val="008A1F37"/>
    <w:rsid w:val="008B5E72"/>
    <w:rsid w:val="008C17D4"/>
    <w:rsid w:val="008C2A96"/>
    <w:rsid w:val="008C72EC"/>
    <w:rsid w:val="008D2D2A"/>
    <w:rsid w:val="008D7B9A"/>
    <w:rsid w:val="008E0E55"/>
    <w:rsid w:val="008F3FB3"/>
    <w:rsid w:val="008F561F"/>
    <w:rsid w:val="008F6A9B"/>
    <w:rsid w:val="00903F66"/>
    <w:rsid w:val="009304EE"/>
    <w:rsid w:val="00936648"/>
    <w:rsid w:val="00937EFA"/>
    <w:rsid w:val="00946A82"/>
    <w:rsid w:val="00963C44"/>
    <w:rsid w:val="00963DE2"/>
    <w:rsid w:val="00974A7D"/>
    <w:rsid w:val="009809F5"/>
    <w:rsid w:val="00981692"/>
    <w:rsid w:val="009B6591"/>
    <w:rsid w:val="009C59E7"/>
    <w:rsid w:val="009C7BC9"/>
    <w:rsid w:val="009D1154"/>
    <w:rsid w:val="009D434B"/>
    <w:rsid w:val="009D74FB"/>
    <w:rsid w:val="009E069C"/>
    <w:rsid w:val="009E299F"/>
    <w:rsid w:val="009F078C"/>
    <w:rsid w:val="009F59DA"/>
    <w:rsid w:val="009F750D"/>
    <w:rsid w:val="00A007D2"/>
    <w:rsid w:val="00A44647"/>
    <w:rsid w:val="00A4790F"/>
    <w:rsid w:val="00A51393"/>
    <w:rsid w:val="00A6626A"/>
    <w:rsid w:val="00A85315"/>
    <w:rsid w:val="00A946CB"/>
    <w:rsid w:val="00AA0F1F"/>
    <w:rsid w:val="00AB1F48"/>
    <w:rsid w:val="00AC015F"/>
    <w:rsid w:val="00AD1110"/>
    <w:rsid w:val="00AE254B"/>
    <w:rsid w:val="00AE3E2E"/>
    <w:rsid w:val="00AE552E"/>
    <w:rsid w:val="00AF0AE1"/>
    <w:rsid w:val="00B03D70"/>
    <w:rsid w:val="00B26806"/>
    <w:rsid w:val="00B413F3"/>
    <w:rsid w:val="00B45B19"/>
    <w:rsid w:val="00B537AB"/>
    <w:rsid w:val="00B633BE"/>
    <w:rsid w:val="00B74E1C"/>
    <w:rsid w:val="00B76ABF"/>
    <w:rsid w:val="00B844C2"/>
    <w:rsid w:val="00BB440B"/>
    <w:rsid w:val="00BD0AF0"/>
    <w:rsid w:val="00BF5943"/>
    <w:rsid w:val="00C054BB"/>
    <w:rsid w:val="00C22AFB"/>
    <w:rsid w:val="00C32387"/>
    <w:rsid w:val="00C330FA"/>
    <w:rsid w:val="00C37564"/>
    <w:rsid w:val="00C87B86"/>
    <w:rsid w:val="00C87D3B"/>
    <w:rsid w:val="00C91228"/>
    <w:rsid w:val="00CA473C"/>
    <w:rsid w:val="00CE54A8"/>
    <w:rsid w:val="00D17A57"/>
    <w:rsid w:val="00D342EE"/>
    <w:rsid w:val="00D37373"/>
    <w:rsid w:val="00D44575"/>
    <w:rsid w:val="00D45D23"/>
    <w:rsid w:val="00D46C07"/>
    <w:rsid w:val="00D50102"/>
    <w:rsid w:val="00D604E3"/>
    <w:rsid w:val="00D63CB1"/>
    <w:rsid w:val="00D75620"/>
    <w:rsid w:val="00D81145"/>
    <w:rsid w:val="00D83B78"/>
    <w:rsid w:val="00D96DDD"/>
    <w:rsid w:val="00DA4010"/>
    <w:rsid w:val="00DC6B83"/>
    <w:rsid w:val="00DD10DA"/>
    <w:rsid w:val="00DD17BB"/>
    <w:rsid w:val="00DD1B92"/>
    <w:rsid w:val="00E0543F"/>
    <w:rsid w:val="00E10F91"/>
    <w:rsid w:val="00E15E23"/>
    <w:rsid w:val="00E1717D"/>
    <w:rsid w:val="00E623D5"/>
    <w:rsid w:val="00E72522"/>
    <w:rsid w:val="00E87AA4"/>
    <w:rsid w:val="00EC7EE4"/>
    <w:rsid w:val="00EE0508"/>
    <w:rsid w:val="00F02079"/>
    <w:rsid w:val="00F037CD"/>
    <w:rsid w:val="00F12AEA"/>
    <w:rsid w:val="00F6441D"/>
    <w:rsid w:val="00FA7498"/>
    <w:rsid w:val="00FB484A"/>
    <w:rsid w:val="00FC5149"/>
    <w:rsid w:val="00FD125B"/>
    <w:rsid w:val="00FE5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704"/>
    <w:rPr>
      <w:rFonts w:eastAsia="Times New Roman" w:cs="Cordia New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70179"/>
    <w:pPr>
      <w:keepNext/>
      <w:outlineLvl w:val="0"/>
    </w:pPr>
    <w:rPr>
      <w:rFonts w:ascii="EucrosiaUPC" w:eastAsia="Cordia New" w:hAnsi="EucrosiaUPC" w:cs="EucrosiaUPC"/>
      <w:lang w:eastAsia="ja-JP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70179"/>
    <w:pPr>
      <w:keepNext/>
      <w:tabs>
        <w:tab w:val="center" w:pos="5670"/>
      </w:tabs>
      <w:ind w:left="720" w:right="-340" w:hanging="720"/>
      <w:jc w:val="both"/>
      <w:outlineLvl w:val="1"/>
    </w:pPr>
    <w:rPr>
      <w:rFonts w:ascii="EucrosiaUPC" w:eastAsia="Cordia New" w:hAnsi="EucrosiaUPC" w:cs="EucrosiaUPC"/>
      <w:lang w:eastAsia="ja-JP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87AA4"/>
    <w:rPr>
      <w:rFonts w:ascii="Cambria" w:hAnsi="Cambria" w:cs="Angsana New"/>
      <w:b/>
      <w:bCs/>
      <w:kern w:val="3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87AA4"/>
    <w:rPr>
      <w:rFonts w:ascii="Cambria" w:hAnsi="Cambria" w:cs="Angsana New"/>
      <w:b/>
      <w:bCs/>
      <w:i/>
      <w:iCs/>
      <w:sz w:val="35"/>
      <w:szCs w:val="35"/>
    </w:rPr>
  </w:style>
  <w:style w:type="paragraph" w:customStyle="1" w:styleId="a">
    <w:name w:val="เนื้อเรื่อง"/>
    <w:basedOn w:val="Normal"/>
    <w:uiPriority w:val="99"/>
    <w:rsid w:val="00154704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154704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87AA4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1547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87AA4"/>
    <w:rPr>
      <w:rFonts w:eastAsia="Times New Roman" w:cs="Cordia New"/>
      <w:sz w:val="35"/>
      <w:szCs w:val="35"/>
    </w:rPr>
  </w:style>
  <w:style w:type="table" w:styleId="TableGrid">
    <w:name w:val="Table Grid"/>
    <w:basedOn w:val="TableNormal"/>
    <w:uiPriority w:val="99"/>
    <w:rsid w:val="00D44575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8578A0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87AA4"/>
    <w:rPr>
      <w:rFonts w:eastAsia="Times New Roman" w:cs="Cordia New"/>
      <w:sz w:val="35"/>
      <w:szCs w:val="35"/>
    </w:rPr>
  </w:style>
  <w:style w:type="character" w:styleId="Hyperlink">
    <w:name w:val="Hyperlink"/>
    <w:basedOn w:val="DefaultParagraphFont"/>
    <w:uiPriority w:val="99"/>
    <w:rsid w:val="008578A0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76ABF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87AA4"/>
    <w:rPr>
      <w:rFonts w:ascii="Times New Roman" w:hAnsi="Times New Roman" w:cs="Cordi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089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147</Words>
  <Characters>839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Administrator</dc:creator>
  <cp:keywords/>
  <dc:description/>
  <cp:lastModifiedBy>biotec</cp:lastModifiedBy>
  <cp:revision>7</cp:revision>
  <cp:lastPrinted>2015-07-21T06:33:00Z</cp:lastPrinted>
  <dcterms:created xsi:type="dcterms:W3CDTF">2016-11-30T09:09:00Z</dcterms:created>
  <dcterms:modified xsi:type="dcterms:W3CDTF">2016-11-30T09:15:00Z</dcterms:modified>
</cp:coreProperties>
</file>
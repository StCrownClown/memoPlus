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27 ธันวาคม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ผู่ช่วยวิทยากร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คณบดีคณะแพทยศาสตร์ศิริราชพยาบาล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0517.07/18880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6 ธันวาคม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ดร.ดำรง ไม้เรียง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ผู้ช่วยวิทยากรในการจัดประชุมเชิงปฏิบัติการนานาชาติเรื่อง " Advanced R Programming Language for Data Analysis and Statitical Applications (R2017)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17 มกราคม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13:45 - 13:45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คณะแพทยศาสตร์ศิริราชพยาบาล มหาวิทยาลัมหิดล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ดำรง ไม้เรียง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ผู้ช่วยวิทยากรฯ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
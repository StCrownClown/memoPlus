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36A" w:rsidRPr="0006655C" w:rsidRDefault="00C5536A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C5536A" w:rsidRPr="0006655C" w:rsidRDefault="00C5536A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C5536A" w:rsidRPr="0006655C" w:rsidRDefault="00C5536A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10 สิงหาคม 2559</w:t>
      </w:r>
    </w:p>
    <w:p w:rsidR="00C5536A" w:rsidRPr="0006655C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สงวนสิทธิ์การเรียกค่าปรับกรณีส่งมอบสินค้าล่าช้า</w:t>
      </w:r>
    </w:p>
    <w:p w:rsidR="00C5536A" w:rsidRPr="0006655C" w:rsidRDefault="00C5536A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บริษัท ไซน์เอ็นซ์ อินทิเกรชั่น จำกัด</w:t>
      </w:r>
    </w:p>
    <w:p w:rsidR="00C5536A" w:rsidRPr="0006655C" w:rsidRDefault="00C5536A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06655C">
        <w:rPr>
          <w:rFonts w:ascii="TH SarabunPSK" w:hAnsi="TH SarabunPSK" w:cs="TH SarabunPSK"/>
          <w:sz w:val="32"/>
          <w:szCs w:val="32"/>
        </w:rPr>
        <w:t xml:space="preserve">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2041164701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13 กรกฎาคม 2559</w:t>
      </w:r>
    </w:p>
    <w:p w:rsidR="00C5536A" w:rsidRPr="0006655C" w:rsidRDefault="00C5536A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</w:rPr>
        <w:t xml:space="preserve">2.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IV6082514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06655C">
        <w:rPr>
          <w:rFonts w:ascii="TH SarabunPSK" w:hAnsi="TH SarabunPSK" w:cs="TH SarabunPSK"/>
          <w:sz w:val="32"/>
          <w:szCs w:val="32"/>
        </w:rPr>
        <w:t>1 สิงหาคม 2559</w:t>
      </w:r>
    </w:p>
    <w:p w:rsidR="00C5536A" w:rsidRPr="0006655C" w:rsidRDefault="00C5536A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1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ไซน์เอ็นซ์ อินทิเกรชั่น จำกัด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06655C">
        <w:rPr>
          <w:rFonts w:ascii="TH SarabunPSK" w:hAnsi="TH SarabunPSK" w:cs="TH SarabunPSK"/>
          <w:sz w:val="32"/>
          <w:szCs w:val="32"/>
        </w:rPr>
        <w:t xml:space="preserve">5,778.00  </w:t>
      </w:r>
      <w:r w:rsidRPr="0006655C">
        <w:rPr>
          <w:rFonts w:ascii="TH SarabunPSK" w:hAnsi="TH SarabunPSK" w:cs="TH SarabunPSK"/>
          <w:sz w:val="32"/>
          <w:szCs w:val="32"/>
          <w:cs/>
        </w:rPr>
        <w:t>บาท (</w:t>
      </w:r>
      <w:r w:rsidRPr="0006655C">
        <w:rPr>
          <w:rFonts w:ascii="TH SarabunPSK" w:hAnsi="TH SarabunPSK" w:cs="TH SarabunPSK"/>
          <w:sz w:val="32"/>
          <w:szCs w:val="32"/>
        </w:rPr>
        <w:t>ห้าพันเจ็ดร้อยเจ็ดสิบแปดบาทถ้วน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ซึ่งรวมภาษีมูลค่าเพิ่มแล้ว โดยบริษัทฯ 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21 กรกฎาคม 2559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 w:rsidRPr="0006655C">
        <w:rPr>
          <w:rFonts w:ascii="TH SarabunPSK" w:hAnsi="TH SarabunPSK" w:cs="TH SarabunPSK"/>
          <w:sz w:val="32"/>
          <w:szCs w:val="32"/>
        </w:rPr>
        <w:t>7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โดย บริษัทฯ ได้ส่งมอบสินค้าให้ศูนย์ฯ เมื่อวันที่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1 สิงหาคม 2559 </w:t>
      </w:r>
      <w:r w:rsidRPr="0006655C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 w:rsidRPr="0006655C">
        <w:rPr>
          <w:rFonts w:ascii="TH SarabunPSK" w:hAnsi="TH SarabunPSK" w:cs="TH SarabunPSK"/>
          <w:sz w:val="32"/>
          <w:szCs w:val="32"/>
        </w:rPr>
        <w:t>11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นั้น</w:t>
      </w:r>
    </w:p>
    <w:p w:rsidR="00C5536A" w:rsidRPr="0006655C" w:rsidRDefault="00C5536A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B6493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ในการนี้ ศูนย์ฯ จึงขอแจ้งสงวนสิทธิ์ค่าปรับในกรณีส่งมอบสินค้าล่าช้า ตามรายละเอียดข้างต้น     โดยศูนย์ฯ จะคิดค่าปรับเป็นรายวันในอัตราร้อยละ 0.</w:t>
      </w:r>
      <w:r w:rsidRPr="0006655C">
        <w:rPr>
          <w:rFonts w:ascii="TH SarabunPSK" w:hAnsi="TH SarabunPSK" w:cs="TH SarabunPSK"/>
          <w:sz w:val="32"/>
          <w:szCs w:val="32"/>
        </w:rPr>
        <w:t>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0 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 w:rsidRPr="0006655C">
        <w:rPr>
          <w:rFonts w:ascii="TH SarabunPSK" w:hAnsi="TH SarabunPSK" w:cs="TH SarabunPSK"/>
          <w:sz w:val="32"/>
          <w:szCs w:val="32"/>
        </w:rPr>
        <w:t>127.12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06655C">
        <w:rPr>
          <w:rFonts w:ascii="TH SarabunPSK" w:hAnsi="TH SarabunPSK" w:cs="TH SarabunPSK"/>
          <w:sz w:val="32"/>
          <w:szCs w:val="32"/>
        </w:rPr>
        <w:t>หนึ่งร้อยยี่สิบเจ็ดบาทสิบสองสตางค์</w:t>
      </w:r>
      <w:r w:rsidRPr="0006655C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จะทำการหักค่าปรับจำนวนดังกล่าวออกจากยอดเงินการชำระค่าสินค้าที่ระบุในเช็คสั่งจ่ายบริษัทฯ ในวันที่มารับเช็ค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หรือโอนเข้าบัญชีธนาคารตามที่บริษัทฯ แจ้งไว้</w:t>
      </w:r>
    </w:p>
    <w:p w:rsidR="00C5536A" w:rsidRPr="0006655C" w:rsidRDefault="00C5536A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C5536A" w:rsidRPr="0006655C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C5536A" w:rsidRPr="0006655C" w:rsidRDefault="00C5536A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C5536A" w:rsidRPr="0006655C" w:rsidRDefault="00C5536A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C5536A" w:rsidRPr="0006655C" w:rsidRDefault="00C5536A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C5536A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C5536A" w:rsidRPr="0006655C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C5536A" w:rsidRPr="0006655C" w:rsidRDefault="00C5536A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06655C">
        <w:rPr>
          <w:rFonts w:ascii="TH SarabunPSK" w:hAnsi="TH SarabunPSK" w:cs="TH SarabunPSK"/>
          <w:sz w:val="32"/>
          <w:szCs w:val="32"/>
        </w:rPr>
        <w:t>3019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6655C">
        <w:rPr>
          <w:rFonts w:ascii="TH SarabunPSK" w:hAnsi="TH SarabunPSK" w:cs="TH SarabunPSK"/>
          <w:sz w:val="32"/>
          <w:szCs w:val="32"/>
        </w:rPr>
        <w:t>ศิริขวัญ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C5536A" w:rsidRPr="0006655C" w:rsidRDefault="00C5536A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C5536A" w:rsidRPr="0006655C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C5536A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36A" w:rsidRDefault="00C5536A">
      <w:r>
        <w:separator/>
      </w:r>
    </w:p>
  </w:endnote>
  <w:endnote w:type="continuationSeparator" w:id="1">
    <w:p w:rsidR="00C5536A" w:rsidRDefault="00C553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36A" w:rsidRDefault="00C5536A">
      <w:r>
        <w:separator/>
      </w:r>
    </w:p>
  </w:footnote>
  <w:footnote w:type="continuationSeparator" w:id="1">
    <w:p w:rsidR="00C5536A" w:rsidRDefault="00C553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20</TotalTime>
  <Pages>1</Pages>
  <Words>251</Words>
  <Characters>1437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10</cp:revision>
  <cp:lastPrinted>2015-10-26T09:18:00Z</cp:lastPrinted>
  <dcterms:created xsi:type="dcterms:W3CDTF">2016-03-14T04:00:00Z</dcterms:created>
  <dcterms:modified xsi:type="dcterms:W3CDTF">2016-07-12T09:19:00Z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
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B6469B">
      <w:pPr>
        <w:rPr>
          <w:rFonts w:ascii="TH SarabunPSK" w:hAnsi="TH SarabunPSK" w:cs="TH SarabunPSK"/>
          <w:sz w:val="28"/>
          <w:szCs w:val="28"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นางสาว</w:t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>Mr.</w:t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605275" w:rsidRPr="00C519A7" w:rsidRDefault="00605275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605275" w:rsidRPr="00743E7C" w:rsidRDefault="00605275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15 มิถุนายน 2016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#{Value06#ไฟลท์}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#{Value10#เวลา} - #{Value11#เวลา}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#{Value18#เมือง}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#{Value19#เมือง}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605275" w:rsidRPr="009E5261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#{Value07#ไฟลท์}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#{Value12#เวลา}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#{Value13#เวลา}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#{Value20#เมือง}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#{Value21#เมือง}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#{Value08#ไฟลท์}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#{Value14#เวลา} - #{Value15#เวลา}</w:t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#{Value22#เมือง}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#{Value23#เมือง}</w:t>
      </w:r>
    </w:p>
    <w:p w:rsidR="00605275" w:rsidRPr="00C519A7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#{Value09#ไฟลท์}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#{Value16#เวลา}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#{Value17#เวลา}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#{Value24#เมือง}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–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#{Value25#เมือง}</w:t>
      </w:r>
      <w:r w:rsidRPr="00C519A7">
        <w:rPr>
          <w:rFonts w:ascii="TH SarabunPSK" w:hAnsi="TH SarabunPSK" w:cs="TH SarabunPSK"/>
          <w:sz w:val="32"/>
          <w:szCs w:val="32"/>
        </w:rPr>
        <w:tab/>
      </w:r>
    </w:p>
    <w:p w:rsidR="00605275" w:rsidRPr="00C519A7" w:rsidRDefault="00605275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605275" w:rsidRPr="00C519A7" w:rsidRDefault="00605275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605275" w:rsidRPr="00C519A7" w:rsidRDefault="00605275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605275" w:rsidRPr="00C519A7" w:rsidRDefault="00605275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>5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FD20B2" w:rsidRDefault="00605275">
      <w:pPr>
        <w:rPr>
          <w:rFonts w:ascii="TH SarabunPSK" w:hAnsi="TH SarabunPSK" w:cs="TH SarabunPSK"/>
          <w:sz w:val="28"/>
          <w:szCs w:val="28"/>
        </w:rPr>
      </w:pPr>
    </w:p>
    <w:sectPr w:rsidR="00605275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275" w:rsidRDefault="00605275">
      <w:r>
        <w:separator/>
      </w:r>
    </w:p>
  </w:endnote>
  <w:endnote w:type="continuationSeparator" w:id="1">
    <w:p w:rsidR="00605275" w:rsidRDefault="00605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275" w:rsidRDefault="00605275">
      <w:r>
        <w:separator/>
      </w:r>
    </w:p>
  </w:footnote>
  <w:footnote w:type="continuationSeparator" w:id="1">
    <w:p w:rsidR="00605275" w:rsidRDefault="00605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6E9E"/>
    <w:rsid w:val="00257873"/>
    <w:rsid w:val="002654AA"/>
    <w:rsid w:val="0027734F"/>
    <w:rsid w:val="00293198"/>
    <w:rsid w:val="002959CC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187</Words>
  <Characters>1070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3</cp:revision>
  <cp:lastPrinted>2016-03-08T08:35:00Z</cp:lastPrinted>
  <dcterms:created xsi:type="dcterms:W3CDTF">2016-06-16T04:34:00Z</dcterms:created>
  <dcterms:modified xsi:type="dcterms:W3CDTF">2016-06-16T04:35:00Z</dcterms:modified>
</cp:coreProperties>
</file>
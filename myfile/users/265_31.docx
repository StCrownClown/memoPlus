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6064B" w:rsidRPr="009B192D" w:rsidRDefault="00E6064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064B" w:rsidRPr="009B192D" w:rsidRDefault="00E6064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6064B" w:rsidRPr="009B192D" w:rsidTr="00821B7D">
        <w:trPr>
          <w:cantSplit/>
          <w:trHeight w:val="353"/>
        </w:trPr>
        <w:tc>
          <w:tcPr>
            <w:tcW w:w="4361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36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7 เมษายน 2560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ห้างหุ้นส่วนจำกัด เอ.ซี.เอส. ซีนอน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9B192D">
        <w:rPr>
          <w:rFonts w:ascii="TH SarabunPSK" w:hAnsi="TH SarabunPSK" w:cs="TH SarabunPSK"/>
          <w:sz w:val="32"/>
          <w:szCs w:val="32"/>
        </w:rPr>
        <w:t>ห้างหุ้นส่วนจำกัด เอ.ซี.เอส. ซีนอน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B192D">
        <w:rPr>
          <w:rFonts w:ascii="TH SarabunPSK" w:hAnsi="TH SarabunPSK" w:cs="TH SarabunPSK"/>
          <w:sz w:val="32"/>
          <w:szCs w:val="32"/>
        </w:rPr>
        <w:t xml:space="preserve">7,896.60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เจ็ดพันแปดร้อยเก้าสิบหกบาทหกสิบสตางค์)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โดยบริษัทฯ ต้องส่งมอบสินค้าให้ศูนย์ฯ ภายในวันที่ </w:t>
      </w:r>
      <w:r w:rsidRPr="009B192D">
        <w:rPr>
          <w:rFonts w:ascii="TH SarabunPSK" w:hAnsi="TH SarabunPSK" w:cs="TH SarabunPSK"/>
          <w:sz w:val="32"/>
          <w:szCs w:val="32"/>
        </w:rPr>
        <w:t>25 กุมภาพันธ์ 2560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9B192D">
        <w:rPr>
          <w:rFonts w:ascii="TH SarabunPSK" w:hAnsi="TH SarabunPSK" w:cs="TH SarabunPSK"/>
          <w:sz w:val="32"/>
          <w:szCs w:val="32"/>
        </w:rPr>
        <w:t xml:space="preserve">60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4 เมษายน 2560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225101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9B192D">
        <w:rPr>
          <w:rFonts w:ascii="TH SarabunPSK" w:hAnsi="TH SarabunPSK" w:cs="TH SarabunPSK"/>
          <w:sz w:val="32"/>
          <w:szCs w:val="32"/>
        </w:rPr>
        <w:t>24 มีนาคม 2560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9B192D">
        <w:rPr>
          <w:rFonts w:ascii="TH SarabunPSK" w:hAnsi="TH SarabunPSK" w:cs="TH SarabunPSK"/>
          <w:sz w:val="32"/>
          <w:szCs w:val="32"/>
        </w:rPr>
        <w:t xml:space="preserve">38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E6064B" w:rsidRPr="009B192D" w:rsidRDefault="00E6064B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9B192D">
        <w:rPr>
          <w:rFonts w:ascii="TH SarabunPSK" w:hAnsi="TH SarabunPSK" w:cs="TH SarabunPSK"/>
          <w:sz w:val="32"/>
          <w:szCs w:val="32"/>
        </w:rPr>
        <w:t>ห้างหุ้นส่วนจำกัด เอ.ซี.เอส. ซีนอน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38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9B192D">
        <w:rPr>
          <w:rFonts w:ascii="TH SarabunPSK" w:hAnsi="TH SarabunPSK" w:cs="TH SarabunPSK"/>
          <w:sz w:val="32"/>
          <w:szCs w:val="32"/>
        </w:rPr>
        <w:t>2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9B192D">
        <w:rPr>
          <w:rFonts w:ascii="TH SarabunPSK" w:hAnsi="TH SarabunPSK" w:cs="TH SarabunPSK"/>
          <w:sz w:val="32"/>
          <w:szCs w:val="32"/>
        </w:rPr>
        <w:t xml:space="preserve">600.14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หกร้อยบาทสิบสี่สตางค์)</w:t>
      </w: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E6064B" w:rsidRPr="009B192D" w:rsidRDefault="00E6064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</w:p>
    <w:p w:rsidR="00E6064B" w:rsidRPr="009B192D" w:rsidRDefault="00E6064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(นางกชกร วงค์กระสัน)</w:t>
      </w:r>
    </w:p>
    <w:p w:rsidR="00E6064B" w:rsidRPr="009B192D" w:rsidRDefault="00E6064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E6064B" w:rsidRPr="009B192D" w:rsidRDefault="00E6064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9B192D">
        <w:rPr>
          <w:rFonts w:ascii="TH SarabunPSK" w:hAnsi="TH SarabunPSK" w:cs="TH SarabunPSK"/>
          <w:sz w:val="32"/>
          <w:szCs w:val="32"/>
        </w:rPr>
        <w:t>3106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E6064B" w:rsidRPr="009B192D" w:rsidRDefault="00E6064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E6064B" w:rsidRPr="009B192D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4B" w:rsidRDefault="00E6064B">
      <w:r>
        <w:separator/>
      </w:r>
    </w:p>
  </w:endnote>
  <w:endnote w:type="continuationSeparator" w:id="1">
    <w:p w:rsidR="00E6064B" w:rsidRDefault="00E6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4B" w:rsidRDefault="00E6064B">
      <w:r>
        <w:separator/>
      </w:r>
    </w:p>
  </w:footnote>
  <w:footnote w:type="continuationSeparator" w:id="1">
    <w:p w:rsidR="00E6064B" w:rsidRDefault="00E6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226C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60CA8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37AE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74FA2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192D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064B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10</cp:revision>
  <cp:lastPrinted>2015-08-27T03:40:00Z</cp:lastPrinted>
  <dcterms:created xsi:type="dcterms:W3CDTF">2016-07-28T07:00:00Z</dcterms:created>
  <dcterms:modified xsi:type="dcterms:W3CDTF">2016-08-26T03:16:00Z</dcterms:modified>
</cp:coreProperties>
</file>
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คณบดีคณะวิทยาศาสตร์และเทคโนโลยี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0542.07/1214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13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มหาวิทยาลัยราชภัฏสกลนคร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ดร.สรวิศ เผ่าทองศุข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9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10:15 - 10:15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มหาวิทยาลัยราชภัฏสกลนคร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สรวิศ เผ่าทองศุข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
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8D" w:rsidRPr="009B192D" w:rsidRDefault="00313D8D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E7397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313D8D" w:rsidRPr="009B192D" w:rsidRDefault="00313D8D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313D8D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313D8D" w:rsidRPr="009B192D" w:rsidRDefault="00313D8D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313D8D" w:rsidRPr="009B192D" w:rsidTr="00A34D17">
        <w:trPr>
          <w:cantSplit/>
        </w:trPr>
        <w:tc>
          <w:tcPr>
            <w:tcW w:w="8897" w:type="dxa"/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313D8D" w:rsidRPr="009B192D" w:rsidRDefault="00313D8D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313D8D" w:rsidRPr="009B192D" w:rsidTr="00A34D17">
        <w:trPr>
          <w:cantSplit/>
          <w:trHeight w:val="353"/>
        </w:trPr>
        <w:tc>
          <w:tcPr>
            <w:tcW w:w="4361" w:type="dxa"/>
          </w:tcPr>
          <w:p w:rsidR="00313D8D" w:rsidRPr="009B192D" w:rsidRDefault="00313D8D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151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313D8D" w:rsidRPr="009B192D" w:rsidRDefault="00313D8D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4 พฤษภาคม 2560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gridSpan w:val="2"/>
          </w:tcPr>
          <w:p w:rsidR="00313D8D" w:rsidRPr="009B192D" w:rsidRDefault="00313D8D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บริการ/งานจ้าง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บี.อี.มารูบิชิ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gridSpan w:val="2"/>
          </w:tcPr>
          <w:p w:rsidR="00313D8D" w:rsidRPr="009B192D" w:rsidRDefault="00313D8D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313D8D" w:rsidRPr="009B192D" w:rsidRDefault="00313D8D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>ตกลง</w:t>
      </w:r>
      <w:r>
        <w:rPr>
          <w:rFonts w:ascii="TH SarabunPSK" w:hAnsi="TH SarabunPSK" w:cs="TH SarabunPSK"/>
          <w:sz w:val="32"/>
          <w:szCs w:val="32"/>
          <w:cs/>
        </w:rPr>
        <w:t>จ้างดำเนินการ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ซ่อม Fermenter BEMT-500-5L</w:t>
      </w:r>
      <w:r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บี.อี.มารูบิชิ (ประเทศไทย)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53,607.00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ห้าหมื่นสามพันหกร้อยเจ็ดบาทถ้วน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งานจ้าง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30 เมษายน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2041172725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23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313D8D" w:rsidRPr="009B192D" w:rsidRDefault="00313D8D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313D8D" w:rsidRDefault="00313D8D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>บัดนี้ครบกำหนดส่งมอบ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ยังมิได้ส่งมอบ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บริการ/งานจ้างดังกล่าว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>จึงขอแจ้งการเรียกเก็บค่าปรับตามใบสั่ง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จะดำเนินการส่งมอบ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100.00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หนึ่งร้อยบาทถ้วน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หรือร้อยละ 0.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313D8D" w:rsidRDefault="00313D8D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13D8D" w:rsidRPr="009F5F97" w:rsidRDefault="00313D8D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</w:t>
      </w:r>
      <w:r w:rsidRPr="00E373A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บริการ/งานจ้าง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งาน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E373A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บริการ/งานจ้าง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313D8D" w:rsidRPr="00095CE4" w:rsidRDefault="00313D8D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313D8D" w:rsidRPr="009B192D" w:rsidRDefault="00313D8D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313D8D" w:rsidRPr="009B192D" w:rsidRDefault="00313D8D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313D8D" w:rsidRPr="009B192D" w:rsidRDefault="00313D8D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นางสาวศิริขัญ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313D8D" w:rsidRPr="009B192D" w:rsidRDefault="00313D8D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313D8D" w:rsidRPr="009B192D" w:rsidRDefault="00313D8D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313D8D" w:rsidRPr="009B192D" w:rsidRDefault="00313D8D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313D8D" w:rsidRPr="0006655C" w:rsidRDefault="00313D8D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313D8D" w:rsidRDefault="00313D8D"/>
    <w:sectPr w:rsidR="00313D8D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1B4338"/>
    <w:rsid w:val="00270376"/>
    <w:rsid w:val="002E7397"/>
    <w:rsid w:val="00313D8D"/>
    <w:rsid w:val="0037608E"/>
    <w:rsid w:val="0044662A"/>
    <w:rsid w:val="004C2A51"/>
    <w:rsid w:val="0063726C"/>
    <w:rsid w:val="0091393F"/>
    <w:rsid w:val="00954ADE"/>
    <w:rsid w:val="009B192D"/>
    <w:rsid w:val="009D5F5D"/>
    <w:rsid w:val="009F5F97"/>
    <w:rsid w:val="00A34D17"/>
    <w:rsid w:val="00B206B6"/>
    <w:rsid w:val="00E3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224</Words>
  <Characters>1283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dcterms:created xsi:type="dcterms:W3CDTF">2017-04-12T01:58:00Z</dcterms:created>
  <dcterms:modified xsi:type="dcterms:W3CDTF">2017-04-12T02:02:00Z</dcterms:modified>
</cp:coreProperties>
</file>
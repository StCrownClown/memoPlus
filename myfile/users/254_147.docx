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31 ตุลาคม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อาจารย์พิเศษ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คณบดีคณะวิทยาศาสตร์ จุฬาลงกรณ์มหาวิทยาลัย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จุฬาลงกรณ์มหาวิทยาลัย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0512.16/05666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6 กันยายน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คณะวิทยาศาสตร์ จุฬาลงกรณ์มหาวิทยาลัย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ดร.ข้าว ต้นสมบูรณ์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อาจารย์พิเศษบรรยายรายวิชา 2312701 SEMINAR I สอนนิสิตบัณฑิตศึกษา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16 พฤศจิกายน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12:15 - 12:15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จุฬาลงกรณ์มหาวิทยาลัย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ข้าว ต้นสมบูรณ์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อาจารย์พิเศษ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
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6D" w:rsidRPr="0037428B" w:rsidRDefault="00C0766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</w:p>
    <w:p w:rsidR="00C0766D" w:rsidRPr="0037428B" w:rsidRDefault="00C0766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0766D" w:rsidRPr="0037428B" w:rsidRDefault="00C0766D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0766D" w:rsidRPr="0037428B" w:rsidRDefault="00C0766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C0766D" w:rsidRPr="0037428B" w:rsidRDefault="00C0766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0766D" w:rsidRPr="0037428B" w:rsidRDefault="00C0766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0766D" w:rsidRPr="0037428B" w:rsidRDefault="00C0766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C0766D" w:rsidRPr="0037428B" w:rsidRDefault="00C0766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บาท (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0766D" w:rsidRPr="0037428B" w:rsidRDefault="00C0766D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0766D" w:rsidRPr="0037428B" w:rsidRDefault="00C0766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0766D" w:rsidRPr="0037428B" w:rsidRDefault="00C0766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0766D" w:rsidRPr="0037428B" w:rsidRDefault="00C0766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C0766D" w:rsidRPr="0037428B" w:rsidRDefault="00C0766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0766D" w:rsidRPr="0037428B" w:rsidRDefault="00C0766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0766D" w:rsidRPr="0037428B" w:rsidRDefault="00C0766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C0766D" w:rsidRPr="0037428B" w:rsidRDefault="00C0766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0766D" w:rsidRPr="0037428B" w:rsidRDefault="00C0766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0766D" w:rsidRPr="0037428B" w:rsidRDefault="00C0766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0766D" w:rsidRPr="0037428B" w:rsidRDefault="00C0766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C0766D" w:rsidRPr="0037428B" w:rsidRDefault="00C0766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0766D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66D" w:rsidRDefault="00C0766D">
      <w:r>
        <w:separator/>
      </w:r>
    </w:p>
  </w:endnote>
  <w:endnote w:type="continuationSeparator" w:id="1">
    <w:p w:rsidR="00C0766D" w:rsidRDefault="00C07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66D" w:rsidRDefault="00C0766D">
      <w:r>
        <w:separator/>
      </w:r>
    </w:p>
  </w:footnote>
  <w:footnote w:type="continuationSeparator" w:id="1">
    <w:p w:rsidR="00C0766D" w:rsidRDefault="00C07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9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12</cp:revision>
  <cp:lastPrinted>2015-10-26T09:18:00Z</cp:lastPrinted>
  <dcterms:created xsi:type="dcterms:W3CDTF">2016-03-14T04:11:00Z</dcterms:created>
  <dcterms:modified xsi:type="dcterms:W3CDTF">2016-07-12T09:20:00Z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
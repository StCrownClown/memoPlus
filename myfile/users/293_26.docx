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F0D" w:rsidRPr="009542F3" w:rsidRDefault="009D4F0D" w:rsidP="001509D8">
      <w:pPr>
        <w:ind w:left="720" w:hanging="720"/>
        <w:jc w:val="both"/>
        <w:rPr>
          <w:rFonts w:ascii="TH SarabunPSK" w:hAnsi="TH SarabunPSK" w:cs="TH SarabunPSK"/>
          <w:sz w:val="32"/>
          <w:szCs w:val="32"/>
          <w:cs/>
        </w:rPr>
      </w:pPr>
      <w:r w:rsidRPr="009542F3">
        <w:rPr>
          <w:rFonts w:ascii="TH SarabunPSK" w:hAnsi="TH SarabunPSK" w:cs="TH SarabunPSK"/>
          <w:sz w:val="32"/>
          <w:szCs w:val="32"/>
          <w:cs/>
        </w:rPr>
        <w:t xml:space="preserve">ที่ วท </w:t>
      </w:r>
      <w:r w:rsidRPr="009542F3">
        <w:rPr>
          <w:rFonts w:ascii="TH SarabunPSK" w:hAnsi="TH SarabunPSK" w:cs="TH SarabunPSK"/>
          <w:sz w:val="32"/>
          <w:szCs w:val="32"/>
        </w:rPr>
        <w:t xml:space="preserve">5402/              </w:t>
      </w:r>
    </w:p>
    <w:p w:rsidR="009D4F0D" w:rsidRPr="009542F3" w:rsidRDefault="009D4F0D">
      <w:pPr>
        <w:ind w:left="720" w:hanging="720"/>
        <w:jc w:val="both"/>
        <w:rPr>
          <w:rFonts w:ascii="TH SarabunPSK" w:hAnsi="TH SarabunPSK" w:cs="TH SarabunPSK"/>
          <w:sz w:val="32"/>
          <w:szCs w:val="32"/>
        </w:rPr>
      </w:pPr>
      <w:r w:rsidRPr="009542F3">
        <w:rPr>
          <w:rFonts w:ascii="TH SarabunPSK" w:hAnsi="TH SarabunPSK" w:cs="TH SarabunPSK"/>
          <w:sz w:val="32"/>
          <w:szCs w:val="32"/>
        </w:rPr>
        <w:tab/>
      </w:r>
      <w:r w:rsidRPr="009542F3">
        <w:rPr>
          <w:rFonts w:ascii="TH SarabunPSK" w:hAnsi="TH SarabunPSK" w:cs="TH SarabunPSK"/>
          <w:sz w:val="32"/>
          <w:szCs w:val="32"/>
        </w:rPr>
        <w:tab/>
      </w:r>
      <w:r w:rsidRPr="009542F3">
        <w:rPr>
          <w:rFonts w:ascii="TH SarabunPSK" w:hAnsi="TH SarabunPSK" w:cs="TH SarabunPSK"/>
          <w:sz w:val="32"/>
          <w:szCs w:val="32"/>
        </w:rPr>
        <w:tab/>
      </w:r>
      <w:r w:rsidRPr="009542F3">
        <w:rPr>
          <w:rFonts w:ascii="TH SarabunPSK" w:hAnsi="TH SarabunPSK" w:cs="TH SarabunPSK"/>
          <w:sz w:val="32"/>
          <w:szCs w:val="32"/>
        </w:rPr>
        <w:tab/>
      </w:r>
      <w:r w:rsidRPr="009542F3">
        <w:rPr>
          <w:rFonts w:ascii="TH SarabunPSK" w:hAnsi="TH SarabunPSK" w:cs="TH SarabunPSK"/>
          <w:sz w:val="32"/>
          <w:szCs w:val="32"/>
        </w:rPr>
        <w:tab/>
      </w:r>
      <w:r w:rsidRPr="009542F3">
        <w:rPr>
          <w:rFonts w:ascii="TH SarabunPSK" w:hAnsi="TH SarabunPSK" w:cs="TH SarabunPSK"/>
          <w:sz w:val="32"/>
          <w:szCs w:val="32"/>
        </w:rPr>
        <w:tab/>
      </w:r>
      <w:r w:rsidRPr="009542F3">
        <w:rPr>
          <w:rFonts w:ascii="TH SarabunPSK" w:hAnsi="TH SarabunPSK" w:cs="TH SarabunPSK"/>
          <w:sz w:val="32"/>
          <w:szCs w:val="32"/>
        </w:rPr>
        <w:tab/>
      </w:r>
    </w:p>
    <w:p w:rsidR="009D4F0D" w:rsidRPr="009542F3" w:rsidRDefault="009D4F0D" w:rsidP="009542F3">
      <w:pPr>
        <w:pStyle w:val="Heading2"/>
        <w:tabs>
          <w:tab w:val="clear" w:pos="5670"/>
        </w:tabs>
        <w:ind w:left="2268" w:hanging="11"/>
        <w:jc w:val="center"/>
        <w:rPr>
          <w:rFonts w:ascii="TH SarabunPSK" w:hAnsi="TH SarabunPSK" w:cs="TH SarabunPSK"/>
          <w:sz w:val="32"/>
          <w:szCs w:val="32"/>
        </w:rPr>
      </w:pPr>
      <w:r w:rsidRPr="009542F3">
        <w:rPr>
          <w:rFonts w:ascii="TH SarabunPSK" w:hAnsi="TH SarabunPSK" w:cs="TH SarabunPSK"/>
          <w:sz w:val="32"/>
          <w:szCs w:val="32"/>
        </w:rPr>
        <w:t/>
      </w:r>
    </w:p>
    <w:p w:rsidR="009D4F0D" w:rsidRPr="009542F3" w:rsidRDefault="009D4F0D">
      <w:pPr>
        <w:ind w:left="720" w:hanging="720"/>
        <w:jc w:val="both"/>
        <w:rPr>
          <w:rFonts w:ascii="TH SarabunPSK" w:hAnsi="TH SarabunPSK" w:cs="TH SarabunPSK"/>
          <w:sz w:val="32"/>
          <w:szCs w:val="32"/>
        </w:rPr>
      </w:pPr>
    </w:p>
    <w:p w:rsidR="009D4F0D" w:rsidRPr="009542F3" w:rsidRDefault="009D4F0D" w:rsidP="009D08CE">
      <w:pPr>
        <w:tabs>
          <w:tab w:val="left" w:pos="567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542F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9542F3">
        <w:rPr>
          <w:rFonts w:ascii="TH SarabunPSK" w:hAnsi="TH SarabunPSK" w:cs="TH SarabunPSK"/>
          <w:sz w:val="32"/>
          <w:szCs w:val="32"/>
          <w:cs/>
        </w:rPr>
        <w:tab/>
        <w:t>การแต่งตั้งคณะอนุกรรมการบริหาร</w:t>
      </w:r>
      <w:r w:rsidRPr="009542F3">
        <w:rPr>
          <w:rFonts w:ascii="TH SarabunPSK" w:hAnsi="TH SarabunPSK" w:cs="TH SarabunPSK"/>
          <w:sz w:val="32"/>
          <w:szCs w:val="32"/>
        </w:rPr>
        <w:t/>
      </w:r>
    </w:p>
    <w:p w:rsidR="009D4F0D" w:rsidRPr="009542F3" w:rsidRDefault="009D4F0D" w:rsidP="009D08CE">
      <w:pPr>
        <w:tabs>
          <w:tab w:val="left" w:pos="567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542F3">
        <w:rPr>
          <w:rFonts w:ascii="TH SarabunPSK" w:hAnsi="TH SarabunPSK" w:cs="TH SarabunPSK"/>
          <w:sz w:val="32"/>
          <w:szCs w:val="32"/>
          <w:cs/>
        </w:rPr>
        <w:tab/>
        <w:t>ศูนย์พันธุวิศวกรรมและเทคโนโลยีชีวภาพแห่งชาติ</w:t>
      </w:r>
    </w:p>
    <w:p w:rsidR="009D4F0D" w:rsidRPr="009542F3" w:rsidRDefault="009D4F0D">
      <w:pPr>
        <w:ind w:left="720" w:hanging="720"/>
        <w:jc w:val="both"/>
        <w:rPr>
          <w:rFonts w:ascii="TH SarabunPSK" w:hAnsi="TH SarabunPSK" w:cs="TH SarabunPSK"/>
          <w:sz w:val="32"/>
          <w:szCs w:val="32"/>
          <w:cs/>
        </w:rPr>
      </w:pPr>
      <w:r w:rsidRPr="009542F3">
        <w:rPr>
          <w:rFonts w:ascii="TH SarabunPSK" w:hAnsi="TH SarabunPSK" w:cs="TH SarabunPSK"/>
          <w:sz w:val="32"/>
          <w:szCs w:val="32"/>
        </w:rPr>
        <w:tab/>
        <w:t xml:space="preserve"> </w:t>
      </w:r>
    </w:p>
    <w:p w:rsidR="009D4F0D" w:rsidRPr="009542F3" w:rsidRDefault="009D4F0D" w:rsidP="00133720">
      <w:pPr>
        <w:jc w:val="both"/>
        <w:rPr>
          <w:rFonts w:ascii="TH SarabunPSK" w:hAnsi="TH SarabunPSK" w:cs="TH SarabunPSK"/>
          <w:sz w:val="32"/>
          <w:szCs w:val="32"/>
        </w:rPr>
      </w:pPr>
      <w:r w:rsidRPr="009542F3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9542F3">
        <w:rPr>
          <w:rFonts w:ascii="TH SarabunPSK" w:hAnsi="TH SarabunPSK" w:cs="TH SarabunPSK"/>
          <w:sz w:val="32"/>
          <w:szCs w:val="32"/>
        </w:rPr>
        <w:t/>
      </w:r>
      <w:r w:rsidRPr="009542F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D4F0D" w:rsidRPr="009542F3" w:rsidRDefault="009D4F0D" w:rsidP="00C60007">
      <w:pPr>
        <w:tabs>
          <w:tab w:val="left" w:pos="1134"/>
          <w:tab w:val="left" w:pos="1276"/>
        </w:tabs>
        <w:ind w:right="-1"/>
        <w:rPr>
          <w:rFonts w:ascii="TH SarabunPSK" w:hAnsi="TH SarabunPSK" w:cs="TH SarabunPSK"/>
          <w:sz w:val="32"/>
          <w:szCs w:val="32"/>
        </w:rPr>
      </w:pPr>
    </w:p>
    <w:p w:rsidR="009D4F0D" w:rsidRPr="009542F3" w:rsidRDefault="009D4F0D" w:rsidP="00AC198E">
      <w:pPr>
        <w:tabs>
          <w:tab w:val="left" w:pos="1276"/>
        </w:tabs>
        <w:ind w:left="1276" w:hanging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542F3">
        <w:rPr>
          <w:rFonts w:ascii="TH SarabunPSK" w:hAnsi="TH SarabunPSK" w:cs="TH SarabunPSK"/>
          <w:sz w:val="32"/>
          <w:szCs w:val="32"/>
          <w:cs/>
        </w:rPr>
        <w:t>สิ่งที่ส่งมาด้วย</w:t>
      </w:r>
      <w:r w:rsidRPr="009542F3">
        <w:rPr>
          <w:rFonts w:ascii="TH SarabunPSK" w:hAnsi="TH SarabunPSK" w:cs="TH SarabunPSK"/>
          <w:sz w:val="32"/>
          <w:szCs w:val="32"/>
        </w:rPr>
        <w:tab/>
      </w:r>
      <w:r w:rsidRPr="009542F3">
        <w:rPr>
          <w:rFonts w:ascii="TH SarabunPSK" w:hAnsi="TH SarabunPSK" w:cs="TH SarabunPSK"/>
          <w:sz w:val="32"/>
          <w:szCs w:val="32"/>
          <w:cs/>
        </w:rPr>
        <w:t xml:space="preserve">สำเนาคำสั่งคณะกรรมการบริหารศูนย์พันธุวิศวกรรมและเทคโนโลยีชีวภาพแห่งชาติ </w:t>
      </w:r>
      <w:r w:rsidRPr="009542F3">
        <w:rPr>
          <w:rFonts w:ascii="TH SarabunPSK" w:hAnsi="TH SarabunPSK" w:cs="TH SarabunPSK"/>
          <w:noProof/>
          <w:sz w:val="32"/>
          <w:szCs w:val="32"/>
          <w:cs/>
        </w:rPr>
        <w:t xml:space="preserve">ที่ </w:t>
      </w:r>
      <w:r w:rsidRPr="009542F3">
        <w:rPr>
          <w:rFonts w:ascii="TH SarabunPSK" w:hAnsi="TH SarabunPSK" w:cs="TH SarabunPSK"/>
          <w:sz w:val="32"/>
          <w:szCs w:val="32"/>
        </w:rPr>
        <w:t/>
      </w:r>
      <w:r w:rsidRPr="009542F3">
        <w:rPr>
          <w:rFonts w:ascii="TH SarabunPSK" w:hAnsi="TH SarabunPSK" w:cs="TH SarabunPSK"/>
          <w:noProof/>
          <w:sz w:val="32"/>
          <w:szCs w:val="32"/>
          <w:cs/>
        </w:rPr>
        <w:t xml:space="preserve"> เรื่อง แต่งตั้งคณะอนุกรรมการบริหาร</w:t>
      </w:r>
      <w:r w:rsidRPr="009542F3">
        <w:rPr>
          <w:rFonts w:ascii="TH SarabunPSK" w:hAnsi="TH SarabunPSK" w:cs="TH SarabunPSK"/>
          <w:sz w:val="32"/>
          <w:szCs w:val="32"/>
        </w:rPr>
        <w:t/>
      </w:r>
      <w:r w:rsidRPr="009542F3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9542F3">
        <w:rPr>
          <w:rFonts w:ascii="TH SarabunPSK" w:hAnsi="TH SarabunPSK" w:cs="TH SarabunPSK"/>
          <w:noProof/>
          <w:sz w:val="32"/>
          <w:szCs w:val="32"/>
          <w:cs/>
        </w:rPr>
        <w:t xml:space="preserve">ลงวันที่ </w:t>
      </w:r>
      <w:r w:rsidRPr="009542F3">
        <w:rPr>
          <w:rFonts w:ascii="TH SarabunPSK" w:hAnsi="TH SarabunPSK" w:cs="TH SarabunPSK"/>
          <w:sz w:val="32"/>
          <w:szCs w:val="32"/>
        </w:rPr>
        <w:t/>
      </w:r>
    </w:p>
    <w:p w:rsidR="009D4F0D" w:rsidRPr="009542F3" w:rsidRDefault="009D4F0D" w:rsidP="00A21669">
      <w:pPr>
        <w:ind w:left="1440" w:right="-1"/>
        <w:jc w:val="both"/>
        <w:rPr>
          <w:rFonts w:ascii="TH SarabunPSK" w:hAnsi="TH SarabunPSK" w:cs="TH SarabunPSK"/>
          <w:sz w:val="32"/>
          <w:szCs w:val="32"/>
        </w:rPr>
      </w:pPr>
    </w:p>
    <w:p w:rsidR="009D4F0D" w:rsidRPr="009542F3" w:rsidRDefault="009D4F0D" w:rsidP="00E3270F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542F3">
        <w:rPr>
          <w:rFonts w:ascii="TH SarabunPSK" w:hAnsi="TH SarabunPSK" w:cs="TH SarabunPSK"/>
          <w:sz w:val="32"/>
          <w:szCs w:val="32"/>
          <w:cs/>
        </w:rPr>
        <w:t xml:space="preserve">ด้วย ที่ประชุมคณะกรรมการบริหารศูนย์พันธุวิศวกรรมและเทคโนโลยีชีวภาพแห่งชาติ มีมติในคราวประชุม ครั้งที่ </w:t>
      </w:r>
      <w:r w:rsidRPr="009542F3">
        <w:rPr>
          <w:rFonts w:ascii="TH SarabunPSK" w:hAnsi="TH SarabunPSK" w:cs="TH SarabunPSK"/>
          <w:sz w:val="32"/>
          <w:szCs w:val="32"/>
        </w:rPr>
        <w:t/>
      </w:r>
      <w:r w:rsidRPr="009542F3">
        <w:rPr>
          <w:rFonts w:ascii="TH SarabunPSK" w:hAnsi="TH SarabunPSK" w:cs="TH SarabunPSK"/>
          <w:sz w:val="32"/>
          <w:szCs w:val="32"/>
          <w:cs/>
        </w:rPr>
        <w:t xml:space="preserve"> เมื่อวันที่ </w:t>
      </w:r>
      <w:r w:rsidRPr="009542F3">
        <w:rPr>
          <w:rFonts w:ascii="TH SarabunPSK" w:hAnsi="TH SarabunPSK" w:cs="TH SarabunPSK"/>
          <w:sz w:val="32"/>
          <w:szCs w:val="32"/>
        </w:rPr>
        <w:t/>
      </w:r>
      <w:r w:rsidRPr="009542F3">
        <w:rPr>
          <w:rFonts w:ascii="TH SarabunPSK" w:hAnsi="TH SarabunPSK" w:cs="TH SarabunPSK"/>
          <w:sz w:val="32"/>
          <w:szCs w:val="32"/>
          <w:cs/>
        </w:rPr>
        <w:t xml:space="preserve"> แต่งตั้งคณะอนุกรรมการบริหาร</w:t>
      </w:r>
      <w:r w:rsidRPr="009542F3">
        <w:rPr>
          <w:rFonts w:ascii="TH SarabunPSK" w:hAnsi="TH SarabunPSK" w:cs="TH SarabunPSK"/>
          <w:sz w:val="32"/>
          <w:szCs w:val="32"/>
        </w:rPr>
        <w:t/>
      </w:r>
      <w:r w:rsidRPr="009542F3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9542F3">
        <w:rPr>
          <w:rFonts w:ascii="TH SarabunPSK" w:hAnsi="TH SarabunPSK" w:cs="TH SarabunPSK"/>
          <w:sz w:val="32"/>
          <w:szCs w:val="32"/>
          <w:cs/>
        </w:rPr>
        <w:t xml:space="preserve"> และท่านได้รับแต่งตั้งเป็น </w:t>
      </w:r>
      <w:r w:rsidRPr="009542F3">
        <w:rPr>
          <w:rFonts w:ascii="TH SarabunPSK" w:hAnsi="TH SarabunPSK" w:cs="TH SarabunPSK"/>
          <w:sz w:val="32"/>
          <w:szCs w:val="32"/>
        </w:rPr>
        <w:t/>
      </w:r>
      <w:r w:rsidRPr="009542F3">
        <w:rPr>
          <w:rFonts w:ascii="TH SarabunPSK" w:hAnsi="TH SarabunPSK" w:cs="TH SarabunPSK"/>
          <w:sz w:val="32"/>
          <w:szCs w:val="32"/>
          <w:cs/>
        </w:rPr>
        <w:t xml:space="preserve"> ในคณะอนุกรรมการบริหารหน่วยวิจัยฯ ตั้งแต่วันที่ </w:t>
      </w:r>
      <w:r w:rsidRPr="009542F3">
        <w:rPr>
          <w:rFonts w:ascii="TH SarabunPSK" w:hAnsi="TH SarabunPSK" w:cs="TH SarabunPSK"/>
          <w:sz w:val="32"/>
          <w:szCs w:val="32"/>
        </w:rPr>
        <w:t/>
      </w:r>
      <w:r w:rsidRPr="009542F3">
        <w:rPr>
          <w:rFonts w:ascii="TH SarabunPSK" w:hAnsi="TH SarabunPSK" w:cs="TH SarabunPSK"/>
          <w:sz w:val="32"/>
          <w:szCs w:val="32"/>
          <w:cs/>
        </w:rPr>
        <w:t xml:space="preserve"> โดยมีวาระการดำรงตำแหน่งคราวละ </w:t>
      </w:r>
      <w:r w:rsidRPr="009542F3">
        <w:rPr>
          <w:rFonts w:ascii="TH SarabunPSK" w:hAnsi="TH SarabunPSK" w:cs="TH SarabunPSK"/>
          <w:sz w:val="32"/>
          <w:szCs w:val="32"/>
        </w:rPr>
        <w:t>2</w:t>
      </w:r>
      <w:r w:rsidRPr="009542F3">
        <w:rPr>
          <w:rFonts w:ascii="TH SarabunPSK" w:hAnsi="TH SarabunPSK" w:cs="TH SarabunPSK"/>
          <w:sz w:val="32"/>
          <w:szCs w:val="32"/>
          <w:cs/>
        </w:rPr>
        <w:t xml:space="preserve"> ปี ดังรายละเอียดปรากฏตามสิ่งที่ส่งมาด้วย </w:t>
      </w:r>
    </w:p>
    <w:p w:rsidR="009D4F0D" w:rsidRPr="009542F3" w:rsidRDefault="009D4F0D" w:rsidP="00E3270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D4F0D" w:rsidRPr="009542F3" w:rsidRDefault="009D4F0D" w:rsidP="00E3270F">
      <w:pPr>
        <w:pStyle w:val="Heading1"/>
        <w:tabs>
          <w:tab w:val="left" w:pos="709"/>
        </w:tabs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542F3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 ศูนย์ฯ หวังเป็นอย่างยิ่งว่าจะได้รับคำแนะนำอันเป็นประโยชน์ต่อการบริหารจัดการหน่วยวิจัยฯ จากท่าน และขอขอบคุณมา ณ โอกาสนี้</w:t>
      </w:r>
    </w:p>
    <w:p w:rsidR="009D4F0D" w:rsidRPr="009542F3" w:rsidRDefault="009D4F0D" w:rsidP="009542F3">
      <w:pPr>
        <w:ind w:right="-340"/>
        <w:jc w:val="both"/>
        <w:rPr>
          <w:rFonts w:ascii="TH SarabunPSK" w:hAnsi="TH SarabunPSK" w:cs="TH SarabunPSK"/>
          <w:sz w:val="32"/>
          <w:szCs w:val="32"/>
        </w:rPr>
      </w:pPr>
      <w:r w:rsidRPr="009542F3">
        <w:rPr>
          <w:rFonts w:ascii="TH SarabunPSK" w:hAnsi="TH SarabunPSK" w:cs="TH SarabunPSK"/>
          <w:sz w:val="32"/>
          <w:szCs w:val="32"/>
        </w:rPr>
        <w:tab/>
        <w:t xml:space="preserve"> </w:t>
      </w:r>
    </w:p>
    <w:p w:rsidR="009D4F0D" w:rsidRPr="009542F3" w:rsidRDefault="009D4F0D" w:rsidP="009542F3">
      <w:pPr>
        <w:pStyle w:val="Heading1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9542F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9D4F0D" w:rsidRPr="009542F3" w:rsidRDefault="009D4F0D" w:rsidP="009542F3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9D4F0D" w:rsidRPr="009542F3" w:rsidRDefault="009D4F0D" w:rsidP="009542F3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9D4F0D" w:rsidRPr="009542F3" w:rsidRDefault="009D4F0D" w:rsidP="009542F3">
      <w:pPr>
        <w:ind w:left="2268" w:right="29"/>
        <w:jc w:val="center"/>
        <w:rPr>
          <w:rFonts w:ascii="TH SarabunPSK" w:hAnsi="TH SarabunPSK" w:cs="TH SarabunPSK"/>
          <w:sz w:val="32"/>
          <w:szCs w:val="32"/>
          <w:cs/>
        </w:rPr>
      </w:pPr>
      <w:r w:rsidRPr="009542F3">
        <w:rPr>
          <w:rFonts w:ascii="TH SarabunPSK" w:hAnsi="TH SarabunPSK" w:cs="TH SarabunPSK"/>
          <w:sz w:val="32"/>
          <w:szCs w:val="32"/>
        </w:rPr>
        <w:t/>
      </w:r>
    </w:p>
    <w:p w:rsidR="009D4F0D" w:rsidRPr="009542F3" w:rsidRDefault="009D4F0D" w:rsidP="009542F3">
      <w:pPr>
        <w:ind w:left="2268" w:right="29"/>
        <w:jc w:val="center"/>
        <w:rPr>
          <w:rFonts w:ascii="TH SarabunPSK" w:hAnsi="TH SarabunPSK" w:cs="TH SarabunPSK"/>
          <w:sz w:val="32"/>
          <w:szCs w:val="32"/>
        </w:rPr>
      </w:pPr>
      <w:r w:rsidRPr="009542F3">
        <w:rPr>
          <w:rFonts w:ascii="TH SarabunPSK" w:hAnsi="TH SarabunPSK" w:cs="TH SarabunPSK"/>
          <w:sz w:val="32"/>
          <w:szCs w:val="32"/>
        </w:rPr>
        <w:t/>
      </w:r>
    </w:p>
    <w:p w:rsidR="009D4F0D" w:rsidRPr="009542F3" w:rsidRDefault="009D4F0D" w:rsidP="009542F3">
      <w:pPr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9542F3">
        <w:rPr>
          <w:rFonts w:ascii="TH SarabunPSK" w:hAnsi="TH SarabunPSK" w:cs="TH SarabunPSK"/>
          <w:sz w:val="32"/>
          <w:szCs w:val="32"/>
        </w:rPr>
        <w:t/>
      </w:r>
    </w:p>
    <w:p w:rsidR="009D4F0D" w:rsidRPr="009542F3" w:rsidRDefault="009D4F0D" w:rsidP="009542F3">
      <w:pPr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9542F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9D4F0D" w:rsidRPr="009542F3" w:rsidRDefault="009D4F0D" w:rsidP="009542F3">
      <w:pPr>
        <w:jc w:val="both"/>
        <w:rPr>
          <w:rFonts w:ascii="TH SarabunPSK" w:hAnsi="TH SarabunPSK" w:cs="TH SarabunPSK"/>
          <w:sz w:val="32"/>
          <w:szCs w:val="32"/>
        </w:rPr>
      </w:pPr>
    </w:p>
    <w:p w:rsidR="009D4F0D" w:rsidRPr="009542F3" w:rsidRDefault="009D4F0D" w:rsidP="009542F3">
      <w:pPr>
        <w:jc w:val="both"/>
        <w:rPr>
          <w:rFonts w:ascii="TH SarabunPSK" w:hAnsi="TH SarabunPSK" w:cs="TH SarabunPSK"/>
          <w:sz w:val="32"/>
          <w:szCs w:val="32"/>
        </w:rPr>
      </w:pPr>
    </w:p>
    <w:p w:rsidR="009D4F0D" w:rsidRPr="009542F3" w:rsidRDefault="009D4F0D" w:rsidP="009542F3">
      <w:pPr>
        <w:jc w:val="both"/>
        <w:rPr>
          <w:rFonts w:ascii="TH SarabunPSK" w:hAnsi="TH SarabunPSK" w:cs="TH SarabunPSK"/>
          <w:sz w:val="32"/>
          <w:szCs w:val="32"/>
        </w:rPr>
      </w:pPr>
      <w:r w:rsidRPr="009542F3">
        <w:rPr>
          <w:rFonts w:ascii="TH SarabunPSK" w:hAnsi="TH SarabunPSK" w:cs="TH SarabunPSK"/>
          <w:sz w:val="32"/>
          <w:szCs w:val="32"/>
          <w:cs/>
        </w:rPr>
        <w:t>ฝ่ายประสานงานหน่วยวิจัย</w:t>
      </w:r>
    </w:p>
    <w:p w:rsidR="009D4F0D" w:rsidRPr="009542F3" w:rsidRDefault="009D4F0D" w:rsidP="009542F3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9542F3">
        <w:rPr>
          <w:rFonts w:ascii="TH SarabunPSK" w:hAnsi="TH SarabunPSK" w:cs="TH SarabunPSK"/>
          <w:sz w:val="32"/>
          <w:szCs w:val="32"/>
          <w:cs/>
        </w:rPr>
        <w:t xml:space="preserve">โทร.  </w:t>
      </w:r>
      <w:r w:rsidRPr="009542F3">
        <w:rPr>
          <w:rFonts w:ascii="TH SarabunPSK" w:hAnsi="TH SarabunPSK" w:cs="TH SarabunPSK"/>
          <w:sz w:val="32"/>
          <w:szCs w:val="32"/>
        </w:rPr>
        <w:t>0 2564 6700</w:t>
      </w:r>
      <w:r w:rsidRPr="009542F3">
        <w:rPr>
          <w:rFonts w:ascii="TH SarabunPSK" w:hAnsi="TH SarabunPSK" w:cs="TH SarabunPSK"/>
          <w:sz w:val="32"/>
          <w:szCs w:val="32"/>
          <w:cs/>
        </w:rPr>
        <w:t xml:space="preserve"> ต่อ </w:t>
      </w:r>
      <w:r w:rsidRPr="009542F3">
        <w:rPr>
          <w:rFonts w:ascii="TH SarabunPSK" w:hAnsi="TH SarabunPSK" w:cs="TH SarabunPSK"/>
          <w:sz w:val="32"/>
          <w:szCs w:val="32"/>
        </w:rPr>
        <w:t/>
      </w:r>
      <w:r w:rsidRPr="009542F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542F3">
        <w:rPr>
          <w:rFonts w:ascii="TH SarabunPSK" w:hAnsi="TH SarabunPSK" w:cs="TH SarabunPSK"/>
          <w:sz w:val="32"/>
          <w:szCs w:val="32"/>
        </w:rPr>
        <w:t>)</w:t>
      </w:r>
    </w:p>
    <w:p w:rsidR="009D4F0D" w:rsidRPr="009542F3" w:rsidRDefault="009D4F0D" w:rsidP="009542F3">
      <w:pPr>
        <w:jc w:val="both"/>
        <w:rPr>
          <w:rFonts w:ascii="TH SarabunPSK" w:hAnsi="TH SarabunPSK" w:cs="TH SarabunPSK"/>
          <w:sz w:val="32"/>
          <w:szCs w:val="32"/>
        </w:rPr>
      </w:pPr>
      <w:r w:rsidRPr="009542F3">
        <w:rPr>
          <w:rFonts w:ascii="TH SarabunPSK" w:hAnsi="TH SarabunPSK" w:cs="TH SarabunPSK"/>
          <w:sz w:val="32"/>
          <w:szCs w:val="32"/>
          <w:cs/>
        </w:rPr>
        <w:t xml:space="preserve">โทรสาร </w:t>
      </w:r>
      <w:r w:rsidRPr="009542F3">
        <w:rPr>
          <w:rFonts w:ascii="TH SarabunPSK" w:hAnsi="TH SarabunPSK" w:cs="TH SarabunPSK"/>
          <w:sz w:val="32"/>
          <w:szCs w:val="32"/>
        </w:rPr>
        <w:t xml:space="preserve"> 0 2564 6707</w:t>
      </w:r>
    </w:p>
    <w:sectPr w:rsidR="009D4F0D" w:rsidRPr="009542F3" w:rsidSect="009542F3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F0D" w:rsidRDefault="009D4F0D">
      <w:r>
        <w:separator/>
      </w:r>
    </w:p>
  </w:endnote>
  <w:endnote w:type="continuationSeparator" w:id="1">
    <w:p w:rsidR="009D4F0D" w:rsidRDefault="009D4F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F0D" w:rsidRDefault="009D4F0D">
      <w:r>
        <w:separator/>
      </w:r>
    </w:p>
  </w:footnote>
  <w:footnote w:type="continuationSeparator" w:id="1">
    <w:p w:rsidR="009D4F0D" w:rsidRDefault="009D4F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2D6B"/>
    <w:rsid w:val="00004CA9"/>
    <w:rsid w:val="00031474"/>
    <w:rsid w:val="00034B6A"/>
    <w:rsid w:val="00036355"/>
    <w:rsid w:val="00051D8E"/>
    <w:rsid w:val="000942CF"/>
    <w:rsid w:val="000C072A"/>
    <w:rsid w:val="000D469D"/>
    <w:rsid w:val="00107F43"/>
    <w:rsid w:val="00133720"/>
    <w:rsid w:val="001509D8"/>
    <w:rsid w:val="00157FA4"/>
    <w:rsid w:val="0018026F"/>
    <w:rsid w:val="001B4612"/>
    <w:rsid w:val="001C2D6B"/>
    <w:rsid w:val="001D0393"/>
    <w:rsid w:val="002032FE"/>
    <w:rsid w:val="00212F8A"/>
    <w:rsid w:val="0023283D"/>
    <w:rsid w:val="00236A45"/>
    <w:rsid w:val="00250E31"/>
    <w:rsid w:val="002535B4"/>
    <w:rsid w:val="002947FC"/>
    <w:rsid w:val="0029724B"/>
    <w:rsid w:val="002A0EDF"/>
    <w:rsid w:val="002B0A60"/>
    <w:rsid w:val="002B6BAC"/>
    <w:rsid w:val="002E4751"/>
    <w:rsid w:val="00351649"/>
    <w:rsid w:val="00384F56"/>
    <w:rsid w:val="003A4105"/>
    <w:rsid w:val="003A5B3F"/>
    <w:rsid w:val="003D2416"/>
    <w:rsid w:val="0041035E"/>
    <w:rsid w:val="004239FD"/>
    <w:rsid w:val="00443A71"/>
    <w:rsid w:val="004714DE"/>
    <w:rsid w:val="00492386"/>
    <w:rsid w:val="0049707C"/>
    <w:rsid w:val="00497A07"/>
    <w:rsid w:val="004A61D8"/>
    <w:rsid w:val="004B2829"/>
    <w:rsid w:val="004D248B"/>
    <w:rsid w:val="004F0EBB"/>
    <w:rsid w:val="00501DDF"/>
    <w:rsid w:val="005269CF"/>
    <w:rsid w:val="005307D1"/>
    <w:rsid w:val="0053478C"/>
    <w:rsid w:val="00554304"/>
    <w:rsid w:val="00561696"/>
    <w:rsid w:val="005939DB"/>
    <w:rsid w:val="005C628F"/>
    <w:rsid w:val="0060300F"/>
    <w:rsid w:val="00621D09"/>
    <w:rsid w:val="0069107D"/>
    <w:rsid w:val="006950C3"/>
    <w:rsid w:val="006B58ED"/>
    <w:rsid w:val="006D41D6"/>
    <w:rsid w:val="006F0B2A"/>
    <w:rsid w:val="006F5CB3"/>
    <w:rsid w:val="007156DD"/>
    <w:rsid w:val="0073107A"/>
    <w:rsid w:val="00751840"/>
    <w:rsid w:val="00756440"/>
    <w:rsid w:val="00763C0D"/>
    <w:rsid w:val="00780612"/>
    <w:rsid w:val="0079307D"/>
    <w:rsid w:val="007955C1"/>
    <w:rsid w:val="007A19AF"/>
    <w:rsid w:val="007B3DB0"/>
    <w:rsid w:val="007C0A37"/>
    <w:rsid w:val="007C778C"/>
    <w:rsid w:val="0082317C"/>
    <w:rsid w:val="00847D0E"/>
    <w:rsid w:val="00857A87"/>
    <w:rsid w:val="00890188"/>
    <w:rsid w:val="00893451"/>
    <w:rsid w:val="008939E8"/>
    <w:rsid w:val="008C6EC6"/>
    <w:rsid w:val="008D11C1"/>
    <w:rsid w:val="009046FB"/>
    <w:rsid w:val="009103DF"/>
    <w:rsid w:val="009542F3"/>
    <w:rsid w:val="00966C22"/>
    <w:rsid w:val="009716F3"/>
    <w:rsid w:val="00972C4A"/>
    <w:rsid w:val="009810E6"/>
    <w:rsid w:val="00990508"/>
    <w:rsid w:val="009A5B3B"/>
    <w:rsid w:val="009B04A9"/>
    <w:rsid w:val="009B63F5"/>
    <w:rsid w:val="009D08CE"/>
    <w:rsid w:val="009D4F0D"/>
    <w:rsid w:val="009D6CDE"/>
    <w:rsid w:val="009E0BD8"/>
    <w:rsid w:val="009E3497"/>
    <w:rsid w:val="009F1499"/>
    <w:rsid w:val="00A10CE7"/>
    <w:rsid w:val="00A21669"/>
    <w:rsid w:val="00A273CA"/>
    <w:rsid w:val="00A40F51"/>
    <w:rsid w:val="00A718EC"/>
    <w:rsid w:val="00A73B8F"/>
    <w:rsid w:val="00A86183"/>
    <w:rsid w:val="00A94E6C"/>
    <w:rsid w:val="00AC198E"/>
    <w:rsid w:val="00AD5456"/>
    <w:rsid w:val="00AD7E8A"/>
    <w:rsid w:val="00AE3171"/>
    <w:rsid w:val="00B120E5"/>
    <w:rsid w:val="00B33751"/>
    <w:rsid w:val="00B407BF"/>
    <w:rsid w:val="00B51B7E"/>
    <w:rsid w:val="00BB5AC3"/>
    <w:rsid w:val="00BB7259"/>
    <w:rsid w:val="00C019F9"/>
    <w:rsid w:val="00C26512"/>
    <w:rsid w:val="00C41756"/>
    <w:rsid w:val="00C451EF"/>
    <w:rsid w:val="00C51B55"/>
    <w:rsid w:val="00C57377"/>
    <w:rsid w:val="00C60007"/>
    <w:rsid w:val="00C6085C"/>
    <w:rsid w:val="00CB76ED"/>
    <w:rsid w:val="00CF4829"/>
    <w:rsid w:val="00D03421"/>
    <w:rsid w:val="00D44F41"/>
    <w:rsid w:val="00D6305D"/>
    <w:rsid w:val="00DE0E1A"/>
    <w:rsid w:val="00E20C1A"/>
    <w:rsid w:val="00E235B4"/>
    <w:rsid w:val="00E3270F"/>
    <w:rsid w:val="00E56248"/>
    <w:rsid w:val="00E70BAB"/>
    <w:rsid w:val="00E76B48"/>
    <w:rsid w:val="00EB6C12"/>
    <w:rsid w:val="00EE2639"/>
    <w:rsid w:val="00F42DE3"/>
    <w:rsid w:val="00F845FC"/>
    <w:rsid w:val="00F87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EucrosiaUPC" w:hAnsi="EucrosiaUPC" w:cs="EucrosiaUPC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center" w:pos="5670"/>
      </w:tabs>
      <w:ind w:left="720" w:right="-340" w:hanging="720"/>
      <w:jc w:val="both"/>
      <w:outlineLvl w:val="1"/>
    </w:pPr>
    <w:rPr>
      <w:rFonts w:ascii="EucrosiaUPC" w:hAnsi="EucrosiaUPC" w:cs="EucrosiaUPC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center" w:pos="5670"/>
      </w:tabs>
      <w:jc w:val="both"/>
      <w:outlineLvl w:val="2"/>
    </w:pPr>
    <w:rPr>
      <w:rFonts w:ascii="EucrosiaUPC" w:hAnsi="EucrosiaUPC" w:cs="EucrosiaUPC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542F3"/>
    <w:rPr>
      <w:rFonts w:ascii="EucrosiaUPC" w:hAnsi="EucrosiaUPC" w:cs="EucrosiaUPC"/>
      <w:sz w:val="28"/>
      <w:szCs w:val="28"/>
      <w:lang w:val="en-US" w:eastAsia="ja-JP" w:bidi="th-T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624"/>
    <w:rPr>
      <w:rFonts w:asciiTheme="majorHAnsi" w:eastAsiaTheme="majorEastAsia" w:hAnsiTheme="majorHAnsi" w:cstheme="majorBidi"/>
      <w:b/>
      <w:bCs/>
      <w:i/>
      <w:iCs/>
      <w:sz w:val="28"/>
      <w:szCs w:val="35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624"/>
    <w:rPr>
      <w:rFonts w:asciiTheme="majorHAnsi" w:eastAsiaTheme="majorEastAsia" w:hAnsiTheme="majorHAnsi" w:cstheme="majorBidi"/>
      <w:b/>
      <w:bCs/>
      <w:sz w:val="26"/>
      <w:szCs w:val="33"/>
      <w:lang w:eastAsia="ja-JP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624"/>
    <w:rPr>
      <w:sz w:val="20"/>
      <w:szCs w:val="25"/>
      <w:lang w:eastAsia="ja-JP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0624"/>
    <w:rPr>
      <w:sz w:val="20"/>
      <w:szCs w:val="25"/>
      <w:lang w:eastAsia="ja-JP"/>
    </w:rPr>
  </w:style>
  <w:style w:type="paragraph" w:customStyle="1" w:styleId="a">
    <w:name w:val="เนื้อเรื่อง"/>
    <w:basedOn w:val="Normal"/>
    <w:uiPriority w:val="99"/>
    <w:rsid w:val="00107F43"/>
    <w:pPr>
      <w:ind w:right="386"/>
    </w:pPr>
    <w:rPr>
      <w:rFonts w:ascii="Times New Roman" w:hAnsi="Times New Roman" w:cs="Cordia New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5C628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24"/>
    <w:rPr>
      <w:rFonts w:ascii="Times New Roman" w:hAnsi="Times New Roman"/>
      <w:sz w:val="0"/>
      <w:szCs w:val="0"/>
      <w:lang w:eastAsia="ja-JP"/>
    </w:rPr>
  </w:style>
  <w:style w:type="paragraph" w:styleId="BodyText">
    <w:name w:val="Body Text"/>
    <w:basedOn w:val="Normal"/>
    <w:link w:val="BodyTextChar"/>
    <w:uiPriority w:val="99"/>
    <w:rsid w:val="009D6CDE"/>
    <w:pPr>
      <w:jc w:val="both"/>
    </w:pPr>
    <w:rPr>
      <w:rFonts w:ascii="Browallia New" w:hAnsi="Browallia New" w:cs="Browallia New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70624"/>
    <w:rPr>
      <w:sz w:val="20"/>
      <w:szCs w:val="25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753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155</Words>
  <Characters>888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 5202/</dc:title>
  <dc:subject/>
  <dc:creator>biotec</dc:creator>
  <cp:keywords/>
  <dc:description/>
  <cp:lastModifiedBy>biotec</cp:lastModifiedBy>
  <cp:revision>2</cp:revision>
  <cp:lastPrinted>2015-07-21T06:08:00Z</cp:lastPrinted>
  <dcterms:created xsi:type="dcterms:W3CDTF">2016-11-29T03:57:00Z</dcterms:created>
  <dcterms:modified xsi:type="dcterms:W3CDTF">2016-11-29T03:57:00Z</dcterms:modified>
</cp:coreProperties>
</file>
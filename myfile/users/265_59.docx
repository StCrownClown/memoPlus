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E6064B" w:rsidRPr="009B192D" w:rsidRDefault="00E6064B" w:rsidP="00821B7D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E6064B" w:rsidRPr="009B192D" w:rsidRDefault="00E6064B" w:rsidP="00821B7D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E6064B" w:rsidRPr="009B192D" w:rsidTr="008C4690">
        <w:trPr>
          <w:cantSplit/>
        </w:trPr>
        <w:tc>
          <w:tcPr>
            <w:tcW w:w="8897" w:type="dxa"/>
          </w:tcPr>
          <w:p w:rsidR="00E6064B" w:rsidRPr="009B192D" w:rsidRDefault="00E6064B" w:rsidP="008C469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E6064B" w:rsidRPr="009B192D" w:rsidRDefault="00E6064B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E6064B" w:rsidRPr="009B192D" w:rsidTr="00821B7D">
        <w:trPr>
          <w:cantSplit/>
          <w:trHeight w:val="353"/>
        </w:trPr>
        <w:tc>
          <w:tcPr>
            <w:tcW w:w="4361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0501/282/2559</w:t>
            </w:r>
          </w:p>
        </w:tc>
        <w:tc>
          <w:tcPr>
            <w:tcW w:w="4536" w:type="dxa"/>
          </w:tcPr>
          <w:p w:rsidR="00E6064B" w:rsidRPr="009B192D" w:rsidRDefault="00E6064B" w:rsidP="00D1001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31 สิงหาคม 2559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สงวนสิทธิ์การเรียกค่าปรับกรณีส่งมอบสินค้าล่าช้า (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>บริษัท เมอร์ค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6064B" w:rsidRPr="009B192D" w:rsidTr="00821B7D">
        <w:trPr>
          <w:cantSplit/>
        </w:trPr>
        <w:tc>
          <w:tcPr>
            <w:tcW w:w="8897" w:type="dxa"/>
            <w:gridSpan w:val="2"/>
          </w:tcPr>
          <w:p w:rsidR="00E6064B" w:rsidRPr="009B192D" w:rsidRDefault="00E6064B" w:rsidP="00D10014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เมอรค์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B192D">
        <w:rPr>
          <w:rFonts w:ascii="TH SarabunPSK" w:hAnsi="TH SarabunPSK" w:cs="TH SarabunPSK"/>
          <w:sz w:val="32"/>
          <w:szCs w:val="32"/>
        </w:rPr>
        <w:t xml:space="preserve">7,126.20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เจ็ดพันหนึ่งร้อยยี่สิบหกบาทยี่สิบสตางค์)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โดยบริษัทฯ ต้องส่งมอบสินค้าให้ศูนย์ฯ ภายในวันที่ </w:t>
      </w:r>
      <w:r w:rsidRPr="009B192D">
        <w:rPr>
          <w:rFonts w:ascii="TH SarabunPSK" w:hAnsi="TH SarabunPSK" w:cs="TH SarabunPSK"/>
          <w:sz w:val="32"/>
          <w:szCs w:val="32"/>
        </w:rPr>
        <w:t>18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ตามเงื่อนไขที่กำหนดในใบสั่งซื้อ/จ้าง (กำหนดส่งมอบภายใน </w:t>
      </w:r>
      <w:r w:rsidRPr="009B192D">
        <w:rPr>
          <w:rFonts w:ascii="TH SarabunPSK" w:hAnsi="TH SarabunPSK" w:cs="TH SarabunPSK"/>
          <w:sz w:val="32"/>
          <w:szCs w:val="32"/>
        </w:rPr>
        <w:t xml:space="preserve">15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และบริษัทฯ ได้ส่งมอบสินค้าให้ศูนย์ฯ เมื่อวันที่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30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ตามใบกำกับภาษีเลขที่</w:t>
      </w:r>
      <w:r w:rsidRPr="009B192D">
        <w:rPr>
          <w:rFonts w:ascii="TH SarabunPSK" w:hAnsi="TH SarabunPSK" w:cs="TH SarabunPSK"/>
          <w:sz w:val="32"/>
          <w:szCs w:val="32"/>
        </w:rPr>
        <w:t xml:space="preserve"> 000522517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9B192D">
        <w:rPr>
          <w:rFonts w:ascii="TH SarabunPSK" w:hAnsi="TH SarabunPSK" w:cs="TH SarabunPSK"/>
          <w:sz w:val="32"/>
          <w:szCs w:val="32"/>
        </w:rPr>
        <w:t>26 สิงหาคม 2559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นั้น</w:t>
      </w:r>
    </w:p>
    <w:p w:rsidR="00E6064B" w:rsidRPr="009B192D" w:rsidRDefault="00E6064B" w:rsidP="00D7216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  <w:t xml:space="preserve">กรรมการตรวจรับพัสดุ มีความเห็นสมควรปรับ </w:t>
      </w:r>
      <w:r w:rsidRPr="009B192D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ในกรณีส่งมอบสินค้าล่าช้า จำนวน </w:t>
      </w:r>
      <w:r w:rsidRPr="009B192D">
        <w:rPr>
          <w:rFonts w:ascii="TH SarabunPSK" w:hAnsi="TH SarabunPSK" w:cs="TH SarabunPSK"/>
          <w:sz w:val="32"/>
          <w:szCs w:val="32"/>
        </w:rPr>
        <w:t xml:space="preserve">12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โดยคิดค่าปรับเป็นรายวันในอัตราร้อยละ 0.</w:t>
      </w:r>
      <w:r w:rsidRPr="009B192D">
        <w:rPr>
          <w:rFonts w:ascii="TH SarabunPSK" w:hAnsi="TH SarabunPSK" w:cs="TH SarabunPSK"/>
          <w:sz w:val="32"/>
          <w:szCs w:val="32"/>
        </w:rPr>
        <w:t>2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ของราคาค่าสินค้า (รวมภาษีมูลค่าเพิ่ม) รวมเป็นเงินทั้งสิ้น </w:t>
      </w:r>
      <w:r w:rsidRPr="009B192D">
        <w:rPr>
          <w:rFonts w:ascii="TH SarabunPSK" w:hAnsi="TH SarabunPSK" w:cs="TH SarabunPSK"/>
          <w:sz w:val="32"/>
          <w:szCs w:val="32"/>
        </w:rPr>
        <w:t xml:space="preserve">171.03 </w:t>
      </w:r>
      <w:r w:rsidRPr="009B192D">
        <w:rPr>
          <w:rFonts w:ascii="TH SarabunPSK" w:hAnsi="TH SarabunPSK" w:cs="TH SarabunPSK"/>
          <w:sz w:val="32"/>
          <w:szCs w:val="32"/>
          <w:cs/>
        </w:rPr>
        <w:t>บาท (</w:t>
      </w:r>
      <w:r w:rsidRPr="009B192D"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หนึ่งร้อยเจ็ดสิบเอ็ดบาทสามสตางค์)</w:t>
      </w:r>
    </w:p>
    <w:p w:rsidR="00E6064B" w:rsidRPr="009B192D" w:rsidRDefault="00E6064B" w:rsidP="00D7216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จึงเรียนมาเพื่อโปรดพิจารณาลงนาม</w:t>
      </w:r>
    </w:p>
    <w:p w:rsidR="00E6064B" w:rsidRPr="009B192D" w:rsidRDefault="00E6064B" w:rsidP="009F5CAE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E6064B" w:rsidRPr="009B192D" w:rsidRDefault="00E6064B" w:rsidP="00D7216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  <w:r w:rsidRPr="009B192D">
        <w:rPr>
          <w:rFonts w:ascii="TH SarabunPSK" w:hAnsi="TH SarabunPSK" w:cs="TH SarabunPSK"/>
          <w:sz w:val="32"/>
          <w:szCs w:val="32"/>
        </w:rPr>
        <w:t xml:space="preserve"> </w:t>
      </w:r>
    </w:p>
    <w:p w:rsidR="00E6064B" w:rsidRPr="009B192D" w:rsidRDefault="00E6064B" w:rsidP="009F5CAE">
      <w:pPr>
        <w:ind w:left="226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(ชัยสิทธิ์ สิริมิลินท์)</w:t>
      </w:r>
    </w:p>
    <w:p w:rsidR="00E6064B" w:rsidRPr="009B192D" w:rsidRDefault="00E6064B" w:rsidP="009F5CAE">
      <w:pPr>
        <w:pStyle w:val="a"/>
        <w:tabs>
          <w:tab w:val="left" w:pos="4320"/>
        </w:tabs>
        <w:ind w:left="226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E6064B" w:rsidRPr="009B192D" w:rsidRDefault="00E6064B" w:rsidP="009F5CAE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D7216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9B192D">
        <w:rPr>
          <w:rFonts w:ascii="TH SarabunPSK" w:hAnsi="TH SarabunPSK" w:cs="TH SarabunPSK"/>
          <w:sz w:val="32"/>
          <w:szCs w:val="32"/>
        </w:rPr>
        <w:t>2568</w:t>
      </w:r>
    </w:p>
    <w:p w:rsidR="00E6064B" w:rsidRPr="009B192D" w:rsidRDefault="00E6064B" w:rsidP="00D7216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E6064B" w:rsidRPr="009B192D" w:rsidRDefault="00E6064B" w:rsidP="009F5CAE">
      <w:pPr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E6064B" w:rsidRPr="009B192D" w:rsidRDefault="00E6064B" w:rsidP="00713723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sectPr w:rsidR="00E6064B" w:rsidRPr="009B192D" w:rsidSect="00672CA8">
      <w:pgSz w:w="11913" w:h="16834" w:code="9"/>
      <w:pgMar w:top="1440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64B" w:rsidRDefault="00E6064B">
      <w:r>
        <w:separator/>
      </w:r>
    </w:p>
  </w:endnote>
  <w:endnote w:type="continuationSeparator" w:id="1">
    <w:p w:rsidR="00E6064B" w:rsidRDefault="00E606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64B" w:rsidRDefault="00E6064B">
      <w:r>
        <w:separator/>
      </w:r>
    </w:p>
  </w:footnote>
  <w:footnote w:type="continuationSeparator" w:id="1">
    <w:p w:rsidR="00E6064B" w:rsidRDefault="00E606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557"/>
    <w:multiLevelType w:val="multilevel"/>
    <w:tmpl w:val="F154C2A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1">
    <w:nsid w:val="04207884"/>
    <w:multiLevelType w:val="hybridMultilevel"/>
    <w:tmpl w:val="A224EE44"/>
    <w:lvl w:ilvl="0" w:tplc="92123A0E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E0BF4"/>
    <w:multiLevelType w:val="hybridMultilevel"/>
    <w:tmpl w:val="94421F20"/>
    <w:lvl w:ilvl="0" w:tplc="CB3AF910">
      <w:start w:val="2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1BF368B3"/>
    <w:multiLevelType w:val="hybridMultilevel"/>
    <w:tmpl w:val="7BA4E3FA"/>
    <w:lvl w:ilvl="0" w:tplc="AC44190E">
      <w:start w:val="5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CCD1252"/>
    <w:multiLevelType w:val="hybridMultilevel"/>
    <w:tmpl w:val="0818CD64"/>
    <w:lvl w:ilvl="0" w:tplc="086EABC8">
      <w:start w:val="3"/>
      <w:numFmt w:val="decimal"/>
      <w:lvlText w:val="-"/>
      <w:lvlJc w:val="left"/>
      <w:pPr>
        <w:tabs>
          <w:tab w:val="num" w:pos="720"/>
        </w:tabs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CF4645D"/>
    <w:multiLevelType w:val="hybridMultilevel"/>
    <w:tmpl w:val="CE46ECA4"/>
    <w:lvl w:ilvl="0" w:tplc="B1D6DDBA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10024DB"/>
    <w:multiLevelType w:val="hybridMultilevel"/>
    <w:tmpl w:val="3FDEB272"/>
    <w:lvl w:ilvl="0" w:tplc="CAD29846">
      <w:start w:val="3"/>
      <w:numFmt w:val="bullet"/>
      <w:lvlText w:val="-"/>
      <w:lvlJc w:val="left"/>
      <w:pPr>
        <w:tabs>
          <w:tab w:val="num" w:pos="1740"/>
        </w:tabs>
        <w:ind w:left="1740" w:hanging="102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2F14013"/>
    <w:multiLevelType w:val="multilevel"/>
    <w:tmpl w:val="DAEC22F8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>
    <w:nsid w:val="27260952"/>
    <w:multiLevelType w:val="multilevel"/>
    <w:tmpl w:val="9EDE405E"/>
    <w:lvl w:ilvl="0">
      <w:start w:val="2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cs="Times New Roman" w:hint="default"/>
        <w:color w:val="auto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9">
    <w:nsid w:val="2CAA2DD1"/>
    <w:multiLevelType w:val="hybridMultilevel"/>
    <w:tmpl w:val="BC802FE4"/>
    <w:lvl w:ilvl="0" w:tplc="A3A817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05195"/>
    <w:multiLevelType w:val="hybridMultilevel"/>
    <w:tmpl w:val="09FA3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7A1859"/>
    <w:multiLevelType w:val="hybridMultilevel"/>
    <w:tmpl w:val="CADE5866"/>
    <w:lvl w:ilvl="0" w:tplc="AF6C634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30CE7C89"/>
    <w:multiLevelType w:val="multilevel"/>
    <w:tmpl w:val="D76E212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2">
      <w:start w:val="8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30D75D0A"/>
    <w:multiLevelType w:val="multilevel"/>
    <w:tmpl w:val="3920DB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30E45453"/>
    <w:multiLevelType w:val="hybridMultilevel"/>
    <w:tmpl w:val="5E72CD14"/>
    <w:lvl w:ilvl="0" w:tplc="A1F6C6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>
    <w:nsid w:val="37FE53D2"/>
    <w:multiLevelType w:val="hybridMultilevel"/>
    <w:tmpl w:val="EE0E5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3546A"/>
    <w:multiLevelType w:val="hybridMultilevel"/>
    <w:tmpl w:val="E062CB20"/>
    <w:lvl w:ilvl="0" w:tplc="40AC80E8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  <w:rPr>
        <w:rFonts w:cs="Times New Roman"/>
      </w:rPr>
    </w:lvl>
  </w:abstractNum>
  <w:abstractNum w:abstractNumId="17">
    <w:nsid w:val="46BE354F"/>
    <w:multiLevelType w:val="hybridMultilevel"/>
    <w:tmpl w:val="B1405886"/>
    <w:lvl w:ilvl="0" w:tplc="D0667B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D84D32"/>
    <w:multiLevelType w:val="hybridMultilevel"/>
    <w:tmpl w:val="79064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86E44"/>
    <w:multiLevelType w:val="hybridMultilevel"/>
    <w:tmpl w:val="7FE279A8"/>
    <w:lvl w:ilvl="0" w:tplc="C4FA483C">
      <w:start w:val="1"/>
      <w:numFmt w:val="bullet"/>
      <w:lvlText w:val="-"/>
      <w:lvlJc w:val="left"/>
      <w:pPr>
        <w:tabs>
          <w:tab w:val="num" w:pos="1560"/>
        </w:tabs>
        <w:ind w:left="1560" w:hanging="840"/>
      </w:pPr>
      <w:rPr>
        <w:rFonts w:ascii="TH SarabunPSK" w:eastAsia="Times New Roman" w:hAnsi="TH SarabunPSK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BBF1F28"/>
    <w:multiLevelType w:val="hybridMultilevel"/>
    <w:tmpl w:val="59E4E352"/>
    <w:lvl w:ilvl="0" w:tplc="098EDF12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1">
    <w:nsid w:val="4D1D0C0E"/>
    <w:multiLevelType w:val="hybridMultilevel"/>
    <w:tmpl w:val="8C842140"/>
    <w:lvl w:ilvl="0" w:tplc="8BCA54BE">
      <w:start w:val="1"/>
      <w:numFmt w:val="bullet"/>
      <w:lvlText w:val="-"/>
      <w:lvlJc w:val="left"/>
      <w:pPr>
        <w:tabs>
          <w:tab w:val="num" w:pos="1680"/>
        </w:tabs>
        <w:ind w:left="1680" w:hanging="9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562474DD"/>
    <w:multiLevelType w:val="hybridMultilevel"/>
    <w:tmpl w:val="3BCA4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28C7B0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606A04B0"/>
    <w:multiLevelType w:val="multilevel"/>
    <w:tmpl w:val="27E27A9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4">
    <w:nsid w:val="761F5DA7"/>
    <w:multiLevelType w:val="hybridMultilevel"/>
    <w:tmpl w:val="34EA428E"/>
    <w:lvl w:ilvl="0" w:tplc="42DA0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DD0672A"/>
    <w:multiLevelType w:val="multilevel"/>
    <w:tmpl w:val="F746CAE4"/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75"/>
        </w:tabs>
        <w:ind w:left="775" w:hanging="75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tabs>
          <w:tab w:val="num" w:pos="800"/>
        </w:tabs>
        <w:ind w:left="800" w:hanging="75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num" w:pos="1155"/>
        </w:tabs>
        <w:ind w:left="115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540"/>
        </w:tabs>
        <w:ind w:left="15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65"/>
        </w:tabs>
        <w:ind w:left="15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50"/>
        </w:tabs>
        <w:ind w:left="195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35"/>
        </w:tabs>
        <w:ind w:left="2335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0"/>
        </w:tabs>
        <w:ind w:left="2360" w:hanging="2160"/>
      </w:pPr>
      <w:rPr>
        <w:rFonts w:cs="Times New Roman" w:hint="default"/>
      </w:rPr>
    </w:lvl>
  </w:abstractNum>
  <w:num w:numId="1">
    <w:abstractNumId w:val="16"/>
  </w:num>
  <w:num w:numId="2">
    <w:abstractNumId w:val="7"/>
  </w:num>
  <w:num w:numId="3">
    <w:abstractNumId w:val="0"/>
    <w:lvlOverride w:ilvl="0">
      <w:startOverride w:val="3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1"/>
  </w:num>
  <w:num w:numId="7">
    <w:abstractNumId w:val="20"/>
  </w:num>
  <w:num w:numId="8">
    <w:abstractNumId w:val="25"/>
  </w:num>
  <w:num w:numId="9">
    <w:abstractNumId w:val="6"/>
  </w:num>
  <w:num w:numId="10">
    <w:abstractNumId w:val="13"/>
  </w:num>
  <w:num w:numId="11">
    <w:abstractNumId w:val="12"/>
  </w:num>
  <w:num w:numId="12">
    <w:abstractNumId w:val="21"/>
  </w:num>
  <w:num w:numId="13">
    <w:abstractNumId w:val="3"/>
  </w:num>
  <w:num w:numId="14">
    <w:abstractNumId w:val="23"/>
  </w:num>
  <w:num w:numId="15">
    <w:abstractNumId w:val="17"/>
  </w:num>
  <w:num w:numId="16">
    <w:abstractNumId w:val="14"/>
  </w:num>
  <w:num w:numId="17">
    <w:abstractNumId w:val="1"/>
  </w:num>
  <w:num w:numId="18">
    <w:abstractNumId w:val="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8"/>
  </w:num>
  <w:num w:numId="24">
    <w:abstractNumId w:val="9"/>
  </w:num>
  <w:num w:numId="25">
    <w:abstractNumId w:val="10"/>
  </w:num>
  <w:num w:numId="26">
    <w:abstractNumId w:val="15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6B93"/>
    <w:rsid w:val="00000081"/>
    <w:rsid w:val="00000C04"/>
    <w:rsid w:val="00000E6D"/>
    <w:rsid w:val="00001222"/>
    <w:rsid w:val="000025BA"/>
    <w:rsid w:val="0000603A"/>
    <w:rsid w:val="000069A8"/>
    <w:rsid w:val="00007F43"/>
    <w:rsid w:val="0001075B"/>
    <w:rsid w:val="0001199D"/>
    <w:rsid w:val="00012A76"/>
    <w:rsid w:val="00015922"/>
    <w:rsid w:val="00016E21"/>
    <w:rsid w:val="00017D87"/>
    <w:rsid w:val="00017E41"/>
    <w:rsid w:val="000204FE"/>
    <w:rsid w:val="00026492"/>
    <w:rsid w:val="00031A79"/>
    <w:rsid w:val="00033E4E"/>
    <w:rsid w:val="00034804"/>
    <w:rsid w:val="00034F76"/>
    <w:rsid w:val="00043AE6"/>
    <w:rsid w:val="000529BB"/>
    <w:rsid w:val="00057B61"/>
    <w:rsid w:val="000637A7"/>
    <w:rsid w:val="00065470"/>
    <w:rsid w:val="000665F2"/>
    <w:rsid w:val="0006784C"/>
    <w:rsid w:val="00071948"/>
    <w:rsid w:val="00072773"/>
    <w:rsid w:val="00072C13"/>
    <w:rsid w:val="00073EFC"/>
    <w:rsid w:val="00074B68"/>
    <w:rsid w:val="000764A6"/>
    <w:rsid w:val="0008029E"/>
    <w:rsid w:val="0008056E"/>
    <w:rsid w:val="00081DF6"/>
    <w:rsid w:val="000901EE"/>
    <w:rsid w:val="000939A9"/>
    <w:rsid w:val="0009469D"/>
    <w:rsid w:val="000963F7"/>
    <w:rsid w:val="000A3202"/>
    <w:rsid w:val="000A3F36"/>
    <w:rsid w:val="000B4BFD"/>
    <w:rsid w:val="000C3B8D"/>
    <w:rsid w:val="000C42DA"/>
    <w:rsid w:val="000C47D1"/>
    <w:rsid w:val="000C4CD7"/>
    <w:rsid w:val="000C628E"/>
    <w:rsid w:val="000C6D41"/>
    <w:rsid w:val="000D1E8E"/>
    <w:rsid w:val="000D4815"/>
    <w:rsid w:val="000D5F48"/>
    <w:rsid w:val="000D7E9F"/>
    <w:rsid w:val="000E4726"/>
    <w:rsid w:val="000F0247"/>
    <w:rsid w:val="000F736F"/>
    <w:rsid w:val="000F7EFB"/>
    <w:rsid w:val="001036A2"/>
    <w:rsid w:val="00105A7D"/>
    <w:rsid w:val="00106775"/>
    <w:rsid w:val="0010756F"/>
    <w:rsid w:val="00116A80"/>
    <w:rsid w:val="0011739A"/>
    <w:rsid w:val="00121B67"/>
    <w:rsid w:val="00132AA3"/>
    <w:rsid w:val="00140BA9"/>
    <w:rsid w:val="00142E55"/>
    <w:rsid w:val="00150B79"/>
    <w:rsid w:val="001514EA"/>
    <w:rsid w:val="00152A26"/>
    <w:rsid w:val="00157A5D"/>
    <w:rsid w:val="00157B95"/>
    <w:rsid w:val="00157CFA"/>
    <w:rsid w:val="00160CD9"/>
    <w:rsid w:val="00162E1D"/>
    <w:rsid w:val="00166731"/>
    <w:rsid w:val="00166FBB"/>
    <w:rsid w:val="00170C9A"/>
    <w:rsid w:val="00172FDD"/>
    <w:rsid w:val="001870D7"/>
    <w:rsid w:val="001914BD"/>
    <w:rsid w:val="00196010"/>
    <w:rsid w:val="00196ADA"/>
    <w:rsid w:val="001978D5"/>
    <w:rsid w:val="001A1A89"/>
    <w:rsid w:val="001A4634"/>
    <w:rsid w:val="001B1E16"/>
    <w:rsid w:val="001B2177"/>
    <w:rsid w:val="001B282B"/>
    <w:rsid w:val="001B3C9D"/>
    <w:rsid w:val="001B41D0"/>
    <w:rsid w:val="001B49E2"/>
    <w:rsid w:val="001B4BAD"/>
    <w:rsid w:val="001B6578"/>
    <w:rsid w:val="001B75A0"/>
    <w:rsid w:val="001B77F8"/>
    <w:rsid w:val="001C27EF"/>
    <w:rsid w:val="001C445C"/>
    <w:rsid w:val="001C4E17"/>
    <w:rsid w:val="001C4EA8"/>
    <w:rsid w:val="001C5F59"/>
    <w:rsid w:val="001C61B4"/>
    <w:rsid w:val="001D22BA"/>
    <w:rsid w:val="001D6400"/>
    <w:rsid w:val="001E5012"/>
    <w:rsid w:val="001E6DD1"/>
    <w:rsid w:val="001E73AF"/>
    <w:rsid w:val="001E7E1E"/>
    <w:rsid w:val="001F3389"/>
    <w:rsid w:val="001F37D0"/>
    <w:rsid w:val="001F4354"/>
    <w:rsid w:val="001F5026"/>
    <w:rsid w:val="00202A3A"/>
    <w:rsid w:val="00210F4B"/>
    <w:rsid w:val="00217B1E"/>
    <w:rsid w:val="002250B6"/>
    <w:rsid w:val="00225E4C"/>
    <w:rsid w:val="00226AB8"/>
    <w:rsid w:val="0022738E"/>
    <w:rsid w:val="00227709"/>
    <w:rsid w:val="00232E01"/>
    <w:rsid w:val="002348B5"/>
    <w:rsid w:val="0023742F"/>
    <w:rsid w:val="0023767D"/>
    <w:rsid w:val="00240389"/>
    <w:rsid w:val="0024306A"/>
    <w:rsid w:val="002436A7"/>
    <w:rsid w:val="00244A13"/>
    <w:rsid w:val="0024522F"/>
    <w:rsid w:val="002466FA"/>
    <w:rsid w:val="00251443"/>
    <w:rsid w:val="00252EAE"/>
    <w:rsid w:val="00253632"/>
    <w:rsid w:val="00255335"/>
    <w:rsid w:val="0025715F"/>
    <w:rsid w:val="00261485"/>
    <w:rsid w:val="00262528"/>
    <w:rsid w:val="00262E4A"/>
    <w:rsid w:val="0026537D"/>
    <w:rsid w:val="002702A1"/>
    <w:rsid w:val="0027151B"/>
    <w:rsid w:val="00272553"/>
    <w:rsid w:val="00272934"/>
    <w:rsid w:val="00272B04"/>
    <w:rsid w:val="002754E4"/>
    <w:rsid w:val="00275D09"/>
    <w:rsid w:val="0027634F"/>
    <w:rsid w:val="00277D7F"/>
    <w:rsid w:val="00277F28"/>
    <w:rsid w:val="00280AE7"/>
    <w:rsid w:val="002820BD"/>
    <w:rsid w:val="00282659"/>
    <w:rsid w:val="00282F98"/>
    <w:rsid w:val="00284F45"/>
    <w:rsid w:val="0028502F"/>
    <w:rsid w:val="0028549D"/>
    <w:rsid w:val="00286944"/>
    <w:rsid w:val="0029368D"/>
    <w:rsid w:val="0029582C"/>
    <w:rsid w:val="002962D5"/>
    <w:rsid w:val="00297C97"/>
    <w:rsid w:val="002A0433"/>
    <w:rsid w:val="002A7755"/>
    <w:rsid w:val="002B5818"/>
    <w:rsid w:val="002B78CE"/>
    <w:rsid w:val="002C226C"/>
    <w:rsid w:val="002C632F"/>
    <w:rsid w:val="002C7122"/>
    <w:rsid w:val="002D0128"/>
    <w:rsid w:val="002D0F39"/>
    <w:rsid w:val="002D3CEC"/>
    <w:rsid w:val="002E1482"/>
    <w:rsid w:val="002E4049"/>
    <w:rsid w:val="002F08F2"/>
    <w:rsid w:val="002F3ADA"/>
    <w:rsid w:val="002F4693"/>
    <w:rsid w:val="002F4FF0"/>
    <w:rsid w:val="002F54C8"/>
    <w:rsid w:val="00307E9C"/>
    <w:rsid w:val="0031036B"/>
    <w:rsid w:val="00310558"/>
    <w:rsid w:val="00310C60"/>
    <w:rsid w:val="003118F5"/>
    <w:rsid w:val="00311EFF"/>
    <w:rsid w:val="00313CDC"/>
    <w:rsid w:val="00314C00"/>
    <w:rsid w:val="003158C7"/>
    <w:rsid w:val="00320053"/>
    <w:rsid w:val="00323A2E"/>
    <w:rsid w:val="00327669"/>
    <w:rsid w:val="0032788F"/>
    <w:rsid w:val="00327ECF"/>
    <w:rsid w:val="00333B63"/>
    <w:rsid w:val="003341D8"/>
    <w:rsid w:val="00334777"/>
    <w:rsid w:val="00336971"/>
    <w:rsid w:val="00340F19"/>
    <w:rsid w:val="00341069"/>
    <w:rsid w:val="0034250B"/>
    <w:rsid w:val="00342648"/>
    <w:rsid w:val="00342FFD"/>
    <w:rsid w:val="003439FC"/>
    <w:rsid w:val="00346408"/>
    <w:rsid w:val="00347119"/>
    <w:rsid w:val="00350286"/>
    <w:rsid w:val="00354098"/>
    <w:rsid w:val="00354C51"/>
    <w:rsid w:val="003557D2"/>
    <w:rsid w:val="00360CA8"/>
    <w:rsid w:val="00371C37"/>
    <w:rsid w:val="003742B2"/>
    <w:rsid w:val="00375C14"/>
    <w:rsid w:val="003840FF"/>
    <w:rsid w:val="0038730F"/>
    <w:rsid w:val="00390913"/>
    <w:rsid w:val="00393C31"/>
    <w:rsid w:val="003A1154"/>
    <w:rsid w:val="003A3270"/>
    <w:rsid w:val="003A48EC"/>
    <w:rsid w:val="003A4B1F"/>
    <w:rsid w:val="003A5E33"/>
    <w:rsid w:val="003B00B0"/>
    <w:rsid w:val="003B08CE"/>
    <w:rsid w:val="003B3203"/>
    <w:rsid w:val="003B3BFD"/>
    <w:rsid w:val="003B3F68"/>
    <w:rsid w:val="003C0395"/>
    <w:rsid w:val="003C1F32"/>
    <w:rsid w:val="003C309D"/>
    <w:rsid w:val="003C4AC7"/>
    <w:rsid w:val="003C5BC7"/>
    <w:rsid w:val="003C6773"/>
    <w:rsid w:val="003D3C1B"/>
    <w:rsid w:val="003D3F21"/>
    <w:rsid w:val="003D6088"/>
    <w:rsid w:val="003D6BCB"/>
    <w:rsid w:val="003E15DA"/>
    <w:rsid w:val="003E60E0"/>
    <w:rsid w:val="003E638A"/>
    <w:rsid w:val="003E73C9"/>
    <w:rsid w:val="003E78B7"/>
    <w:rsid w:val="003F0A4C"/>
    <w:rsid w:val="003F0E00"/>
    <w:rsid w:val="003F1C65"/>
    <w:rsid w:val="003F49F4"/>
    <w:rsid w:val="003F4DC4"/>
    <w:rsid w:val="003F7F71"/>
    <w:rsid w:val="004012BF"/>
    <w:rsid w:val="0040274B"/>
    <w:rsid w:val="00402E88"/>
    <w:rsid w:val="0040362E"/>
    <w:rsid w:val="00404F34"/>
    <w:rsid w:val="004066FE"/>
    <w:rsid w:val="00406D1C"/>
    <w:rsid w:val="00412694"/>
    <w:rsid w:val="004157D9"/>
    <w:rsid w:val="0041606B"/>
    <w:rsid w:val="0042050B"/>
    <w:rsid w:val="00420682"/>
    <w:rsid w:val="00421AFE"/>
    <w:rsid w:val="00424507"/>
    <w:rsid w:val="00425432"/>
    <w:rsid w:val="00425957"/>
    <w:rsid w:val="00425F87"/>
    <w:rsid w:val="004260B5"/>
    <w:rsid w:val="00426BA5"/>
    <w:rsid w:val="00434252"/>
    <w:rsid w:val="004372BC"/>
    <w:rsid w:val="00437360"/>
    <w:rsid w:val="00445349"/>
    <w:rsid w:val="00445738"/>
    <w:rsid w:val="00454206"/>
    <w:rsid w:val="00454DCA"/>
    <w:rsid w:val="00455780"/>
    <w:rsid w:val="00456504"/>
    <w:rsid w:val="00457FF3"/>
    <w:rsid w:val="004609E7"/>
    <w:rsid w:val="00460A2F"/>
    <w:rsid w:val="00464C67"/>
    <w:rsid w:val="00470711"/>
    <w:rsid w:val="0047177E"/>
    <w:rsid w:val="00471997"/>
    <w:rsid w:val="00471FC8"/>
    <w:rsid w:val="004732B5"/>
    <w:rsid w:val="004801B4"/>
    <w:rsid w:val="00480D7E"/>
    <w:rsid w:val="00481241"/>
    <w:rsid w:val="004814ED"/>
    <w:rsid w:val="00482ACD"/>
    <w:rsid w:val="00484646"/>
    <w:rsid w:val="00487698"/>
    <w:rsid w:val="00487E00"/>
    <w:rsid w:val="00492318"/>
    <w:rsid w:val="0049362C"/>
    <w:rsid w:val="00496E54"/>
    <w:rsid w:val="004A43EA"/>
    <w:rsid w:val="004A6544"/>
    <w:rsid w:val="004C03A8"/>
    <w:rsid w:val="004C0792"/>
    <w:rsid w:val="004C37AE"/>
    <w:rsid w:val="004C7B57"/>
    <w:rsid w:val="004D094C"/>
    <w:rsid w:val="004D33FE"/>
    <w:rsid w:val="004E2A44"/>
    <w:rsid w:val="004E5F81"/>
    <w:rsid w:val="004E72AD"/>
    <w:rsid w:val="0050387B"/>
    <w:rsid w:val="005046BF"/>
    <w:rsid w:val="005104DD"/>
    <w:rsid w:val="0052038E"/>
    <w:rsid w:val="0052674D"/>
    <w:rsid w:val="00533CE3"/>
    <w:rsid w:val="005342A4"/>
    <w:rsid w:val="005350E2"/>
    <w:rsid w:val="00540A3B"/>
    <w:rsid w:val="00547B23"/>
    <w:rsid w:val="0055056B"/>
    <w:rsid w:val="00551DC3"/>
    <w:rsid w:val="00551ECC"/>
    <w:rsid w:val="00552626"/>
    <w:rsid w:val="005536D3"/>
    <w:rsid w:val="0055422C"/>
    <w:rsid w:val="005553DE"/>
    <w:rsid w:val="0055688B"/>
    <w:rsid w:val="0055763B"/>
    <w:rsid w:val="00560D14"/>
    <w:rsid w:val="005625A3"/>
    <w:rsid w:val="00566472"/>
    <w:rsid w:val="005740EC"/>
    <w:rsid w:val="00574FA2"/>
    <w:rsid w:val="005806F7"/>
    <w:rsid w:val="005807E7"/>
    <w:rsid w:val="00582C54"/>
    <w:rsid w:val="005843F7"/>
    <w:rsid w:val="0059253A"/>
    <w:rsid w:val="00595EF2"/>
    <w:rsid w:val="00597E2C"/>
    <w:rsid w:val="005A02EF"/>
    <w:rsid w:val="005A1AA9"/>
    <w:rsid w:val="005A3F3C"/>
    <w:rsid w:val="005A44FE"/>
    <w:rsid w:val="005A532B"/>
    <w:rsid w:val="005A55B3"/>
    <w:rsid w:val="005A56B9"/>
    <w:rsid w:val="005A6E81"/>
    <w:rsid w:val="005A78EE"/>
    <w:rsid w:val="005B03F1"/>
    <w:rsid w:val="005B4CF8"/>
    <w:rsid w:val="005C1798"/>
    <w:rsid w:val="005C18BD"/>
    <w:rsid w:val="005C5F2C"/>
    <w:rsid w:val="005C6562"/>
    <w:rsid w:val="005D054D"/>
    <w:rsid w:val="005D0C26"/>
    <w:rsid w:val="005D1532"/>
    <w:rsid w:val="005D2024"/>
    <w:rsid w:val="005D24C2"/>
    <w:rsid w:val="005D27AA"/>
    <w:rsid w:val="005D465E"/>
    <w:rsid w:val="005D4BB8"/>
    <w:rsid w:val="005D4C55"/>
    <w:rsid w:val="005D6E23"/>
    <w:rsid w:val="005E14D6"/>
    <w:rsid w:val="005E1921"/>
    <w:rsid w:val="005F490E"/>
    <w:rsid w:val="005F641D"/>
    <w:rsid w:val="005F713D"/>
    <w:rsid w:val="005F7760"/>
    <w:rsid w:val="005F7DF5"/>
    <w:rsid w:val="0060081B"/>
    <w:rsid w:val="00604214"/>
    <w:rsid w:val="006043D5"/>
    <w:rsid w:val="00605536"/>
    <w:rsid w:val="006176C4"/>
    <w:rsid w:val="00626248"/>
    <w:rsid w:val="00626938"/>
    <w:rsid w:val="00626960"/>
    <w:rsid w:val="006269C9"/>
    <w:rsid w:val="00627A93"/>
    <w:rsid w:val="00633CE5"/>
    <w:rsid w:val="00635C8F"/>
    <w:rsid w:val="006369B2"/>
    <w:rsid w:val="00637B6B"/>
    <w:rsid w:val="0064108B"/>
    <w:rsid w:val="00641CBE"/>
    <w:rsid w:val="0064260A"/>
    <w:rsid w:val="00643820"/>
    <w:rsid w:val="00644D9A"/>
    <w:rsid w:val="006510DB"/>
    <w:rsid w:val="00653B91"/>
    <w:rsid w:val="00656B58"/>
    <w:rsid w:val="00656BC0"/>
    <w:rsid w:val="00661A40"/>
    <w:rsid w:val="00661BE6"/>
    <w:rsid w:val="0066405F"/>
    <w:rsid w:val="0066535F"/>
    <w:rsid w:val="006718BF"/>
    <w:rsid w:val="00672CA8"/>
    <w:rsid w:val="00682396"/>
    <w:rsid w:val="0068388B"/>
    <w:rsid w:val="006849AA"/>
    <w:rsid w:val="00686A4A"/>
    <w:rsid w:val="0069037A"/>
    <w:rsid w:val="00690427"/>
    <w:rsid w:val="00694464"/>
    <w:rsid w:val="00694692"/>
    <w:rsid w:val="0069581B"/>
    <w:rsid w:val="00695A07"/>
    <w:rsid w:val="0069663E"/>
    <w:rsid w:val="006A513F"/>
    <w:rsid w:val="006A76D8"/>
    <w:rsid w:val="006A7CE5"/>
    <w:rsid w:val="006B255E"/>
    <w:rsid w:val="006B2DC6"/>
    <w:rsid w:val="006B5E02"/>
    <w:rsid w:val="006B66CC"/>
    <w:rsid w:val="006B73EC"/>
    <w:rsid w:val="006C0502"/>
    <w:rsid w:val="006C2828"/>
    <w:rsid w:val="006D20A3"/>
    <w:rsid w:val="006D23D3"/>
    <w:rsid w:val="006D4E26"/>
    <w:rsid w:val="006D528E"/>
    <w:rsid w:val="006D6C08"/>
    <w:rsid w:val="006D6CEF"/>
    <w:rsid w:val="006D7EDE"/>
    <w:rsid w:val="006E0F52"/>
    <w:rsid w:val="006F0A9F"/>
    <w:rsid w:val="006F0EB6"/>
    <w:rsid w:val="006F2D3E"/>
    <w:rsid w:val="006F78BE"/>
    <w:rsid w:val="00701BE8"/>
    <w:rsid w:val="007071C7"/>
    <w:rsid w:val="00707654"/>
    <w:rsid w:val="00710C6F"/>
    <w:rsid w:val="00712F94"/>
    <w:rsid w:val="00713723"/>
    <w:rsid w:val="00713D14"/>
    <w:rsid w:val="00716EA9"/>
    <w:rsid w:val="00721AD3"/>
    <w:rsid w:val="0072222D"/>
    <w:rsid w:val="00730F91"/>
    <w:rsid w:val="007332B8"/>
    <w:rsid w:val="00733442"/>
    <w:rsid w:val="007336BB"/>
    <w:rsid w:val="007338F1"/>
    <w:rsid w:val="00733F05"/>
    <w:rsid w:val="00737F1F"/>
    <w:rsid w:val="00741433"/>
    <w:rsid w:val="007424B6"/>
    <w:rsid w:val="00743825"/>
    <w:rsid w:val="00746977"/>
    <w:rsid w:val="00755C8C"/>
    <w:rsid w:val="00764A5F"/>
    <w:rsid w:val="00766E30"/>
    <w:rsid w:val="00767618"/>
    <w:rsid w:val="00774287"/>
    <w:rsid w:val="00774BFD"/>
    <w:rsid w:val="00786132"/>
    <w:rsid w:val="0079176F"/>
    <w:rsid w:val="007971A0"/>
    <w:rsid w:val="007A2D27"/>
    <w:rsid w:val="007A43E2"/>
    <w:rsid w:val="007A521A"/>
    <w:rsid w:val="007A6CBD"/>
    <w:rsid w:val="007A7235"/>
    <w:rsid w:val="007B1F70"/>
    <w:rsid w:val="007B607D"/>
    <w:rsid w:val="007C08E9"/>
    <w:rsid w:val="007C0A09"/>
    <w:rsid w:val="007D4DB8"/>
    <w:rsid w:val="007D4E15"/>
    <w:rsid w:val="007D5506"/>
    <w:rsid w:val="007D5DBF"/>
    <w:rsid w:val="007E5A6C"/>
    <w:rsid w:val="007F18AD"/>
    <w:rsid w:val="007F2D73"/>
    <w:rsid w:val="007F569C"/>
    <w:rsid w:val="007F5FE7"/>
    <w:rsid w:val="007F7AE9"/>
    <w:rsid w:val="00807E98"/>
    <w:rsid w:val="00810874"/>
    <w:rsid w:val="00810C92"/>
    <w:rsid w:val="00811234"/>
    <w:rsid w:val="00811BEC"/>
    <w:rsid w:val="0081332B"/>
    <w:rsid w:val="00815311"/>
    <w:rsid w:val="00815340"/>
    <w:rsid w:val="00816222"/>
    <w:rsid w:val="00821B7D"/>
    <w:rsid w:val="00822E74"/>
    <w:rsid w:val="00823CDD"/>
    <w:rsid w:val="00832C7E"/>
    <w:rsid w:val="008350EF"/>
    <w:rsid w:val="00840862"/>
    <w:rsid w:val="00840EB0"/>
    <w:rsid w:val="008422C1"/>
    <w:rsid w:val="00842906"/>
    <w:rsid w:val="00850CC5"/>
    <w:rsid w:val="00855402"/>
    <w:rsid w:val="00855A64"/>
    <w:rsid w:val="00855ABE"/>
    <w:rsid w:val="00855D48"/>
    <w:rsid w:val="008578A2"/>
    <w:rsid w:val="00860F53"/>
    <w:rsid w:val="00861F2E"/>
    <w:rsid w:val="00862CAE"/>
    <w:rsid w:val="008708BD"/>
    <w:rsid w:val="00871408"/>
    <w:rsid w:val="00874621"/>
    <w:rsid w:val="00874C84"/>
    <w:rsid w:val="0087500F"/>
    <w:rsid w:val="0087552F"/>
    <w:rsid w:val="008775D9"/>
    <w:rsid w:val="0088135A"/>
    <w:rsid w:val="008816B8"/>
    <w:rsid w:val="00887045"/>
    <w:rsid w:val="00891519"/>
    <w:rsid w:val="00892749"/>
    <w:rsid w:val="00893490"/>
    <w:rsid w:val="0089573A"/>
    <w:rsid w:val="008A3232"/>
    <w:rsid w:val="008A3F3D"/>
    <w:rsid w:val="008A4FD6"/>
    <w:rsid w:val="008B0A08"/>
    <w:rsid w:val="008B3EF8"/>
    <w:rsid w:val="008B546A"/>
    <w:rsid w:val="008C2F4F"/>
    <w:rsid w:val="008C4690"/>
    <w:rsid w:val="008C4EB1"/>
    <w:rsid w:val="008D6020"/>
    <w:rsid w:val="008D7559"/>
    <w:rsid w:val="008E01F9"/>
    <w:rsid w:val="008E3182"/>
    <w:rsid w:val="008E512E"/>
    <w:rsid w:val="008E5232"/>
    <w:rsid w:val="008E6744"/>
    <w:rsid w:val="008E6856"/>
    <w:rsid w:val="008E698B"/>
    <w:rsid w:val="008F159C"/>
    <w:rsid w:val="008F3739"/>
    <w:rsid w:val="008F64FF"/>
    <w:rsid w:val="00906DCE"/>
    <w:rsid w:val="00910F6A"/>
    <w:rsid w:val="0091197F"/>
    <w:rsid w:val="00913A40"/>
    <w:rsid w:val="00916B35"/>
    <w:rsid w:val="00921CC6"/>
    <w:rsid w:val="0092679C"/>
    <w:rsid w:val="009322D5"/>
    <w:rsid w:val="00933831"/>
    <w:rsid w:val="00934993"/>
    <w:rsid w:val="00941010"/>
    <w:rsid w:val="0095175D"/>
    <w:rsid w:val="009531BE"/>
    <w:rsid w:val="0095649F"/>
    <w:rsid w:val="00957E63"/>
    <w:rsid w:val="00960D31"/>
    <w:rsid w:val="0096221B"/>
    <w:rsid w:val="00963DE2"/>
    <w:rsid w:val="0096413E"/>
    <w:rsid w:val="009670B6"/>
    <w:rsid w:val="0096783F"/>
    <w:rsid w:val="00973BA3"/>
    <w:rsid w:val="00974124"/>
    <w:rsid w:val="009749BB"/>
    <w:rsid w:val="00974DBC"/>
    <w:rsid w:val="00982A4C"/>
    <w:rsid w:val="0098344A"/>
    <w:rsid w:val="00985CA7"/>
    <w:rsid w:val="00986404"/>
    <w:rsid w:val="009917F6"/>
    <w:rsid w:val="00993357"/>
    <w:rsid w:val="009946F1"/>
    <w:rsid w:val="0099695F"/>
    <w:rsid w:val="009A02AF"/>
    <w:rsid w:val="009A3D60"/>
    <w:rsid w:val="009A4A48"/>
    <w:rsid w:val="009B192D"/>
    <w:rsid w:val="009B3210"/>
    <w:rsid w:val="009B4FF0"/>
    <w:rsid w:val="009B64E8"/>
    <w:rsid w:val="009B694C"/>
    <w:rsid w:val="009C3237"/>
    <w:rsid w:val="009C381B"/>
    <w:rsid w:val="009C3DF2"/>
    <w:rsid w:val="009C4D98"/>
    <w:rsid w:val="009C6582"/>
    <w:rsid w:val="009C701F"/>
    <w:rsid w:val="009D1FB5"/>
    <w:rsid w:val="009D2989"/>
    <w:rsid w:val="009D2DB6"/>
    <w:rsid w:val="009D7157"/>
    <w:rsid w:val="009E12B1"/>
    <w:rsid w:val="009E2473"/>
    <w:rsid w:val="009E4A70"/>
    <w:rsid w:val="009E67E5"/>
    <w:rsid w:val="009F5679"/>
    <w:rsid w:val="009F5CAE"/>
    <w:rsid w:val="009F68E8"/>
    <w:rsid w:val="00A0022D"/>
    <w:rsid w:val="00A02120"/>
    <w:rsid w:val="00A02832"/>
    <w:rsid w:val="00A03DEA"/>
    <w:rsid w:val="00A06DE3"/>
    <w:rsid w:val="00A079CF"/>
    <w:rsid w:val="00A10EA2"/>
    <w:rsid w:val="00A11234"/>
    <w:rsid w:val="00A1301D"/>
    <w:rsid w:val="00A13A04"/>
    <w:rsid w:val="00A14996"/>
    <w:rsid w:val="00A17E40"/>
    <w:rsid w:val="00A27757"/>
    <w:rsid w:val="00A30164"/>
    <w:rsid w:val="00A33040"/>
    <w:rsid w:val="00A33472"/>
    <w:rsid w:val="00A33DBB"/>
    <w:rsid w:val="00A360D6"/>
    <w:rsid w:val="00A434AA"/>
    <w:rsid w:val="00A47AAE"/>
    <w:rsid w:val="00A5273B"/>
    <w:rsid w:val="00A63A6B"/>
    <w:rsid w:val="00A63DA0"/>
    <w:rsid w:val="00A64007"/>
    <w:rsid w:val="00A653E2"/>
    <w:rsid w:val="00A66CD9"/>
    <w:rsid w:val="00A70DF8"/>
    <w:rsid w:val="00A72431"/>
    <w:rsid w:val="00A74DDE"/>
    <w:rsid w:val="00A760FB"/>
    <w:rsid w:val="00A80A7D"/>
    <w:rsid w:val="00A83433"/>
    <w:rsid w:val="00A85DD0"/>
    <w:rsid w:val="00A90611"/>
    <w:rsid w:val="00A912EA"/>
    <w:rsid w:val="00A95113"/>
    <w:rsid w:val="00A97D9F"/>
    <w:rsid w:val="00AA2DE9"/>
    <w:rsid w:val="00AA2F36"/>
    <w:rsid w:val="00AA3E64"/>
    <w:rsid w:val="00AA65D7"/>
    <w:rsid w:val="00AA66BF"/>
    <w:rsid w:val="00AA7BC4"/>
    <w:rsid w:val="00AB51FF"/>
    <w:rsid w:val="00AB6383"/>
    <w:rsid w:val="00AB6656"/>
    <w:rsid w:val="00AC0AA3"/>
    <w:rsid w:val="00AC1BC4"/>
    <w:rsid w:val="00AC380E"/>
    <w:rsid w:val="00AC49CE"/>
    <w:rsid w:val="00AC555C"/>
    <w:rsid w:val="00AD0427"/>
    <w:rsid w:val="00AD154F"/>
    <w:rsid w:val="00AD3261"/>
    <w:rsid w:val="00AD41D8"/>
    <w:rsid w:val="00AE0001"/>
    <w:rsid w:val="00AE3C01"/>
    <w:rsid w:val="00AE550C"/>
    <w:rsid w:val="00AF0DD1"/>
    <w:rsid w:val="00AF6E0B"/>
    <w:rsid w:val="00B01050"/>
    <w:rsid w:val="00B01974"/>
    <w:rsid w:val="00B02C7E"/>
    <w:rsid w:val="00B03221"/>
    <w:rsid w:val="00B05EA0"/>
    <w:rsid w:val="00B064FC"/>
    <w:rsid w:val="00B10E7D"/>
    <w:rsid w:val="00B201F0"/>
    <w:rsid w:val="00B204F9"/>
    <w:rsid w:val="00B21BCD"/>
    <w:rsid w:val="00B23F9A"/>
    <w:rsid w:val="00B242EF"/>
    <w:rsid w:val="00B25D4D"/>
    <w:rsid w:val="00B26B29"/>
    <w:rsid w:val="00B32E64"/>
    <w:rsid w:val="00B34C6C"/>
    <w:rsid w:val="00B353B7"/>
    <w:rsid w:val="00B36620"/>
    <w:rsid w:val="00B50B9E"/>
    <w:rsid w:val="00B51E4F"/>
    <w:rsid w:val="00B52A02"/>
    <w:rsid w:val="00B5451E"/>
    <w:rsid w:val="00B556FC"/>
    <w:rsid w:val="00B578F7"/>
    <w:rsid w:val="00B61401"/>
    <w:rsid w:val="00B6596C"/>
    <w:rsid w:val="00B66AE6"/>
    <w:rsid w:val="00B66B93"/>
    <w:rsid w:val="00B67A17"/>
    <w:rsid w:val="00B727D5"/>
    <w:rsid w:val="00B74191"/>
    <w:rsid w:val="00B75539"/>
    <w:rsid w:val="00B75D7A"/>
    <w:rsid w:val="00B77E83"/>
    <w:rsid w:val="00B827F5"/>
    <w:rsid w:val="00B82DBE"/>
    <w:rsid w:val="00B8497E"/>
    <w:rsid w:val="00B86773"/>
    <w:rsid w:val="00B86C6B"/>
    <w:rsid w:val="00B93405"/>
    <w:rsid w:val="00B94608"/>
    <w:rsid w:val="00B948C7"/>
    <w:rsid w:val="00B966ED"/>
    <w:rsid w:val="00B97A35"/>
    <w:rsid w:val="00B97CE6"/>
    <w:rsid w:val="00BA110F"/>
    <w:rsid w:val="00BA1D70"/>
    <w:rsid w:val="00BA1F43"/>
    <w:rsid w:val="00BA4360"/>
    <w:rsid w:val="00BB0F60"/>
    <w:rsid w:val="00BB1FC8"/>
    <w:rsid w:val="00BB2380"/>
    <w:rsid w:val="00BB2E5F"/>
    <w:rsid w:val="00BB7BCD"/>
    <w:rsid w:val="00BC03D2"/>
    <w:rsid w:val="00BC088E"/>
    <w:rsid w:val="00BC4301"/>
    <w:rsid w:val="00BC57F7"/>
    <w:rsid w:val="00BC69F0"/>
    <w:rsid w:val="00BC76E7"/>
    <w:rsid w:val="00BD0E41"/>
    <w:rsid w:val="00BD33BD"/>
    <w:rsid w:val="00BD3427"/>
    <w:rsid w:val="00BD34C9"/>
    <w:rsid w:val="00BD596A"/>
    <w:rsid w:val="00BD5E71"/>
    <w:rsid w:val="00BE3678"/>
    <w:rsid w:val="00BE4A9F"/>
    <w:rsid w:val="00BF0F1B"/>
    <w:rsid w:val="00BF2631"/>
    <w:rsid w:val="00BF33A1"/>
    <w:rsid w:val="00BF40BD"/>
    <w:rsid w:val="00BF4447"/>
    <w:rsid w:val="00BF47CF"/>
    <w:rsid w:val="00C025FA"/>
    <w:rsid w:val="00C13694"/>
    <w:rsid w:val="00C13E95"/>
    <w:rsid w:val="00C13EB9"/>
    <w:rsid w:val="00C16E79"/>
    <w:rsid w:val="00C20E6F"/>
    <w:rsid w:val="00C20F3E"/>
    <w:rsid w:val="00C23375"/>
    <w:rsid w:val="00C255C2"/>
    <w:rsid w:val="00C3065B"/>
    <w:rsid w:val="00C32387"/>
    <w:rsid w:val="00C3416B"/>
    <w:rsid w:val="00C34C1B"/>
    <w:rsid w:val="00C35C94"/>
    <w:rsid w:val="00C36AFE"/>
    <w:rsid w:val="00C4144B"/>
    <w:rsid w:val="00C42EC5"/>
    <w:rsid w:val="00C454B7"/>
    <w:rsid w:val="00C45569"/>
    <w:rsid w:val="00C47CEC"/>
    <w:rsid w:val="00C63822"/>
    <w:rsid w:val="00C63C9D"/>
    <w:rsid w:val="00C66880"/>
    <w:rsid w:val="00C66F97"/>
    <w:rsid w:val="00C71487"/>
    <w:rsid w:val="00C8073D"/>
    <w:rsid w:val="00C80C62"/>
    <w:rsid w:val="00C823B6"/>
    <w:rsid w:val="00C84674"/>
    <w:rsid w:val="00C9112B"/>
    <w:rsid w:val="00C9155A"/>
    <w:rsid w:val="00C9208A"/>
    <w:rsid w:val="00C92AFD"/>
    <w:rsid w:val="00CA2EAD"/>
    <w:rsid w:val="00CA37B5"/>
    <w:rsid w:val="00CA502B"/>
    <w:rsid w:val="00CB43D8"/>
    <w:rsid w:val="00CC18B5"/>
    <w:rsid w:val="00CC4972"/>
    <w:rsid w:val="00CC6E6D"/>
    <w:rsid w:val="00CC7ACA"/>
    <w:rsid w:val="00CD6284"/>
    <w:rsid w:val="00CE192C"/>
    <w:rsid w:val="00CE32DD"/>
    <w:rsid w:val="00CE427F"/>
    <w:rsid w:val="00CE5DAA"/>
    <w:rsid w:val="00CE796B"/>
    <w:rsid w:val="00CF1CB9"/>
    <w:rsid w:val="00CF3001"/>
    <w:rsid w:val="00CF3EFB"/>
    <w:rsid w:val="00CF6B08"/>
    <w:rsid w:val="00D01320"/>
    <w:rsid w:val="00D04C4B"/>
    <w:rsid w:val="00D051CD"/>
    <w:rsid w:val="00D10014"/>
    <w:rsid w:val="00D11828"/>
    <w:rsid w:val="00D211CE"/>
    <w:rsid w:val="00D21295"/>
    <w:rsid w:val="00D243B4"/>
    <w:rsid w:val="00D25429"/>
    <w:rsid w:val="00D25DB3"/>
    <w:rsid w:val="00D306BC"/>
    <w:rsid w:val="00D3100C"/>
    <w:rsid w:val="00D31117"/>
    <w:rsid w:val="00D3118A"/>
    <w:rsid w:val="00D31977"/>
    <w:rsid w:val="00D34818"/>
    <w:rsid w:val="00D368CA"/>
    <w:rsid w:val="00D379FE"/>
    <w:rsid w:val="00D4285E"/>
    <w:rsid w:val="00D446D8"/>
    <w:rsid w:val="00D45D23"/>
    <w:rsid w:val="00D46025"/>
    <w:rsid w:val="00D47943"/>
    <w:rsid w:val="00D522CF"/>
    <w:rsid w:val="00D54FEE"/>
    <w:rsid w:val="00D55F9A"/>
    <w:rsid w:val="00D561EA"/>
    <w:rsid w:val="00D578D7"/>
    <w:rsid w:val="00D604E3"/>
    <w:rsid w:val="00D64241"/>
    <w:rsid w:val="00D65559"/>
    <w:rsid w:val="00D6773F"/>
    <w:rsid w:val="00D70327"/>
    <w:rsid w:val="00D71D79"/>
    <w:rsid w:val="00D72166"/>
    <w:rsid w:val="00D73C3F"/>
    <w:rsid w:val="00D73CC9"/>
    <w:rsid w:val="00D75608"/>
    <w:rsid w:val="00D76425"/>
    <w:rsid w:val="00D77F71"/>
    <w:rsid w:val="00D84CC0"/>
    <w:rsid w:val="00D8538E"/>
    <w:rsid w:val="00D87910"/>
    <w:rsid w:val="00D91C97"/>
    <w:rsid w:val="00D95006"/>
    <w:rsid w:val="00D965D3"/>
    <w:rsid w:val="00DA08A4"/>
    <w:rsid w:val="00DA097C"/>
    <w:rsid w:val="00DA3276"/>
    <w:rsid w:val="00DA5660"/>
    <w:rsid w:val="00DB18B8"/>
    <w:rsid w:val="00DB282F"/>
    <w:rsid w:val="00DB5633"/>
    <w:rsid w:val="00DB6D0C"/>
    <w:rsid w:val="00DB6F2D"/>
    <w:rsid w:val="00DB7527"/>
    <w:rsid w:val="00DB7586"/>
    <w:rsid w:val="00DC29B8"/>
    <w:rsid w:val="00DC4265"/>
    <w:rsid w:val="00DC4790"/>
    <w:rsid w:val="00DC71A7"/>
    <w:rsid w:val="00DC781D"/>
    <w:rsid w:val="00DD4B91"/>
    <w:rsid w:val="00DD4B9A"/>
    <w:rsid w:val="00DD52D0"/>
    <w:rsid w:val="00DE4138"/>
    <w:rsid w:val="00DE4866"/>
    <w:rsid w:val="00DE625F"/>
    <w:rsid w:val="00DF00B6"/>
    <w:rsid w:val="00DF0402"/>
    <w:rsid w:val="00DF388B"/>
    <w:rsid w:val="00DF3E13"/>
    <w:rsid w:val="00DF4A9A"/>
    <w:rsid w:val="00DF578C"/>
    <w:rsid w:val="00DF7CA2"/>
    <w:rsid w:val="00E02E19"/>
    <w:rsid w:val="00E03AF6"/>
    <w:rsid w:val="00E05115"/>
    <w:rsid w:val="00E05805"/>
    <w:rsid w:val="00E0678E"/>
    <w:rsid w:val="00E07EFB"/>
    <w:rsid w:val="00E124EF"/>
    <w:rsid w:val="00E16A4B"/>
    <w:rsid w:val="00E1750C"/>
    <w:rsid w:val="00E2129A"/>
    <w:rsid w:val="00E22993"/>
    <w:rsid w:val="00E23127"/>
    <w:rsid w:val="00E237B7"/>
    <w:rsid w:val="00E23A22"/>
    <w:rsid w:val="00E25F68"/>
    <w:rsid w:val="00E261C7"/>
    <w:rsid w:val="00E34998"/>
    <w:rsid w:val="00E34C48"/>
    <w:rsid w:val="00E3745C"/>
    <w:rsid w:val="00E41685"/>
    <w:rsid w:val="00E42CD4"/>
    <w:rsid w:val="00E446E1"/>
    <w:rsid w:val="00E56225"/>
    <w:rsid w:val="00E57BDD"/>
    <w:rsid w:val="00E603B8"/>
    <w:rsid w:val="00E6064B"/>
    <w:rsid w:val="00E6165D"/>
    <w:rsid w:val="00E65B9D"/>
    <w:rsid w:val="00E66A1B"/>
    <w:rsid w:val="00E703DB"/>
    <w:rsid w:val="00E72D9C"/>
    <w:rsid w:val="00E76D72"/>
    <w:rsid w:val="00E77D98"/>
    <w:rsid w:val="00E836D4"/>
    <w:rsid w:val="00E84468"/>
    <w:rsid w:val="00E85FBF"/>
    <w:rsid w:val="00E86704"/>
    <w:rsid w:val="00E87B70"/>
    <w:rsid w:val="00E93887"/>
    <w:rsid w:val="00E948E5"/>
    <w:rsid w:val="00E96710"/>
    <w:rsid w:val="00E96E96"/>
    <w:rsid w:val="00E97B53"/>
    <w:rsid w:val="00EA05B2"/>
    <w:rsid w:val="00EA2E9D"/>
    <w:rsid w:val="00EA38EC"/>
    <w:rsid w:val="00EB297B"/>
    <w:rsid w:val="00EB51A3"/>
    <w:rsid w:val="00EC142A"/>
    <w:rsid w:val="00EC1437"/>
    <w:rsid w:val="00EC21A8"/>
    <w:rsid w:val="00EC39CA"/>
    <w:rsid w:val="00EC5787"/>
    <w:rsid w:val="00EC60A5"/>
    <w:rsid w:val="00EC630C"/>
    <w:rsid w:val="00ED406C"/>
    <w:rsid w:val="00ED467D"/>
    <w:rsid w:val="00ED4A2E"/>
    <w:rsid w:val="00EE0CF4"/>
    <w:rsid w:val="00EE288C"/>
    <w:rsid w:val="00EE7EB6"/>
    <w:rsid w:val="00EE7F79"/>
    <w:rsid w:val="00EF0DC8"/>
    <w:rsid w:val="00EF43F0"/>
    <w:rsid w:val="00EF56F2"/>
    <w:rsid w:val="00EF56F6"/>
    <w:rsid w:val="00EF5C1C"/>
    <w:rsid w:val="00EF64D3"/>
    <w:rsid w:val="00EF7E7F"/>
    <w:rsid w:val="00F019D9"/>
    <w:rsid w:val="00F03EC1"/>
    <w:rsid w:val="00F048C4"/>
    <w:rsid w:val="00F1086F"/>
    <w:rsid w:val="00F117D3"/>
    <w:rsid w:val="00F14422"/>
    <w:rsid w:val="00F331BB"/>
    <w:rsid w:val="00F342D6"/>
    <w:rsid w:val="00F347EB"/>
    <w:rsid w:val="00F351D9"/>
    <w:rsid w:val="00F37E47"/>
    <w:rsid w:val="00F37E7E"/>
    <w:rsid w:val="00F41977"/>
    <w:rsid w:val="00F424BD"/>
    <w:rsid w:val="00F442C8"/>
    <w:rsid w:val="00F4676C"/>
    <w:rsid w:val="00F57968"/>
    <w:rsid w:val="00F57C69"/>
    <w:rsid w:val="00F61C48"/>
    <w:rsid w:val="00F62136"/>
    <w:rsid w:val="00F649AB"/>
    <w:rsid w:val="00F6555E"/>
    <w:rsid w:val="00F659D6"/>
    <w:rsid w:val="00F71BB3"/>
    <w:rsid w:val="00F71F2C"/>
    <w:rsid w:val="00F72C80"/>
    <w:rsid w:val="00F7409E"/>
    <w:rsid w:val="00F76AB4"/>
    <w:rsid w:val="00F814E8"/>
    <w:rsid w:val="00F8231F"/>
    <w:rsid w:val="00F86B1E"/>
    <w:rsid w:val="00F90D6A"/>
    <w:rsid w:val="00F90F2C"/>
    <w:rsid w:val="00F95B11"/>
    <w:rsid w:val="00FA054C"/>
    <w:rsid w:val="00FA2333"/>
    <w:rsid w:val="00FA28DE"/>
    <w:rsid w:val="00FA4731"/>
    <w:rsid w:val="00FA5DB5"/>
    <w:rsid w:val="00FA5F3F"/>
    <w:rsid w:val="00FB034D"/>
    <w:rsid w:val="00FB2617"/>
    <w:rsid w:val="00FB463E"/>
    <w:rsid w:val="00FB511E"/>
    <w:rsid w:val="00FB6574"/>
    <w:rsid w:val="00FB6B1A"/>
    <w:rsid w:val="00FB6FCC"/>
    <w:rsid w:val="00FB7181"/>
    <w:rsid w:val="00FC3428"/>
    <w:rsid w:val="00FD17B2"/>
    <w:rsid w:val="00FD3422"/>
    <w:rsid w:val="00FD3B50"/>
    <w:rsid w:val="00FD7275"/>
    <w:rsid w:val="00FE0E4B"/>
    <w:rsid w:val="00FE131B"/>
    <w:rsid w:val="00FE1FA1"/>
    <w:rsid w:val="00FE3049"/>
    <w:rsid w:val="00FE5FD0"/>
    <w:rsid w:val="00FF2E34"/>
    <w:rsid w:val="00FF32E3"/>
    <w:rsid w:val="00FF35E3"/>
    <w:rsid w:val="00FF4A5D"/>
    <w:rsid w:val="00FF4E6C"/>
    <w:rsid w:val="00FF5553"/>
    <w:rsid w:val="00FF6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237"/>
    <w:rPr>
      <w:rFonts w:eastAsia="Times New Roman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72166"/>
    <w:pPr>
      <w:keepNext/>
      <w:outlineLvl w:val="2"/>
    </w:pPr>
    <w:rPr>
      <w:rFonts w:eastAsia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84468"/>
    <w:rPr>
      <w:rFonts w:ascii="Cambria" w:hAnsi="Cambria" w:cs="Angsana New"/>
      <w:b/>
      <w:bCs/>
      <w:sz w:val="33"/>
      <w:szCs w:val="33"/>
    </w:rPr>
  </w:style>
  <w:style w:type="paragraph" w:customStyle="1" w:styleId="a">
    <w:name w:val="เนื้อเรื่อง"/>
    <w:basedOn w:val="Normal"/>
    <w:uiPriority w:val="99"/>
    <w:rsid w:val="009C3237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9C3237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9C3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02B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28265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502B"/>
    <w:rPr>
      <w:rFonts w:ascii="Times New Roman" w:hAnsi="Times New Roman" w:cs="Cordia New"/>
      <w:sz w:val="2"/>
    </w:rPr>
  </w:style>
  <w:style w:type="paragraph" w:styleId="PlainText">
    <w:name w:val="Plain Text"/>
    <w:basedOn w:val="Normal"/>
    <w:link w:val="PlainTextChar"/>
    <w:uiPriority w:val="99"/>
    <w:rsid w:val="00974124"/>
    <w:rPr>
      <w:rFonts w:ascii="Courier New" w:eastAsia="Cordia New" w:hAnsi="Courier New" w:cs="Tahoma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13EB9"/>
    <w:rPr>
      <w:rFonts w:ascii="Courier New" w:hAnsi="Courier New" w:cs="Tahoma"/>
      <w:lang w:val="en-US" w:eastAsia="en-US" w:bidi="th-TH"/>
    </w:rPr>
  </w:style>
  <w:style w:type="character" w:customStyle="1" w:styleId="EmailStyle25">
    <w:name w:val="EmailStyle251"/>
    <w:aliases w:val="EmailStyle251"/>
    <w:basedOn w:val="DefaultParagraphFont"/>
    <w:uiPriority w:val="99"/>
    <w:semiHidden/>
    <w:personal/>
    <w:rsid w:val="00C13EB9"/>
    <w:rPr>
      <w:rFonts w:ascii="Arial" w:hAnsi="Arial" w:cs="Cordia New"/>
      <w:color w:val="000080"/>
      <w:sz w:val="23"/>
      <w:szCs w:val="23"/>
    </w:rPr>
  </w:style>
  <w:style w:type="character" w:customStyle="1" w:styleId="CharChar">
    <w:name w:val="Char Char"/>
    <w:basedOn w:val="DefaultParagraphFont"/>
    <w:uiPriority w:val="99"/>
    <w:rsid w:val="005E1921"/>
    <w:rPr>
      <w:rFonts w:ascii="Courier New" w:hAnsi="Courier New" w:cs="Tahoma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CF1CB9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A502B"/>
    <w:rPr>
      <w:rFonts w:eastAsia="Times New Roman" w:cs="Cordia New"/>
      <w:sz w:val="35"/>
      <w:szCs w:val="35"/>
    </w:rPr>
  </w:style>
  <w:style w:type="character" w:customStyle="1" w:styleId="style31">
    <w:name w:val="style31"/>
    <w:basedOn w:val="DefaultParagraphFont"/>
    <w:uiPriority w:val="99"/>
    <w:rsid w:val="00AD154F"/>
    <w:rPr>
      <w:rFonts w:ascii="Microsoft Sans Serif" w:hAnsi="Microsoft Sans Serif" w:cs="Microsoft Sans Serif"/>
      <w:sz w:val="19"/>
      <w:szCs w:val="19"/>
    </w:rPr>
  </w:style>
  <w:style w:type="character" w:styleId="Emphasis">
    <w:name w:val="Emphasis"/>
    <w:basedOn w:val="DefaultParagraphFont"/>
    <w:uiPriority w:val="99"/>
    <w:qFormat/>
    <w:rsid w:val="00985CA7"/>
    <w:rPr>
      <w:rFonts w:cs="Times New Roman"/>
      <w:color w:val="CC0033"/>
    </w:rPr>
  </w:style>
  <w:style w:type="character" w:customStyle="1" w:styleId="EmailStyle31">
    <w:name w:val="EmailStyle311"/>
    <w:aliases w:val="EmailStyle311"/>
    <w:basedOn w:val="DefaultParagraphFont"/>
    <w:uiPriority w:val="99"/>
    <w:semiHidden/>
    <w:personal/>
    <w:rsid w:val="00E57BDD"/>
    <w:rPr>
      <w:rFonts w:ascii="Arial" w:hAnsi="Arial" w:cs="Cordia New"/>
      <w:color w:val="000080"/>
      <w:sz w:val="23"/>
      <w:szCs w:val="23"/>
    </w:rPr>
  </w:style>
  <w:style w:type="paragraph" w:customStyle="1" w:styleId="textkrper">
    <w:name w:val="textkrper"/>
    <w:basedOn w:val="Normal"/>
    <w:uiPriority w:val="99"/>
    <w:rsid w:val="001C4E17"/>
    <w:pPr>
      <w:autoSpaceDE w:val="0"/>
      <w:autoSpaceDN w:val="0"/>
    </w:pPr>
    <w:rPr>
      <w:rFonts w:ascii="Times New Roman" w:eastAsia="Cordia New" w:hAnsi="Times New Roman" w:cs="Tahoma"/>
      <w:sz w:val="24"/>
      <w:szCs w:val="24"/>
    </w:rPr>
  </w:style>
  <w:style w:type="character" w:customStyle="1" w:styleId="object">
    <w:name w:val="object"/>
    <w:basedOn w:val="DefaultParagraphFont"/>
    <w:uiPriority w:val="99"/>
    <w:rsid w:val="00456504"/>
    <w:rPr>
      <w:rFonts w:cs="Times New Roman"/>
    </w:rPr>
  </w:style>
  <w:style w:type="paragraph" w:styleId="BlockText">
    <w:name w:val="Block Text"/>
    <w:basedOn w:val="Normal"/>
    <w:uiPriority w:val="99"/>
    <w:rsid w:val="009F5CAE"/>
    <w:pPr>
      <w:tabs>
        <w:tab w:val="left" w:pos="1276"/>
        <w:tab w:val="left" w:pos="1560"/>
      </w:tabs>
      <w:ind w:left="1530" w:right="-4" w:hanging="1530"/>
    </w:pPr>
    <w:rPr>
      <w:rFonts w:cs="EucrosiaUP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6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612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8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0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54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10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1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177</Words>
  <Characters>1011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BiotecStaff</dc:creator>
  <cp:keywords/>
  <dc:description/>
  <cp:lastModifiedBy>biotec</cp:lastModifiedBy>
  <cp:revision>10</cp:revision>
  <cp:lastPrinted>2015-08-27T03:40:00Z</cp:lastPrinted>
  <dcterms:created xsi:type="dcterms:W3CDTF">2016-07-28T07:00:00Z</dcterms:created>
  <dcterms:modified xsi:type="dcterms:W3CDTF">2016-08-26T03:16:00Z</dcterms:modified>
</cp:coreProperties>
</file>
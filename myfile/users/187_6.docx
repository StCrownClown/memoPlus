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819" w:rsidRPr="002C0B78" w:rsidRDefault="000C4819">
      <w:r w:rsidRPr="002C0B78">
        <w:rPr>
          <w:cs/>
        </w:rPr>
        <w:t xml:space="preserve">ที่  วท  </w:t>
      </w:r>
      <w:r w:rsidRPr="002C0B78">
        <w:t>5402/</w:t>
      </w:r>
    </w:p>
    <w:p w:rsidR="000C4819" w:rsidRPr="002C0B78" w:rsidRDefault="000C4819"/>
    <w:p w:rsidR="000C4819" w:rsidRPr="002C0B78" w:rsidRDefault="000C4819" w:rsidP="002C0B78">
      <w:r w:rsidRPr="002C0B78">
        <w:tab/>
      </w:r>
      <w:r w:rsidRPr="002C0B78">
        <w:tab/>
        <w:t xml:space="preserve">    </w:t>
      </w:r>
      <w:r w:rsidRPr="002C0B78">
        <w:rPr>
          <w:cs/>
        </w:rPr>
        <w:t xml:space="preserve">     </w:t>
      </w:r>
      <w:r>
        <w:tab/>
      </w:r>
      <w:r>
        <w:tab/>
      </w:r>
      <w:r>
        <w:tab/>
      </w:r>
      <w:r>
        <w:tab/>
      </w:r>
      <w:r>
        <w:rPr>
          <w:cs/>
        </w:rPr>
        <w:t xml:space="preserve">  </w:t>
      </w:r>
      <w:r>
        <w:t xml:space="preserve">  </w:t>
      </w:r>
    </w:p>
    <w:p w:rsidR="000C4819" w:rsidRPr="002C0B78" w:rsidRDefault="000C4819" w:rsidP="00B43E44"/>
    <w:p w:rsidR="000C4819" w:rsidRPr="002C0B78" w:rsidRDefault="000C4819" w:rsidP="002C0B78">
      <w:r>
        <w:rPr>
          <w:cs/>
        </w:rPr>
        <w:t>เรื่อง</w:t>
      </w:r>
      <w:r>
        <w:rPr>
          <w:cs/>
        </w:rPr>
        <w:tab/>
        <w:t>การ</w:t>
      </w:r>
      <w:r w:rsidRPr="002C0B78">
        <w:rPr>
          <w:cs/>
        </w:rPr>
        <w:t>สนับสนุนการดำเนินงาน</w:t>
      </w:r>
      <w:r>
        <w:rPr>
          <w:cs/>
        </w:rPr>
        <w:t xml:space="preserve">โครงการวิจัย งวดที่ </w:t>
      </w:r>
      <w:r w:rsidRPr="002C0B78">
        <w:t/>
      </w:r>
    </w:p>
    <w:p w:rsidR="000C4819" w:rsidRPr="002C0B78" w:rsidRDefault="000C4819" w:rsidP="002C0B78">
      <w:pPr>
        <w:jc w:val="thaiDistribute"/>
      </w:pPr>
    </w:p>
    <w:p w:rsidR="000C4819" w:rsidRPr="002C0B78" w:rsidRDefault="000C4819" w:rsidP="002C0B78">
      <w:r w:rsidRPr="002C0B78">
        <w:rPr>
          <w:cs/>
        </w:rPr>
        <w:t>เรียน</w:t>
      </w:r>
      <w:r w:rsidRPr="002C0B78">
        <w:rPr>
          <w:cs/>
        </w:rPr>
        <w:tab/>
      </w:r>
      <w:r w:rsidRPr="002C0B78">
        <w:t/>
      </w:r>
    </w:p>
    <w:p w:rsidR="000C4819" w:rsidRPr="002C0B78" w:rsidRDefault="000C4819" w:rsidP="00B43E44">
      <w:pPr>
        <w:jc w:val="both"/>
      </w:pPr>
    </w:p>
    <w:p w:rsidR="000C4819" w:rsidRPr="002C0B78" w:rsidRDefault="000C4819" w:rsidP="00B43E44">
      <w:pPr>
        <w:jc w:val="both"/>
      </w:pPr>
      <w:r w:rsidRPr="002C0B78">
        <w:rPr>
          <w:cs/>
        </w:rPr>
        <w:t>สิ่งที่ส่งมาด้วย</w:t>
      </w:r>
      <w:r w:rsidRPr="002C0B78">
        <w:rPr>
          <w:cs/>
        </w:rPr>
        <w:tab/>
      </w:r>
      <w:r>
        <w:rPr>
          <w:cs/>
        </w:rPr>
        <w:t>สำเนาใบนำฝากธนาคาร</w:t>
      </w:r>
      <w:r w:rsidRPr="002C0B78">
        <w:t/>
      </w:r>
    </w:p>
    <w:p w:rsidR="000C4819" w:rsidRPr="002C0B78" w:rsidRDefault="000C4819" w:rsidP="00B43E44">
      <w:pPr>
        <w:jc w:val="both"/>
      </w:pPr>
    </w:p>
    <w:p w:rsidR="000C4819" w:rsidRPr="002C0B78" w:rsidRDefault="000C4819" w:rsidP="002C0B78">
      <w:pPr>
        <w:ind w:firstLine="720"/>
        <w:jc w:val="thaiDistribute"/>
      </w:pPr>
      <w:r w:rsidRPr="002C0B78">
        <w:rPr>
          <w:cs/>
        </w:rPr>
        <w:t>ตามที่ ศูนย์พันธุวิศวกรรมและเทคโนโลยีชีวภาพแห่งชาติ สำนักงานพัฒนาวิทยาศาสตร์และเทคโนโลยีแห่งชาติ</w:t>
      </w:r>
      <w:r>
        <w:rPr>
          <w:cs/>
        </w:rPr>
        <w:t xml:space="preserve"> </w:t>
      </w:r>
      <w:r w:rsidRPr="002C0B78">
        <w:rPr>
          <w:cs/>
        </w:rPr>
        <w:t xml:space="preserve"> </w:t>
      </w:r>
      <w:r>
        <w:rPr>
          <w:cs/>
        </w:rPr>
        <w:t>ได้พิจารณาให้การ</w:t>
      </w:r>
      <w:r w:rsidRPr="002C0B78">
        <w:rPr>
          <w:cs/>
        </w:rPr>
        <w:t>สนับสนุนโครงการ</w:t>
      </w:r>
      <w:r>
        <w:rPr>
          <w:cs/>
        </w:rPr>
        <w:t xml:space="preserve">วิจัย เรื่อง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ตามสัญญารับทุนอุดหนุนโครงการวิจัย เลขที่ </w:t>
      </w:r>
      <w:r w:rsidRPr="002C0B78">
        <w:t/>
      </w:r>
      <w:r>
        <w:rPr>
          <w:cs/>
        </w:rPr>
        <w:t xml:space="preserve"> โดย</w:t>
      </w:r>
      <w:r w:rsidRPr="002C0B78">
        <w:rPr>
          <w:cs/>
        </w:rPr>
        <w:t xml:space="preserve"> </w:t>
      </w:r>
      <w:r>
        <w:t>#{Selecttitle01}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เป็นหัวหน้าโครงการ</w:t>
      </w:r>
      <w:r w:rsidRPr="002C0B78">
        <w:t xml:space="preserve"> </w:t>
      </w:r>
      <w:r w:rsidRPr="002C0B78">
        <w:rPr>
          <w:cs/>
        </w:rPr>
        <w:t>ระยะเวลาโครงการ</w:t>
      </w:r>
      <w:r>
        <w:rPr>
          <w:cs/>
        </w:rPr>
        <w:t xml:space="preserve"> </w:t>
      </w:r>
      <w:r w:rsidRPr="002C0B78">
        <w:t/>
      </w:r>
      <w:r>
        <w:rPr>
          <w:cs/>
        </w:rPr>
        <w:t xml:space="preserve"> ปี งบประมาณรวม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/>
      </w:r>
      <w:r w:rsidRPr="002C0B78">
        <w:rPr>
          <w:cs/>
        </w:rPr>
        <w:t>) นั้น</w:t>
      </w:r>
    </w:p>
    <w:p w:rsidR="000C4819" w:rsidRPr="002C0B78" w:rsidRDefault="000C4819" w:rsidP="003879EE">
      <w:pPr>
        <w:spacing w:line="380" w:lineRule="exact"/>
        <w:ind w:firstLine="720"/>
        <w:jc w:val="thaiDistribute"/>
      </w:pPr>
    </w:p>
    <w:p w:rsidR="000C4819" w:rsidRPr="002C0B78" w:rsidRDefault="000C4819" w:rsidP="003A7FE1">
      <w:pPr>
        <w:ind w:firstLine="720"/>
        <w:jc w:val="thaiDistribute"/>
      </w:pPr>
      <w:r>
        <w:rPr>
          <w:cs/>
        </w:rPr>
        <w:t>ทั้งนี้ โครงการ</w:t>
      </w:r>
      <w:r w:rsidRPr="002C0B78">
        <w:rPr>
          <w:cs/>
        </w:rPr>
        <w:t>ได้ส่งรายงาน</w:t>
      </w:r>
      <w:r>
        <w:rPr>
          <w:cs/>
        </w:rPr>
        <w:t xml:space="preserve">ความก้าวหน้า ครั้งที่ </w:t>
      </w:r>
      <w:r w:rsidRPr="002C0B78">
        <w:t/>
      </w:r>
      <w:r>
        <w:rPr>
          <w:cs/>
        </w:rPr>
        <w:t xml:space="preserve"> ตั้งแต่เดือน</w:t>
      </w:r>
      <w:r w:rsidRPr="002C0B78">
        <w:t/>
      </w:r>
      <w:r>
        <w:t>-</w:t>
      </w:r>
      <w:r w:rsidRPr="002C0B78">
        <w:t/>
      </w:r>
      <w:r>
        <w:t xml:space="preserve">  </w:t>
      </w:r>
      <w:r w:rsidRPr="002C0B78">
        <w:rPr>
          <w:cs/>
        </w:rPr>
        <w:t xml:space="preserve"> </w:t>
      </w:r>
      <w:r>
        <w:rPr>
          <w:cs/>
        </w:rPr>
        <w:t>แก่</w:t>
      </w:r>
      <w:r w:rsidRPr="002C0B78">
        <w:rPr>
          <w:cs/>
        </w:rPr>
        <w:t xml:space="preserve">ศูนย์ฯ </w:t>
      </w:r>
      <w:r>
        <w:rPr>
          <w:cs/>
        </w:rPr>
        <w:t xml:space="preserve">แล้ว โดยศูนย์ฯ </w:t>
      </w:r>
      <w:r w:rsidRPr="002C0B78">
        <w:rPr>
          <w:cs/>
        </w:rPr>
        <w:t>ได้</w:t>
      </w:r>
      <w:r>
        <w:rPr>
          <w:cs/>
        </w:rPr>
        <w:t>พิจารณาผลการดำเนินงาน</w:t>
      </w:r>
      <w:r w:rsidRPr="002C0B78">
        <w:rPr>
          <w:cs/>
        </w:rPr>
        <w:t>และอนุมัติง</w:t>
      </w:r>
      <w:r>
        <w:rPr>
          <w:cs/>
        </w:rPr>
        <w:t>บประมาณสนับสนุนโครงการวิจัย</w:t>
      </w:r>
      <w:r w:rsidRPr="002C0B78">
        <w:rPr>
          <w:cs/>
        </w:rPr>
        <w:t xml:space="preserve"> งวดที่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เป็นจำนวนเงิน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/>
      </w:r>
      <w:r w:rsidRPr="002C0B78">
        <w:rPr>
          <w:cs/>
        </w:rPr>
        <w:t>) โดยสั่งจ่ายผ่านธนาคาร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บัญชีออมทรัพย์ เลขที่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สาขา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 xml:space="preserve">เมื่อวันที่ </w:t>
      </w:r>
      <w:r w:rsidRPr="002C0B78">
        <w:t/>
      </w:r>
      <w:r>
        <w:rPr>
          <w:cs/>
        </w:rPr>
        <w:t xml:space="preserve"> </w:t>
      </w:r>
      <w:r w:rsidRPr="002C0B78">
        <w:rPr>
          <w:cs/>
        </w:rPr>
        <w:t>ดังรายละเอียดปรากฏตามสิ่งที่ส่งมาด้วย</w:t>
      </w:r>
    </w:p>
    <w:p w:rsidR="000C4819" w:rsidRPr="002C0B78" w:rsidRDefault="000C4819" w:rsidP="00B43E44">
      <w:pPr>
        <w:jc w:val="both"/>
      </w:pPr>
    </w:p>
    <w:p w:rsidR="000C4819" w:rsidRDefault="000C4819" w:rsidP="00414C32">
      <w:pPr>
        <w:jc w:val="both"/>
      </w:pPr>
      <w:r w:rsidRPr="002C0B78">
        <w:rPr>
          <w:cs/>
        </w:rPr>
        <w:tab/>
        <w:t>จึงเรียนมาเพื่อโปรดทราบ</w:t>
      </w:r>
      <w:r>
        <w:rPr>
          <w:cs/>
        </w:rPr>
        <w:t xml:space="preserve">  แ</w:t>
      </w:r>
      <w:r w:rsidRPr="00E37B49">
        <w:rPr>
          <w:cs/>
        </w:rPr>
        <w:t>ละกรุณาส่งใบเสร็จรับเงิน</w:t>
      </w:r>
      <w:r>
        <w:rPr>
          <w:cs/>
        </w:rPr>
        <w:t>กลับ</w:t>
      </w:r>
      <w:r w:rsidRPr="002C0B78">
        <w:rPr>
          <w:cs/>
        </w:rPr>
        <w:t>มายังศูนย์ฯ ด้วย จะขอบคุณยิ่ง</w:t>
      </w:r>
    </w:p>
    <w:p w:rsidR="000C4819" w:rsidRDefault="000C4819" w:rsidP="00414C32">
      <w:pPr>
        <w:jc w:val="both"/>
      </w:pPr>
    </w:p>
    <w:p w:rsidR="000C4819" w:rsidRPr="002C0B78" w:rsidRDefault="000C4819" w:rsidP="00414C32">
      <w:pPr>
        <w:ind w:left="720" w:firstLine="720"/>
        <w:jc w:val="center"/>
      </w:pPr>
      <w:r w:rsidRPr="002C0B78">
        <w:rPr>
          <w:cs/>
        </w:rPr>
        <w:t>ขอแสดงความนับถือ</w:t>
      </w:r>
    </w:p>
    <w:p w:rsidR="000C4819" w:rsidRPr="002C0B78" w:rsidRDefault="000C4819" w:rsidP="00886742">
      <w:pPr>
        <w:jc w:val="center"/>
      </w:pPr>
    </w:p>
    <w:p w:rsidR="000C4819" w:rsidRPr="002C0B78" w:rsidRDefault="000C4819" w:rsidP="00886742">
      <w:pPr>
        <w:jc w:val="center"/>
      </w:pPr>
    </w:p>
    <w:p w:rsidR="000C4819" w:rsidRPr="002C0B78" w:rsidRDefault="000C4819" w:rsidP="00886742">
      <w:pPr>
        <w:jc w:val="center"/>
      </w:pPr>
      <w:r w:rsidRPr="002C0B78">
        <w:rPr>
          <w:cs/>
        </w:rPr>
        <w:tab/>
      </w:r>
      <w:r w:rsidRPr="002C0B78">
        <w:rPr>
          <w:cs/>
        </w:rPr>
        <w:tab/>
      </w:r>
      <w:r>
        <w:t/>
      </w:r>
    </w:p>
    <w:p w:rsidR="000C4819" w:rsidRPr="002C0B78" w:rsidRDefault="000C4819" w:rsidP="00282372">
      <w:pPr>
        <w:jc w:val="center"/>
        <w:rPr>
          <w:cs/>
        </w:rPr>
      </w:pPr>
      <w:r w:rsidRPr="002C0B78">
        <w:tab/>
      </w:r>
      <w:r w:rsidRPr="002C0B78">
        <w:tab/>
      </w:r>
      <w:r>
        <w:t/>
      </w:r>
    </w:p>
    <w:p w:rsidR="000C4819" w:rsidRPr="002C0B78" w:rsidRDefault="000C4819" w:rsidP="00886742">
      <w:pPr>
        <w:jc w:val="center"/>
        <w:rPr>
          <w:cs/>
        </w:rPr>
      </w:pPr>
      <w:r w:rsidRPr="002C0B78">
        <w:rPr>
          <w:cs/>
        </w:rPr>
        <w:tab/>
      </w:r>
      <w:r w:rsidRPr="002C0B78">
        <w:rPr>
          <w:cs/>
        </w:rPr>
        <w:tab/>
        <w:t>ศูนย์พันธุวิศวกรรมและเทคโนโลยีชีวภาพแห่งชาติ</w:t>
      </w:r>
    </w:p>
    <w:p w:rsidR="000C4819" w:rsidRPr="002C0B78" w:rsidRDefault="000C4819" w:rsidP="00886742"/>
    <w:p w:rsidR="000C4819" w:rsidRPr="002C0B78" w:rsidRDefault="000C4819" w:rsidP="00886742"/>
    <w:p w:rsidR="000C4819" w:rsidRPr="002C0B78" w:rsidRDefault="000C4819" w:rsidP="00886742"/>
    <w:p w:rsidR="000C4819" w:rsidRDefault="000C4819" w:rsidP="003879EE">
      <w:r w:rsidRPr="002C0B78">
        <w:t/>
      </w:r>
      <w:r>
        <w:rPr>
          <w:cs/>
        </w:rPr>
        <w:t xml:space="preserve"> </w:t>
      </w:r>
    </w:p>
    <w:p w:rsidR="000C4819" w:rsidRPr="002C0B78" w:rsidRDefault="000C4819" w:rsidP="003879EE">
      <w:r w:rsidRPr="002C0B78">
        <w:rPr>
          <w:cs/>
        </w:rPr>
        <w:t>โทร</w:t>
      </w:r>
      <w:r>
        <w:rPr>
          <w:cs/>
        </w:rPr>
        <w:t>.</w:t>
      </w:r>
      <w:r w:rsidRPr="002C0B78">
        <w:rPr>
          <w:cs/>
        </w:rPr>
        <w:t xml:space="preserve">  </w:t>
      </w:r>
      <w:r w:rsidRPr="002C0B78">
        <w:t xml:space="preserve">0 2564 6700 </w:t>
      </w:r>
      <w:r w:rsidRPr="002C0B78">
        <w:rPr>
          <w:cs/>
        </w:rPr>
        <w:t>ต่อ</w:t>
      </w:r>
      <w:r w:rsidRPr="002C0B78">
        <w:t xml:space="preserve"> </w:t>
      </w:r>
      <w:r>
        <w:rPr>
          <w:cs/>
        </w:rPr>
        <w:t xml:space="preserve"> (</w:t>
      </w:r>
      <w:r>
        <w:t>)</w:t>
      </w:r>
    </w:p>
    <w:p w:rsidR="000C4819" w:rsidRPr="002C0B78" w:rsidRDefault="000C4819" w:rsidP="00886742">
      <w:r w:rsidRPr="002C0B78">
        <w:rPr>
          <w:cs/>
        </w:rPr>
        <w:t xml:space="preserve">โทรสาร  </w:t>
      </w:r>
      <w:r w:rsidRPr="002C0B78">
        <w:t>0 2564 </w:t>
      </w:r>
    </w:p>
    <w:p w:rsidR="000C4819" w:rsidRPr="002C0B78" w:rsidRDefault="000C4819" w:rsidP="00886742"/>
    <w:p w:rsidR="000C4819" w:rsidRPr="002C0B78" w:rsidRDefault="000C4819" w:rsidP="003879EE">
      <w:pPr>
        <w:rPr>
          <w:cs/>
        </w:rPr>
      </w:pPr>
      <w:r w:rsidRPr="002C0B78">
        <w:rPr>
          <w:cs/>
        </w:rPr>
        <w:t xml:space="preserve">สำเนาส่ง   </w:t>
      </w:r>
      <w:r w:rsidRPr="002C0B78">
        <w:t>#{Value25}</w:t>
      </w:r>
    </w:p>
    <w:sectPr w:rsidR="000C4819" w:rsidRPr="002C0B78" w:rsidSect="00414C32">
      <w:pgSz w:w="11906" w:h="16838"/>
      <w:pgMar w:top="1644" w:right="1474" w:bottom="1440" w:left="175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212"/>
    <w:rsid w:val="00002A5C"/>
    <w:rsid w:val="000674BF"/>
    <w:rsid w:val="000B40A6"/>
    <w:rsid w:val="000C4819"/>
    <w:rsid w:val="001203C9"/>
    <w:rsid w:val="00183C0C"/>
    <w:rsid w:val="00265D85"/>
    <w:rsid w:val="00282372"/>
    <w:rsid w:val="002C0B78"/>
    <w:rsid w:val="002F3226"/>
    <w:rsid w:val="00386F3B"/>
    <w:rsid w:val="003879EE"/>
    <w:rsid w:val="00393B48"/>
    <w:rsid w:val="003A7FE1"/>
    <w:rsid w:val="003E05FB"/>
    <w:rsid w:val="00414C32"/>
    <w:rsid w:val="004810ED"/>
    <w:rsid w:val="004B7B03"/>
    <w:rsid w:val="004B7FD6"/>
    <w:rsid w:val="004E5A73"/>
    <w:rsid w:val="004F5037"/>
    <w:rsid w:val="005112DF"/>
    <w:rsid w:val="005B57E4"/>
    <w:rsid w:val="005D632C"/>
    <w:rsid w:val="00604F14"/>
    <w:rsid w:val="0066276E"/>
    <w:rsid w:val="006B4D75"/>
    <w:rsid w:val="006E2381"/>
    <w:rsid w:val="007B56AA"/>
    <w:rsid w:val="007F25F8"/>
    <w:rsid w:val="00801B12"/>
    <w:rsid w:val="00832ED8"/>
    <w:rsid w:val="00886742"/>
    <w:rsid w:val="00900548"/>
    <w:rsid w:val="0092412F"/>
    <w:rsid w:val="009A218C"/>
    <w:rsid w:val="00A3430F"/>
    <w:rsid w:val="00A350DF"/>
    <w:rsid w:val="00A715A4"/>
    <w:rsid w:val="00A94A28"/>
    <w:rsid w:val="00B43E44"/>
    <w:rsid w:val="00B65EC4"/>
    <w:rsid w:val="00B845F1"/>
    <w:rsid w:val="00BC0B34"/>
    <w:rsid w:val="00C000D8"/>
    <w:rsid w:val="00C66C7A"/>
    <w:rsid w:val="00CA1A11"/>
    <w:rsid w:val="00D0393F"/>
    <w:rsid w:val="00D24212"/>
    <w:rsid w:val="00D83049"/>
    <w:rsid w:val="00DB366F"/>
    <w:rsid w:val="00DC24C5"/>
    <w:rsid w:val="00DC69A6"/>
    <w:rsid w:val="00DE3724"/>
    <w:rsid w:val="00E36BB3"/>
    <w:rsid w:val="00E37B49"/>
    <w:rsid w:val="00E427D0"/>
    <w:rsid w:val="00E62D0D"/>
    <w:rsid w:val="00EA32D4"/>
    <w:rsid w:val="00ED357B"/>
    <w:rsid w:val="00F0523A"/>
    <w:rsid w:val="00F504B4"/>
    <w:rsid w:val="00F8387D"/>
    <w:rsid w:val="00FA21F1"/>
    <w:rsid w:val="00FC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6E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06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178</Words>
  <Characters>1019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 5402/  </dc:title>
  <dc:subject/>
  <dc:creator>therapat</dc:creator>
  <cp:keywords/>
  <dc:description/>
  <cp:lastModifiedBy>biotec</cp:lastModifiedBy>
  <cp:revision>7</cp:revision>
  <cp:lastPrinted>2014-11-25T03:19:00Z</cp:lastPrinted>
  <dcterms:created xsi:type="dcterms:W3CDTF">2016-03-16T10:33:00Z</dcterms:created>
  <dcterms:modified xsi:type="dcterms:W3CDTF">2016-06-15T07:39:00Z</dcterms:modified>
</cp:coreProperties>
</file>
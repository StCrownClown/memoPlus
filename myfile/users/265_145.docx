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0501/366/2559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เมอร์ค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2204.2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สองบาทถ้วน)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8 ตุลาคม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15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14 ตุลาคม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000528609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13 ตุลาคม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เมอร์ค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26.45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ยี่สิบหกบาทถ้วน)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3111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
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8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คณะกรรมการสอบดุษฎีนิพนธ์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คณบดีคณะเทคโนโลยี มหาวิทยาลัยขอนแก่น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คณะเทคโนโลยี มหาวิทยาลัยขอนแก่น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0514.16.1.3/ว.364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30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คณะเทคโนโลยี 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คณะกรรมการสอบดุษฎีนิพนธ์ของ นางสาวขวัญฤดี วชิรัตนพงษ์เมธี นักศึกษาระดับปริญญาเอก คณะเทคโนโลยี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10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คณะกรรมการสอบดุษฎีนิพนธ์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
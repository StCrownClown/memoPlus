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3AF" w:rsidRPr="00FF27ED" w:rsidRDefault="003B03AF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3B03AF" w:rsidRPr="00FF27ED" w:rsidRDefault="003B03AF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B03AF" w:rsidRPr="00FF27ED" w:rsidRDefault="003B03AF" w:rsidP="004F560B">
      <w:pPr>
        <w:pStyle w:val="Header"/>
        <w:tabs>
          <w:tab w:val="clear" w:pos="4320"/>
          <w:tab w:val="clear" w:pos="8640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</w:p>
    <w:p w:rsidR="003B03AF" w:rsidRPr="00FF27ED" w:rsidRDefault="003B03AF" w:rsidP="00B6469B">
      <w:pPr>
        <w:rPr>
          <w:rFonts w:ascii="TH SarabunPSK" w:hAnsi="TH SarabunPSK" w:cs="TH SarabunPSK"/>
          <w:sz w:val="32"/>
          <w:szCs w:val="32"/>
        </w:rPr>
      </w:pPr>
    </w:p>
    <w:p w:rsidR="003B03AF" w:rsidRPr="00FF27ED" w:rsidRDefault="003B03AF" w:rsidP="00B6469B">
      <w:pPr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3B03AF" w:rsidRPr="00FF27ED" w:rsidRDefault="003B03AF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3B03AF" w:rsidRPr="00FF27ED" w:rsidRDefault="003B03AF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มหาชน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3B03AF" w:rsidRPr="00FF27ED" w:rsidRDefault="003B03AF" w:rsidP="00FF27ED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B03AF" w:rsidRPr="00FF27ED" w:rsidRDefault="003B03AF" w:rsidP="004F560B">
      <w:pPr>
        <w:pStyle w:val="BodyText"/>
        <w:ind w:firstLine="720"/>
        <w:jc w:val="thaiDistribute"/>
        <w:rPr>
          <w:rFonts w:ascii="TH SarabunPSK" w:hAnsi="TH SarabunPSK" w:cs="TH SarabunPSK"/>
        </w:rPr>
      </w:pPr>
      <w:r w:rsidRPr="00FF27E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FF27E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ให้แก่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(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cs/>
        </w:rPr>
        <w:t>)</w:t>
      </w:r>
      <w:r w:rsidRPr="00FF27ED">
        <w:rPr>
          <w:rFonts w:ascii="TH SarabunPSK" w:hAnsi="TH SarabunPSK" w:cs="TH SarabunPSK"/>
        </w:rPr>
        <w:t xml:space="preserve"> </w:t>
      </w:r>
      <w:r w:rsidRPr="00FF27ED">
        <w:rPr>
          <w:rFonts w:ascii="TH SarabunPSK" w:hAnsi="TH SarabunPSK" w:cs="TH SarabunPSK"/>
          <w:cs/>
        </w:rPr>
        <w:t xml:space="preserve">ตำแหน่ง </w:t>
      </w:r>
      <w:r w:rsidRPr="00FF27ED">
        <w:rPr>
          <w:rFonts w:ascii="TH SarabunPSK" w:hAnsi="TH SarabunPSK" w:cs="TH SarabunPSK"/>
        </w:rPr>
        <w:t xml:space="preserve">  </w:t>
      </w:r>
      <w:r w:rsidRPr="00FF27ED">
        <w:rPr>
          <w:rFonts w:ascii="TH SarabunPSK" w:hAnsi="TH SarabunPSK" w:cs="TH SarabunPSK"/>
          <w:cs/>
        </w:rPr>
        <w:t>ตามรายละเอียดต่อไปนี้</w:t>
      </w:r>
    </w:p>
    <w:p w:rsidR="003B03AF" w:rsidRPr="00FF27ED" w:rsidRDefault="003B03AF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3B03AF" w:rsidRPr="00FF27ED" w:rsidRDefault="003B03AF" w:rsidP="00FF27ED">
      <w:pPr>
        <w:pStyle w:val="HTMLPreformatted"/>
        <w:tabs>
          <w:tab w:val="clear" w:pos="916"/>
          <w:tab w:val="clear" w:pos="5496"/>
          <w:tab w:val="clear" w:pos="6412"/>
          <w:tab w:val="clear" w:pos="7328"/>
          <w:tab w:val="clear" w:pos="9160"/>
          <w:tab w:val="clear" w:pos="1007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3B03AF" w:rsidRPr="00FF27ED" w:rsidRDefault="003B03AF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</w:rPr>
        <w:tab/>
        <w:t>#{Value06#ไฟลท์}</w:t>
      </w:r>
      <w:r w:rsidRPr="00FF27ED">
        <w:rPr>
          <w:rFonts w:ascii="TH SarabunPSK" w:hAnsi="TH SarabunPSK" w:cs="TH SarabunPSK"/>
          <w:sz w:val="32"/>
          <w:szCs w:val="32"/>
        </w:rPr>
        <w:tab/>
        <w:t>#{Value08#เวลา} - #{Value10#เวลา}</w:t>
      </w:r>
      <w:r w:rsidRPr="00FF27ED">
        <w:rPr>
          <w:rFonts w:ascii="TH SarabunPSK" w:hAnsi="TH SarabunPSK" w:cs="TH SarabunPSK"/>
          <w:sz w:val="32"/>
          <w:szCs w:val="32"/>
        </w:rPr>
        <w:tab/>
        <w:t>#{Value12#เมือง} –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F27ED">
        <w:rPr>
          <w:rFonts w:ascii="TH SarabunPSK" w:hAnsi="TH SarabunPSK" w:cs="TH SarabunPSK"/>
          <w:sz w:val="32"/>
          <w:szCs w:val="32"/>
        </w:rPr>
        <w:t>#{Value14#เมือง}</w:t>
      </w:r>
      <w:r w:rsidRPr="00FF27ED">
        <w:rPr>
          <w:rFonts w:ascii="TH SarabunPSK" w:hAnsi="TH SarabunPSK" w:cs="TH SarabunPSK"/>
          <w:sz w:val="32"/>
          <w:szCs w:val="32"/>
        </w:rPr>
        <w:tab/>
      </w:r>
    </w:p>
    <w:p w:rsidR="003B03AF" w:rsidRPr="00FF27ED" w:rsidRDefault="003B03AF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</w:rPr>
        <w:tab/>
        <w:t>#{Value07#ไฟลท์}</w:t>
      </w:r>
      <w:r w:rsidRPr="00FF27ED">
        <w:rPr>
          <w:rFonts w:ascii="TH SarabunPSK" w:hAnsi="TH SarabunPSK" w:cs="TH SarabunPSK"/>
          <w:sz w:val="32"/>
          <w:szCs w:val="32"/>
        </w:rPr>
        <w:tab/>
        <w:t>#{Value09#เวลา} - #{Value11#เวลา}</w:t>
      </w:r>
      <w:r w:rsidRPr="00FF27ED">
        <w:rPr>
          <w:rFonts w:ascii="TH SarabunPSK" w:hAnsi="TH SarabunPSK" w:cs="TH SarabunPSK"/>
          <w:sz w:val="32"/>
          <w:szCs w:val="32"/>
        </w:rPr>
        <w:tab/>
        <w:t>#{Value13#เมือง} – #{Value15#เมือง}</w:t>
      </w:r>
    </w:p>
    <w:p w:rsidR="003B03AF" w:rsidRPr="00FF27ED" w:rsidRDefault="003B03AF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ab/>
      </w:r>
      <w:r w:rsidRPr="00FF27E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3B03AF" w:rsidRPr="00FF27ED" w:rsidRDefault="003B03AF" w:rsidP="004F560B">
      <w:pPr>
        <w:pStyle w:val="BodyTextInden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</w:t>
      </w:r>
      <w:r>
        <w:rPr>
          <w:rFonts w:ascii="TH SarabunPSK" w:hAnsi="TH SarabunPSK" w:cs="TH SarabunPSK"/>
          <w:sz w:val="32"/>
          <w:szCs w:val="32"/>
          <w:cs/>
        </w:rPr>
        <w:t>ัตรโดยสารเครื่องบินให้สำนักงานฯ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และโปรดส่งใบแจ้งหนี้  </w:t>
      </w:r>
      <w:r>
        <w:rPr>
          <w:rFonts w:ascii="TH SarabunPSK" w:hAnsi="TH SarabunPSK" w:cs="TH SarabunPSK"/>
          <w:sz w:val="32"/>
          <w:szCs w:val="32"/>
          <w:cs/>
        </w:rPr>
        <w:t xml:space="preserve">       ไปยังที่อยู่ต่อไปนี้ด้วย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จักเป็นพระคุณยิ่ง</w:t>
      </w:r>
    </w:p>
    <w:p w:rsidR="003B03AF" w:rsidRPr="00FF27ED" w:rsidRDefault="003B03AF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3B03AF" w:rsidRPr="00FF27ED" w:rsidRDefault="003B03AF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 xml:space="preserve">113 </w:t>
      </w:r>
      <w:r w:rsidRPr="00FF27E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3B03AF" w:rsidRPr="00FF27ED" w:rsidRDefault="003B03AF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ถนนพหลโยธิน ตำบลคลองหนึ่ง</w:t>
      </w:r>
    </w:p>
    <w:p w:rsidR="003B03AF" w:rsidRPr="00FF27ED" w:rsidRDefault="003B03AF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จังหวัดปทุมธานี </w:t>
      </w:r>
      <w:r w:rsidRPr="00FF27ED">
        <w:rPr>
          <w:rFonts w:ascii="TH SarabunPSK" w:hAnsi="TH SarabunPSK" w:cs="TH SarabunPSK"/>
          <w:sz w:val="32"/>
          <w:szCs w:val="32"/>
        </w:rPr>
        <w:t>12120</w:t>
      </w:r>
    </w:p>
    <w:p w:rsidR="003B03AF" w:rsidRPr="00FF27ED" w:rsidRDefault="003B03AF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3B03AF" w:rsidRPr="00FF27ED" w:rsidRDefault="003B03AF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3B03AF" w:rsidRPr="00FF27ED" w:rsidRDefault="003B03AF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3B03AF" w:rsidRPr="00FF27ED" w:rsidRDefault="003B03AF" w:rsidP="004F560B">
      <w:pPr>
        <w:tabs>
          <w:tab w:val="center" w:pos="5387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3B03AF" w:rsidRPr="00FF27ED" w:rsidRDefault="003B03AF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3B03AF" w:rsidRPr="00FF27ED" w:rsidRDefault="003B03AF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3B03AF" w:rsidRPr="00FF27ED" w:rsidRDefault="003B03AF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3B03AF" w:rsidRPr="00FF27ED" w:rsidRDefault="003B03AF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3B03AF" w:rsidRPr="00FF27ED" w:rsidRDefault="003B03AF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</w:p>
    <w:p w:rsidR="003B03AF" w:rsidRPr="00FF27ED" w:rsidRDefault="003B03AF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โทร</w:t>
      </w:r>
      <w:r w:rsidRPr="00FF27E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FF27ED">
        <w:rPr>
          <w:rFonts w:ascii="TH SarabunPSK" w:hAnsi="TH SarabunPSK" w:cs="TH SarabunPSK"/>
          <w:sz w:val="32"/>
          <w:szCs w:val="32"/>
          <w:cs/>
        </w:rPr>
        <w:t>ต่อ</w:t>
      </w:r>
      <w:r w:rsidRPr="00FF27ED">
        <w:rPr>
          <w:rFonts w:ascii="TH SarabunPSK" w:hAnsi="TH SarabunPSK" w:cs="TH SarabunPSK"/>
          <w:sz w:val="32"/>
          <w:szCs w:val="32"/>
        </w:rPr>
        <w:t xml:space="preserve">  </w:t>
      </w:r>
      <w:r w:rsidRPr="00FF27ED">
        <w:rPr>
          <w:rFonts w:ascii="TH SarabunPSK" w:hAnsi="TH SarabunPSK" w:cs="TH SarabunPSK"/>
          <w:sz w:val="32"/>
          <w:szCs w:val="32"/>
          <w:cs/>
        </w:rPr>
        <w:t>(</w:t>
      </w: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  <w:cs/>
        </w:rPr>
        <w:t>)</w:t>
      </w:r>
    </w:p>
    <w:p w:rsidR="003B03AF" w:rsidRPr="00FF27ED" w:rsidRDefault="003B03AF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FF27ED">
        <w:rPr>
          <w:rFonts w:ascii="TH SarabunPSK" w:hAnsi="TH SarabunPSK" w:cs="TH SarabunPSK"/>
          <w:sz w:val="32"/>
          <w:szCs w:val="32"/>
        </w:rPr>
        <w:t>0 2564 </w:t>
      </w:r>
    </w:p>
    <w:p w:rsidR="003B03AF" w:rsidRPr="00FF27ED" w:rsidRDefault="003B03AF">
      <w:pPr>
        <w:rPr>
          <w:rFonts w:ascii="TH SarabunPSK" w:hAnsi="TH SarabunPSK" w:cs="TH SarabunPSK"/>
          <w:sz w:val="32"/>
          <w:szCs w:val="32"/>
        </w:rPr>
      </w:pPr>
    </w:p>
    <w:sectPr w:rsidR="003B03AF" w:rsidRPr="00FF27ED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3AF" w:rsidRDefault="003B03AF">
      <w:r>
        <w:separator/>
      </w:r>
    </w:p>
  </w:endnote>
  <w:endnote w:type="continuationSeparator" w:id="1">
    <w:p w:rsidR="003B03AF" w:rsidRDefault="003B0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3AF" w:rsidRDefault="003B03AF">
      <w:r>
        <w:separator/>
      </w:r>
    </w:p>
  </w:footnote>
  <w:footnote w:type="continuationSeparator" w:id="1">
    <w:p w:rsidR="003B03AF" w:rsidRDefault="003B03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3AF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60B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727A3"/>
    <w:rsid w:val="00692300"/>
    <w:rsid w:val="006B2441"/>
    <w:rsid w:val="006D7415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67320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575A1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A5B8D"/>
    <w:rsid w:val="00FB02C3"/>
    <w:rsid w:val="00FD20B2"/>
    <w:rsid w:val="00FD2FCA"/>
    <w:rsid w:val="00FE1CA0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A5B8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5B8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A5B8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A5B8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B8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79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157</Words>
  <Characters>897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9</cp:revision>
  <cp:lastPrinted>2016-03-08T08:35:00Z</cp:lastPrinted>
  <dcterms:created xsi:type="dcterms:W3CDTF">2016-06-20T04:15:00Z</dcterms:created>
  <dcterms:modified xsi:type="dcterms:W3CDTF">2016-07-14T04:33:00Z</dcterms:modified>
</cp:coreProperties>
</file>
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F9" w:rsidRPr="00E126D9" w:rsidRDefault="00A57BF9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ที่ วท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A57BF9" w:rsidRPr="00E126D9" w:rsidRDefault="00A57BF9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A57BF9" w:rsidRPr="00E126D9" w:rsidRDefault="00A57BF9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126D9">
        <w:rPr>
          <w:rFonts w:ascii="TH SarabunPSK" w:hAnsi="TH SarabunPSK" w:cs="TH SarabunPSK"/>
          <w:sz w:val="32"/>
          <w:szCs w:val="32"/>
        </w:rPr>
        <w:tab/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</w:p>
    <w:p w:rsidR="00A57BF9" w:rsidRPr="00354EF5" w:rsidRDefault="00A57BF9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เรียน</w:t>
      </w:r>
      <w:r w:rsidRPr="00E126D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A57BF9" w:rsidRPr="00354EF5" w:rsidRDefault="00A57BF9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2.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A57BF9" w:rsidRPr="00E126D9" w:rsidRDefault="00A57BF9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A57BF9" w:rsidRPr="00E126D9" w:rsidRDefault="00A57BF9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</w:r>
    </w:p>
    <w:p w:rsidR="00A57BF9" w:rsidRPr="00E126D9" w:rsidRDefault="00A57BF9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(</w:t>
      </w:r>
      <w:r w:rsidRPr="00E126D9">
        <w:rPr>
          <w:rFonts w:ascii="TH SarabunPSK" w:hAnsi="TH SarabunPSK" w:cs="TH SarabunPSK"/>
          <w:sz w:val="32"/>
          <w:szCs w:val="32"/>
          <w:cs/>
        </w:rPr>
        <w:t>กวทช</w:t>
      </w:r>
      <w:r w:rsidRPr="00E126D9">
        <w:rPr>
          <w:rFonts w:ascii="TH SarabunPSK" w:hAnsi="TH SarabunPSK" w:cs="TH SarabunPSK"/>
          <w:sz w:val="32"/>
          <w:szCs w:val="32"/>
        </w:rPr>
        <w:t>.) 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เห็นชอบการแต่งตั้งคณะกรรมการบริหารศูนย์พันธุวิศวกรรม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>
        <w:rPr>
          <w:rFonts w:ascii="TH SarabunPSK" w:hAnsi="TH SarabunPSK" w:cs="TH SarabunPSK"/>
          <w:sz w:val="32"/>
          <w:szCs w:val="32"/>
        </w:rPr>
        <w:t/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E126D9">
        <w:rPr>
          <w:rFonts w:ascii="TH SarabunPSK" w:hAnsi="TH SarabunPSK" w:cs="TH SarabunPSK"/>
          <w:sz w:val="32"/>
          <w:szCs w:val="32"/>
        </w:rPr>
        <w:t xml:space="preserve">. </w:t>
      </w:r>
      <w:r w:rsidRPr="00E126D9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2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A57BF9" w:rsidRPr="00E126D9" w:rsidRDefault="00A57BF9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ใน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การนี้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EB2AC5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EB2AC5">
        <w:rPr>
          <w:rFonts w:ascii="TH SarabunPSK" w:hAnsi="TH SarabunPSK" w:cs="TH SarabunPSK"/>
          <w:sz w:val="32"/>
          <w:szCs w:val="32"/>
        </w:rPr>
        <w:t xml:space="preserve">  </w:t>
      </w:r>
      <w:r w:rsidRPr="00EB2AC5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/>
          <w:spacing w:val="-4"/>
          <w:sz w:val="32"/>
          <w:szCs w:val="32"/>
        </w:rPr>
        <w:t/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EB2AC5">
        <w:rPr>
          <w:rFonts w:ascii="TH SarabunPSK" w:hAnsi="TH SarabunPSK" w:cs="TH SarabunPSK"/>
          <w:sz w:val="32"/>
          <w:szCs w:val="32"/>
        </w:rPr>
        <w:t/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EB2AC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EB2AC5">
        <w:rPr>
          <w:rFonts w:ascii="TH SarabunPSK" w:hAnsi="TH SarabunPSK" w:cs="TH SarabunPSK"/>
          <w:sz w:val="32"/>
          <w:szCs w:val="32"/>
        </w:rPr>
        <w:t xml:space="preserve"> </w:t>
      </w:r>
      <w:r w:rsidRPr="00EB2AC5">
        <w:rPr>
          <w:rFonts w:ascii="TH SarabunPSK" w:hAnsi="TH SarabunPSK" w:cs="TH SarabunPSK"/>
          <w:sz w:val="32"/>
          <w:szCs w:val="32"/>
          <w:cs/>
        </w:rPr>
        <w:t>น</w:t>
      </w:r>
      <w:r w:rsidRPr="00EB2AC5">
        <w:rPr>
          <w:rFonts w:ascii="TH SarabunPSK" w:hAnsi="TH SarabunPSK" w:cs="TH SarabunPSK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z w:val="32"/>
          <w:szCs w:val="32"/>
          <w:cs/>
        </w:rPr>
        <w:t>ณ</w:t>
      </w:r>
      <w:r w:rsidRPr="00EB2AC5">
        <w:rPr>
          <w:rFonts w:ascii="TH SarabunPSK" w:hAnsi="TH SarabunPSK" w:cs="TH SarabunPSK"/>
          <w:sz w:val="32"/>
          <w:szCs w:val="32"/>
        </w:rPr>
        <w:t> </w:t>
      </w:r>
      <w:r w:rsidRPr="00EB2AC5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EB2AC5">
        <w:rPr>
          <w:rFonts w:ascii="TH SarabunPSK" w:hAnsi="TH SarabunPSK" w:cs="TH SarabunPSK"/>
          <w:sz w:val="32"/>
          <w:szCs w:val="32"/>
        </w:rPr>
        <w:t xml:space="preserve">  </w:t>
      </w:r>
      <w:r w:rsidRPr="00EB2AC5">
        <w:rPr>
          <w:rFonts w:ascii="TH SarabunPSK" w:hAnsi="TH SarabunPSK" w:cs="TH SarabunPSK"/>
          <w:sz w:val="32"/>
          <w:szCs w:val="32"/>
          <w:cs/>
        </w:rPr>
        <w:t>ชั้น</w:t>
      </w:r>
      <w:r w:rsidRPr="00EB2AC5">
        <w:rPr>
          <w:rFonts w:ascii="TH SarabunPSK" w:hAnsi="TH SarabunPSK" w:cs="TH SarabunPSK"/>
          <w:sz w:val="32"/>
          <w:szCs w:val="32"/>
        </w:rPr>
        <w:t xml:space="preserve">  </w:t>
      </w:r>
      <w:r w:rsidRPr="00EB2AC5">
        <w:rPr>
          <w:rFonts w:ascii="TH SarabunPSK" w:hAnsi="TH SarabunPSK" w:cs="TH SarabunPSK"/>
          <w:sz w:val="32"/>
          <w:szCs w:val="32"/>
          <w:cs/>
        </w:rPr>
        <w:t>อาคาร</w:t>
      </w:r>
      <w:r w:rsidRPr="00EB2AC5">
        <w:rPr>
          <w:rFonts w:ascii="TH SarabunPSK" w:hAnsi="TH SarabunPSK" w:cs="TH SarabunPSK"/>
          <w:sz w:val="32"/>
          <w:szCs w:val="32"/>
        </w:rPr>
        <w:t> </w:t>
      </w:r>
      <w:r w:rsidRPr="00E126D9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</w:t>
      </w:r>
    </w:p>
    <w:p w:rsidR="00A57BF9" w:rsidRPr="00E126D9" w:rsidRDefault="00A57BF9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เวลา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E126D9">
        <w:rPr>
          <w:rFonts w:ascii="TH SarabunPSK" w:hAnsi="TH SarabunPSK" w:cs="TH SarabunPSK"/>
          <w:sz w:val="32"/>
          <w:szCs w:val="32"/>
        </w:rPr>
        <w:t>. </w:t>
      </w:r>
      <w:r w:rsidRPr="00E126D9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มาด้วยแล้ว</w:t>
      </w:r>
    </w:p>
    <w:p w:rsidR="00A57BF9" w:rsidRPr="00E126D9" w:rsidRDefault="00A57BF9" w:rsidP="008472CF">
      <w:pPr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A57BF9" w:rsidRPr="00E126D9" w:rsidRDefault="00A57BF9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7BF9" w:rsidRPr="00E126D9" w:rsidRDefault="00A57BF9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57BF9" w:rsidRPr="00E126D9" w:rsidRDefault="00A57BF9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57BF9" w:rsidRPr="00A32E30" w:rsidRDefault="00A57BF9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(นายสมวงษ์ ตระกูลรุ่ง)</w:t>
      </w:r>
    </w:p>
    <w:p w:rsidR="00A57BF9" w:rsidRPr="00A32E30" w:rsidRDefault="00A57BF9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A57BF9" w:rsidRPr="00A32E30" w:rsidRDefault="00A57BF9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A57BF9" w:rsidRPr="0047448E" w:rsidRDefault="00A57BF9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7BF9" w:rsidRPr="0047448E" w:rsidRDefault="00A57BF9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A57BF9" w:rsidRDefault="00A57BF9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57BF9" w:rsidRPr="0047448E" w:rsidRDefault="00A57BF9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A57BF9" w:rsidRPr="0047448E" w:rsidRDefault="00A57BF9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/>
      </w:r>
    </w:p>
    <w:p w:rsidR="00A57BF9" w:rsidRPr="00E126D9" w:rsidRDefault="00A57BF9" w:rsidP="00354EF5">
      <w:pPr>
        <w:pStyle w:val="BodyText"/>
        <w:ind w:left="2268"/>
        <w:jc w:val="center"/>
      </w:pPr>
    </w:p>
    <w:sectPr w:rsidR="00A57BF9" w:rsidRPr="00E126D9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BF9" w:rsidRDefault="00A57BF9">
      <w:r>
        <w:separator/>
      </w:r>
    </w:p>
  </w:endnote>
  <w:endnote w:type="continuationSeparator" w:id="1">
    <w:p w:rsidR="00A57BF9" w:rsidRDefault="00A57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BF9" w:rsidRDefault="00A57BF9">
      <w:r>
        <w:separator/>
      </w:r>
    </w:p>
  </w:footnote>
  <w:footnote w:type="continuationSeparator" w:id="1">
    <w:p w:rsidR="00A57BF9" w:rsidRDefault="00A57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F9" w:rsidRDefault="00A57BF9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16AF7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286B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54C6"/>
    <w:rsid w:val="00337B18"/>
    <w:rsid w:val="00354EF5"/>
    <w:rsid w:val="0037490C"/>
    <w:rsid w:val="003779A6"/>
    <w:rsid w:val="00393FCD"/>
    <w:rsid w:val="003A3B2A"/>
    <w:rsid w:val="004370B2"/>
    <w:rsid w:val="00441B6D"/>
    <w:rsid w:val="00451F5E"/>
    <w:rsid w:val="00461599"/>
    <w:rsid w:val="0047448E"/>
    <w:rsid w:val="00484418"/>
    <w:rsid w:val="004B1062"/>
    <w:rsid w:val="004C1A03"/>
    <w:rsid w:val="004C4E97"/>
    <w:rsid w:val="004D552E"/>
    <w:rsid w:val="005019D4"/>
    <w:rsid w:val="00537618"/>
    <w:rsid w:val="0055634D"/>
    <w:rsid w:val="00557D00"/>
    <w:rsid w:val="00572C8B"/>
    <w:rsid w:val="00580560"/>
    <w:rsid w:val="005818FA"/>
    <w:rsid w:val="00593F03"/>
    <w:rsid w:val="005A6A69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0C85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A6244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B24F7"/>
    <w:rsid w:val="008C2E1B"/>
    <w:rsid w:val="008D1F82"/>
    <w:rsid w:val="008E2F8D"/>
    <w:rsid w:val="008E51C6"/>
    <w:rsid w:val="008F0172"/>
    <w:rsid w:val="00935628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D52B8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57BF9"/>
    <w:rsid w:val="00A61700"/>
    <w:rsid w:val="00A62274"/>
    <w:rsid w:val="00AB208A"/>
    <w:rsid w:val="00B11DF6"/>
    <w:rsid w:val="00B16A10"/>
    <w:rsid w:val="00B33F4B"/>
    <w:rsid w:val="00B44656"/>
    <w:rsid w:val="00B566DB"/>
    <w:rsid w:val="00B663AA"/>
    <w:rsid w:val="00B6650B"/>
    <w:rsid w:val="00B86058"/>
    <w:rsid w:val="00BA0E4F"/>
    <w:rsid w:val="00BB2FEB"/>
    <w:rsid w:val="00BC0794"/>
    <w:rsid w:val="00BC0F76"/>
    <w:rsid w:val="00BC625C"/>
    <w:rsid w:val="00BD1AE6"/>
    <w:rsid w:val="00BD2EF3"/>
    <w:rsid w:val="00BD4880"/>
    <w:rsid w:val="00BE178D"/>
    <w:rsid w:val="00C00AE7"/>
    <w:rsid w:val="00C01625"/>
    <w:rsid w:val="00C02E4F"/>
    <w:rsid w:val="00C17CBE"/>
    <w:rsid w:val="00C21AF9"/>
    <w:rsid w:val="00C23108"/>
    <w:rsid w:val="00C24862"/>
    <w:rsid w:val="00C251B6"/>
    <w:rsid w:val="00C43DBD"/>
    <w:rsid w:val="00C54DE7"/>
    <w:rsid w:val="00C707C0"/>
    <w:rsid w:val="00C75188"/>
    <w:rsid w:val="00C75808"/>
    <w:rsid w:val="00C86A4D"/>
    <w:rsid w:val="00C907B7"/>
    <w:rsid w:val="00C9782F"/>
    <w:rsid w:val="00CB00EE"/>
    <w:rsid w:val="00CB1D14"/>
    <w:rsid w:val="00CD13AF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0459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54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1429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11</cp:revision>
  <cp:lastPrinted>2015-11-27T03:47:00Z</cp:lastPrinted>
  <dcterms:created xsi:type="dcterms:W3CDTF">2016-06-09T08:24:00Z</dcterms:created>
  <dcterms:modified xsi:type="dcterms:W3CDTF">2016-06-13T06:24:00Z</dcterms:modified>
</cp:coreProperties>
</file>
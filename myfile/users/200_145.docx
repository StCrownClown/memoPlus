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4 พฤศจิกายน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2041165874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6 กันยายน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59110079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3 พฤศจิกายน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6,420.00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หกพันสี่ร้อยยี่สิบบาทถ้วน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24 ตุลาคม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3 พฤศจิกายน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128.40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หนึ่งร้อยยี่สิบแปดบาทสี่สิบสตางค์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
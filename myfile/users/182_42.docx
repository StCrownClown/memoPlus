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/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หน่วยวิจัยเทคโนโลยีชีวภาพสัตว์ </w:t>
      </w:r>
    </w:p>
    <w:p w:rsidR="00AF4D77" w:rsidRPr="00055838" w:rsidRDefault="00AF4D77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>1/2560</w:t>
      </w:r>
    </w:p>
    <w:p w:rsidR="00AF4D77" w:rsidRPr="00055838" w:rsidRDefault="00AF4D77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หน่วยวิจัยเทคโนโลยีชีวภาพสัตว์ </w:t>
      </w:r>
    </w:p>
    <w:p w:rsidR="00AF4D77" w:rsidRPr="00055838" w:rsidRDefault="00AF4D77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1/2560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4D77" w:rsidRPr="00055838" w:rsidRDefault="00AF4D77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AF4D77" w:rsidRPr="00055838" w:rsidRDefault="00AF4D77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หน่วยวิจัยเทคโนโลยีชีวภาพสัตว์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>1/2560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วันอังคาร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25 เมษายน 2560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>13.30 - 16.30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513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>ไบโอเทค ศูนย์พันธุวิศวกรรมและเทคโนโลยีชีวภาพแห่งชาติ อุทยานวิทยาศาสตร์ประเทศไทย จ. ปทุมธานี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>รับทราบผลการดำเนินงาน ปีงบประมาณ 2559 และ 2560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AF4D77" w:rsidRPr="00055838" w:rsidRDefault="00AF4D77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วันศุกร์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7 เมษายน 2560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AF4D77" w:rsidRPr="00055838" w:rsidRDefault="00AF4D77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AF4D77" w:rsidRPr="00055838" w:rsidRDefault="00AF4D77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AF4D77" w:rsidRPr="00055838" w:rsidRDefault="00AF4D77" w:rsidP="00D041A0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(นายศิราวุธ กลิ่นบุหงา)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 เลขานุการคณะอนุกรรมการบริหาร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หน่วยวิจัยเทคโนโลยีชีวภาพสัตว์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F4D77" w:rsidRPr="00055838" w:rsidRDefault="00AF4D77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>3117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>6707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AF4D77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D77" w:rsidRDefault="00AF4D77">
      <w:r>
        <w:separator/>
      </w:r>
    </w:p>
  </w:endnote>
  <w:endnote w:type="continuationSeparator" w:id="1">
    <w:p w:rsidR="00AF4D77" w:rsidRDefault="00AF4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D77" w:rsidRDefault="00AF4D77">
      <w:r>
        <w:separator/>
      </w:r>
    </w:p>
  </w:footnote>
  <w:footnote w:type="continuationSeparator" w:id="1">
    <w:p w:rsidR="00AF4D77" w:rsidRDefault="00AF4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4F2439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8E6"/>
    <w:rsid w:val="008F2EF6"/>
    <w:rsid w:val="008F7DA2"/>
    <w:rsid w:val="00906894"/>
    <w:rsid w:val="009073F5"/>
    <w:rsid w:val="009164D1"/>
    <w:rsid w:val="00917ACA"/>
    <w:rsid w:val="00925232"/>
    <w:rsid w:val="009349EF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4D77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164</Words>
  <Characters>941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93</cp:revision>
  <cp:lastPrinted>2016-03-09T09:55:00Z</cp:lastPrinted>
  <dcterms:created xsi:type="dcterms:W3CDTF">2016-03-03T02:39:00Z</dcterms:created>
  <dcterms:modified xsi:type="dcterms:W3CDTF">2016-06-24T09:01:00Z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
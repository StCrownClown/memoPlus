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3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กรรมการสอบโครงร่างวิทยานิพนธ์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คณบดีคณะสหเวชศาสตร์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คณะสหเวชศาสตร์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0516.24/1827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26 กรกฎาคม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คณะสหเวชศาสตร์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ดร.สุกัญญา ยงเกียรติตระกูล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กรรมการสอบโครงร่างวิทยานิพนธ์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19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13:45 - 13:45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คณะสหเวชศาสตร์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สุกัญญา ยงเกียรติตระกูล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กรรมการสอบโครงร่างวิทยานิพนธ์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
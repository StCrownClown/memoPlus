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60B" w:rsidRPr="00241FE8" w:rsidRDefault="00DF660B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4" o:title=""/>
          </v:shape>
        </w:pict>
      </w:r>
    </w:p>
    <w:p w:rsidR="00DF660B" w:rsidRPr="00241FE8" w:rsidRDefault="00DF660B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DF660B" w:rsidRPr="00241FE8" w:rsidTr="0096033A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DF660B" w:rsidRPr="00241FE8" w:rsidTr="0096033A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DF660B" w:rsidRPr="00241FE8" w:rsidTr="0096033A">
        <w:trPr>
          <w:cantSplit/>
        </w:trPr>
        <w:tc>
          <w:tcPr>
            <w:tcW w:w="8897" w:type="dxa"/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DF660B" w:rsidRPr="00241FE8" w:rsidRDefault="00DF660B" w:rsidP="0096033A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DF660B" w:rsidRPr="00241FE8" w:rsidTr="0096033A">
        <w:trPr>
          <w:cantSplit/>
        </w:trPr>
        <w:tc>
          <w:tcPr>
            <w:tcW w:w="8897" w:type="dxa"/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DF660B" w:rsidRPr="00241FE8" w:rsidRDefault="00DF660B">
      <w:pPr>
        <w:rPr>
          <w:rFonts w:ascii="TH SarabunPSK" w:hAnsi="TH SarabunPSK" w:cs="TH SarabunPSK"/>
          <w:sz w:val="32"/>
          <w:szCs w:val="32"/>
        </w:rPr>
      </w:pPr>
    </w:p>
    <w:tbl>
      <w:tblPr>
        <w:tblW w:w="8925" w:type="dxa"/>
        <w:tblLayout w:type="fixed"/>
        <w:tblLook w:val="0000"/>
      </w:tblPr>
      <w:tblGrid>
        <w:gridCol w:w="4219"/>
        <w:gridCol w:w="4706"/>
      </w:tblGrid>
      <w:tr w:rsidR="00DF660B" w:rsidRPr="00241FE8" w:rsidTr="0096033A">
        <w:trPr>
          <w:cantSplit/>
        </w:trPr>
        <w:tc>
          <w:tcPr>
            <w:tcW w:w="4219" w:type="dxa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.0101/</w:t>
            </w:r>
          </w:p>
        </w:tc>
        <w:tc>
          <w:tcPr>
            <w:tcW w:w="4706" w:type="dxa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29 สิงหาคม 3645</w:t>
            </w:r>
          </w:p>
        </w:tc>
      </w:tr>
      <w:tr w:rsidR="00DF660B" w:rsidRPr="00241FE8" w:rsidTr="0096033A">
        <w:trPr>
          <w:cantSplit/>
        </w:trPr>
        <w:tc>
          <w:tcPr>
            <w:tcW w:w="8925" w:type="dxa"/>
            <w:gridSpan w:val="2"/>
          </w:tcPr>
          <w:p w:rsidR="00DF660B" w:rsidRPr="00241FE8" w:rsidRDefault="00DF660B" w:rsidP="00960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ขอส่งรายงานความก้าวหน้าโครงการวิจัย พัฒนาและวิศวกรรม ครั้งที่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DF660B" w:rsidRPr="00241FE8" w:rsidTr="0096033A">
        <w:trPr>
          <w:cantSplit/>
        </w:trPr>
        <w:tc>
          <w:tcPr>
            <w:tcW w:w="8925" w:type="dxa"/>
            <w:gridSpan w:val="2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ฝ่ายพัฒนาธุรกิจเทคโนโลยีชีวภาพ (BBD)</w:t>
            </w:r>
          </w:p>
        </w:tc>
      </w:tr>
    </w:tbl>
    <w:p w:rsidR="00DF660B" w:rsidRPr="00241FE8" w:rsidRDefault="00DF660B" w:rsidP="00696490">
      <w:pPr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241FE8">
      <w:pPr>
        <w:ind w:right="23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ตามที่ ศช. โดย </w:t>
      </w:r>
      <w:r w:rsidRPr="00241FE8">
        <w:rPr>
          <w:rFonts w:ascii="TH SarabunPSK" w:hAnsi="TH SarabunPSK" w:cs="TH SarabunPSK"/>
          <w:sz w:val="32"/>
          <w:szCs w:val="32"/>
        </w:rPr>
        <w:t>ดร.ศิราวุธ กลิ่นบุหงา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241FE8">
        <w:rPr>
          <w:rFonts w:ascii="TH SarabunPSK" w:hAnsi="TH SarabunPSK" w:cs="TH SarabunPSK"/>
          <w:sz w:val="32"/>
          <w:szCs w:val="32"/>
        </w:rPr>
        <w:t>นักวิจัยอาวุโส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1FE8">
        <w:rPr>
          <w:rFonts w:ascii="TH SarabunPSK" w:hAnsi="TH SarabunPSK" w:cs="TH SarabunPSK"/>
          <w:sz w:val="32"/>
          <w:szCs w:val="32"/>
        </w:rPr>
        <w:t>หน่วยวิจัยเทคโนโลยีชีวภาพสัตว์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ได้รับทุนสนับสนุนการวิจัยจาก </w:t>
      </w:r>
      <w:r w:rsidRPr="00241FE8">
        <w:rPr>
          <w:rFonts w:ascii="TH SarabunPSK" w:hAnsi="TH SarabunPSK" w:cs="TH SarabunPSK"/>
          <w:sz w:val="32"/>
          <w:szCs w:val="32"/>
        </w:rPr>
        <w:t>ฺBBD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เพื่อดำเนินโครงการวิจัยเรื่อง </w:t>
      </w:r>
      <w:r w:rsidRPr="00241FE8">
        <w:rPr>
          <w:rFonts w:ascii="TH SarabunPSK" w:hAnsi="TH SarabunPSK" w:cs="TH SarabunPSK"/>
          <w:sz w:val="32"/>
          <w:szCs w:val="32"/>
        </w:rPr>
        <w:t>“การปรับปรุงพันธุกรรมเพื่อการเติบโตที่ดีขึ้นของกุ้งขาว Litopenaeus vannamei”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241FE8">
        <w:rPr>
          <w:rFonts w:ascii="TH SarabunPSK" w:hAnsi="TH SarabunPSK" w:cs="TH SarabunPSK"/>
          <w:sz w:val="32"/>
          <w:szCs w:val="32"/>
        </w:rPr>
        <w:t>P-14-50762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ระยะเวลา </w:t>
      </w:r>
      <w:r>
        <w:rPr>
          <w:rFonts w:ascii="TH SarabunPSK" w:hAnsi="TH SarabunPSK" w:cs="TH SarabunPSK"/>
          <w:sz w:val="32"/>
          <w:szCs w:val="32"/>
        </w:rPr>
        <w:t>3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ปี (</w:t>
      </w:r>
      <w:r w:rsidRPr="00241FE8">
        <w:rPr>
          <w:rFonts w:ascii="TH SarabunPSK" w:hAnsi="TH SarabunPSK" w:cs="TH SarabunPSK"/>
          <w:sz w:val="32"/>
          <w:szCs w:val="32"/>
        </w:rPr>
        <w:t>1 สิงหาคม 3643 –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1FE8">
        <w:rPr>
          <w:rFonts w:ascii="TH SarabunPSK" w:hAnsi="TH SarabunPSK" w:cs="TH SarabunPSK"/>
          <w:sz w:val="32"/>
          <w:szCs w:val="32"/>
        </w:rPr>
        <w:t>31 กรกฎาคม 3646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) งบประมาณ </w:t>
      </w:r>
      <w:r w:rsidRPr="00241FE8">
        <w:rPr>
          <w:rFonts w:ascii="TH SarabunPSK" w:hAnsi="TH SarabunPSK" w:cs="TH SarabunPSK"/>
          <w:sz w:val="32"/>
          <w:szCs w:val="32"/>
        </w:rPr>
        <w:t>5,385,000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241FE8">
        <w:rPr>
          <w:rFonts w:ascii="TH SarabunPSK" w:hAnsi="TH SarabunPSK" w:cs="TH SarabunPSK"/>
          <w:sz w:val="32"/>
          <w:szCs w:val="32"/>
        </w:rPr>
        <w:t>ห้าล้านสามแสนแปดหมื่นห้าพันบาทถ้วน</w:t>
      </w:r>
      <w:r w:rsidRPr="00241FE8">
        <w:rPr>
          <w:rFonts w:ascii="TH SarabunPSK" w:hAnsi="TH SarabunPSK" w:cs="TH SarabunPSK"/>
          <w:sz w:val="32"/>
          <w:szCs w:val="32"/>
          <w:cs/>
        </w:rPr>
        <w:t>) นั้น</w:t>
      </w:r>
      <w:r w:rsidRPr="00241FE8">
        <w:rPr>
          <w:rFonts w:ascii="TH SarabunPSK" w:hAnsi="TH SarabunPSK" w:cs="TH SarabunPSK"/>
          <w:sz w:val="32"/>
          <w:szCs w:val="32"/>
        </w:rPr>
        <w:t xml:space="preserve"> </w:t>
      </w:r>
    </w:p>
    <w:p w:rsidR="00DF660B" w:rsidRPr="00241FE8" w:rsidRDefault="00DF660B" w:rsidP="00241FE8">
      <w:pPr>
        <w:pStyle w:val="a"/>
        <w:ind w:right="23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241FE8">
      <w:pPr>
        <w:ind w:right="-79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ในการนี้ ศช. ขอส่งรายงานความก้าวหน้าโครงการวิจัย พัฒนาและวิศวกรรม ครั้งที่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ตั้งแต่</w:t>
      </w:r>
      <w:r w:rsidRPr="00241FE8">
        <w:rPr>
          <w:rFonts w:ascii="TH SarabunPSK" w:hAnsi="TH SarabunPSK" w:cs="TH SarabunPSK"/>
          <w:sz w:val="32"/>
          <w:szCs w:val="32"/>
        </w:rPr>
        <w:t xml:space="preserve"> 1 สิงหาคม 3644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241FE8">
        <w:rPr>
          <w:rFonts w:ascii="TH SarabunPSK" w:hAnsi="TH SarabunPSK" w:cs="TH SarabunPSK"/>
          <w:sz w:val="32"/>
          <w:szCs w:val="32"/>
        </w:rPr>
        <w:t>31 กรกฎาคม 3645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>2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ฉบับ พร้อมแผ่นซีดี มาเพื่อโปรดพิจารณา</w:t>
      </w:r>
    </w:p>
    <w:p w:rsidR="00DF660B" w:rsidRPr="00241FE8" w:rsidRDefault="00DF660B" w:rsidP="0096033A">
      <w:pPr>
        <w:pStyle w:val="a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DF660B" w:rsidRPr="00241FE8" w:rsidRDefault="00DF660B" w:rsidP="0096033A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E572A6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</w:p>
    <w:p w:rsidR="00DF660B" w:rsidRPr="00241FE8" w:rsidRDefault="00DF660B" w:rsidP="00E572A6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t>ผศช.</w:t>
      </w:r>
    </w:p>
    <w:p w:rsidR="00DF660B" w:rsidRPr="00241FE8" w:rsidRDefault="00DF660B" w:rsidP="0096033A">
      <w:pPr>
        <w:pStyle w:val="a"/>
        <w:tabs>
          <w:tab w:val="left" w:pos="5245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งานสนับสนุนโครงการวิจัย</w:t>
      </w: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241FE8">
        <w:rPr>
          <w:rFonts w:ascii="TH SarabunPSK" w:hAnsi="TH SarabunPSK" w:cs="TH SarabunPSK"/>
          <w:sz w:val="32"/>
          <w:szCs w:val="32"/>
        </w:rPr>
        <w:t>3123  (นางสาวทิพยวรรณ หงษ์เจ็ด)</w:t>
      </w: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241FE8">
        <w:rPr>
          <w:rFonts w:ascii="TH SarabunPSK" w:hAnsi="TH SarabunPSK" w:cs="TH SarabunPSK"/>
          <w:sz w:val="32"/>
          <w:szCs w:val="32"/>
        </w:rPr>
        <w:t>6707</w:t>
      </w:r>
    </w:p>
    <w:p w:rsidR="00DF660B" w:rsidRPr="00241FE8" w:rsidRDefault="00DF660B" w:rsidP="0096033A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>
      <w:pPr>
        <w:rPr>
          <w:rFonts w:ascii="TH SarabunPSK" w:hAnsi="TH SarabunPSK" w:cs="TH SarabunPSK"/>
          <w:sz w:val="32"/>
          <w:szCs w:val="32"/>
        </w:rPr>
      </w:pPr>
    </w:p>
    <w:sectPr w:rsidR="00DF660B" w:rsidRPr="00241FE8" w:rsidSect="00163D20">
      <w:pgSz w:w="11906" w:h="16838"/>
      <w:pgMar w:top="851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33A"/>
    <w:rsid w:val="001104AA"/>
    <w:rsid w:val="0013132B"/>
    <w:rsid w:val="00134D55"/>
    <w:rsid w:val="00163B17"/>
    <w:rsid w:val="00163D20"/>
    <w:rsid w:val="00241FE8"/>
    <w:rsid w:val="00270ED9"/>
    <w:rsid w:val="00297856"/>
    <w:rsid w:val="00325359"/>
    <w:rsid w:val="00370DE1"/>
    <w:rsid w:val="003A1AAF"/>
    <w:rsid w:val="00436F0B"/>
    <w:rsid w:val="00456B89"/>
    <w:rsid w:val="00492DEE"/>
    <w:rsid w:val="004D047D"/>
    <w:rsid w:val="0054272E"/>
    <w:rsid w:val="00587411"/>
    <w:rsid w:val="005F5FAB"/>
    <w:rsid w:val="00655F53"/>
    <w:rsid w:val="00696490"/>
    <w:rsid w:val="006D35FD"/>
    <w:rsid w:val="006E3656"/>
    <w:rsid w:val="00731E62"/>
    <w:rsid w:val="00813989"/>
    <w:rsid w:val="00846898"/>
    <w:rsid w:val="008919B2"/>
    <w:rsid w:val="008E7AD0"/>
    <w:rsid w:val="0096033A"/>
    <w:rsid w:val="009C2830"/>
    <w:rsid w:val="00C30C26"/>
    <w:rsid w:val="00C75D17"/>
    <w:rsid w:val="00CA61CD"/>
    <w:rsid w:val="00DF660B"/>
    <w:rsid w:val="00E572A6"/>
    <w:rsid w:val="00F20DD8"/>
    <w:rsid w:val="00FF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3A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6033A"/>
    <w:pPr>
      <w:ind w:right="386"/>
    </w:pPr>
  </w:style>
  <w:style w:type="paragraph" w:styleId="Header">
    <w:name w:val="header"/>
    <w:basedOn w:val="Normal"/>
    <w:link w:val="HeaderChar"/>
    <w:uiPriority w:val="99"/>
    <w:rsid w:val="009603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989"/>
    <w:rPr>
      <w:rFonts w:ascii="Cordia New" w:hAnsi="Cordia New" w:cs="Cordia New"/>
      <w:sz w:val="35"/>
      <w:szCs w:val="35"/>
    </w:rPr>
  </w:style>
  <w:style w:type="paragraph" w:styleId="NormalWeb">
    <w:name w:val="Normal (Web)"/>
    <w:basedOn w:val="Normal"/>
    <w:uiPriority w:val="99"/>
    <w:rsid w:val="00E572A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2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137</Words>
  <Characters>781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kanittha</dc:creator>
  <cp:keywords/>
  <dc:description/>
  <cp:lastModifiedBy>biotec</cp:lastModifiedBy>
  <cp:revision>12</cp:revision>
  <dcterms:created xsi:type="dcterms:W3CDTF">2016-08-24T03:57:00Z</dcterms:created>
  <dcterms:modified xsi:type="dcterms:W3CDTF">2016-08-25T02:53:00Z</dcterms:modified>
</cp:coreProperties>
</file>
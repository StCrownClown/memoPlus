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1 มิถุนายน 2560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อาจารย์พิเศษ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คณบดีคณะแพทยศาสตร์ มหาวิทยาลัยสยาม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คณะแพทยศาสตร์ มหาวิทยาลัยสยาม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สน 0211/166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24 พฤษภาคม 2560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คณะแพทยศาสตร์ มหาวิทยาลัยสยาม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ดร.สิทธิรักษ์ รอยตระกูล นักวิจัย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อาจารย์พิเศษบรรยาย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21 กันยายน 2560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14:00 - 14:00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คณะแพทยศาสตร์ มหาวิทยาลัยสยาม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สิทธิรักษ์ รอยตระกูล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อาจารย์พิเศษ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
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0501/281/2559</w:t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30 สิงหาคม 2559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ไรท์ไซน์ เทรดดิ้ง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3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บริษัท ไรท์ไซน์ เทรดดิ้ง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17,976.00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หนึ่งหมื่นเจ็ดพันเก้าร้อยเจ็ดสิบหกบาทถ้วน)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24 สิงหาคม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30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29 สิงหาคม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INV-590224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29 สิงหาคม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ไรท์ไซน์ เทรดดิ้ง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5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179.76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หนึ่งร้อยเจ็ดสิบเก้าบาทเจ็ดสิบหกสตางค์)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(นางสาว ศิริขวัญ คงสมใจ)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2566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
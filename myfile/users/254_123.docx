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1 มีนาคม 2560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เข้าร่วมประชุม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เลขาธิการคณะกรรมการอาหารและยา สำนักงานคณะกรรมการอาหารและยา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สำนักงานอาหารและยา กระทรวงสาธารณสุข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สธ 1009.3.2/ว 1855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10 กุมภาพันธ์ 2560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สำนักงานอาหารและยา กระทรวงสาธารณสุข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ดร.สุนันท์ ศิริรักษ์โสภณ นักวิเคราะห์อาวุโส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เข้าร่วมประชุมคณะอนุกรรมการจัดทำแนวทางการกำกับดูแลยาชีววัตถุคล้ายคลึงในประเทศไทย ครั้งที่ 1/2560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21 มีนาคม 2560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16:15 - 16:15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สำนักงานคณะกรรมการอาหารและยา จังหวัดนนทบุรี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สุนันท์ ศิริรักษ์โสภณ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เข้าร่วมประชุม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ฝ่ายสนับสนุนการวิจัย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
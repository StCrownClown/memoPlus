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29 กรกฎาคม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 ไอ ไซแอนติฟิค ซัพพลาย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2041163693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26 พฤษภาคม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INV5907-118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กรกฎาคม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 ไอ ไซแอนติฟิค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6,206.00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หกพันสองร้อยหกบาทถ้วน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41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508.89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ห้าร้อยแปดบาทแปดสิบเก้าสตางค์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
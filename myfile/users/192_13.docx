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B6" w:rsidRDefault="005B14B6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</w:rPr>
      </w:pPr>
    </w:p>
    <w:p w:rsidR="005B14B6" w:rsidRDefault="005B14B6" w:rsidP="006D3A1A">
      <w:pPr>
        <w:pStyle w:val="Header"/>
        <w:tabs>
          <w:tab w:val="clear" w:pos="4153"/>
        </w:tabs>
        <w:rPr>
          <w:rFonts w:ascii="TH SarabunPSK" w:hAnsi="TH SarabunPSK" w:cs="TH SarabunPSK"/>
          <w:color w:val="FF0000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14.1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</w:p>
    <w:p w:rsidR="005B14B6" w:rsidRPr="005E62B3" w:rsidRDefault="005B14B6" w:rsidP="006D3A1A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</w:p>
    <w:tbl>
      <w:tblPr>
        <w:tblW w:w="8748" w:type="dxa"/>
        <w:tblLayout w:type="fixed"/>
        <w:tblLook w:val="0000"/>
      </w:tblPr>
      <w:tblGrid>
        <w:gridCol w:w="8748"/>
      </w:tblGrid>
      <w:tr w:rsidR="005B14B6" w:rsidRPr="005E62B3" w:rsidTr="005517EE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5E62B3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E62B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5B14B6" w:rsidRPr="005E62B3" w:rsidRDefault="005B14B6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5B14B6" w:rsidRPr="005E62B3" w:rsidTr="005517EE">
        <w:trPr>
          <w:cantSplit/>
        </w:trPr>
        <w:tc>
          <w:tcPr>
            <w:tcW w:w="8748" w:type="dxa"/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5B14B6" w:rsidRPr="005E62B3" w:rsidRDefault="005B14B6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5B14B6" w:rsidRPr="005E62B3" w:rsidTr="005517EE">
        <w:trPr>
          <w:cantSplit/>
        </w:trPr>
        <w:tc>
          <w:tcPr>
            <w:tcW w:w="4248" w:type="dxa"/>
          </w:tcPr>
          <w:p w:rsidR="005B14B6" w:rsidRPr="005E62B3" w:rsidRDefault="005B14B6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00" w:type="dxa"/>
          </w:tcPr>
          <w:p w:rsidR="005B14B6" w:rsidRPr="005E62B3" w:rsidRDefault="005B14B6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  <w:gridSpan w:val="2"/>
          </w:tcPr>
          <w:p w:rsidR="005B14B6" w:rsidRPr="005E62B3" w:rsidRDefault="005B14B6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ขอส่งรายงานการประชุมคณะอนุกรรมการบริหาร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5B14B6" w:rsidRPr="005E62B3" w:rsidRDefault="005B14B6" w:rsidP="003D7700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ครั้งที่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  <w:gridSpan w:val="2"/>
          </w:tcPr>
          <w:p w:rsidR="005B14B6" w:rsidRPr="005E62B3" w:rsidRDefault="005B14B6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5B14B6" w:rsidRPr="005E62B3" w:rsidRDefault="005B14B6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3D7700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z w:val="32"/>
          <w:szCs w:val="32"/>
        </w:rPr>
        <w:tab/>
      </w:r>
      <w:r w:rsidRPr="005E62B3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ศช. </w:t>
      </w:r>
      <w:r w:rsidRPr="005E62B3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ครั้งที่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ณ ห้อง</w:t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>ประชุม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ชั้น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อาคาร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5B14B6" w:rsidRPr="005E62B3" w:rsidRDefault="005B14B6" w:rsidP="004C37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F62638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ได้จัดทำ</w:t>
      </w:r>
      <w:r w:rsidRPr="005E62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>ฯ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เป็นที่เรียบร้อยแล้ว ดังมีรายละเอียด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ตามเอกสารแนบหมายเลข 1 </w:t>
      </w:r>
      <w:r w:rsidRPr="005E62B3">
        <w:rPr>
          <w:rFonts w:ascii="TH SarabunPSK" w:hAnsi="TH SarabunPSK" w:cs="TH SarabunPSK"/>
          <w:sz w:val="32"/>
          <w:szCs w:val="32"/>
          <w:cs/>
        </w:rPr>
        <w:t>จึงใคร่ขอความกรุณาท่านโปรดพิจารณารายงานการประชุมดังกล่าว หากท่านมีข้อคิดเห็นหรือข้อเสนอแนะเพิ่มเติม โปรดแจ้งกลับในแบบรับรองรายงานการประชุม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 รายละเอียดตามเอกสารแนบหมายเลข 2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ภายใน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5E62B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</w:t>
      </w:r>
    </w:p>
    <w:p w:rsidR="005B14B6" w:rsidRPr="005E62B3" w:rsidRDefault="005B14B6" w:rsidP="004C3758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F62638">
      <w:pPr>
        <w:pStyle w:val="Heading1"/>
        <w:tabs>
          <w:tab w:val="left" w:pos="54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5B14B6" w:rsidRPr="005E62B3" w:rsidRDefault="005B14B6" w:rsidP="004C37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D50796">
      <w:pPr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</w:p>
    <w:p w:rsidR="005B14B6" w:rsidRPr="005E62B3" w:rsidRDefault="005B14B6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</w:p>
    <w:p w:rsidR="005B14B6" w:rsidRPr="005E62B3" w:rsidRDefault="005B14B6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</w:p>
    <w:p w:rsidR="005B14B6" w:rsidRPr="005E62B3" w:rsidRDefault="005B14B6" w:rsidP="00796262">
      <w:pPr>
        <w:pStyle w:val="Heading1"/>
        <w:tabs>
          <w:tab w:val="left" w:pos="720"/>
          <w:tab w:val="center" w:pos="4500"/>
        </w:tabs>
        <w:ind w:right="612" w:firstLine="2160"/>
        <w:jc w:val="center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B14B6" w:rsidRPr="005E62B3" w:rsidRDefault="005B14B6" w:rsidP="008B6F9D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โทร. 0 2564 6700 ต่อ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B14B6" w:rsidRPr="005E62B3" w:rsidRDefault="005B14B6" w:rsidP="00DE3D00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B14B6" w:rsidRPr="005E62B3" w:rsidRDefault="005B14B6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B14B6" w:rsidRPr="005E62B3" w:rsidRDefault="005B14B6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4C3758">
      <w:pPr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>
      <w:pPr>
        <w:rPr>
          <w:rFonts w:ascii="TH SarabunPSK" w:hAnsi="TH SarabunPSK" w:cs="TH SarabunPSK"/>
          <w:sz w:val="32"/>
          <w:szCs w:val="32"/>
        </w:rPr>
      </w:pPr>
    </w:p>
    <w:sectPr w:rsidR="005B14B6" w:rsidRPr="005E62B3" w:rsidSect="005517EE">
      <w:pgSz w:w="11907" w:h="16840" w:code="9"/>
      <w:pgMar w:top="851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DBA"/>
    <w:rsid w:val="00042C36"/>
    <w:rsid w:val="000471C6"/>
    <w:rsid w:val="00047C7D"/>
    <w:rsid w:val="0006482B"/>
    <w:rsid w:val="00073F96"/>
    <w:rsid w:val="000811EF"/>
    <w:rsid w:val="000943F6"/>
    <w:rsid w:val="000E5C5C"/>
    <w:rsid w:val="000E5FEC"/>
    <w:rsid w:val="001500A2"/>
    <w:rsid w:val="001813BB"/>
    <w:rsid w:val="001A1E8B"/>
    <w:rsid w:val="001A3CAB"/>
    <w:rsid w:val="001C5CEA"/>
    <w:rsid w:val="001E5215"/>
    <w:rsid w:val="00203BF0"/>
    <w:rsid w:val="00262E6C"/>
    <w:rsid w:val="002C3DBA"/>
    <w:rsid w:val="002D04B8"/>
    <w:rsid w:val="002D6B50"/>
    <w:rsid w:val="002E5646"/>
    <w:rsid w:val="00335105"/>
    <w:rsid w:val="00340AB4"/>
    <w:rsid w:val="00383930"/>
    <w:rsid w:val="003D7700"/>
    <w:rsid w:val="00425F42"/>
    <w:rsid w:val="00432789"/>
    <w:rsid w:val="004704BB"/>
    <w:rsid w:val="00492D96"/>
    <w:rsid w:val="004A5AB6"/>
    <w:rsid w:val="004C3758"/>
    <w:rsid w:val="004D1B67"/>
    <w:rsid w:val="005337C6"/>
    <w:rsid w:val="005517EE"/>
    <w:rsid w:val="005670A0"/>
    <w:rsid w:val="00572B2A"/>
    <w:rsid w:val="005B14B6"/>
    <w:rsid w:val="005E62B3"/>
    <w:rsid w:val="00605053"/>
    <w:rsid w:val="0062045F"/>
    <w:rsid w:val="00627152"/>
    <w:rsid w:val="006609B1"/>
    <w:rsid w:val="0067539E"/>
    <w:rsid w:val="006B61D5"/>
    <w:rsid w:val="006D3A1A"/>
    <w:rsid w:val="006D4B11"/>
    <w:rsid w:val="006F46C3"/>
    <w:rsid w:val="00724EC3"/>
    <w:rsid w:val="00796262"/>
    <w:rsid w:val="007B77E4"/>
    <w:rsid w:val="007F1594"/>
    <w:rsid w:val="00835CE4"/>
    <w:rsid w:val="008651FD"/>
    <w:rsid w:val="008767BC"/>
    <w:rsid w:val="008A4947"/>
    <w:rsid w:val="008B6F9D"/>
    <w:rsid w:val="008F424B"/>
    <w:rsid w:val="00910C4B"/>
    <w:rsid w:val="00964FF3"/>
    <w:rsid w:val="0099677B"/>
    <w:rsid w:val="009C1096"/>
    <w:rsid w:val="009C35EF"/>
    <w:rsid w:val="009C392D"/>
    <w:rsid w:val="009C5923"/>
    <w:rsid w:val="009D4357"/>
    <w:rsid w:val="009E466D"/>
    <w:rsid w:val="009E5D52"/>
    <w:rsid w:val="00A0505C"/>
    <w:rsid w:val="00A660C7"/>
    <w:rsid w:val="00A91B67"/>
    <w:rsid w:val="00AA580B"/>
    <w:rsid w:val="00AB4D58"/>
    <w:rsid w:val="00AE4BED"/>
    <w:rsid w:val="00B16E01"/>
    <w:rsid w:val="00B44834"/>
    <w:rsid w:val="00B4785F"/>
    <w:rsid w:val="00B6369E"/>
    <w:rsid w:val="00B6671A"/>
    <w:rsid w:val="00B76FFF"/>
    <w:rsid w:val="00B9696F"/>
    <w:rsid w:val="00BD1E45"/>
    <w:rsid w:val="00BE37FF"/>
    <w:rsid w:val="00BE583A"/>
    <w:rsid w:val="00BE7F38"/>
    <w:rsid w:val="00C22DAE"/>
    <w:rsid w:val="00C3569A"/>
    <w:rsid w:val="00C76240"/>
    <w:rsid w:val="00CB35C1"/>
    <w:rsid w:val="00D50796"/>
    <w:rsid w:val="00D51A09"/>
    <w:rsid w:val="00DA02E7"/>
    <w:rsid w:val="00DB3191"/>
    <w:rsid w:val="00DE3D00"/>
    <w:rsid w:val="00E22133"/>
    <w:rsid w:val="00E425F5"/>
    <w:rsid w:val="00E56277"/>
    <w:rsid w:val="00E7743D"/>
    <w:rsid w:val="00EC6229"/>
    <w:rsid w:val="00EC78BD"/>
    <w:rsid w:val="00ED349A"/>
    <w:rsid w:val="00F45CD1"/>
    <w:rsid w:val="00F61673"/>
    <w:rsid w:val="00F62638"/>
    <w:rsid w:val="00FB451C"/>
    <w:rsid w:val="00FC0F2C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3930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rsid w:val="00CB3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3930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D50796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50796"/>
    <w:rPr>
      <w:rFonts w:ascii="Browallia New" w:hAnsi="Browallia New" w:cs="Browallia New"/>
      <w:sz w:val="28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DED92B7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DED92B7F.dot</Template>
  <TotalTime>10</TotalTime>
  <Pages>1</Pages>
  <Words>162</Words>
  <Characters>924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9</cp:revision>
  <cp:lastPrinted>2016-03-11T02:48:00Z</cp:lastPrinted>
  <dcterms:created xsi:type="dcterms:W3CDTF">2016-03-09T08:47:00Z</dcterms:created>
  <dcterms:modified xsi:type="dcterms:W3CDTF">2016-06-24T09:16:00Z</dcterms:modified>
</cp:coreProperties>
</file>
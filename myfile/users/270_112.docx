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b/>
          <w:bCs/>
          <w:sz w:val="20"/>
          <w:cs/>
        </w:rPr>
        <w:t>เอกสารทดสอบ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แท็คพิเศษที่ใช้แปลงค่าตัวเลขเป็นจำนวนเงินตัวอักษรอัตโนมัติ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สามารถใส่ตัวเลข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0-9, </w:t>
      </w:r>
      <w:r w:rsidRPr="00D446FA">
        <w:rPr>
          <w:rFonts w:ascii="Arial" w:hAnsi="Arial" w:cs="Tahoma" w:hint="cs"/>
          <w:sz w:val="20"/>
          <w:szCs w:val="20"/>
          <w:cs/>
        </w:rPr>
        <w:t>เครื่องหมาย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 xml:space="preserve">,), </w:t>
      </w:r>
      <w:r w:rsidRPr="00D446FA">
        <w:rPr>
          <w:rFonts w:ascii="Arial" w:hAnsi="Arial" w:cs="Tahoma" w:hint="cs"/>
          <w:sz w:val="20"/>
          <w:szCs w:val="20"/>
          <w:cs/>
        </w:rPr>
        <w:t>จุด</w:t>
      </w:r>
      <w:r w:rsidRPr="00D446FA">
        <w:rPr>
          <w:rFonts w:ascii="Arial" w:hAnsi="Arial" w:cs="Tahoma"/>
          <w:sz w:val="20"/>
          <w:szCs w:val="20"/>
          <w:cs/>
        </w:rPr>
        <w:t xml:space="preserve"> (.)</w:t>
      </w:r>
      <w:r w:rsidRPr="00D446FA">
        <w:rPr>
          <w:rFonts w:ascii="Arial" w:hAnsi="Arial" w:cs="Tahoma"/>
          <w:sz w:val="20"/>
          <w:szCs w:val="20"/>
        </w:rPr>
        <w:t xml:space="preserve">, </w:t>
      </w:r>
      <w:r w:rsidRPr="00D446FA">
        <w:rPr>
          <w:rFonts w:ascii="Arial" w:hAnsi="Arial" w:cs="Tahoma" w:hint="cs"/>
          <w:sz w:val="20"/>
          <w:szCs w:val="20"/>
          <w:cs/>
        </w:rPr>
        <w:t>จำนวนติดลบ</w:t>
      </w:r>
      <w:r w:rsidRPr="00D446FA">
        <w:rPr>
          <w:rFonts w:ascii="Arial" w:hAnsi="Arial" w:cs="Tahoma"/>
          <w:sz w:val="20"/>
          <w:szCs w:val="20"/>
        </w:rPr>
        <w:t xml:space="preserve">, </w:t>
      </w:r>
      <w:r w:rsidRPr="00D446FA">
        <w:rPr>
          <w:rFonts w:ascii="Arial" w:hAnsi="Arial" w:cs="Tahoma" w:hint="cs"/>
          <w:sz w:val="20"/>
          <w:szCs w:val="20"/>
          <w:cs/>
        </w:rPr>
        <w:t>จำนวนเงินได้สูงสุด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999999999999, </w:t>
      </w:r>
      <w:r w:rsidRPr="00D446FA">
        <w:rPr>
          <w:rFonts w:ascii="Arial" w:hAnsi="Arial" w:cs="Tahoma" w:hint="cs"/>
          <w:sz w:val="20"/>
          <w:szCs w:val="20"/>
          <w:cs/>
        </w:rPr>
        <w:t>ใช้ได้หลายช่อง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และปัดจำนวนทศนิยมให้เป็น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2</w:t>
      </w:r>
      <w:r w:rsidRPr="00D446FA">
        <w:rPr>
          <w:rFonts w:ascii="Arial" w:hAnsi="Arial" w:cs="Tahoma" w:hint="cs"/>
          <w:sz w:val="20"/>
          <w:szCs w:val="20"/>
          <w:cs/>
        </w:rPr>
        <w:t>ตำแหน่งให้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วิธีใช้</w:t>
      </w:r>
      <w:r w:rsidRPr="00D446FA">
        <w:rPr>
          <w:rFonts w:ascii="Arial" w:hAnsi="Arial" w:cs="Tahoma"/>
          <w:sz w:val="20"/>
          <w:szCs w:val="20"/>
        </w:rPr>
        <w:br/>
      </w:r>
      <w:r w:rsidRPr="00D446FA">
        <w:rPr>
          <w:rFonts w:ascii="Arial" w:hAnsi="Arial" w:cs="Tahoma" w:hint="cs"/>
          <w:sz w:val="20"/>
          <w:szCs w:val="20"/>
          <w:cs/>
        </w:rPr>
        <w:t>ใช้แท็ค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ชื่อว่า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{Num01} , # {Num02} , # {Num03},… </w:t>
      </w:r>
      <w:r w:rsidRPr="00D446FA">
        <w:rPr>
          <w:rFonts w:ascii="Arial" w:hAnsi="Arial" w:cs="Tahoma" w:hint="cs"/>
          <w:sz w:val="20"/>
          <w:szCs w:val="20"/>
          <w:cs/>
        </w:rPr>
        <w:t>เพื่อแสดงเป็นกล่องไว้กรอกข้อมูลเลข</w:t>
      </w:r>
      <w:r w:rsidRPr="00D446FA">
        <w:rPr>
          <w:rFonts w:ascii="Arial" w:hAnsi="Arial" w:cs="Tahoma"/>
          <w:sz w:val="20"/>
          <w:szCs w:val="20"/>
        </w:rPr>
        <w:br/>
        <w:t>(</w:t>
      </w:r>
      <w:r w:rsidRPr="00D446FA">
        <w:rPr>
          <w:rFonts w:ascii="Arial" w:hAnsi="Arial" w:cs="Tahoma" w:hint="cs"/>
          <w:sz w:val="20"/>
          <w:szCs w:val="20"/>
          <w:cs/>
        </w:rPr>
        <w:t>แทนก่อนหน้านี้ที่ใช้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{Value......} </w:t>
      </w:r>
      <w:r w:rsidRPr="00D446FA">
        <w:rPr>
          <w:rFonts w:ascii="Arial" w:hAnsi="Arial" w:cs="Tahoma" w:hint="cs"/>
          <w:sz w:val="20"/>
          <w:szCs w:val="20"/>
          <w:cs/>
        </w:rPr>
        <w:t>ในช่องที่กรอกจำนวนเงินตัวเลข</w:t>
      </w:r>
      <w:r w:rsidRPr="00D446FA">
        <w:rPr>
          <w:rFonts w:ascii="Arial" w:hAnsi="Arial" w:cs="Tahoma"/>
          <w:sz w:val="20"/>
          <w:szCs w:val="20"/>
          <w:cs/>
        </w:rPr>
        <w:t>)</w:t>
      </w:r>
      <w:r w:rsidRPr="00D446FA">
        <w:rPr>
          <w:rFonts w:ascii="Arial" w:hAnsi="Arial" w:cs="Tahoma"/>
          <w:sz w:val="20"/>
          <w:szCs w:val="20"/>
        </w:rPr>
        <w:br/>
      </w:r>
      <w:r w:rsidRPr="00D446FA">
        <w:rPr>
          <w:rFonts w:ascii="Arial" w:hAnsi="Arial" w:cs="Tahoma"/>
          <w:sz w:val="20"/>
          <w:szCs w:val="20"/>
        </w:rPr>
        <w:br/>
      </w:r>
      <w:r w:rsidRPr="00D446FA">
        <w:rPr>
          <w:rFonts w:ascii="Arial" w:hAnsi="Arial" w:cs="Tahoma" w:hint="cs"/>
          <w:sz w:val="20"/>
          <w:szCs w:val="20"/>
          <w:cs/>
        </w:rPr>
        <w:t>ใช้แท็ค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ชื่อว่า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{Numtext01}, # {Numtext01}, # {Numtext01},… </w:t>
      </w:r>
      <w:r w:rsidRPr="00D446FA">
        <w:rPr>
          <w:rFonts w:ascii="Arial" w:hAnsi="Arial" w:cs="Tahoma" w:hint="cs"/>
          <w:sz w:val="20"/>
          <w:szCs w:val="20"/>
          <w:cs/>
        </w:rPr>
        <w:t>เพื่อเป็นช่องแปลงข้อมูลให้อัตโนมัติ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เช่น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# {Num01} </w:t>
      </w:r>
      <w:r w:rsidRPr="00D446FA">
        <w:rPr>
          <w:rFonts w:ascii="Arial" w:hAnsi="Arial" w:cs="Tahoma" w:hint="cs"/>
          <w:sz w:val="20"/>
          <w:szCs w:val="20"/>
          <w:cs/>
        </w:rPr>
        <w:t>บาท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># {Numtext01})</w:t>
      </w:r>
      <w:r w:rsidRPr="00D446FA">
        <w:rPr>
          <w:rFonts w:ascii="Arial" w:hAnsi="Arial" w:cs="Tahoma"/>
          <w:sz w:val="20"/>
          <w:szCs w:val="20"/>
        </w:rPr>
        <w:br/>
        <w:t xml:space="preserve">***** </w:t>
      </w:r>
      <w:r w:rsidRPr="00D446FA">
        <w:rPr>
          <w:rFonts w:ascii="Arial" w:hAnsi="Arial" w:cs="Tahoma" w:hint="cs"/>
          <w:sz w:val="20"/>
          <w:szCs w:val="20"/>
          <w:cs/>
        </w:rPr>
        <w:t>กรณีต้องการให้มี</w:t>
      </w:r>
      <w:r w:rsidRPr="00D446FA">
        <w:rPr>
          <w:rFonts w:ascii="Arial" w:hAnsi="Arial" w:cs="Tahoma"/>
          <w:sz w:val="20"/>
          <w:szCs w:val="20"/>
          <w:cs/>
        </w:rPr>
        <w:t xml:space="preserve"> ( ) </w:t>
      </w:r>
      <w:r w:rsidRPr="00D446FA">
        <w:rPr>
          <w:rFonts w:ascii="Arial" w:hAnsi="Arial" w:cs="Tahoma" w:hint="cs"/>
          <w:sz w:val="20"/>
          <w:szCs w:val="20"/>
          <w:cs/>
        </w:rPr>
        <w:t>ครอบจำนวนเงิน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ให้ใส่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วงเล็บ</w:t>
      </w:r>
      <w:r w:rsidRPr="00D446FA">
        <w:rPr>
          <w:rFonts w:ascii="Arial" w:hAnsi="Arial" w:cs="Tahoma"/>
          <w:sz w:val="20"/>
          <w:szCs w:val="20"/>
          <w:cs/>
        </w:rPr>
        <w:t xml:space="preserve"> ( ) </w:t>
      </w:r>
      <w:r w:rsidRPr="00D446FA">
        <w:rPr>
          <w:rFonts w:ascii="Arial" w:hAnsi="Arial" w:cs="Tahoma" w:hint="cs"/>
          <w:sz w:val="20"/>
          <w:szCs w:val="20"/>
          <w:cs/>
        </w:rPr>
        <w:t>ครอบ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# {Numtext01}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บาท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>)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จำนวนเงิน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บาท</w:t>
      </w:r>
      <w:r w:rsidRPr="00D446FA">
        <w:rPr>
          <w:rFonts w:ascii="Arial" w:hAnsi="Arial" w:cs="Tahoma"/>
          <w:sz w:val="20"/>
          <w:szCs w:val="20"/>
          <w:cs/>
        </w:rPr>
        <w:t xml:space="preserve"> (</w:t>
      </w:r>
      <w:r w:rsidRPr="00D446FA">
        <w:rPr>
          <w:rFonts w:ascii="Arial" w:hAnsi="Arial" w:cs="Tahoma"/>
          <w:sz w:val="20"/>
          <w:szCs w:val="20"/>
        </w:rPr>
        <w:t>)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/>
          <w:sz w:val="20"/>
          <w:szCs w:val="20"/>
        </w:rPr>
        <w:t>21 September 2016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ทดสอบแท็ค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วันที่ภาษาอังกฤษ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# {DateEN01}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/>
          <w:sz w:val="20"/>
          <w:szCs w:val="20"/>
        </w:rPr>
        <w:t>21 กันยายน 2559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 w:hint="cs"/>
          <w:sz w:val="20"/>
          <w:szCs w:val="20"/>
          <w:cs/>
        </w:rPr>
        <w:t>ทดสอบแท็ค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 w:hint="cs"/>
          <w:sz w:val="20"/>
          <w:szCs w:val="20"/>
          <w:cs/>
        </w:rPr>
        <w:t>วันที่ภาษาไทย</w:t>
      </w:r>
      <w:r w:rsidRPr="00D446FA">
        <w:rPr>
          <w:rFonts w:ascii="Arial" w:hAnsi="Arial" w:cs="Tahoma"/>
          <w:sz w:val="20"/>
          <w:szCs w:val="20"/>
          <w:cs/>
        </w:rPr>
        <w:t xml:space="preserve"> </w:t>
      </w:r>
      <w:r w:rsidRPr="00D446FA">
        <w:rPr>
          <w:rFonts w:ascii="Arial" w:hAnsi="Arial" w:cs="Tahoma"/>
          <w:sz w:val="20"/>
          <w:szCs w:val="20"/>
        </w:rPr>
        <w:t># {Date01}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TH SarabunPSK" w:hAnsi="TH SarabunPSK" w:cs="TH SarabunPSK"/>
          <w:sz w:val="32"/>
          <w:szCs w:val="32"/>
        </w:rPr>
        <w:t>3117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TH SarabunPSK" w:hAnsi="TH SarabunPSK" w:cs="TH SarabunPSK"/>
          <w:sz w:val="32"/>
          <w:szCs w:val="32"/>
        </w:rPr>
        <w:t>3508 (3429)</w:t>
      </w:r>
    </w:p>
    <w:p w:rsidR="0082509D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TH SarabunPSK" w:hAnsi="TH SarabunPSK" w:cs="TH SarabunPSK"/>
          <w:sz w:val="32"/>
          <w:szCs w:val="32"/>
        </w:rPr>
        <w:t>6700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>
        <w:rPr>
          <w:rFonts w:ascii="Arial" w:hAnsi="Arial" w:cs="Tahoma" w:hint="cs"/>
          <w:sz w:val="20"/>
          <w:szCs w:val="20"/>
          <w:cs/>
        </w:rPr>
        <w:t>ทดสอบ</w:t>
      </w:r>
      <w:r>
        <w:rPr>
          <w:rFonts w:ascii="Arial" w:hAnsi="Arial" w:cs="Tahoma"/>
          <w:sz w:val="20"/>
          <w:szCs w:val="20"/>
          <w:cs/>
        </w:rPr>
        <w:t xml:space="preserve"> </w:t>
      </w:r>
      <w:r>
        <w:rPr>
          <w:rFonts w:ascii="Arial" w:hAnsi="Arial" w:cs="Tahoma"/>
          <w:sz w:val="20"/>
          <w:szCs w:val="20"/>
        </w:rPr>
        <w:t>Value</w:t>
      </w: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</w:p>
    <w:p w:rsidR="0082509D" w:rsidRPr="00D446FA" w:rsidRDefault="0082509D" w:rsidP="00D446FA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/>
          <w:sz w:val="20"/>
          <w:szCs w:val="20"/>
        </w:rPr>
        <w:t>#{Checkbox01}</w:t>
      </w:r>
    </w:p>
    <w:p w:rsidR="0082509D" w:rsidRPr="00E45E22" w:rsidRDefault="0082509D" w:rsidP="00E45E22">
      <w:pPr>
        <w:spacing w:before="100" w:beforeAutospacing="1" w:after="100" w:afterAutospacing="1"/>
        <w:rPr>
          <w:rFonts w:ascii="Arial" w:hAnsi="Arial" w:cs="Tahoma"/>
          <w:sz w:val="20"/>
          <w:szCs w:val="20"/>
        </w:rPr>
      </w:pPr>
      <w:r w:rsidRPr="00D446FA">
        <w:rPr>
          <w:rFonts w:ascii="Arial" w:hAnsi="Arial" w:cs="Tahoma"/>
          <w:sz w:val="20"/>
          <w:szCs w:val="20"/>
        </w:rPr>
        <w:t>#{Checkbox02}</w:t>
      </w:r>
    </w:p>
    <w:sectPr w:rsidR="0082509D" w:rsidRPr="00E45E22" w:rsidSect="008D42F0">
      <w:headerReference w:type="default" r:id="rId6"/>
      <w:pgSz w:w="12240" w:h="15840"/>
      <w:pgMar w:top="1797" w:right="1440" w:bottom="1440" w:left="1797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509D" w:rsidRDefault="0082509D">
      <w:r>
        <w:separator/>
      </w:r>
    </w:p>
  </w:endnote>
  <w:endnote w:type="continuationSeparator" w:id="1">
    <w:p w:rsidR="0082509D" w:rsidRDefault="008250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509D" w:rsidRDefault="0082509D">
      <w:r>
        <w:separator/>
      </w:r>
    </w:p>
  </w:footnote>
  <w:footnote w:type="continuationSeparator" w:id="1">
    <w:p w:rsidR="0082509D" w:rsidRDefault="0082509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509D" w:rsidRDefault="0082509D">
    <w:pPr>
      <w:pStyle w:val="Header"/>
      <w:jc w:val="right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D237D"/>
    <w:rsid w:val="00007F87"/>
    <w:rsid w:val="000130AD"/>
    <w:rsid w:val="000255E6"/>
    <w:rsid w:val="000D3F53"/>
    <w:rsid w:val="00102D1F"/>
    <w:rsid w:val="0011331D"/>
    <w:rsid w:val="001140A1"/>
    <w:rsid w:val="00121B5B"/>
    <w:rsid w:val="001422CF"/>
    <w:rsid w:val="00151188"/>
    <w:rsid w:val="00156602"/>
    <w:rsid w:val="001569F1"/>
    <w:rsid w:val="00176CCD"/>
    <w:rsid w:val="001A7BA3"/>
    <w:rsid w:val="001B2476"/>
    <w:rsid w:val="001B6B3E"/>
    <w:rsid w:val="001E10A6"/>
    <w:rsid w:val="001E64C5"/>
    <w:rsid w:val="0020143A"/>
    <w:rsid w:val="00213379"/>
    <w:rsid w:val="00216B27"/>
    <w:rsid w:val="00225579"/>
    <w:rsid w:val="0023502C"/>
    <w:rsid w:val="00260F2D"/>
    <w:rsid w:val="00264608"/>
    <w:rsid w:val="00281455"/>
    <w:rsid w:val="002A114E"/>
    <w:rsid w:val="002C3DA8"/>
    <w:rsid w:val="002D2CF5"/>
    <w:rsid w:val="002E1B9B"/>
    <w:rsid w:val="002E3850"/>
    <w:rsid w:val="002F6326"/>
    <w:rsid w:val="003158FC"/>
    <w:rsid w:val="00321652"/>
    <w:rsid w:val="003238F4"/>
    <w:rsid w:val="00325C45"/>
    <w:rsid w:val="0036100C"/>
    <w:rsid w:val="00364246"/>
    <w:rsid w:val="003845A8"/>
    <w:rsid w:val="00385070"/>
    <w:rsid w:val="003B1BF3"/>
    <w:rsid w:val="003D31DD"/>
    <w:rsid w:val="003E4F60"/>
    <w:rsid w:val="00417557"/>
    <w:rsid w:val="0042320F"/>
    <w:rsid w:val="00423445"/>
    <w:rsid w:val="00432F0C"/>
    <w:rsid w:val="00445E0A"/>
    <w:rsid w:val="004716B2"/>
    <w:rsid w:val="0049023C"/>
    <w:rsid w:val="004D6769"/>
    <w:rsid w:val="004E0F85"/>
    <w:rsid w:val="00500415"/>
    <w:rsid w:val="005017D7"/>
    <w:rsid w:val="00513DC0"/>
    <w:rsid w:val="005213B4"/>
    <w:rsid w:val="00533E12"/>
    <w:rsid w:val="00560DD7"/>
    <w:rsid w:val="00574D8E"/>
    <w:rsid w:val="005C42AE"/>
    <w:rsid w:val="005C7C0D"/>
    <w:rsid w:val="005D3BD4"/>
    <w:rsid w:val="005E553B"/>
    <w:rsid w:val="005E749F"/>
    <w:rsid w:val="005F5B89"/>
    <w:rsid w:val="0064711B"/>
    <w:rsid w:val="006576F0"/>
    <w:rsid w:val="006774F4"/>
    <w:rsid w:val="00685646"/>
    <w:rsid w:val="006A6808"/>
    <w:rsid w:val="006C341E"/>
    <w:rsid w:val="006E68EC"/>
    <w:rsid w:val="0072152F"/>
    <w:rsid w:val="0072241C"/>
    <w:rsid w:val="00750EBE"/>
    <w:rsid w:val="00755BB7"/>
    <w:rsid w:val="007710B1"/>
    <w:rsid w:val="007E6C42"/>
    <w:rsid w:val="00801FE2"/>
    <w:rsid w:val="008149AC"/>
    <w:rsid w:val="00816D78"/>
    <w:rsid w:val="0082509D"/>
    <w:rsid w:val="00832BEB"/>
    <w:rsid w:val="0084794E"/>
    <w:rsid w:val="008543C3"/>
    <w:rsid w:val="00876B40"/>
    <w:rsid w:val="00885261"/>
    <w:rsid w:val="008A3DF0"/>
    <w:rsid w:val="008D42F0"/>
    <w:rsid w:val="008D4971"/>
    <w:rsid w:val="008E43CF"/>
    <w:rsid w:val="008F10D2"/>
    <w:rsid w:val="009258B7"/>
    <w:rsid w:val="00940BD1"/>
    <w:rsid w:val="00961BA9"/>
    <w:rsid w:val="009770CE"/>
    <w:rsid w:val="009A14FB"/>
    <w:rsid w:val="009D2434"/>
    <w:rsid w:val="00A05EAA"/>
    <w:rsid w:val="00A11B09"/>
    <w:rsid w:val="00A24FC6"/>
    <w:rsid w:val="00A8131C"/>
    <w:rsid w:val="00A92595"/>
    <w:rsid w:val="00A959DD"/>
    <w:rsid w:val="00AB3688"/>
    <w:rsid w:val="00AD237D"/>
    <w:rsid w:val="00AE5152"/>
    <w:rsid w:val="00AF458C"/>
    <w:rsid w:val="00AF6141"/>
    <w:rsid w:val="00B242BD"/>
    <w:rsid w:val="00B30415"/>
    <w:rsid w:val="00B40327"/>
    <w:rsid w:val="00B42E3A"/>
    <w:rsid w:val="00B62935"/>
    <w:rsid w:val="00BB23BF"/>
    <w:rsid w:val="00BC1354"/>
    <w:rsid w:val="00BE2961"/>
    <w:rsid w:val="00C3780B"/>
    <w:rsid w:val="00C45667"/>
    <w:rsid w:val="00C47336"/>
    <w:rsid w:val="00C73DCD"/>
    <w:rsid w:val="00C748C4"/>
    <w:rsid w:val="00C752E7"/>
    <w:rsid w:val="00C765FD"/>
    <w:rsid w:val="00CC27B8"/>
    <w:rsid w:val="00D15A0F"/>
    <w:rsid w:val="00D446FA"/>
    <w:rsid w:val="00D523E9"/>
    <w:rsid w:val="00D54184"/>
    <w:rsid w:val="00DB1233"/>
    <w:rsid w:val="00DB1A73"/>
    <w:rsid w:val="00DE279A"/>
    <w:rsid w:val="00DF0D0E"/>
    <w:rsid w:val="00E45E22"/>
    <w:rsid w:val="00E70F5F"/>
    <w:rsid w:val="00EA1BB6"/>
    <w:rsid w:val="00EB1A5E"/>
    <w:rsid w:val="00EF6F79"/>
    <w:rsid w:val="00F07FCF"/>
    <w:rsid w:val="00F1713C"/>
    <w:rsid w:val="00FB3984"/>
    <w:rsid w:val="00FD05A9"/>
    <w:rsid w:val="00FE5A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237D"/>
    <w:rPr>
      <w:rFonts w:ascii="Cordia New" w:hAnsi="Cordia New"/>
      <w:sz w:val="28"/>
    </w:rPr>
  </w:style>
  <w:style w:type="paragraph" w:styleId="Heading2">
    <w:name w:val="heading 2"/>
    <w:basedOn w:val="Normal"/>
    <w:next w:val="Normal"/>
    <w:link w:val="Heading2Char"/>
    <w:uiPriority w:val="99"/>
    <w:qFormat/>
    <w:rsid w:val="00AD237D"/>
    <w:pPr>
      <w:keepNext/>
      <w:jc w:val="center"/>
      <w:outlineLvl w:val="1"/>
    </w:pPr>
    <w:rPr>
      <w:rFonts w:cs="Cordia New"/>
      <w:b/>
      <w:bCs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C73DCD"/>
    <w:rPr>
      <w:rFonts w:ascii="Cambria" w:hAnsi="Cambria" w:cs="Angsana New"/>
      <w:b/>
      <w:bCs/>
      <w:i/>
      <w:iCs/>
      <w:sz w:val="35"/>
      <w:szCs w:val="35"/>
    </w:rPr>
  </w:style>
  <w:style w:type="paragraph" w:styleId="Header">
    <w:name w:val="header"/>
    <w:basedOn w:val="Normal"/>
    <w:link w:val="HeaderChar"/>
    <w:uiPriority w:val="99"/>
    <w:rsid w:val="00AD237D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styleId="BodyTextIndent">
    <w:name w:val="Body Text Indent"/>
    <w:basedOn w:val="Normal"/>
    <w:link w:val="BodyTextIndentChar"/>
    <w:uiPriority w:val="99"/>
    <w:rsid w:val="00AD237D"/>
    <w:pPr>
      <w:ind w:right="106" w:firstLine="1418"/>
      <w:jc w:val="both"/>
    </w:pPr>
    <w:rPr>
      <w:color w:val="000000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  <w:rsid w:val="00C73DCD"/>
    <w:rPr>
      <w:rFonts w:ascii="Cordia New" w:hAnsi="Cordia New" w:cs="Times New Roman"/>
      <w:sz w:val="35"/>
      <w:szCs w:val="35"/>
    </w:rPr>
  </w:style>
  <w:style w:type="paragraph" w:customStyle="1" w:styleId="CharCharCharCharCharCharCharCharChar">
    <w:name w:val="Char อักขระ Char อักขระ Char อักขระ Char อักขระ Char อักขระ Char Char Char อักขระ Char"/>
    <w:basedOn w:val="Normal"/>
    <w:uiPriority w:val="99"/>
    <w:rsid w:val="00AD237D"/>
    <w:rPr>
      <w:rFonts w:ascii="Times New Roman" w:hAnsi="Times New Roman"/>
      <w:sz w:val="24"/>
      <w:szCs w:val="24"/>
      <w:lang w:val="pl-PL" w:eastAsia="pl-PL" w:bidi="ar-SA"/>
    </w:rPr>
  </w:style>
  <w:style w:type="paragraph" w:styleId="BalloonText">
    <w:name w:val="Balloon Text"/>
    <w:basedOn w:val="Normal"/>
    <w:link w:val="BalloonTextChar"/>
    <w:uiPriority w:val="99"/>
    <w:semiHidden/>
    <w:rsid w:val="0042320F"/>
    <w:rPr>
      <w:rFonts w:ascii="Tahoma" w:hAnsi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73DCD"/>
    <w:rPr>
      <w:rFonts w:cs="Times New Roman"/>
      <w:sz w:val="2"/>
    </w:rPr>
  </w:style>
  <w:style w:type="character" w:styleId="PageNumber">
    <w:name w:val="page number"/>
    <w:basedOn w:val="DefaultParagraphFont"/>
    <w:uiPriority w:val="99"/>
    <w:rsid w:val="008E43CF"/>
    <w:rPr>
      <w:rFonts w:cs="Times New Roman"/>
    </w:rPr>
  </w:style>
  <w:style w:type="paragraph" w:styleId="NormalWeb">
    <w:name w:val="Normal (Web)"/>
    <w:basedOn w:val="Normal"/>
    <w:uiPriority w:val="99"/>
    <w:rsid w:val="00EA1BB6"/>
    <w:pPr>
      <w:spacing w:before="100" w:beforeAutospacing="1" w:after="100" w:afterAutospacing="1"/>
    </w:pPr>
    <w:rPr>
      <w:rFonts w:ascii="Tahoma" w:hAnsi="Tahoma" w:cs="Tahoma"/>
      <w:sz w:val="24"/>
      <w:szCs w:val="24"/>
    </w:rPr>
  </w:style>
  <w:style w:type="character" w:styleId="Strong">
    <w:name w:val="Strong"/>
    <w:basedOn w:val="DefaultParagraphFont"/>
    <w:uiPriority w:val="99"/>
    <w:qFormat/>
    <w:locked/>
    <w:rsid w:val="00EA1BB6"/>
    <w:rPr>
      <w:rFonts w:cs="Times New Roman"/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911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78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1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44</TotalTime>
  <Pages>1</Pages>
  <Words>128</Words>
  <Characters>735</Characters>
  <Application>Microsoft Office Outlook</Application>
  <DocSecurity>0</DocSecurity>
  <Lines>0</Lines>
  <Paragraphs>0</Paragraphs>
  <ScaleCrop>false</ScaleCrop>
  <Company>.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ที่  วท 5402/        </dc:title>
  <dc:subject/>
  <dc:creator>administrator</dc:creator>
  <cp:keywords/>
  <dc:description/>
  <cp:lastModifiedBy>901180</cp:lastModifiedBy>
  <cp:revision>31</cp:revision>
  <cp:lastPrinted>2012-05-08T08:29:00Z</cp:lastPrinted>
  <dcterms:created xsi:type="dcterms:W3CDTF">2016-06-20T02:57:00Z</dcterms:created>
  <dcterms:modified xsi:type="dcterms:W3CDTF">2016-09-21T07:01:00Z</dcterms:modified>
</cp:coreProperties>
</file>
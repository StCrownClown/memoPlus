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22 มิถุนายน 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อาจารย์ที่ปรึกษางานวิจัยและอนุญาติให้นักศึกษาเข้าปฏิบัติงานวิจัย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คณบดีคณะสหเวชศาสตร์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0516.24/1446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13 มิถุนายน 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อาจารย์ที่ปรึกษางานวิจัยและอนุญาติให้นักศึกษาเข้าปฏิบัติงานวิจัย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อาจารย์ที่ปรึกษางานวิจัย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
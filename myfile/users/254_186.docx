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8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คณบดีคณะวนศาสตร์ มหาวิทยาลัยเกษตรศาสตร์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คณะวนศาสตร์ มหาวิทยาลัยเกษตรศาสตร์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0513.10603/0693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28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คณะวนศาสตร์ มหาวิทยาลัยเกษตรศาสตร์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นางสาวอนุตตรา ณ ถลาง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วิทยากรในการศึกษาดูงานด้านงานวิจัยชะนี สำหรับนิสิตภาควิชาชีววิทยาป่าไม้ คณะวนศาสตร์ มหาวิทยาลัยเกษตรศาสตร์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16:15 - 16:15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
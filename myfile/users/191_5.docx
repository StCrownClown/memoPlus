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8A" w:rsidRPr="001545A8" w:rsidRDefault="00D0378A" w:rsidP="004C3758">
      <w:pPr>
        <w:pStyle w:val="Header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left:0;text-align:left;margin-left:4in;margin-top:-22.05pt;width:126.05pt;height:40.15pt;z-index:-251658240;visibility:visible">
            <v:imagedata r:id="rId4" o:title=""/>
          </v:shape>
        </w:pict>
      </w:r>
    </w:p>
    <w:tbl>
      <w:tblPr>
        <w:tblW w:w="8388" w:type="dxa"/>
        <w:tblLayout w:type="fixed"/>
        <w:tblLook w:val="0000"/>
      </w:tblPr>
      <w:tblGrid>
        <w:gridCol w:w="8388"/>
      </w:tblGrid>
      <w:tr w:rsidR="00D0378A" w:rsidRPr="001545A8" w:rsidTr="00835CE4">
        <w:trPr>
          <w:cantSplit/>
        </w:trPr>
        <w:tc>
          <w:tcPr>
            <w:tcW w:w="8388" w:type="dxa"/>
            <w:tcBorders>
              <w:bottom w:val="single" w:sz="12" w:space="0" w:color="auto"/>
            </w:tcBorders>
          </w:tcPr>
          <w:p w:rsidR="00D0378A" w:rsidRPr="001545A8" w:rsidRDefault="00D0378A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0378A" w:rsidRPr="001545A8" w:rsidRDefault="00D0378A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D0378A" w:rsidRPr="001545A8" w:rsidTr="00835CE4">
        <w:trPr>
          <w:cantSplit/>
        </w:trPr>
        <w:tc>
          <w:tcPr>
            <w:tcW w:w="8388" w:type="dxa"/>
            <w:tcBorders>
              <w:top w:val="single" w:sz="12" w:space="0" w:color="auto"/>
            </w:tcBorders>
          </w:tcPr>
          <w:p w:rsidR="00D0378A" w:rsidRPr="001545A8" w:rsidRDefault="00D0378A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1545A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D0378A" w:rsidRPr="001545A8" w:rsidTr="00835CE4">
        <w:trPr>
          <w:cantSplit/>
        </w:trPr>
        <w:tc>
          <w:tcPr>
            <w:tcW w:w="8388" w:type="dxa"/>
          </w:tcPr>
          <w:p w:rsidR="00D0378A" w:rsidRPr="001545A8" w:rsidRDefault="00D0378A" w:rsidP="001545A8">
            <w:pPr>
              <w:tabs>
                <w:tab w:val="center" w:pos="4086"/>
                <w:tab w:val="left" w:pos="6630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โทรศัพท์ </w:t>
            </w:r>
            <w:r w:rsidRPr="001545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D0378A" w:rsidRPr="001545A8" w:rsidRDefault="00D0378A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8388"/>
      </w:tblGrid>
      <w:tr w:rsidR="00D0378A" w:rsidRPr="001545A8" w:rsidTr="00835CE4">
        <w:trPr>
          <w:cantSplit/>
        </w:trPr>
        <w:tc>
          <w:tcPr>
            <w:tcW w:w="8388" w:type="dxa"/>
          </w:tcPr>
          <w:p w:rsidR="00D0378A" w:rsidRPr="001545A8" w:rsidRDefault="00D0378A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D0378A" w:rsidRPr="001545A8" w:rsidRDefault="00D0378A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3936"/>
        <w:gridCol w:w="4452"/>
      </w:tblGrid>
      <w:tr w:rsidR="00D0378A" w:rsidRPr="001545A8" w:rsidTr="00835CE4">
        <w:trPr>
          <w:cantSplit/>
        </w:trPr>
        <w:tc>
          <w:tcPr>
            <w:tcW w:w="3936" w:type="dxa"/>
          </w:tcPr>
          <w:p w:rsidR="00D0378A" w:rsidRPr="001545A8" w:rsidRDefault="00D0378A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452" w:type="dxa"/>
          </w:tcPr>
          <w:p w:rsidR="00D0378A" w:rsidRPr="001545A8" w:rsidRDefault="00D0378A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30 มิถุนายน  2559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D0378A" w:rsidRPr="001545A8" w:rsidTr="00835CE4">
        <w:trPr>
          <w:cantSplit/>
        </w:trPr>
        <w:tc>
          <w:tcPr>
            <w:tcW w:w="8388" w:type="dxa"/>
            <w:gridSpan w:val="2"/>
          </w:tcPr>
          <w:p w:rsidR="00D0378A" w:rsidRPr="001545A8" w:rsidRDefault="00D0378A" w:rsidP="002825CB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หน่วยวิจัยเทคโนโลยีชีวภาพสัตว์ </w:t>
            </w:r>
          </w:p>
          <w:p w:rsidR="00D0378A" w:rsidRPr="001545A8" w:rsidRDefault="00D0378A" w:rsidP="00452AE9">
            <w:pPr>
              <w:pStyle w:val="Footer"/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2/2559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D0378A" w:rsidRPr="001545A8" w:rsidTr="00835CE4">
        <w:trPr>
          <w:cantSplit/>
        </w:trPr>
        <w:tc>
          <w:tcPr>
            <w:tcW w:w="8388" w:type="dxa"/>
            <w:gridSpan w:val="2"/>
          </w:tcPr>
          <w:p w:rsidR="00D0378A" w:rsidRPr="001545A8" w:rsidRDefault="00D0378A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</w:tbl>
    <w:p w:rsidR="00D0378A" w:rsidRPr="001545A8" w:rsidRDefault="00D0378A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9116A1">
      <w:pPr>
        <w:pStyle w:val="BodyText"/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1545A8">
        <w:rPr>
          <w:rFonts w:ascii="TH SarabunPSK" w:hAnsi="TH SarabunPSK" w:cs="TH SarabunPSK"/>
          <w:sz w:val="32"/>
          <w:szCs w:val="32"/>
        </w:rPr>
        <w:t xml:space="preserve">       </w:t>
      </w:r>
      <w:r w:rsidRPr="001545A8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หน่วยวิจัยเทคโนโลยีชีวภาพสัตว์ </w:t>
      </w:r>
      <w:r w:rsidRPr="001545A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1545A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หน่วยวิจัยเทคโนโลยีชีวภาพสัตว์ </w:t>
      </w:r>
      <w:r w:rsidRPr="001545A8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2/2559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วันพฤหัสบดี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21 กรกฎาคม  2559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</w:rPr>
        <w:t>13.30-16.30 น.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ณ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1545A8">
        <w:rPr>
          <w:rFonts w:ascii="TH SarabunPSK" w:hAnsi="TH SarabunPSK" w:cs="TH SarabunPSK"/>
          <w:sz w:val="32"/>
          <w:szCs w:val="32"/>
        </w:rPr>
        <w:t xml:space="preserve"> 513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545A8">
        <w:rPr>
          <w:rFonts w:ascii="TH SarabunPSK" w:hAnsi="TH SarabunPSK" w:cs="TH SarabunPSK"/>
          <w:sz w:val="32"/>
          <w:szCs w:val="32"/>
        </w:rPr>
        <w:t>5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อาคาร</w:t>
      </w:r>
      <w:r w:rsidRPr="001545A8">
        <w:rPr>
          <w:rFonts w:ascii="TH SarabunPSK" w:hAnsi="TH SarabunPSK" w:cs="TH SarabunPSK"/>
          <w:sz w:val="32"/>
          <w:szCs w:val="32"/>
        </w:rPr>
        <w:t>ไบโอเทค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1545A8">
        <w:rPr>
          <w:rFonts w:ascii="TH SarabunPSK" w:hAnsi="TH SarabunPSK" w:cs="TH SarabunPSK"/>
          <w:sz w:val="32"/>
          <w:szCs w:val="32"/>
        </w:rPr>
        <w:t>รายงานผลการดำเนินงาน 6 เดือน (ตุลาคม 2558-มีนาคม 2559)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D0378A" w:rsidRPr="001545A8" w:rsidRDefault="00D0378A" w:rsidP="00CE262E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D0378A" w:rsidRPr="001545A8" w:rsidRDefault="00D0378A" w:rsidP="00CE262E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และโปรดแจ้งกลับในแบบตอบรับการประชุม หรือแจ้งยืนยันกลับมายัง </w:t>
      </w:r>
      <w:r w:rsidRPr="001545A8">
        <w:rPr>
          <w:rFonts w:ascii="TH SarabunPSK" w:hAnsi="TH SarabunPSK" w:cs="TH SarabunPSK"/>
          <w:sz w:val="32"/>
          <w:szCs w:val="32"/>
        </w:rPr>
        <w:t>นางสาวอาภากร แสงมีอานุภาพ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วันศุกร์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8 กรกฎาคม  2559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D0378A" w:rsidRPr="001545A8" w:rsidRDefault="00D0378A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0810C2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D0378A" w:rsidRPr="001545A8" w:rsidRDefault="00D0378A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ab/>
        <w:t>(นายศิราวุธ กลิ่นบุหงา)</w:t>
      </w:r>
    </w:p>
    <w:p w:rsidR="00D0378A" w:rsidRPr="001545A8" w:rsidRDefault="00D0378A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ab/>
        <w:t>ผอ. หน่วยวิจัยเทคโนโลยีชีวภาพสัตว์</w:t>
      </w:r>
    </w:p>
    <w:p w:rsidR="00D0378A" w:rsidRPr="001545A8" w:rsidRDefault="00D0378A" w:rsidP="007A01FE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ab/>
        <w:t> เลขานุการคณะอนุกรรมการบริหาร</w:t>
      </w:r>
    </w:p>
    <w:p w:rsidR="00D0378A" w:rsidRPr="001545A8" w:rsidRDefault="00D0378A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0378A" w:rsidRPr="001545A8" w:rsidRDefault="00D0378A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D0378A" w:rsidRPr="001545A8" w:rsidRDefault="00D0378A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D0378A" w:rsidRPr="001545A8" w:rsidRDefault="00D0378A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โทร.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0 2567</w:t>
      </w:r>
      <w:r w:rsidRPr="001545A8">
        <w:rPr>
          <w:rFonts w:ascii="TH SarabunPSK" w:hAnsi="TH SarabunPSK" w:cs="TH SarabunPSK"/>
          <w:sz w:val="32"/>
          <w:szCs w:val="32"/>
        </w:rPr>
        <w:t xml:space="preserve"> 6700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545A8">
        <w:rPr>
          <w:rFonts w:ascii="TH SarabunPSK" w:hAnsi="TH SarabunPSK" w:cs="TH SarabunPSK"/>
          <w:sz w:val="32"/>
          <w:szCs w:val="32"/>
        </w:rPr>
        <w:t>3155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D0378A" w:rsidRPr="001545A8" w:rsidRDefault="00D0378A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0 2567 </w:t>
      </w:r>
      <w:r w:rsidRPr="001545A8">
        <w:rPr>
          <w:rFonts w:ascii="TH SarabunPSK" w:hAnsi="TH SarabunPSK" w:cs="TH SarabunPSK"/>
          <w:sz w:val="32"/>
          <w:szCs w:val="32"/>
        </w:rPr>
        <w:t>6707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D0378A" w:rsidRPr="001545A8" w:rsidRDefault="00D0378A" w:rsidP="004C3758">
      <w:pPr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 w:rsidP="004C3758">
      <w:pPr>
        <w:rPr>
          <w:rFonts w:ascii="TH SarabunPSK" w:hAnsi="TH SarabunPSK" w:cs="TH SarabunPSK"/>
          <w:sz w:val="32"/>
          <w:szCs w:val="32"/>
        </w:rPr>
      </w:pPr>
    </w:p>
    <w:p w:rsidR="00D0378A" w:rsidRPr="001545A8" w:rsidRDefault="00D0378A">
      <w:pPr>
        <w:rPr>
          <w:rFonts w:ascii="TH SarabunPSK" w:hAnsi="TH SarabunPSK" w:cs="TH SarabunPSK"/>
          <w:sz w:val="32"/>
          <w:szCs w:val="32"/>
        </w:rPr>
      </w:pPr>
    </w:p>
    <w:sectPr w:rsidR="00D0378A" w:rsidRPr="001545A8" w:rsidSect="00C5141B">
      <w:pgSz w:w="11907" w:h="16840" w:code="9"/>
      <w:pgMar w:top="1077" w:right="136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71F27"/>
    <w:rsid w:val="000810C2"/>
    <w:rsid w:val="00087336"/>
    <w:rsid w:val="000B50EB"/>
    <w:rsid w:val="000D1F3A"/>
    <w:rsid w:val="000D5180"/>
    <w:rsid w:val="000D570B"/>
    <w:rsid w:val="000E5C5C"/>
    <w:rsid w:val="000E5FEC"/>
    <w:rsid w:val="000E7B78"/>
    <w:rsid w:val="000F7DDF"/>
    <w:rsid w:val="00100263"/>
    <w:rsid w:val="00113CF4"/>
    <w:rsid w:val="00117EA4"/>
    <w:rsid w:val="00130813"/>
    <w:rsid w:val="00143F2E"/>
    <w:rsid w:val="001545A8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26D1D"/>
    <w:rsid w:val="00254B20"/>
    <w:rsid w:val="002825CB"/>
    <w:rsid w:val="00285E35"/>
    <w:rsid w:val="002A4A01"/>
    <w:rsid w:val="002A4C7A"/>
    <w:rsid w:val="002D1880"/>
    <w:rsid w:val="002D1F0C"/>
    <w:rsid w:val="002D4283"/>
    <w:rsid w:val="002D754D"/>
    <w:rsid w:val="002E55D3"/>
    <w:rsid w:val="002E632A"/>
    <w:rsid w:val="002E71AE"/>
    <w:rsid w:val="002F1DE8"/>
    <w:rsid w:val="00337A8F"/>
    <w:rsid w:val="00340AB4"/>
    <w:rsid w:val="0034586B"/>
    <w:rsid w:val="003617A4"/>
    <w:rsid w:val="003650EE"/>
    <w:rsid w:val="0036646B"/>
    <w:rsid w:val="00382831"/>
    <w:rsid w:val="0038532D"/>
    <w:rsid w:val="003A1105"/>
    <w:rsid w:val="003A72E5"/>
    <w:rsid w:val="003B11F1"/>
    <w:rsid w:val="003B73D5"/>
    <w:rsid w:val="00435F88"/>
    <w:rsid w:val="00452AE9"/>
    <w:rsid w:val="00456FAF"/>
    <w:rsid w:val="004704BB"/>
    <w:rsid w:val="004B72A1"/>
    <w:rsid w:val="004C3758"/>
    <w:rsid w:val="004E6EB2"/>
    <w:rsid w:val="0054674D"/>
    <w:rsid w:val="00547D11"/>
    <w:rsid w:val="0055587D"/>
    <w:rsid w:val="005576F9"/>
    <w:rsid w:val="005659B2"/>
    <w:rsid w:val="00572B2A"/>
    <w:rsid w:val="00591BE1"/>
    <w:rsid w:val="005935B7"/>
    <w:rsid w:val="005A1E08"/>
    <w:rsid w:val="005A60AD"/>
    <w:rsid w:val="005B42CA"/>
    <w:rsid w:val="005C6C8D"/>
    <w:rsid w:val="005D06EC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C2D84"/>
    <w:rsid w:val="006D2AFB"/>
    <w:rsid w:val="006D3BD0"/>
    <w:rsid w:val="006D78BC"/>
    <w:rsid w:val="006E0DBE"/>
    <w:rsid w:val="00713F8C"/>
    <w:rsid w:val="00717DE6"/>
    <w:rsid w:val="00720A8C"/>
    <w:rsid w:val="007241DB"/>
    <w:rsid w:val="007A01FE"/>
    <w:rsid w:val="007B77E4"/>
    <w:rsid w:val="007F0E70"/>
    <w:rsid w:val="007F1594"/>
    <w:rsid w:val="008326DD"/>
    <w:rsid w:val="00835CE4"/>
    <w:rsid w:val="00887811"/>
    <w:rsid w:val="008A17E0"/>
    <w:rsid w:val="008B1F52"/>
    <w:rsid w:val="008C6802"/>
    <w:rsid w:val="008F4467"/>
    <w:rsid w:val="00910C4B"/>
    <w:rsid w:val="009116A1"/>
    <w:rsid w:val="009153DE"/>
    <w:rsid w:val="00916528"/>
    <w:rsid w:val="00941ACD"/>
    <w:rsid w:val="00953855"/>
    <w:rsid w:val="00954B22"/>
    <w:rsid w:val="009942BB"/>
    <w:rsid w:val="00994F5B"/>
    <w:rsid w:val="009C35EF"/>
    <w:rsid w:val="009D4357"/>
    <w:rsid w:val="009E0A24"/>
    <w:rsid w:val="009E1BF2"/>
    <w:rsid w:val="009E2D96"/>
    <w:rsid w:val="009E466D"/>
    <w:rsid w:val="00A11B4B"/>
    <w:rsid w:val="00A13AE8"/>
    <w:rsid w:val="00A24D4A"/>
    <w:rsid w:val="00A660C7"/>
    <w:rsid w:val="00A71DA1"/>
    <w:rsid w:val="00A8267F"/>
    <w:rsid w:val="00A906DF"/>
    <w:rsid w:val="00A95E55"/>
    <w:rsid w:val="00AB482B"/>
    <w:rsid w:val="00AB4D58"/>
    <w:rsid w:val="00AC66F6"/>
    <w:rsid w:val="00AD2739"/>
    <w:rsid w:val="00AD3545"/>
    <w:rsid w:val="00B14309"/>
    <w:rsid w:val="00B153F4"/>
    <w:rsid w:val="00B34E6E"/>
    <w:rsid w:val="00B54309"/>
    <w:rsid w:val="00B758EF"/>
    <w:rsid w:val="00B77F0D"/>
    <w:rsid w:val="00B82975"/>
    <w:rsid w:val="00B86D86"/>
    <w:rsid w:val="00BA1550"/>
    <w:rsid w:val="00BD5B3C"/>
    <w:rsid w:val="00BF3BAB"/>
    <w:rsid w:val="00C053B8"/>
    <w:rsid w:val="00C2233B"/>
    <w:rsid w:val="00C22DAE"/>
    <w:rsid w:val="00C26DCB"/>
    <w:rsid w:val="00C36971"/>
    <w:rsid w:val="00C42FDF"/>
    <w:rsid w:val="00C5141B"/>
    <w:rsid w:val="00C668B7"/>
    <w:rsid w:val="00C71009"/>
    <w:rsid w:val="00C76240"/>
    <w:rsid w:val="00C80358"/>
    <w:rsid w:val="00C83A6D"/>
    <w:rsid w:val="00CA44CF"/>
    <w:rsid w:val="00CB34C2"/>
    <w:rsid w:val="00CB42A7"/>
    <w:rsid w:val="00CB5D9C"/>
    <w:rsid w:val="00CB6CFC"/>
    <w:rsid w:val="00CD1752"/>
    <w:rsid w:val="00CD4A07"/>
    <w:rsid w:val="00CE262E"/>
    <w:rsid w:val="00CE793F"/>
    <w:rsid w:val="00CF0D38"/>
    <w:rsid w:val="00D0378A"/>
    <w:rsid w:val="00D15C3E"/>
    <w:rsid w:val="00D26843"/>
    <w:rsid w:val="00D321E2"/>
    <w:rsid w:val="00D92F3F"/>
    <w:rsid w:val="00D97BD6"/>
    <w:rsid w:val="00DA02E7"/>
    <w:rsid w:val="00DB0D64"/>
    <w:rsid w:val="00DC095E"/>
    <w:rsid w:val="00DD3DE9"/>
    <w:rsid w:val="00DF716D"/>
    <w:rsid w:val="00E24917"/>
    <w:rsid w:val="00E60E7A"/>
    <w:rsid w:val="00E640EF"/>
    <w:rsid w:val="00E72196"/>
    <w:rsid w:val="00E83AF3"/>
    <w:rsid w:val="00EA0ED6"/>
    <w:rsid w:val="00EC78BD"/>
    <w:rsid w:val="00ED349A"/>
    <w:rsid w:val="00EE52E9"/>
    <w:rsid w:val="00EE6EB1"/>
    <w:rsid w:val="00EF2F5C"/>
    <w:rsid w:val="00F116BC"/>
    <w:rsid w:val="00F20AF7"/>
    <w:rsid w:val="00F305D2"/>
    <w:rsid w:val="00F46CA7"/>
    <w:rsid w:val="00F558FA"/>
    <w:rsid w:val="00F67833"/>
    <w:rsid w:val="00F8740D"/>
    <w:rsid w:val="00F90031"/>
    <w:rsid w:val="00FA4DD7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1</Pages>
  <Words>154</Words>
  <Characters>880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64</cp:revision>
  <cp:lastPrinted>2016-03-03T11:28:00Z</cp:lastPrinted>
  <dcterms:created xsi:type="dcterms:W3CDTF">2016-03-03T10:19:00Z</dcterms:created>
  <dcterms:modified xsi:type="dcterms:W3CDTF">2016-06-15T09:23:00Z</dcterms:modified>
</cp:coreProperties>
</file>
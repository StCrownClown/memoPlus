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18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วิทยากรบรรยายโครงการอบรมเรื่อง "การใช้เทคโนโลยีจีโนมิกส์ในสิ่งมีชีวิตที่ไม่ใช่ต้นแบบ (non-model organisms)"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หัวหน้าภาควิชาเทคโนโลยีชีวภาพโมเลกุลและชีวสารสนเทศ มหาวิทยาลัยสงขลานครินทร์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ภาควิชาเทคโนโลยีชีวภาพโมเลกุลและชีวสารสนเทศ มหาวิทยาลัยสงขลานครินทร์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0521.1.0915/0108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11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ภาควิชาเทคโนโลยีชีวภาพโมเลกุลและชีวสารสนเทศ มหาวิทยาลัยสงขลานครินทร์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ดร.สิทธิโชค ตั้งภัสสรเรือง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วิทยากรบรรยายโครงการอบรมเรื่อง "การใช้เทคโนโลยีจีโนมิกส์ในสิ่งมีชีวิตที่ไม่ใช่ต้นแบบ (non-model organisms)"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26 สิงหาคม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16:00 - 16:00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มหาวิทยาลัยสงขลานครินทร์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สิทธิโชค ตั้งภัสสรเรือง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
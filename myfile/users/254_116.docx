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20 กันยายน 3102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0517.02(ศร)/1015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31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สาขาคณะแพทยศาสตร์ศิริราชพยาบาล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ดร.ศันสนีย์ น้อยสคราญ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อาจารย์พิเศษสอนวิชา SIIM 612: Diagnostic Immunology ในหัวข้อเรื่อง "Confocal Microscope" แก่นักศึกษาบัณฑิตวิทยาลัย หลักสูตรปริญญาโท และปริญญาเอก สาขาวิชาวิทยาภูมิคุ้มกัน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25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16:15 - 16:15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ศันสนีย์ น้อยสคราญ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
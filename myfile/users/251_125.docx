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15 มิถุนายน 2016</w:t>
      </w:r>
    </w:p>
    <w:p w:rsidR="00605275" w:rsidRPr="00C519A7" w:rsidRDefault="00605275" w:rsidP="00B6469B">
      <w:pPr>
        <w:rPr>
          <w:rFonts w:ascii="TH SarabunPSK" w:hAnsi="TH SarabunPSK" w:cs="TH SarabunPSK"/>
          <w:sz w:val="28"/>
          <w:szCs w:val="28"/>
        </w:rPr>
      </w:pPr>
    </w:p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605275" w:rsidRPr="00C519A7" w:rsidRDefault="00605275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605275" w:rsidRPr="00C519A7" w:rsidRDefault="00605275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605275" w:rsidRPr="00C519A7" w:rsidRDefault="00605275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605275" w:rsidRPr="00743E7C" w:rsidRDefault="00605275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605275" w:rsidRPr="00743E7C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#{Value06#ไฟลท์}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#{Value10#เวลา} - #{Value11#เวลา}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#{Value18#เมือง}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#{Value19#เมือง}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605275" w:rsidRPr="009E5261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#{Value07#ไฟลท์}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#{Value12#เวลา}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#{Value13#เวลา}</w:t>
      </w:r>
      <w:r w:rsidRPr="00743E7C">
        <w:rPr>
          <w:rFonts w:ascii="TH SarabunPSK" w:hAnsi="TH SarabunPSK" w:cs="TH SarabunPSK"/>
          <w:sz w:val="32"/>
          <w:szCs w:val="32"/>
        </w:rPr>
        <w:tab/>
        <w:t>#{Value20#เมือง}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#{Value21#เมือง}</w:t>
      </w:r>
    </w:p>
    <w:p w:rsidR="00605275" w:rsidRPr="00743E7C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#{Value08#ไฟลท์}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#{Value14#เวลา} - #{Value15#เวลา}</w:t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#{Value22#เมือง}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#{Value23#เมือง}</w:t>
      </w:r>
    </w:p>
    <w:p w:rsidR="00605275" w:rsidRPr="00C519A7" w:rsidRDefault="00605275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#{Value09#ไฟลท์}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#{Value16#เวลา}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#{Value17#เวลา}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#{Value24#เมือง}</w:t>
      </w:r>
      <w:r w:rsidRPr="00C519A7">
        <w:rPr>
          <w:rFonts w:ascii="TH SarabunPSK" w:hAnsi="TH SarabunPSK" w:cs="TH SarabunPSK"/>
          <w:sz w:val="32"/>
          <w:szCs w:val="32"/>
        </w:rPr>
        <w:t xml:space="preserve"> –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#{Value25#เมือง}</w:t>
      </w:r>
      <w:r w:rsidRPr="00C519A7">
        <w:rPr>
          <w:rFonts w:ascii="TH SarabunPSK" w:hAnsi="TH SarabunPSK" w:cs="TH SarabunPSK"/>
          <w:sz w:val="32"/>
          <w:szCs w:val="32"/>
        </w:rPr>
        <w:tab/>
      </w:r>
    </w:p>
    <w:p w:rsidR="00605275" w:rsidRPr="00C519A7" w:rsidRDefault="00605275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605275" w:rsidRPr="00C519A7" w:rsidRDefault="00605275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605275" w:rsidRPr="00C519A7" w:rsidRDefault="00605275" w:rsidP="00B62C20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605275" w:rsidRPr="00C519A7" w:rsidRDefault="00605275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605275" w:rsidRPr="00C519A7" w:rsidRDefault="00605275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605275" w:rsidRPr="00C519A7" w:rsidRDefault="00605275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>ss</w:t>
      </w:r>
    </w:p>
    <w:p w:rsidR="00605275" w:rsidRPr="00C519A7" w:rsidRDefault="00605275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C519A7" w:rsidRDefault="00605275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605275" w:rsidRPr="00FD20B2" w:rsidRDefault="00605275">
      <w:pPr>
        <w:rPr>
          <w:rFonts w:ascii="TH SarabunPSK" w:hAnsi="TH SarabunPSK" w:cs="TH SarabunPSK"/>
          <w:sz w:val="28"/>
          <w:szCs w:val="28"/>
        </w:rPr>
      </w:pPr>
    </w:p>
    <w:sectPr w:rsidR="00605275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275" w:rsidRDefault="00605275">
      <w:r>
        <w:separator/>
      </w:r>
    </w:p>
  </w:endnote>
  <w:endnote w:type="continuationSeparator" w:id="1">
    <w:p w:rsidR="00605275" w:rsidRDefault="00605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275" w:rsidRDefault="00605275">
      <w:r>
        <w:separator/>
      </w:r>
    </w:p>
  </w:footnote>
  <w:footnote w:type="continuationSeparator" w:id="1">
    <w:p w:rsidR="00605275" w:rsidRDefault="006052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6E9E"/>
    <w:rsid w:val="00257873"/>
    <w:rsid w:val="002654AA"/>
    <w:rsid w:val="0027734F"/>
    <w:rsid w:val="00293198"/>
    <w:rsid w:val="002959CC"/>
    <w:rsid w:val="002C1687"/>
    <w:rsid w:val="002C7D52"/>
    <w:rsid w:val="002E2A0C"/>
    <w:rsid w:val="002E785C"/>
    <w:rsid w:val="003016A6"/>
    <w:rsid w:val="00311C2A"/>
    <w:rsid w:val="003136D2"/>
    <w:rsid w:val="00314EDB"/>
    <w:rsid w:val="00321092"/>
    <w:rsid w:val="00350AC8"/>
    <w:rsid w:val="00351764"/>
    <w:rsid w:val="00354B1F"/>
    <w:rsid w:val="00374156"/>
    <w:rsid w:val="003770A4"/>
    <w:rsid w:val="00390512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5FAC"/>
    <w:rsid w:val="004A6762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187</Words>
  <Characters>1070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3</cp:revision>
  <cp:lastPrinted>2016-03-08T08:35:00Z</cp:lastPrinted>
  <dcterms:created xsi:type="dcterms:W3CDTF">2016-06-16T04:34:00Z</dcterms:created>
  <dcterms:modified xsi:type="dcterms:W3CDTF">2016-06-16T04:35:00Z</dcterms:modified>
</cp:coreProperties>
</file>
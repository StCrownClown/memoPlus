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16 พฤษภาคม 2560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866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9 พฤษภาคม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IV1705528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16 พฤษภาคม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16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570.74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ห้าร้อยเจ็ดสิบบาทเจ็ดสิบสี่สตางค์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
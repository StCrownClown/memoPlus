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</w:t>
      </w:r>
    </w:p>
    <w:p w:rsidR="00DC44DE" w:rsidRPr="0037428B" w:rsidRDefault="00DC44DE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DC44DE" w:rsidRPr="0037428B" w:rsidRDefault="00DC44DE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>2 กันยายน 2559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สงวนสิทธิ์การเรียกค่าปรับกรณีส่งมอบบริการ/งานจ้างล่าช้า</w:t>
      </w: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>นายสมศักดิ์ ลิขิตรัตนพิศาล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37428B">
        <w:rPr>
          <w:rFonts w:ascii="TH SarabunPSK" w:hAnsi="TH SarabunPSK" w:cs="TH SarabunPSK"/>
          <w:sz w:val="32"/>
          <w:szCs w:val="32"/>
        </w:rPr>
        <w:t>2041163542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13 มิถุนายน 2559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ข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31 สิงหาคม 2559</w:t>
      </w:r>
    </w:p>
    <w:p w:rsidR="00DC44DE" w:rsidRPr="0037428B" w:rsidRDefault="00DC44DE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ตกลงจ้างดำเนินการ</w:t>
      </w:r>
      <w:r w:rsidRPr="0037428B">
        <w:rPr>
          <w:rFonts w:ascii="TH SarabunPSK" w:hAnsi="TH SarabunPSK" w:cs="TH SarabunPSK"/>
          <w:sz w:val="32"/>
          <w:szCs w:val="32"/>
        </w:rPr>
        <w:t>วิเคราะห์ข้อมูลจีโนม RNA-Seq และโปรตีโอมของยีสต์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37428B">
        <w:rPr>
          <w:rFonts w:ascii="TH SarabunPSK" w:hAnsi="TH SarabunPSK" w:cs="TH SarabunPSK"/>
          <w:sz w:val="32"/>
          <w:szCs w:val="32"/>
        </w:rPr>
        <w:t>นายสมศักดิ์ ลิขิตรัตนพิศาล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>
        <w:rPr>
          <w:rFonts w:ascii="TH SarabunPSK" w:hAnsi="TH SarabunPSK" w:cs="TH SarabunPSK"/>
          <w:sz w:val="32"/>
          <w:szCs w:val="32"/>
        </w:rPr>
        <w:t>55,000.00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ห้าหมื่นห้าพันบาทถ้วน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ต้องส่งมอบบริการ/งานจ้างให้ศูนย์ฯ ภายในวันที่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31 กรกฎาคม 2559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37428B"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นับถัดจากวันที่ผู้ให้บริการลงนามในใบสั่งซื้อ/จ้าง) และบริษัทฯ ได้ส่งมอบบริการ/งานจ้างให้ศูนย์ฯ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31 สิงหาคม 2559 </w:t>
      </w:r>
      <w:r w:rsidRPr="0037428B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31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DC44DE" w:rsidRPr="0037428B" w:rsidRDefault="00DC44DE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ในการนี้ ศูนย์ฯ จึงขอแจ้งสงวนสิทธิ์ค่าปรับในกรณีส่งมอบบริการ/งานจ้างล่าช้า ตามรายละเอียดข้างต้น โดยศูนย์ฯ จะคิดค่าปรับเป็นรายวันในอัตราร้อยละ 0.10 ของมูลค่าบริการ/งานจ้าง </w:t>
      </w: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3,100.00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สามพันหนึ่งร้อยบาทถ้วน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บริษัทฯ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DC44DE" w:rsidRPr="0037428B" w:rsidRDefault="00DC44DE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2566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37428B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DC44DE" w:rsidRPr="0037428B" w:rsidSect="005E680A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DE" w:rsidRDefault="00DC44DE">
      <w:r>
        <w:separator/>
      </w:r>
    </w:p>
  </w:endnote>
  <w:endnote w:type="continuationSeparator" w:id="1">
    <w:p w:rsidR="00DC44DE" w:rsidRDefault="00DC4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DE" w:rsidRDefault="00DC44DE">
      <w:r>
        <w:separator/>
      </w:r>
    </w:p>
  </w:footnote>
  <w:footnote w:type="continuationSeparator" w:id="1">
    <w:p w:rsidR="00DC44DE" w:rsidRDefault="00DC4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75D1"/>
    <w:rsid w:val="0038207E"/>
    <w:rsid w:val="00382EDC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11E8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4E22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1090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44DE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10</TotalTime>
  <Pages>1</Pages>
  <Words>255</Words>
  <Characters>1460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2016-03-14T04:11:00Z</dcterms:created>
  <dcterms:modified xsi:type="dcterms:W3CDTF">2016-08-25T09:52:00Z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
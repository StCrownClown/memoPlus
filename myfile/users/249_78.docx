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55C" w:rsidRPr="007E7E19" w:rsidRDefault="0061755C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  <w:r w:rsidRPr="007E7E19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5.25pt;height:39.75pt">
            <v:imagedata r:id="rId6" o:title=""/>
          </v:shape>
        </w:pict>
      </w:r>
    </w:p>
    <w:p w:rsidR="0061755C" w:rsidRPr="007E7E19" w:rsidRDefault="0061755C" w:rsidP="002E7265">
      <w:pPr>
        <w:pStyle w:val="Header"/>
        <w:ind w:right="-51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61755C" w:rsidRPr="007E7E19" w:rsidTr="008E59C6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61755C" w:rsidRPr="007E7E19" w:rsidRDefault="0061755C" w:rsidP="001F7D9E">
            <w:pPr>
              <w:ind w:left="-142" w:right="-108"/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จังหวัดปทุมธานี 12120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7E7E19">
              <w:rPr>
                <w:rFonts w:ascii="TH SarabunPSK" w:hAnsi="TH SarabunPSK" w:cs="TH SarabunPSK"/>
                <w:sz w:val="24"/>
                <w:szCs w:val="24"/>
              </w:rPr>
              <w:t xml:space="preserve">    </w:t>
            </w:r>
            <w:r w:rsidRPr="007E7E19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61755C" w:rsidRPr="007E7E19" w:rsidRDefault="0061755C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8897"/>
      </w:tblGrid>
      <w:tr w:rsidR="0061755C" w:rsidRPr="007E7E19" w:rsidTr="008E59C6">
        <w:trPr>
          <w:cantSplit/>
        </w:trPr>
        <w:tc>
          <w:tcPr>
            <w:tcW w:w="8897" w:type="dxa"/>
          </w:tcPr>
          <w:p w:rsidR="0061755C" w:rsidRPr="007E7E19" w:rsidRDefault="0061755C" w:rsidP="001F7D9E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61755C" w:rsidRPr="007E7E19" w:rsidRDefault="0061755C" w:rsidP="002E7265">
      <w:pPr>
        <w:rPr>
          <w:rFonts w:ascii="TH SarabunPSK" w:hAnsi="TH SarabunPSK" w:cs="TH SarabunPSK"/>
          <w:sz w:val="32"/>
          <w:szCs w:val="32"/>
        </w:rPr>
      </w:pPr>
    </w:p>
    <w:tbl>
      <w:tblPr>
        <w:tblW w:w="8897" w:type="dxa"/>
        <w:tblLayout w:type="fixed"/>
        <w:tblLook w:val="0000"/>
      </w:tblPr>
      <w:tblGrid>
        <w:gridCol w:w="4361"/>
        <w:gridCol w:w="4536"/>
      </w:tblGrid>
      <w:tr w:rsidR="0061755C" w:rsidRPr="007E7E19" w:rsidTr="008E59C6">
        <w:trPr>
          <w:cantSplit/>
        </w:trPr>
        <w:tc>
          <w:tcPr>
            <w:tcW w:w="4361" w:type="dxa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undefined</w:t>
            </w:r>
          </w:p>
        </w:tc>
        <w:tc>
          <w:tcPr>
            <w:tcW w:w="4536" w:type="dxa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วันที่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 xml:space="preserve"> 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undef543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gridSpan w:val="2"/>
          </w:tcPr>
          <w:p w:rsidR="0061755C" w:rsidRPr="007E7E19" w:rsidRDefault="0061755C" w:rsidP="001F7D9E">
            <w:pPr>
              <w:pStyle w:val="Footer"/>
              <w:tabs>
                <w:tab w:val="clear" w:pos="4320"/>
                <w:tab w:val="clear" w:pos="8640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ขอเชิญประชุม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คณะกรรมการบริหาร ศช.</w:t>
            </w: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  <w:cs/>
              </w:rPr>
              <w:t>ครั้ง</w:t>
            </w: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ที่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undefined</w:t>
            </w:r>
          </w:p>
        </w:tc>
      </w:tr>
      <w:tr w:rsidR="0061755C" w:rsidRPr="007E7E19" w:rsidTr="008E59C6">
        <w:trPr>
          <w:cantSplit/>
        </w:trPr>
        <w:tc>
          <w:tcPr>
            <w:tcW w:w="8897" w:type="dxa"/>
            <w:gridSpan w:val="2"/>
          </w:tcPr>
          <w:p w:rsidR="0061755C" w:rsidRPr="007E7E19" w:rsidRDefault="0061755C" w:rsidP="001F7D9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E7E19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7E7E19">
              <w:rPr>
                <w:rFonts w:ascii="TH SarabunPSK" w:hAnsi="TH SarabunPSK" w:cs="TH SarabunPSK"/>
                <w:spacing w:val="-6"/>
                <w:sz w:val="32"/>
                <w:szCs w:val="32"/>
              </w:rPr>
              <w:t>undefined</w:t>
            </w:r>
          </w:p>
        </w:tc>
      </w:tr>
    </w:tbl>
    <w:p w:rsidR="0061755C" w:rsidRPr="007E7E19" w:rsidRDefault="0061755C" w:rsidP="002E7265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</w:p>
    <w:p w:rsidR="0061755C" w:rsidRPr="007E7E19" w:rsidRDefault="0061755C" w:rsidP="0000060B">
      <w:pPr>
        <w:pStyle w:val="a0"/>
        <w:tabs>
          <w:tab w:val="left" w:pos="851"/>
        </w:tabs>
        <w:spacing w:line="120" w:lineRule="auto"/>
        <w:ind w:right="57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  <w:t xml:space="preserve">       </w:t>
      </w:r>
    </w:p>
    <w:p w:rsidR="0061755C" w:rsidRPr="007E7E19" w:rsidRDefault="0061755C" w:rsidP="00A670E4">
      <w:pPr>
        <w:pStyle w:val="a0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  <w:r w:rsidRPr="007E7E19">
        <w:rPr>
          <w:rFonts w:ascii="TH SarabunPSK" w:hAnsi="TH SarabunPSK" w:cs="TH SarabunPSK"/>
          <w:spacing w:val="-6"/>
          <w:sz w:val="32"/>
          <w:szCs w:val="32"/>
          <w:cs/>
        </w:rPr>
        <w:t xml:space="preserve">ด้วย 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ประธานคณะกรรมการบริหาร ศช. กำหนดให้มีการประชุมคณะกรรมการฯ ครั้งที่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undefined</w:t>
      </w:r>
      <w:r w:rsidRPr="007E7E1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E7E19">
        <w:rPr>
          <w:rFonts w:ascii="TH SarabunPSK" w:hAnsi="TH SarabunPSK" w:cs="TH SarabunPSK"/>
          <w:sz w:val="32"/>
          <w:szCs w:val="32"/>
          <w:cs/>
        </w:rPr>
        <w:t>ในวัน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#{Selectdates01}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undef543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undefined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ณ ห้องประชุม </w:t>
      </w:r>
      <w:r w:rsidRPr="007E7E19">
        <w:rPr>
          <w:rFonts w:ascii="TH SarabunPSK" w:hAnsi="TH SarabunPSK" w:cs="TH SarabunPSK"/>
          <w:spacing w:val="-6"/>
          <w:sz w:val="32"/>
          <w:szCs w:val="32"/>
          <w:lang w:val="en-US"/>
        </w:rPr>
        <w:t>undefined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</w:t>
      </w:r>
    </w:p>
    <w:p w:rsidR="0061755C" w:rsidRPr="007E7E19" w:rsidRDefault="0061755C" w:rsidP="00A50A08">
      <w:pPr>
        <w:pStyle w:val="a0"/>
        <w:ind w:right="453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61755C" w:rsidRPr="007E7E19" w:rsidRDefault="0061755C" w:rsidP="001745A7">
      <w:pPr>
        <w:pStyle w:val="a"/>
        <w:ind w:right="-51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จึงเรียนมาเพื่อโปรดทราบและพิจารณาเข้าร่วมประชุมตามวัน เวลา และสถานที่ดังกล่าว และโปรดกรอกแบบตอบรับการประชุม</w:t>
      </w:r>
      <w:r w:rsidRPr="007E7E19">
        <w:rPr>
          <w:rFonts w:ascii="TH SarabunPSK" w:hAnsi="TH SarabunPSK" w:cs="TH SarabunPSK"/>
          <w:spacing w:val="-6"/>
          <w:sz w:val="32"/>
          <w:szCs w:val="32"/>
          <w:cs/>
        </w:rPr>
        <w:t>ให้ฝ่ายเลขานุการทราบ ภายในวันที่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undef543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ด้วย จะขอบคุณยิ่ง </w:t>
      </w:r>
    </w:p>
    <w:p w:rsidR="0061755C" w:rsidRPr="007E7E19" w:rsidRDefault="0061755C" w:rsidP="00A50A08">
      <w:pPr>
        <w:pStyle w:val="a"/>
        <w:jc w:val="both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</w:rPr>
        <w:tab/>
        <w:t xml:space="preserve">        </w:t>
      </w:r>
    </w:p>
    <w:p w:rsidR="0061755C" w:rsidRPr="007E7E19" w:rsidRDefault="0061755C" w:rsidP="00A50A08">
      <w:pPr>
        <w:pStyle w:val="a"/>
        <w:tabs>
          <w:tab w:val="left" w:pos="4320"/>
        </w:tabs>
        <w:ind w:left="2880"/>
        <w:jc w:val="center"/>
        <w:rPr>
          <w:rFonts w:ascii="TH SarabunPSK" w:hAnsi="TH SarabunPSK" w:cs="TH SarabunPSK"/>
          <w:sz w:val="32"/>
          <w:szCs w:val="32"/>
        </w:rPr>
      </w:pPr>
    </w:p>
    <w:p w:rsidR="0061755C" w:rsidRPr="007E7E19" w:rsidRDefault="0061755C" w:rsidP="00DC1232">
      <w:pPr>
        <w:pStyle w:val="BodyTextIndent"/>
        <w:ind w:left="0"/>
        <w:jc w:val="left"/>
        <w:rPr>
          <w:rFonts w:ascii="TH SarabunPSK" w:hAnsi="TH SarabunPSK" w:cs="TH SarabunPSK"/>
          <w:color w:val="000000"/>
          <w:sz w:val="32"/>
          <w:szCs w:val="32"/>
          <w:lang w:val="en-US"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ab/>
      </w:r>
      <w:r w:rsidRPr="007E7E19">
        <w:rPr>
          <w:rFonts w:ascii="TH SarabunPSK" w:hAnsi="TH SarabunPSK" w:cs="TH SarabunPSK"/>
          <w:sz w:val="32"/>
          <w:szCs w:val="32"/>
          <w:lang w:val="en-US"/>
        </w:rPr>
        <w:t>#{Selectuser01}</w:t>
      </w:r>
    </w:p>
    <w:p w:rsidR="0061755C" w:rsidRPr="007E7E19" w:rsidRDefault="0061755C" w:rsidP="00A50A08">
      <w:pPr>
        <w:pStyle w:val="Heading6"/>
        <w:tabs>
          <w:tab w:val="center" w:pos="5670"/>
        </w:tabs>
        <w:jc w:val="left"/>
        <w:rPr>
          <w:rFonts w:ascii="TH SarabunPSK" w:hAnsi="TH SarabunPSK" w:cs="TH SarabunPSK"/>
          <w:b w:val="0"/>
          <w:bCs w:val="0"/>
          <w:sz w:val="32"/>
          <w:szCs w:val="32"/>
          <w:cs/>
          <w:lang w:val="en-US"/>
        </w:rPr>
      </w:pPr>
      <w:r w:rsidRPr="007E7E19">
        <w:rPr>
          <w:rFonts w:ascii="TH SarabunPSK" w:hAnsi="TH SarabunPSK" w:cs="TH SarabunPSK"/>
          <w:sz w:val="32"/>
          <w:szCs w:val="32"/>
          <w:lang w:val="en-US"/>
        </w:rPr>
        <w:tab/>
      </w:r>
      <w:r w:rsidRPr="007E7E19">
        <w:rPr>
          <w:rFonts w:ascii="TH SarabunPSK" w:hAnsi="TH SarabunPSK" w:cs="TH SarabunPSK"/>
          <w:b w:val="0"/>
          <w:bCs w:val="0"/>
          <w:sz w:val="32"/>
          <w:szCs w:val="32"/>
          <w:lang w:val="en-US"/>
        </w:rPr>
        <w:t>#{Selectplace01}</w:t>
      </w:r>
    </w:p>
    <w:p w:rsidR="0061755C" w:rsidRPr="007E7E19" w:rsidRDefault="0061755C" w:rsidP="00A50A08">
      <w:pPr>
        <w:tabs>
          <w:tab w:val="center" w:pos="5670"/>
        </w:tabs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</w:rPr>
        <w:tab/>
        <w:t>#{Selectpost01}</w:t>
      </w:r>
      <w:r w:rsidRPr="007E7E19">
        <w:rPr>
          <w:rFonts w:ascii="TH SarabunPSK" w:hAnsi="TH SarabunPSK" w:cs="TH SarabunPSK"/>
          <w:sz w:val="32"/>
          <w:szCs w:val="32"/>
          <w:cs/>
        </w:rPr>
        <w:t xml:space="preserve">                       </w:t>
      </w:r>
    </w:p>
    <w:p w:rsidR="0061755C" w:rsidRPr="007E7E19" w:rsidRDefault="0061755C" w:rsidP="00526FFC">
      <w:pPr>
        <w:pStyle w:val="Heading1"/>
        <w:tabs>
          <w:tab w:val="left" w:pos="2205"/>
          <w:tab w:val="center" w:pos="5670"/>
        </w:tabs>
        <w:rPr>
          <w:rFonts w:ascii="TH SarabunPSK" w:hAnsi="TH SarabunPSK" w:cs="TH SarabunPSK"/>
          <w:szCs w:val="32"/>
        </w:rPr>
      </w:pPr>
      <w:r w:rsidRPr="007E7E19">
        <w:rPr>
          <w:rFonts w:ascii="TH SarabunPSK" w:hAnsi="TH SarabunPSK" w:cs="TH SarabunPSK"/>
          <w:szCs w:val="32"/>
        </w:rPr>
        <w:tab/>
      </w:r>
      <w:r w:rsidRPr="007E7E19">
        <w:rPr>
          <w:rFonts w:ascii="TH SarabunPSK" w:hAnsi="TH SarabunPSK" w:cs="TH SarabunPSK"/>
          <w:szCs w:val="32"/>
        </w:rPr>
        <w:tab/>
      </w:r>
    </w:p>
    <w:p w:rsidR="0061755C" w:rsidRPr="007E7E19" w:rsidRDefault="0061755C" w:rsidP="002E7265">
      <w:pPr>
        <w:tabs>
          <w:tab w:val="center" w:pos="5954"/>
        </w:tabs>
        <w:rPr>
          <w:rFonts w:ascii="TH SarabunPSK" w:hAnsi="TH SarabunPSK" w:cs="TH SarabunPSK"/>
          <w:sz w:val="32"/>
          <w:szCs w:val="32"/>
        </w:rPr>
      </w:pPr>
      <w:r w:rsidRPr="007E7E19">
        <w:rPr>
          <w:rFonts w:ascii="TH SarabunPSK" w:hAnsi="TH SarabunPSK" w:cs="TH SarabunPSK"/>
          <w:spacing w:val="-6"/>
          <w:sz w:val="32"/>
          <w:szCs w:val="32"/>
        </w:rPr>
        <w:t>undefined</w:t>
      </w:r>
    </w:p>
    <w:p w:rsidR="0061755C" w:rsidRPr="007E7E19" w:rsidRDefault="0061755C" w:rsidP="002E7265">
      <w:pPr>
        <w:tabs>
          <w:tab w:val="left" w:pos="851"/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undefined</w:t>
      </w:r>
      <w:r w:rsidRPr="007E7E19">
        <w:rPr>
          <w:rFonts w:ascii="TH SarabunPSK" w:hAnsi="TH SarabunPSK" w:cs="TH SarabunPSK"/>
          <w:sz w:val="32"/>
          <w:szCs w:val="32"/>
        </w:rPr>
        <w:t xml:space="preserve"> </w:t>
      </w:r>
      <w:r w:rsidRPr="007E7E19">
        <w:rPr>
          <w:rFonts w:ascii="TH SarabunPSK" w:hAnsi="TH SarabunPSK" w:cs="TH SarabunPSK"/>
          <w:sz w:val="32"/>
          <w:szCs w:val="32"/>
          <w:cs/>
        </w:rPr>
        <w:t>(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undefined</w:t>
      </w:r>
      <w:r w:rsidRPr="007E7E19">
        <w:rPr>
          <w:rFonts w:ascii="TH SarabunPSK" w:hAnsi="TH SarabunPSK" w:cs="TH SarabunPSK"/>
          <w:sz w:val="32"/>
          <w:szCs w:val="32"/>
          <w:cs/>
        </w:rPr>
        <w:t>)</w:t>
      </w:r>
    </w:p>
    <w:p w:rsidR="0061755C" w:rsidRPr="007E7E19" w:rsidRDefault="0061755C" w:rsidP="00D46BF9">
      <w:pPr>
        <w:pStyle w:val="a"/>
        <w:tabs>
          <w:tab w:val="left" w:pos="432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7E7E19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7E7E19">
        <w:rPr>
          <w:rFonts w:ascii="TH SarabunPSK" w:hAnsi="TH SarabunPSK" w:cs="TH SarabunPSK"/>
          <w:spacing w:val="-6"/>
          <w:sz w:val="32"/>
          <w:szCs w:val="32"/>
        </w:rPr>
        <w:t>undefined</w:t>
      </w:r>
    </w:p>
    <w:sectPr w:rsidR="0061755C" w:rsidRPr="007E7E19" w:rsidSect="00CE1A2F">
      <w:pgSz w:w="11913" w:h="16834" w:code="9"/>
      <w:pgMar w:top="851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755C" w:rsidRDefault="0061755C">
      <w:r>
        <w:separator/>
      </w:r>
    </w:p>
  </w:endnote>
  <w:endnote w:type="continuationSeparator" w:id="1">
    <w:p w:rsidR="0061755C" w:rsidRDefault="00617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755C" w:rsidRDefault="0061755C">
      <w:r>
        <w:separator/>
      </w:r>
    </w:p>
  </w:footnote>
  <w:footnote w:type="continuationSeparator" w:id="1">
    <w:p w:rsidR="0061755C" w:rsidRDefault="0061755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60B"/>
    <w:rsid w:val="0000060B"/>
    <w:rsid w:val="000327A5"/>
    <w:rsid w:val="00046003"/>
    <w:rsid w:val="000542EF"/>
    <w:rsid w:val="000646CA"/>
    <w:rsid w:val="00081D79"/>
    <w:rsid w:val="000955FF"/>
    <w:rsid w:val="000E0DCC"/>
    <w:rsid w:val="000E779A"/>
    <w:rsid w:val="0011041F"/>
    <w:rsid w:val="00144C8D"/>
    <w:rsid w:val="00147C5E"/>
    <w:rsid w:val="00166731"/>
    <w:rsid w:val="001745A7"/>
    <w:rsid w:val="00186F03"/>
    <w:rsid w:val="001B2177"/>
    <w:rsid w:val="001C5F59"/>
    <w:rsid w:val="001D0579"/>
    <w:rsid w:val="001E5F59"/>
    <w:rsid w:val="001F7D9E"/>
    <w:rsid w:val="002037F3"/>
    <w:rsid w:val="00205E63"/>
    <w:rsid w:val="00211764"/>
    <w:rsid w:val="002201E6"/>
    <w:rsid w:val="002304AC"/>
    <w:rsid w:val="002400B4"/>
    <w:rsid w:val="00240389"/>
    <w:rsid w:val="00244C9F"/>
    <w:rsid w:val="002479DA"/>
    <w:rsid w:val="00275777"/>
    <w:rsid w:val="00297A31"/>
    <w:rsid w:val="002A7F0D"/>
    <w:rsid w:val="002B4721"/>
    <w:rsid w:val="002C4C7A"/>
    <w:rsid w:val="002D5146"/>
    <w:rsid w:val="002D60D1"/>
    <w:rsid w:val="002E2B69"/>
    <w:rsid w:val="002E7265"/>
    <w:rsid w:val="00313CDC"/>
    <w:rsid w:val="00345BD7"/>
    <w:rsid w:val="00354ED7"/>
    <w:rsid w:val="003605B5"/>
    <w:rsid w:val="003716C5"/>
    <w:rsid w:val="00380720"/>
    <w:rsid w:val="00390051"/>
    <w:rsid w:val="00390482"/>
    <w:rsid w:val="00393AFF"/>
    <w:rsid w:val="003950F7"/>
    <w:rsid w:val="003B7DA8"/>
    <w:rsid w:val="003C0649"/>
    <w:rsid w:val="003C2701"/>
    <w:rsid w:val="003D2CD4"/>
    <w:rsid w:val="0042050B"/>
    <w:rsid w:val="00421715"/>
    <w:rsid w:val="004376B6"/>
    <w:rsid w:val="004923D8"/>
    <w:rsid w:val="004C7C1B"/>
    <w:rsid w:val="004D06D6"/>
    <w:rsid w:val="004D6194"/>
    <w:rsid w:val="004E59C7"/>
    <w:rsid w:val="004F0A29"/>
    <w:rsid w:val="004F34D1"/>
    <w:rsid w:val="0050184E"/>
    <w:rsid w:val="005207B9"/>
    <w:rsid w:val="00526FFC"/>
    <w:rsid w:val="00527536"/>
    <w:rsid w:val="00547B23"/>
    <w:rsid w:val="00572014"/>
    <w:rsid w:val="005807E7"/>
    <w:rsid w:val="005D7DD6"/>
    <w:rsid w:val="0061755C"/>
    <w:rsid w:val="00636306"/>
    <w:rsid w:val="006369B2"/>
    <w:rsid w:val="006432D3"/>
    <w:rsid w:val="00675142"/>
    <w:rsid w:val="00682DC1"/>
    <w:rsid w:val="006C416C"/>
    <w:rsid w:val="006D07CF"/>
    <w:rsid w:val="006E5D7B"/>
    <w:rsid w:val="006F0964"/>
    <w:rsid w:val="007263B3"/>
    <w:rsid w:val="00730F91"/>
    <w:rsid w:val="007332B8"/>
    <w:rsid w:val="00767E90"/>
    <w:rsid w:val="007D6092"/>
    <w:rsid w:val="007E7E19"/>
    <w:rsid w:val="008230F8"/>
    <w:rsid w:val="00836DCA"/>
    <w:rsid w:val="00844040"/>
    <w:rsid w:val="008653C3"/>
    <w:rsid w:val="00876DC5"/>
    <w:rsid w:val="0088242B"/>
    <w:rsid w:val="00894D13"/>
    <w:rsid w:val="008952C7"/>
    <w:rsid w:val="008B7297"/>
    <w:rsid w:val="008C06FD"/>
    <w:rsid w:val="008C17D4"/>
    <w:rsid w:val="008C1B0E"/>
    <w:rsid w:val="008C6C68"/>
    <w:rsid w:val="008D0581"/>
    <w:rsid w:val="008E59C6"/>
    <w:rsid w:val="00905AE0"/>
    <w:rsid w:val="009205AA"/>
    <w:rsid w:val="00943604"/>
    <w:rsid w:val="00957229"/>
    <w:rsid w:val="00963DE2"/>
    <w:rsid w:val="00972BB6"/>
    <w:rsid w:val="00980843"/>
    <w:rsid w:val="009A272D"/>
    <w:rsid w:val="009D1154"/>
    <w:rsid w:val="009F2E06"/>
    <w:rsid w:val="009F59DA"/>
    <w:rsid w:val="00A028ED"/>
    <w:rsid w:val="00A12C04"/>
    <w:rsid w:val="00A146BF"/>
    <w:rsid w:val="00A1715A"/>
    <w:rsid w:val="00A23C1F"/>
    <w:rsid w:val="00A26E15"/>
    <w:rsid w:val="00A312ED"/>
    <w:rsid w:val="00A46302"/>
    <w:rsid w:val="00A50A08"/>
    <w:rsid w:val="00A670E4"/>
    <w:rsid w:val="00A77396"/>
    <w:rsid w:val="00A944BD"/>
    <w:rsid w:val="00AA74A7"/>
    <w:rsid w:val="00AB7373"/>
    <w:rsid w:val="00AC16F8"/>
    <w:rsid w:val="00AC7EAE"/>
    <w:rsid w:val="00AD468D"/>
    <w:rsid w:val="00AF6C61"/>
    <w:rsid w:val="00B21445"/>
    <w:rsid w:val="00B260D4"/>
    <w:rsid w:val="00B43C1F"/>
    <w:rsid w:val="00B53D25"/>
    <w:rsid w:val="00B80471"/>
    <w:rsid w:val="00B86BD7"/>
    <w:rsid w:val="00B926D0"/>
    <w:rsid w:val="00BA6770"/>
    <w:rsid w:val="00BA7523"/>
    <w:rsid w:val="00BB05CE"/>
    <w:rsid w:val="00BC4285"/>
    <w:rsid w:val="00BD0AF0"/>
    <w:rsid w:val="00BD2614"/>
    <w:rsid w:val="00BE1CF6"/>
    <w:rsid w:val="00C0315A"/>
    <w:rsid w:val="00C2166E"/>
    <w:rsid w:val="00C32387"/>
    <w:rsid w:val="00C56878"/>
    <w:rsid w:val="00C72EEC"/>
    <w:rsid w:val="00C81061"/>
    <w:rsid w:val="00C9487C"/>
    <w:rsid w:val="00CE1A2F"/>
    <w:rsid w:val="00CE2DDF"/>
    <w:rsid w:val="00CF7AB5"/>
    <w:rsid w:val="00D07618"/>
    <w:rsid w:val="00D45D23"/>
    <w:rsid w:val="00D46BF9"/>
    <w:rsid w:val="00D525A1"/>
    <w:rsid w:val="00D604E3"/>
    <w:rsid w:val="00D87268"/>
    <w:rsid w:val="00DB11C8"/>
    <w:rsid w:val="00DB2533"/>
    <w:rsid w:val="00DC1232"/>
    <w:rsid w:val="00DE50D0"/>
    <w:rsid w:val="00E17DB1"/>
    <w:rsid w:val="00E26709"/>
    <w:rsid w:val="00E37F16"/>
    <w:rsid w:val="00E44CC9"/>
    <w:rsid w:val="00E541C9"/>
    <w:rsid w:val="00E54915"/>
    <w:rsid w:val="00EA18AF"/>
    <w:rsid w:val="00EB64B1"/>
    <w:rsid w:val="00EC5060"/>
    <w:rsid w:val="00ED677F"/>
    <w:rsid w:val="00EE0ED7"/>
    <w:rsid w:val="00EF1F73"/>
    <w:rsid w:val="00F00A4A"/>
    <w:rsid w:val="00F02989"/>
    <w:rsid w:val="00F345F9"/>
    <w:rsid w:val="00F46E76"/>
    <w:rsid w:val="00F54791"/>
    <w:rsid w:val="00F71998"/>
    <w:rsid w:val="00F967AB"/>
    <w:rsid w:val="00FA3884"/>
    <w:rsid w:val="00FC4EE0"/>
    <w:rsid w:val="00FD60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4AC"/>
    <w:rPr>
      <w:rFonts w:eastAsia="Times New Roman" w:cs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50A08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7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0060B"/>
    <w:pPr>
      <w:keepNext/>
      <w:jc w:val="center"/>
      <w:outlineLvl w:val="5"/>
    </w:pPr>
    <w:rPr>
      <w:rFonts w:ascii="Times New Roman" w:eastAsia="Cordia New" w:hAnsi="Times New Roman" w:cs="EucrosiaUPC"/>
      <w:b/>
      <w:bCs/>
      <w:lang w:val="th-TH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542EF"/>
    <w:rPr>
      <w:rFonts w:ascii="Cambria" w:hAnsi="Cambria" w:cs="Angsana New"/>
      <w:b/>
      <w:bCs/>
      <w:kern w:val="32"/>
      <w:sz w:val="40"/>
      <w:szCs w:val="4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0542EF"/>
    <w:rPr>
      <w:rFonts w:ascii="Calibri" w:hAnsi="Calibri" w:cs="Cordia New"/>
      <w:b/>
      <w:bCs/>
    </w:rPr>
  </w:style>
  <w:style w:type="paragraph" w:customStyle="1" w:styleId="a">
    <w:name w:val="เนื้อเรื่อง"/>
    <w:basedOn w:val="Normal"/>
    <w:uiPriority w:val="99"/>
    <w:rsid w:val="002304AC"/>
    <w:pPr>
      <w:ind w:right="386"/>
    </w:pPr>
    <w:rPr>
      <w:rFonts w:eastAsia="Cordia New"/>
    </w:rPr>
  </w:style>
  <w:style w:type="paragraph" w:styleId="Footer">
    <w:name w:val="footer"/>
    <w:basedOn w:val="Normal"/>
    <w:link w:val="FooterChar"/>
    <w:uiPriority w:val="99"/>
    <w:rsid w:val="002304AC"/>
    <w:pPr>
      <w:tabs>
        <w:tab w:val="center" w:pos="4320"/>
        <w:tab w:val="right" w:pos="8640"/>
      </w:tabs>
    </w:pPr>
    <w:rPr>
      <w:rFonts w:eastAsia="Cordia New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styleId="Header">
    <w:name w:val="header"/>
    <w:basedOn w:val="Normal"/>
    <w:link w:val="HeaderChar"/>
    <w:uiPriority w:val="99"/>
    <w:rsid w:val="002304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customStyle="1" w:styleId="a0">
    <w:name w:val="??????????"/>
    <w:basedOn w:val="Normal"/>
    <w:uiPriority w:val="99"/>
    <w:rsid w:val="0000060B"/>
    <w:pPr>
      <w:ind w:right="386"/>
    </w:pPr>
    <w:rPr>
      <w:rFonts w:ascii="IEleanor" w:eastAsia="Cordia New" w:hAnsi="IEleanor" w:cs="Angsana New"/>
      <w:lang w:val="th-TH"/>
    </w:rPr>
  </w:style>
  <w:style w:type="paragraph" w:styleId="BodyTextIndent">
    <w:name w:val="Body Text Indent"/>
    <w:basedOn w:val="Normal"/>
    <w:link w:val="BodyTextIndentChar"/>
    <w:uiPriority w:val="99"/>
    <w:rsid w:val="0000060B"/>
    <w:pPr>
      <w:tabs>
        <w:tab w:val="center" w:pos="5670"/>
      </w:tabs>
      <w:ind w:left="5040"/>
      <w:jc w:val="both"/>
    </w:pPr>
    <w:rPr>
      <w:rFonts w:ascii="Times New Roman" w:eastAsia="Cordia New" w:hAnsi="Times New Roman" w:cs="EucrosiaUPC"/>
      <w:lang w:val="th-TH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0542EF"/>
    <w:rPr>
      <w:rFonts w:eastAsia="Times New Roman"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50184E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42EF"/>
    <w:rPr>
      <w:rFonts w:ascii="Times New Roman" w:hAnsi="Times New Roman" w:cs="Cordia New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1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13</TotalTime>
  <Pages>1</Pages>
  <Words>135</Words>
  <Characters>772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*</dc:creator>
  <cp:keywords/>
  <dc:description/>
  <cp:lastModifiedBy>biotec</cp:lastModifiedBy>
  <cp:revision>8</cp:revision>
  <cp:lastPrinted>2016-01-08T09:19:00Z</cp:lastPrinted>
  <dcterms:created xsi:type="dcterms:W3CDTF">2016-03-11T06:43:00Z</dcterms:created>
  <dcterms:modified xsi:type="dcterms:W3CDTF">2016-06-15T09:28:00Z</dcterms:modified>
</cp:coreProperties>
</file>
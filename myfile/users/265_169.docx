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0501/282/2559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เมอร์ค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เมอรค์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7126.2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18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30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000522517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26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12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12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171.03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2568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
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15 มีนาคม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ที่ปรึกษาโครงการ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อธิการบดี สถาบันเทคโนโลยีพระจอมเกล้าเจ้าคุณทหารลาดกระบัง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สถาบันเทคโนโลยีพระจอมเกล้าเจ้าคุณทหารลาดกระบัง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0524.10/1479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10 มีนาคม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สถาบันเทคโนโลยีพระจอมเกล้าเจ้าคุณทหารลาดกระบัง วิทยาเขตชุมพรเขตรอุดมศักดิ์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ดร.สรวิศ เผ่าทองศุข นักวิจัยอาวุโส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ที่ปรึกษาโครงการด้านการเพาะขยายพันธุ์ปลาทู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17 มีนาคม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9:30 - 9:30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สถาบันเทคโนโลยีพระจอมเกล้าเจ้าคุณทหารลาดกระบัง วิทยาเขตชุมพรเขตรอุดมศักดิ์ จังหวัดชุมพร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สรวิศ เผ่าทองศุข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ที่ปรึกษาโครงการ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
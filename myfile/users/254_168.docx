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9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อาจารย์สอนพิเศษ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0517.09/3069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23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ดร.นัฐวุฒิ บุญยืน นักวิจัย และนางสาว ธิติยา บุญประเทือง ผู้ช่วยวิจัย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อาจารย์สอนพิเศษ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นัฐวุฒิ บุญยืน นักวิจัย และนางสาว ธิติยา บุญประเทือง ผู้ช่วยวิจัย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
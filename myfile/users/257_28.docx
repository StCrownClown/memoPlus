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16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>23 พฤศจิกายน 2559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900FA">
        <w:rPr>
          <w:rFonts w:ascii="TH SarabunPSK" w:hAnsi="TH SarabunPSK" w:cs="TH SarabunPSK"/>
          <w:sz w:val="32"/>
          <w:szCs w:val="32"/>
        </w:rPr>
        <w:t>จ้างที่ปรึกษา</w:t>
      </w:r>
    </w:p>
    <w:p w:rsidR="00937632" w:rsidRPr="00D900FA" w:rsidRDefault="00937632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  <w:r w:rsidRPr="00D900FA">
        <w:rPr>
          <w:rFonts w:ascii="TH SarabunPSK" w:hAnsi="TH SarabunPSK" w:cs="TH SarabunPSK"/>
          <w:sz w:val="32"/>
          <w:szCs w:val="32"/>
        </w:rPr>
        <w:t>อธิการบดี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937632" w:rsidRPr="00D900FA" w:rsidRDefault="00937632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900FA">
        <w:rPr>
          <w:rFonts w:ascii="TH SarabunPSK" w:hAnsi="TH SarabunPSK" w:cs="TH SarabunPSK"/>
          <w:sz w:val="32"/>
          <w:szCs w:val="32"/>
        </w:rPr>
        <w:t>ที่ปรึกษา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900FA">
        <w:rPr>
          <w:rFonts w:ascii="TH SarabunPSK" w:hAnsi="TH SarabunPSK" w:cs="TH SarabunPSK"/>
          <w:sz w:val="32"/>
          <w:szCs w:val="32"/>
        </w:rPr>
        <w:t>2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937632" w:rsidRPr="00D900FA" w:rsidRDefault="00937632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900FA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900FA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900FA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937632" w:rsidRPr="00D900FA" w:rsidRDefault="00937632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900FA">
        <w:rPr>
          <w:rFonts w:ascii="TH SarabunPSK" w:hAnsi="TH SarabunPSK" w:cs="TH SarabunPSK"/>
          <w:sz w:val="32"/>
          <w:szCs w:val="32"/>
        </w:rPr>
        <w:t xml:space="preserve">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937632" w:rsidRPr="00D900FA" w:rsidRDefault="00937632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937632" w:rsidRPr="00D900FA" w:rsidRDefault="00937632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900FA">
        <w:rPr>
          <w:rFonts w:ascii="TH SarabunPSK" w:hAnsi="TH SarabunPSK" w:cs="TH SarabunPSK"/>
          <w:sz w:val="32"/>
          <w:szCs w:val="32"/>
        </w:rPr>
        <w:t>3106 (กชกร)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937632" w:rsidRPr="00D900FA" w:rsidSect="00D900FA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632" w:rsidRDefault="00937632">
      <w:r>
        <w:separator/>
      </w:r>
    </w:p>
  </w:endnote>
  <w:endnote w:type="continuationSeparator" w:id="1">
    <w:p w:rsidR="00937632" w:rsidRDefault="0093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632" w:rsidRDefault="00937632">
      <w:r>
        <w:separator/>
      </w:r>
    </w:p>
  </w:footnote>
  <w:footnote w:type="continuationSeparator" w:id="1">
    <w:p w:rsidR="00937632" w:rsidRDefault="00937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632" w:rsidRDefault="00937632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1F208E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3F4858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7331CB"/>
    <w:rsid w:val="00801FE2"/>
    <w:rsid w:val="008149AC"/>
    <w:rsid w:val="008543C3"/>
    <w:rsid w:val="008A3DF0"/>
    <w:rsid w:val="008D42F0"/>
    <w:rsid w:val="008E43CF"/>
    <w:rsid w:val="00937632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900FA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331CB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331CB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331CB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31CB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143</Words>
  <Characters>819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8</cp:revision>
  <cp:lastPrinted>2012-05-08T08:29:00Z</cp:lastPrinted>
  <dcterms:created xsi:type="dcterms:W3CDTF">2016-06-20T02:57:00Z</dcterms:created>
  <dcterms:modified xsi:type="dcterms:W3CDTF">2016-08-26T02:51:00Z</dcterms:modified>
</cp:coreProperties>
</file>
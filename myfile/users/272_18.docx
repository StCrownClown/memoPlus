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DEE" w:rsidRPr="005F5FAB" w:rsidRDefault="00492DEE" w:rsidP="0096033A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587411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4" o:title=""/>
          </v:shape>
        </w:pict>
      </w:r>
    </w:p>
    <w:p w:rsidR="00492DEE" w:rsidRPr="005F5FAB" w:rsidRDefault="00492DEE" w:rsidP="0096033A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492DEE" w:rsidRPr="005F5FAB" w:rsidTr="0096033A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492DEE" w:rsidRPr="005F5FAB" w:rsidRDefault="00492DEE" w:rsidP="00960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FA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492DEE" w:rsidRPr="005F5FAB" w:rsidTr="0096033A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492DEE" w:rsidRPr="005F5FAB" w:rsidRDefault="00492DEE" w:rsidP="0096033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F5FAB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5F5FAB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ปทุมธานี 12120</w:t>
            </w:r>
          </w:p>
        </w:tc>
      </w:tr>
      <w:tr w:rsidR="00492DEE" w:rsidRPr="005F5FAB" w:rsidTr="0096033A">
        <w:trPr>
          <w:cantSplit/>
        </w:trPr>
        <w:tc>
          <w:tcPr>
            <w:tcW w:w="8897" w:type="dxa"/>
          </w:tcPr>
          <w:p w:rsidR="00492DEE" w:rsidRPr="005F5FAB" w:rsidRDefault="00492DEE" w:rsidP="0096033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F5FAB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5F5FAB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5F5FAB">
              <w:rPr>
                <w:rFonts w:ascii="TH SarabunPSK" w:hAnsi="TH SarabunPSK" w:cs="TH SarabunPSK"/>
                <w:sz w:val="24"/>
                <w:szCs w:val="24"/>
                <w:cs/>
              </w:rPr>
              <w:t>0 2564 6700</w:t>
            </w:r>
            <w:r w:rsidRPr="005F5FAB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5F5FAB">
              <w:rPr>
                <w:rFonts w:ascii="TH SarabunPSK" w:hAnsi="TH SarabunPSK" w:cs="TH SarabunPSK"/>
                <w:sz w:val="24"/>
                <w:szCs w:val="24"/>
                <w:cs/>
              </w:rPr>
              <w:t>โทรสาร  0 2564 6701-05</w:t>
            </w:r>
          </w:p>
        </w:tc>
      </w:tr>
    </w:tbl>
    <w:p w:rsidR="00492DEE" w:rsidRPr="005F5FAB" w:rsidRDefault="00492DEE" w:rsidP="0096033A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492DEE" w:rsidRPr="005F5FAB" w:rsidTr="0096033A">
        <w:trPr>
          <w:cantSplit/>
        </w:trPr>
        <w:tc>
          <w:tcPr>
            <w:tcW w:w="8897" w:type="dxa"/>
          </w:tcPr>
          <w:p w:rsidR="00492DEE" w:rsidRPr="005F5FAB" w:rsidRDefault="00492DEE" w:rsidP="00960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FA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492DEE" w:rsidRPr="005F5FAB" w:rsidRDefault="00492DEE">
      <w:pPr>
        <w:rPr>
          <w:rFonts w:ascii="TH SarabunPSK" w:hAnsi="TH SarabunPSK" w:cs="TH SarabunPSK"/>
          <w:sz w:val="32"/>
          <w:szCs w:val="32"/>
        </w:rPr>
      </w:pPr>
    </w:p>
    <w:tbl>
      <w:tblPr>
        <w:tblW w:w="8925" w:type="dxa"/>
        <w:tblLayout w:type="fixed"/>
        <w:tblLook w:val="0000"/>
      </w:tblPr>
      <w:tblGrid>
        <w:gridCol w:w="4219"/>
        <w:gridCol w:w="4706"/>
      </w:tblGrid>
      <w:tr w:rsidR="00492DEE" w:rsidRPr="005F5FAB" w:rsidTr="0096033A">
        <w:trPr>
          <w:cantSplit/>
        </w:trPr>
        <w:tc>
          <w:tcPr>
            <w:tcW w:w="4219" w:type="dxa"/>
          </w:tcPr>
          <w:p w:rsidR="00492DEE" w:rsidRPr="005F5FAB" w:rsidRDefault="00492DEE" w:rsidP="0096033A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5F5FAB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</w:t>
            </w:r>
            <w:r w:rsidRPr="005F5FAB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4706" w:type="dxa"/>
          </w:tcPr>
          <w:p w:rsidR="00492DEE" w:rsidRPr="005F5FAB" w:rsidRDefault="00492DEE" w:rsidP="0096033A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5F5FA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5F5FAB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492DEE" w:rsidRPr="005F5FAB" w:rsidTr="0096033A">
        <w:trPr>
          <w:cantSplit/>
        </w:trPr>
        <w:tc>
          <w:tcPr>
            <w:tcW w:w="8925" w:type="dxa"/>
            <w:gridSpan w:val="2"/>
          </w:tcPr>
          <w:p w:rsidR="00492DEE" w:rsidRPr="005F5FAB" w:rsidRDefault="00492DEE" w:rsidP="009603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F5FA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ขอส่งรายงานความก้าวหน้าโครงการวิจัย พัฒนาและวิศวกรรม ครั้งที่ </w:t>
            </w:r>
            <w:r w:rsidRPr="005F5FAB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492DEE" w:rsidRPr="005F5FAB" w:rsidTr="0096033A">
        <w:trPr>
          <w:cantSplit/>
        </w:trPr>
        <w:tc>
          <w:tcPr>
            <w:tcW w:w="8925" w:type="dxa"/>
            <w:gridSpan w:val="2"/>
          </w:tcPr>
          <w:p w:rsidR="00492DEE" w:rsidRPr="005F5FAB" w:rsidRDefault="00492DEE" w:rsidP="0096033A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5F5FA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 w:rsidRPr="005F5FAB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</w:tbl>
    <w:p w:rsidR="00492DEE" w:rsidRPr="005F5FAB" w:rsidRDefault="00492DEE" w:rsidP="00696490">
      <w:pPr>
        <w:ind w:right="-79"/>
        <w:jc w:val="thaiDistribute"/>
        <w:rPr>
          <w:rFonts w:ascii="TH SarabunPSK" w:hAnsi="TH SarabunPSK" w:cs="TH SarabunPSK"/>
          <w:sz w:val="32"/>
          <w:szCs w:val="32"/>
        </w:rPr>
      </w:pPr>
    </w:p>
    <w:p w:rsidR="00492DEE" w:rsidRPr="005F5FAB" w:rsidRDefault="00492DEE" w:rsidP="00456B89">
      <w:pPr>
        <w:ind w:right="-79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ศช. </w:t>
      </w:r>
      <w:r w:rsidRPr="005F5FAB">
        <w:rPr>
          <w:rFonts w:ascii="TH SarabunPSK" w:hAnsi="TH SarabunPSK" w:cs="TH SarabunPSK"/>
          <w:sz w:val="32"/>
          <w:szCs w:val="32"/>
          <w:cs/>
        </w:rPr>
        <w:t>ขอส่งรายงานความก้าวหน้าโครงการวิจัย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F5FAB">
        <w:rPr>
          <w:rFonts w:ascii="TH SarabunPSK" w:hAnsi="TH SarabunPSK" w:cs="TH SarabunPSK"/>
          <w:sz w:val="32"/>
          <w:szCs w:val="32"/>
          <w:cs/>
        </w:rPr>
        <w:t xml:space="preserve">พัฒนาและวิศวกรรม ครั้งที่ </w:t>
      </w:r>
      <w:r w:rsidRPr="005F5FAB">
        <w:rPr>
          <w:rFonts w:ascii="TH SarabunPSK" w:hAnsi="TH SarabunPSK" w:cs="TH SarabunPSK"/>
          <w:sz w:val="32"/>
          <w:szCs w:val="32"/>
        </w:rPr>
        <w:t/>
      </w:r>
      <w:r w:rsidRPr="005F5FAB">
        <w:rPr>
          <w:rFonts w:ascii="TH SarabunPSK" w:hAnsi="TH SarabunPSK" w:cs="TH SarabunPSK"/>
          <w:sz w:val="32"/>
          <w:szCs w:val="32"/>
          <w:cs/>
        </w:rPr>
        <w:t xml:space="preserve"> เรื่อง </w:t>
      </w:r>
      <w:r w:rsidRPr="005F5FAB">
        <w:rPr>
          <w:rFonts w:ascii="TH SarabunPSK" w:hAnsi="TH SarabunPSK" w:cs="TH SarabunPSK"/>
          <w:sz w:val="32"/>
          <w:szCs w:val="32"/>
        </w:rPr>
        <w:t/>
      </w:r>
      <w:r w:rsidRPr="005F5FAB">
        <w:rPr>
          <w:rFonts w:ascii="TH SarabunPSK" w:hAnsi="TH SarabunPSK" w:cs="TH SarabunPSK"/>
          <w:sz w:val="32"/>
          <w:szCs w:val="32"/>
          <w:cs/>
        </w:rPr>
        <w:t xml:space="preserve">  ตั้งแต่</w:t>
      </w:r>
      <w:r w:rsidRPr="005F5FAB">
        <w:rPr>
          <w:rFonts w:ascii="TH SarabunPSK" w:hAnsi="TH SarabunPSK" w:cs="TH SarabunPSK"/>
          <w:sz w:val="32"/>
          <w:szCs w:val="32"/>
        </w:rPr>
        <w:t xml:space="preserve">  </w:t>
      </w:r>
      <w:r w:rsidRPr="005F5FAB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5F5FAB">
        <w:rPr>
          <w:rFonts w:ascii="TH SarabunPSK" w:hAnsi="TH SarabunPSK" w:cs="TH SarabunPSK"/>
          <w:sz w:val="32"/>
          <w:szCs w:val="32"/>
        </w:rPr>
        <w:t xml:space="preserve"> </w:t>
      </w:r>
      <w:r w:rsidRPr="005F5FAB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5F5FAB">
        <w:rPr>
          <w:rFonts w:ascii="TH SarabunPSK" w:hAnsi="TH SarabunPSK" w:cs="TH SarabunPSK"/>
          <w:sz w:val="32"/>
          <w:szCs w:val="32"/>
        </w:rPr>
        <w:t xml:space="preserve"> </w:t>
      </w:r>
      <w:r w:rsidRPr="005F5FAB">
        <w:rPr>
          <w:rFonts w:ascii="TH SarabunPSK" w:hAnsi="TH SarabunPSK" w:cs="TH SarabunPSK"/>
          <w:sz w:val="32"/>
          <w:szCs w:val="32"/>
          <w:cs/>
        </w:rPr>
        <w:t>เป็นหัวหน้าโครงการ</w:t>
      </w:r>
    </w:p>
    <w:p w:rsidR="00492DEE" w:rsidRPr="005F5FAB" w:rsidRDefault="00492DEE" w:rsidP="00696490">
      <w:pPr>
        <w:tabs>
          <w:tab w:val="left" w:pos="851"/>
        </w:tabs>
        <w:ind w:right="-79"/>
        <w:jc w:val="thaiDistribute"/>
        <w:rPr>
          <w:rFonts w:ascii="TH SarabunPSK" w:hAnsi="TH SarabunPSK" w:cs="TH SarabunPSK"/>
          <w:sz w:val="32"/>
          <w:szCs w:val="32"/>
        </w:rPr>
      </w:pPr>
    </w:p>
    <w:p w:rsidR="00492DEE" w:rsidRPr="005F5FAB" w:rsidRDefault="00492DEE" w:rsidP="00456B89">
      <w:pPr>
        <w:pStyle w:val="a"/>
        <w:ind w:left="45" w:right="-79" w:firstLine="675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F5FAB">
        <w:rPr>
          <w:rFonts w:ascii="TH SarabunPSK" w:hAnsi="TH SarabunPSK" w:cs="TH SarabunPSK"/>
          <w:sz w:val="32"/>
          <w:szCs w:val="32"/>
          <w:cs/>
        </w:rPr>
        <w:t xml:space="preserve">จึงเรียนมาเพื่อโปรดพิจารณา ทั้งนี้ ได้แนบรายงานความก้าวหน้าโครงการวิจัยฯ ครั้งที่ </w:t>
      </w:r>
      <w:r w:rsidRPr="005F5FAB">
        <w:rPr>
          <w:rFonts w:ascii="TH SarabunPSK" w:hAnsi="TH SarabunPSK" w:cs="TH SarabunPSK"/>
          <w:sz w:val="32"/>
          <w:szCs w:val="32"/>
        </w:rPr>
        <w:t/>
      </w:r>
      <w:r w:rsidRPr="005F5FAB">
        <w:rPr>
          <w:rFonts w:ascii="TH SarabunPSK" w:hAnsi="TH SarabunPSK" w:cs="TH SarabunPSK"/>
          <w:sz w:val="32"/>
          <w:szCs w:val="32"/>
          <w:cs/>
        </w:rPr>
        <w:t xml:space="preserve"> จำนวน </w:t>
      </w:r>
      <w:r w:rsidRPr="005F5FAB">
        <w:rPr>
          <w:rFonts w:ascii="TH SarabunPSK" w:hAnsi="TH SarabunPSK" w:cs="TH SarabunPSK"/>
          <w:sz w:val="32"/>
          <w:szCs w:val="32"/>
        </w:rPr>
        <w:t/>
      </w:r>
      <w:r w:rsidRPr="005F5FAB">
        <w:rPr>
          <w:rFonts w:ascii="TH SarabunPSK" w:hAnsi="TH SarabunPSK" w:cs="TH SarabunPSK"/>
          <w:sz w:val="32"/>
          <w:szCs w:val="32"/>
          <w:cs/>
        </w:rPr>
        <w:t xml:space="preserve"> ชุด และแผ่นซีดีมา พร้อมบันทึกนี้</w:t>
      </w:r>
    </w:p>
    <w:p w:rsidR="00492DEE" w:rsidRPr="005F5FAB" w:rsidRDefault="00492DEE" w:rsidP="0096033A">
      <w:pPr>
        <w:pStyle w:val="a"/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492DEE" w:rsidRPr="005F5FAB" w:rsidRDefault="00492DEE" w:rsidP="0096033A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492DEE" w:rsidRPr="005F5FAB" w:rsidRDefault="00492DEE" w:rsidP="00E572A6">
      <w:pPr>
        <w:pStyle w:val="NormalWeb"/>
        <w:spacing w:before="0" w:beforeAutospacing="0" w:after="0" w:afterAutospacing="0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5F5FAB">
        <w:rPr>
          <w:rFonts w:ascii="TH SarabunPSK" w:hAnsi="TH SarabunPSK" w:cs="TH SarabunPSK"/>
          <w:sz w:val="32"/>
          <w:szCs w:val="32"/>
        </w:rPr>
        <w:t/>
      </w:r>
    </w:p>
    <w:p w:rsidR="00492DEE" w:rsidRPr="005F5FAB" w:rsidRDefault="00492DEE" w:rsidP="00E572A6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5F5FAB">
        <w:rPr>
          <w:rFonts w:ascii="TH SarabunPSK" w:hAnsi="TH SarabunPSK" w:cs="TH SarabunPSK"/>
          <w:sz w:val="32"/>
          <w:szCs w:val="32"/>
        </w:rPr>
        <w:t/>
      </w:r>
    </w:p>
    <w:p w:rsidR="00492DEE" w:rsidRPr="005F5FAB" w:rsidRDefault="00492DEE" w:rsidP="0096033A">
      <w:pPr>
        <w:pStyle w:val="a"/>
        <w:tabs>
          <w:tab w:val="left" w:pos="5245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492DEE" w:rsidRPr="005F5FAB" w:rsidRDefault="00492DEE" w:rsidP="0096033A">
      <w:pPr>
        <w:rPr>
          <w:rFonts w:ascii="TH SarabunPSK" w:hAnsi="TH SarabunPSK" w:cs="TH SarabunPSK"/>
          <w:sz w:val="32"/>
          <w:szCs w:val="32"/>
        </w:rPr>
      </w:pPr>
      <w:r w:rsidRPr="005F5FAB">
        <w:rPr>
          <w:rFonts w:ascii="TH SarabunPSK" w:hAnsi="TH SarabunPSK" w:cs="TH SarabunPSK"/>
          <w:sz w:val="32"/>
          <w:szCs w:val="32"/>
        </w:rPr>
        <w:t/>
      </w:r>
    </w:p>
    <w:p w:rsidR="00492DEE" w:rsidRPr="005F5FAB" w:rsidRDefault="00492DEE" w:rsidP="0096033A">
      <w:pPr>
        <w:rPr>
          <w:rFonts w:ascii="TH SarabunPSK" w:hAnsi="TH SarabunPSK" w:cs="TH SarabunPSK"/>
          <w:sz w:val="32"/>
          <w:szCs w:val="32"/>
        </w:rPr>
      </w:pPr>
      <w:r w:rsidRPr="005F5FAB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5F5FAB">
        <w:rPr>
          <w:rFonts w:ascii="TH SarabunPSK" w:hAnsi="TH SarabunPSK" w:cs="TH SarabunPSK"/>
          <w:sz w:val="32"/>
          <w:szCs w:val="32"/>
        </w:rPr>
        <w:t> ()</w:t>
      </w:r>
    </w:p>
    <w:p w:rsidR="00492DEE" w:rsidRPr="005F5FAB" w:rsidRDefault="00492DEE" w:rsidP="0096033A">
      <w:pPr>
        <w:rPr>
          <w:rFonts w:ascii="TH SarabunPSK" w:hAnsi="TH SarabunPSK" w:cs="TH SarabunPSK"/>
          <w:sz w:val="32"/>
          <w:szCs w:val="32"/>
        </w:rPr>
      </w:pPr>
      <w:r w:rsidRPr="005F5FAB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5F5FAB">
        <w:rPr>
          <w:rFonts w:ascii="TH SarabunPSK" w:hAnsi="TH SarabunPSK" w:cs="TH SarabunPSK"/>
          <w:sz w:val="32"/>
          <w:szCs w:val="32"/>
        </w:rPr>
        <w:t/>
      </w:r>
    </w:p>
    <w:p w:rsidR="00492DEE" w:rsidRPr="005F5FAB" w:rsidRDefault="00492DEE" w:rsidP="0096033A">
      <w:pPr>
        <w:tabs>
          <w:tab w:val="left" w:pos="851"/>
        </w:tabs>
        <w:ind w:right="-79"/>
        <w:jc w:val="thaiDistribute"/>
        <w:rPr>
          <w:rFonts w:ascii="TH SarabunPSK" w:hAnsi="TH SarabunPSK" w:cs="TH SarabunPSK"/>
          <w:sz w:val="32"/>
          <w:szCs w:val="32"/>
        </w:rPr>
      </w:pPr>
    </w:p>
    <w:p w:rsidR="00492DEE" w:rsidRPr="005F5FAB" w:rsidRDefault="00492DEE">
      <w:pPr>
        <w:rPr>
          <w:rFonts w:ascii="TH SarabunPSK" w:hAnsi="TH SarabunPSK" w:cs="TH SarabunPSK"/>
          <w:sz w:val="32"/>
          <w:szCs w:val="32"/>
        </w:rPr>
      </w:pPr>
    </w:p>
    <w:sectPr w:rsidR="00492DEE" w:rsidRPr="005F5FAB" w:rsidSect="00163D20">
      <w:pgSz w:w="11906" w:h="16838"/>
      <w:pgMar w:top="851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033A"/>
    <w:rsid w:val="001104AA"/>
    <w:rsid w:val="0013132B"/>
    <w:rsid w:val="00134D55"/>
    <w:rsid w:val="00163D20"/>
    <w:rsid w:val="00270ED9"/>
    <w:rsid w:val="00297856"/>
    <w:rsid w:val="00325359"/>
    <w:rsid w:val="00370DE1"/>
    <w:rsid w:val="003A1AAF"/>
    <w:rsid w:val="00436F0B"/>
    <w:rsid w:val="00456B89"/>
    <w:rsid w:val="00492DEE"/>
    <w:rsid w:val="004D047D"/>
    <w:rsid w:val="0054272E"/>
    <w:rsid w:val="00587411"/>
    <w:rsid w:val="005F5FAB"/>
    <w:rsid w:val="00655F53"/>
    <w:rsid w:val="00696490"/>
    <w:rsid w:val="006D35FD"/>
    <w:rsid w:val="00731E62"/>
    <w:rsid w:val="00813989"/>
    <w:rsid w:val="008919B2"/>
    <w:rsid w:val="008E7AD0"/>
    <w:rsid w:val="0096033A"/>
    <w:rsid w:val="009C2830"/>
    <w:rsid w:val="00C30C26"/>
    <w:rsid w:val="00C75D17"/>
    <w:rsid w:val="00CA61CD"/>
    <w:rsid w:val="00E572A6"/>
    <w:rsid w:val="00F20DD8"/>
    <w:rsid w:val="00FF1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33A"/>
    <w:rPr>
      <w:rFonts w:ascii="Cordia New" w:hAnsi="Cordia New" w:cs="Cordia New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uiPriority w:val="99"/>
    <w:rsid w:val="0096033A"/>
    <w:pPr>
      <w:ind w:right="386"/>
    </w:pPr>
  </w:style>
  <w:style w:type="paragraph" w:styleId="Header">
    <w:name w:val="header"/>
    <w:basedOn w:val="Normal"/>
    <w:link w:val="HeaderChar"/>
    <w:uiPriority w:val="99"/>
    <w:rsid w:val="009603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13989"/>
    <w:rPr>
      <w:rFonts w:ascii="Cordia New" w:hAnsi="Cordia New" w:cs="Cordia New"/>
      <w:sz w:val="35"/>
      <w:szCs w:val="35"/>
    </w:rPr>
  </w:style>
  <w:style w:type="paragraph" w:styleId="NormalWeb">
    <w:name w:val="Normal (Web)"/>
    <w:basedOn w:val="Normal"/>
    <w:uiPriority w:val="99"/>
    <w:rsid w:val="00E572A6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</TotalTime>
  <Pages>1</Pages>
  <Words>120</Words>
  <Characters>689</Characters>
  <Application>Microsoft Office Outlook</Application>
  <DocSecurity>0</DocSecurity>
  <Lines>0</Lines>
  <Paragraphs>0</Paragraphs>
  <ScaleCrop>false</ScaleCrop>
  <Company>Acer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kanittha</dc:creator>
  <cp:keywords/>
  <dc:description/>
  <cp:lastModifiedBy>biotec</cp:lastModifiedBy>
  <cp:revision>11</cp:revision>
  <dcterms:created xsi:type="dcterms:W3CDTF">2016-08-24T03:57:00Z</dcterms:created>
  <dcterms:modified xsi:type="dcterms:W3CDTF">2016-08-24T04:32:00Z</dcterms:modified>
</cp:coreProperties>
</file>
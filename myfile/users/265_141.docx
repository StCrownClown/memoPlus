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19 ธันวาคม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แอพพลายด์เมดิค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แอพพลายด์เมดิค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16600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สิบหกบาทถ้วน)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23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59/12124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39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แอพพลายด์เมดิค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39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1294.8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หนึ่งร้อยยี่สิบเก้าบาทถ้วน)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
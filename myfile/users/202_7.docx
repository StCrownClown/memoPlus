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1E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/>
      </w:r>
    </w:p>
    <w:p w:rsidR="002B301E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055838" w:rsidRDefault="002B301E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หน่วยวิจัยเทคโนโลยีจีโนม</w:t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B301E" w:rsidRPr="003B639D" w:rsidRDefault="002B301E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2B301E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2B301E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1E" w:rsidRDefault="002B301E">
      <w:r>
        <w:separator/>
      </w:r>
    </w:p>
  </w:endnote>
  <w:endnote w:type="continuationSeparator" w:id="1">
    <w:p w:rsidR="002B301E" w:rsidRDefault="002B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1E" w:rsidRDefault="002B301E">
      <w:r>
        <w:separator/>
      </w:r>
    </w:p>
  </w:footnote>
  <w:footnote w:type="continuationSeparator" w:id="1">
    <w:p w:rsidR="002B301E" w:rsidRDefault="002B3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95C5F"/>
    <w:rsid w:val="002A17CB"/>
    <w:rsid w:val="002B301E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30C61"/>
    <w:rsid w:val="00647D73"/>
    <w:rsid w:val="00666EB8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275ED"/>
    <w:rsid w:val="00881141"/>
    <w:rsid w:val="00890927"/>
    <w:rsid w:val="00890FC6"/>
    <w:rsid w:val="00892E91"/>
    <w:rsid w:val="008C197D"/>
    <w:rsid w:val="008E7635"/>
    <w:rsid w:val="008F0F71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2751B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38</TotalTime>
  <Pages>1</Pages>
  <Words>86</Words>
  <Characters>496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30</cp:revision>
  <cp:lastPrinted>2016-03-14T08:00:00Z</cp:lastPrinted>
  <dcterms:created xsi:type="dcterms:W3CDTF">2016-03-14T07:31:00Z</dcterms:created>
  <dcterms:modified xsi:type="dcterms:W3CDTF">2016-06-24T09:01:00Z</dcterms:modified>
</cp:coreProperties>
</file>
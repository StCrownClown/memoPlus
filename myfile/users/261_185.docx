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B91" w:rsidRPr="0036754E" w:rsidRDefault="00412B91" w:rsidP="00A75F45">
      <w:pPr>
        <w:tabs>
          <w:tab w:val="left" w:pos="1134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6754E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ใบแจ้งผลการพิจารณาโครงการวิจัยทางพันธุวิศวกรรม </w:t>
      </w:r>
    </w:p>
    <w:p w:rsidR="00412B91" w:rsidRPr="0036754E" w:rsidRDefault="00412B91" w:rsidP="006B1B5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13.25pt;margin-top:-62.7pt;width:113.95pt;height:35.95pt;z-index:-251658240;mso-wrap-distance-left:9.05pt;mso-wrap-distance-right:9.05pt" filled="t">
            <v:fill color2="black"/>
            <v:imagedata r:id="rId7" o:title=""/>
          </v:shape>
        </w:pict>
      </w:r>
      <w:r w:rsidRPr="0036754E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โดย คณะกรรมการด้านความปลอดภัยทางชีวภาพ </w:t>
      </w:r>
    </w:p>
    <w:p w:rsidR="00412B91" w:rsidRPr="0036754E" w:rsidRDefault="00412B91" w:rsidP="001665B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6754E">
        <w:rPr>
          <w:rFonts w:ascii="TH SarabunPSK" w:hAnsi="TH SarabunPSK" w:cs="TH SarabunPSK"/>
          <w:b/>
          <w:bCs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412B91" w:rsidRPr="0036754E" w:rsidRDefault="00412B91" w:rsidP="007A608E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412B91" w:rsidRPr="0036754E" w:rsidRDefault="00412B91" w:rsidP="007A608E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36754E">
        <w:rPr>
          <w:rFonts w:ascii="TH SarabunPSK" w:hAnsi="TH SarabunPSK" w:cs="TH SarabunPSK"/>
          <w:sz w:val="32"/>
          <w:szCs w:val="32"/>
          <w:cs/>
        </w:rPr>
        <w:t xml:space="preserve">ตามที่ได้มีการพิจารณาโครงการวิจัยทางพันธุวิศวกรรมของ คณะกรรมการด้านความปลอดภัย         ทางชีวภาพ ศช. เมื่อวันที่ </w:t>
      </w:r>
      <w:r w:rsidRPr="0036754E">
        <w:rPr>
          <w:rFonts w:ascii="TH SarabunPSK" w:hAnsi="TH SarabunPSK" w:cs="TH SarabunPSK"/>
          <w:sz w:val="32"/>
          <w:szCs w:val="32"/>
        </w:rPr>
        <w:t xml:space="preserve"> </w:t>
      </w:r>
      <w:r w:rsidRPr="0036754E">
        <w:rPr>
          <w:rFonts w:ascii="TH SarabunPSK" w:hAnsi="TH SarabunPSK" w:cs="TH SarabunPSK"/>
          <w:sz w:val="32"/>
          <w:szCs w:val="32"/>
          <w:cs/>
        </w:rPr>
        <w:t xml:space="preserve">คือ </w:t>
      </w:r>
    </w:p>
    <w:p w:rsidR="00412B91" w:rsidRPr="0036754E" w:rsidRDefault="00412B91" w:rsidP="007A608E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412B91" w:rsidRPr="0036754E" w:rsidRDefault="00412B91" w:rsidP="00722EC7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 w:rsidRPr="0036754E">
        <w:rPr>
          <w:rFonts w:ascii="TH SarabunPSK" w:hAnsi="TH SarabunPSK" w:cs="TH SarabunPSK"/>
          <w:sz w:val="32"/>
          <w:szCs w:val="32"/>
          <w:cs/>
        </w:rPr>
        <w:t>รหัสโครงการ</w:t>
      </w:r>
      <w:r w:rsidRPr="0036754E">
        <w:rPr>
          <w:rFonts w:ascii="TH SarabunPSK" w:hAnsi="TH SarabunPSK" w:cs="TH SarabunPSK"/>
          <w:sz w:val="32"/>
          <w:szCs w:val="32"/>
          <w:cs/>
        </w:rPr>
        <w:tab/>
      </w:r>
      <w:r w:rsidRPr="0036754E">
        <w:rPr>
          <w:rFonts w:ascii="TH SarabunPSK" w:hAnsi="TH SarabunPSK" w:cs="TH SarabunPSK"/>
          <w:sz w:val="32"/>
          <w:szCs w:val="32"/>
        </w:rPr>
        <w:t/>
      </w:r>
    </w:p>
    <w:p w:rsidR="00412B91" w:rsidRPr="0036754E" w:rsidRDefault="00412B91" w:rsidP="008F6D88">
      <w:pPr>
        <w:spacing w:line="360" w:lineRule="auto"/>
        <w:rPr>
          <w:rFonts w:ascii="TH SarabunPSK" w:hAnsi="TH SarabunPSK" w:cs="TH SarabunPSK"/>
          <w:sz w:val="32"/>
          <w:szCs w:val="32"/>
        </w:rPr>
      </w:pPr>
      <w:r w:rsidRPr="0036754E">
        <w:rPr>
          <w:rFonts w:ascii="TH SarabunPSK" w:hAnsi="TH SarabunPSK" w:cs="TH SarabunPSK"/>
          <w:sz w:val="32"/>
          <w:szCs w:val="32"/>
          <w:cs/>
        </w:rPr>
        <w:t>ชื่อโครงการวิจัย</w:t>
      </w:r>
    </w:p>
    <w:p w:rsidR="00412B91" w:rsidRPr="0036754E" w:rsidRDefault="00412B91" w:rsidP="00722EC7">
      <w:pPr>
        <w:tabs>
          <w:tab w:val="right" w:pos="1560"/>
        </w:tabs>
        <w:spacing w:line="360" w:lineRule="auto"/>
        <w:ind w:left="2127" w:hanging="2127"/>
        <w:rPr>
          <w:rFonts w:ascii="TH SarabunPSK" w:hAnsi="TH SarabunPSK" w:cs="TH SarabunPSK"/>
          <w:sz w:val="32"/>
          <w:szCs w:val="32"/>
        </w:rPr>
      </w:pPr>
      <w:r w:rsidRPr="0036754E">
        <w:rPr>
          <w:rFonts w:ascii="TH SarabunPSK" w:hAnsi="TH SarabunPSK" w:cs="TH SarabunPSK"/>
          <w:sz w:val="32"/>
          <w:szCs w:val="32"/>
          <w:cs/>
        </w:rPr>
        <w:tab/>
        <w:t>(ภาษาไทย)</w:t>
      </w:r>
      <w:r w:rsidRPr="0036754E">
        <w:rPr>
          <w:rFonts w:ascii="TH SarabunPSK" w:hAnsi="TH SarabunPSK" w:cs="TH SarabunPSK"/>
          <w:sz w:val="32"/>
          <w:szCs w:val="32"/>
        </w:rPr>
        <w:t xml:space="preserve"> </w:t>
      </w:r>
      <w:r w:rsidRPr="0036754E">
        <w:rPr>
          <w:rFonts w:ascii="TH SarabunPSK" w:hAnsi="TH SarabunPSK" w:cs="TH SarabunPSK"/>
          <w:sz w:val="32"/>
          <w:szCs w:val="32"/>
        </w:rPr>
        <w:tab/>
        <w:t/>
      </w:r>
    </w:p>
    <w:p w:rsidR="00412B91" w:rsidRPr="0036754E" w:rsidRDefault="00412B91" w:rsidP="00722EC7">
      <w:pPr>
        <w:tabs>
          <w:tab w:val="right" w:pos="1560"/>
        </w:tabs>
        <w:spacing w:line="360" w:lineRule="auto"/>
        <w:ind w:left="2127" w:hanging="2127"/>
        <w:rPr>
          <w:rFonts w:ascii="TH SarabunPSK" w:hAnsi="TH SarabunPSK" w:cs="TH SarabunPSK"/>
          <w:sz w:val="32"/>
          <w:szCs w:val="32"/>
        </w:rPr>
      </w:pPr>
      <w:r w:rsidRPr="0036754E">
        <w:rPr>
          <w:rFonts w:ascii="TH SarabunPSK" w:hAnsi="TH SarabunPSK" w:cs="TH SarabunPSK"/>
          <w:sz w:val="32"/>
          <w:szCs w:val="32"/>
          <w:cs/>
        </w:rPr>
        <w:tab/>
        <w:t>(ภาษาอังกฤษ)</w:t>
      </w:r>
      <w:r w:rsidRPr="0036754E">
        <w:rPr>
          <w:rFonts w:ascii="TH SarabunPSK" w:hAnsi="TH SarabunPSK" w:cs="TH SarabunPSK"/>
          <w:sz w:val="32"/>
          <w:szCs w:val="32"/>
        </w:rPr>
        <w:t xml:space="preserve"> </w:t>
      </w:r>
      <w:r w:rsidRPr="0036754E">
        <w:rPr>
          <w:rFonts w:ascii="TH SarabunPSK" w:hAnsi="TH SarabunPSK" w:cs="TH SarabunPSK"/>
          <w:sz w:val="32"/>
          <w:szCs w:val="32"/>
        </w:rPr>
        <w:tab/>
        <w:t/>
      </w:r>
    </w:p>
    <w:p w:rsidR="00412B91" w:rsidRPr="0036754E" w:rsidRDefault="00412B91" w:rsidP="00722EC7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 w:rsidRPr="0036754E">
        <w:rPr>
          <w:rFonts w:ascii="TH SarabunPSK" w:hAnsi="TH SarabunPSK" w:cs="TH SarabunPSK"/>
          <w:sz w:val="32"/>
          <w:szCs w:val="32"/>
          <w:cs/>
        </w:rPr>
        <w:t>หัวหน้าโครงการวิจัย</w:t>
      </w:r>
      <w:r w:rsidRPr="0036754E">
        <w:rPr>
          <w:rFonts w:ascii="TH SarabunPSK" w:hAnsi="TH SarabunPSK" w:cs="TH SarabunPSK"/>
          <w:sz w:val="32"/>
          <w:szCs w:val="32"/>
          <w:cs/>
        </w:rPr>
        <w:tab/>
      </w:r>
      <w:r w:rsidRPr="0036754E">
        <w:rPr>
          <w:rFonts w:ascii="TH SarabunPSK" w:hAnsi="TH SarabunPSK" w:cs="TH SarabunPSK"/>
          <w:sz w:val="32"/>
          <w:szCs w:val="32"/>
        </w:rPr>
        <w:t/>
      </w:r>
    </w:p>
    <w:p w:rsidR="00412B91" w:rsidRPr="0036754E" w:rsidRDefault="00412B91" w:rsidP="00722EC7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 w:rsidRPr="0036754E">
        <w:rPr>
          <w:rFonts w:ascii="TH SarabunPSK" w:hAnsi="TH SarabunPSK" w:cs="TH SarabunPSK"/>
          <w:sz w:val="32"/>
          <w:szCs w:val="32"/>
          <w:cs/>
        </w:rPr>
        <w:t>หน่วยงานที่สังกัด</w:t>
      </w:r>
      <w:r w:rsidRPr="0036754E">
        <w:rPr>
          <w:rFonts w:ascii="TH SarabunPSK" w:hAnsi="TH SarabunPSK" w:cs="TH SarabunPSK"/>
          <w:sz w:val="32"/>
          <w:szCs w:val="32"/>
          <w:cs/>
        </w:rPr>
        <w:tab/>
      </w:r>
      <w:r w:rsidRPr="0036754E">
        <w:rPr>
          <w:rFonts w:ascii="TH SarabunPSK" w:hAnsi="TH SarabunPSK" w:cs="TH SarabunPSK"/>
          <w:sz w:val="32"/>
          <w:szCs w:val="32"/>
        </w:rPr>
        <w:t/>
      </w:r>
    </w:p>
    <w:p w:rsidR="00412B91" w:rsidRPr="0036754E" w:rsidRDefault="00412B91" w:rsidP="00722EC7">
      <w:pPr>
        <w:spacing w:line="360" w:lineRule="auto"/>
        <w:ind w:left="1440" w:firstLine="687"/>
        <w:rPr>
          <w:rFonts w:ascii="TH SarabunPSK" w:hAnsi="TH SarabunPSK" w:cs="TH SarabunPSK"/>
          <w:sz w:val="32"/>
          <w:szCs w:val="32"/>
        </w:rPr>
      </w:pPr>
      <w:r w:rsidRPr="0036754E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412B91" w:rsidRPr="0036754E" w:rsidRDefault="00412B91" w:rsidP="00722EC7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 w:rsidRPr="0036754E">
        <w:rPr>
          <w:rFonts w:ascii="TH SarabunPSK" w:hAnsi="TH SarabunPSK" w:cs="TH SarabunPSK"/>
          <w:sz w:val="32"/>
          <w:szCs w:val="32"/>
          <w:cs/>
        </w:rPr>
        <w:t>ช่วงเวลาวิจัย</w:t>
      </w:r>
      <w:r w:rsidRPr="0036754E">
        <w:rPr>
          <w:rFonts w:ascii="TH SarabunPSK" w:hAnsi="TH SarabunPSK" w:cs="TH SarabunPSK"/>
          <w:sz w:val="32"/>
          <w:szCs w:val="32"/>
          <w:cs/>
        </w:rPr>
        <w:tab/>
      </w:r>
      <w:r w:rsidRPr="0036754E">
        <w:rPr>
          <w:rFonts w:ascii="TH SarabunPSK" w:hAnsi="TH SarabunPSK" w:cs="TH SarabunPSK"/>
          <w:sz w:val="32"/>
          <w:szCs w:val="32"/>
        </w:rPr>
        <w:t> - </w:t>
      </w:r>
    </w:p>
    <w:p w:rsidR="00412B91" w:rsidRPr="0036754E" w:rsidRDefault="00412B91" w:rsidP="00B16C2D">
      <w:pPr>
        <w:rPr>
          <w:rFonts w:ascii="TH SarabunPSK" w:hAnsi="TH SarabunPSK" w:cs="TH SarabunPSK"/>
          <w:sz w:val="32"/>
          <w:szCs w:val="32"/>
        </w:rPr>
      </w:pPr>
    </w:p>
    <w:p w:rsidR="00412B91" w:rsidRPr="0036754E" w:rsidRDefault="00412B91" w:rsidP="007E69EA">
      <w:pPr>
        <w:ind w:firstLine="720"/>
        <w:jc w:val="thaiDistribute"/>
        <w:rPr>
          <w:rFonts w:ascii="TH SarabunPSK" w:hAnsi="TH SarabunPSK" w:cs="TH SarabunPSK"/>
          <w:i/>
          <w:iCs/>
          <w:sz w:val="32"/>
          <w:szCs w:val="32"/>
          <w:cs/>
        </w:rPr>
      </w:pPr>
      <w:r w:rsidRPr="0036754E">
        <w:rPr>
          <w:rFonts w:ascii="TH SarabunPSK" w:hAnsi="TH SarabunPSK" w:cs="TH SarabunPSK"/>
          <w:sz w:val="32"/>
          <w:szCs w:val="32"/>
          <w:cs/>
        </w:rPr>
        <w:t>ในการนี้ คณะกรรมการด้านความปลอดภัยทางชีวภาพ ศช. พิจารณาเห็นชอบให้เป็น</w:t>
      </w:r>
      <w:r w:rsidRPr="0036754E">
        <w:rPr>
          <w:rFonts w:ascii="TH SarabunPSK" w:hAnsi="TH SarabunPSK" w:cs="TH SarabunPSK"/>
          <w:i/>
          <w:iCs/>
          <w:sz w:val="32"/>
          <w:szCs w:val="32"/>
          <w:cs/>
        </w:rPr>
        <w:t xml:space="preserve"> </w:t>
      </w:r>
    </w:p>
    <w:p w:rsidR="00412B91" w:rsidRPr="0036754E" w:rsidRDefault="00412B91" w:rsidP="00A75F45">
      <w:pPr>
        <w:pStyle w:val="a"/>
        <w:ind w:right="22" w:firstLine="567"/>
        <w:jc w:val="both"/>
        <w:rPr>
          <w:rFonts w:ascii="TH SarabunPSK" w:hAnsi="TH SarabunPSK" w:cs="TH SarabunPSK"/>
          <w:i/>
          <w:iCs/>
          <w:sz w:val="32"/>
          <w:szCs w:val="32"/>
        </w:rPr>
      </w:pPr>
      <w:r w:rsidRPr="0036754E">
        <w:rPr>
          <w:rFonts w:ascii="TH SarabunPSK" w:hAnsi="TH SarabunPSK" w:cs="TH SarabunPSK"/>
          <w:sz w:val="32"/>
          <w:szCs w:val="32"/>
        </w:rPr>
        <w:tab/>
      </w:r>
    </w:p>
    <w:p w:rsidR="00412B91" w:rsidRPr="0036754E" w:rsidRDefault="00412B91" w:rsidP="00EA0B55">
      <w:pPr>
        <w:pStyle w:val="a"/>
        <w:tabs>
          <w:tab w:val="left" w:pos="2552"/>
        </w:tabs>
        <w:ind w:left="426" w:right="22" w:hanging="426"/>
        <w:jc w:val="thaiDistribute"/>
        <w:rPr>
          <w:rFonts w:ascii="TH SarabunPSK" w:hAnsi="TH SarabunPSK" w:cs="TH SarabunPSK"/>
          <w:sz w:val="32"/>
          <w:szCs w:val="32"/>
        </w:rPr>
      </w:pPr>
      <w:r w:rsidRPr="0036754E">
        <w:rPr>
          <w:rFonts w:ascii="TH SarabunPSK" w:hAnsi="TH SarabunPSK" w:cs="TH SarabunPSK"/>
          <w:sz w:val="32"/>
          <w:szCs w:val="32"/>
          <w:cs/>
        </w:rPr>
        <w:t>(</w:t>
      </w:r>
      <w:r w:rsidRPr="0036754E">
        <w:rPr>
          <w:rFonts w:ascii="TH SarabunPSK" w:hAnsi="TH SarabunPSK" w:cs="TH SarabunPSK"/>
          <w:sz w:val="32"/>
          <w:szCs w:val="32"/>
        </w:rPr>
        <w:t>-)</w:t>
      </w:r>
      <w:r w:rsidRPr="0036754E">
        <w:rPr>
          <w:rFonts w:ascii="TH SarabunPSK" w:hAnsi="TH SarabunPSK" w:cs="TH SarabunPSK"/>
          <w:i/>
          <w:iCs/>
          <w:sz w:val="32"/>
          <w:szCs w:val="32"/>
          <w:cs/>
        </w:rPr>
        <w:t xml:space="preserve">  โครงการวิจัยประเภทที่ 1</w:t>
      </w:r>
      <w:r w:rsidRPr="0036754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6754E">
        <w:rPr>
          <w:rFonts w:ascii="TH SarabunPSK" w:hAnsi="TH SarabunPSK" w:cs="TH SarabunPSK"/>
          <w:sz w:val="32"/>
          <w:szCs w:val="32"/>
          <w:cs/>
        </w:rPr>
        <w:tab/>
        <w:t>ซึ่งเป็นโครงการวิจัยและทดลองที่</w:t>
      </w:r>
      <w:r w:rsidRPr="0036754E">
        <w:rPr>
          <w:rFonts w:ascii="TH SarabunPSK" w:hAnsi="TH SarabunPSK" w:cs="TH SarabunPSK"/>
          <w:sz w:val="32"/>
          <w:szCs w:val="32"/>
          <w:u w:val="single"/>
          <w:cs/>
        </w:rPr>
        <w:t>ไม่มีอันตราย</w:t>
      </w:r>
      <w:r w:rsidRPr="0036754E">
        <w:rPr>
          <w:rFonts w:ascii="TH SarabunPSK" w:hAnsi="TH SarabunPSK" w:cs="TH SarabunPSK"/>
          <w:sz w:val="32"/>
          <w:szCs w:val="32"/>
          <w:cs/>
        </w:rPr>
        <w:t>ต่อพนักงานในห้องทดลอง ชุมชน และสิ่งแวดล้อม</w:t>
      </w:r>
    </w:p>
    <w:p w:rsidR="00412B91" w:rsidRPr="0036754E" w:rsidRDefault="00412B91" w:rsidP="00EA0B55">
      <w:pPr>
        <w:pStyle w:val="a"/>
        <w:tabs>
          <w:tab w:val="left" w:pos="2552"/>
        </w:tabs>
        <w:ind w:left="426" w:right="22" w:hanging="426"/>
        <w:jc w:val="thaiDistribute"/>
        <w:rPr>
          <w:rFonts w:ascii="TH SarabunPSK" w:hAnsi="TH SarabunPSK" w:cs="TH SarabunPSK"/>
          <w:sz w:val="32"/>
          <w:szCs w:val="32"/>
        </w:rPr>
      </w:pPr>
      <w:r w:rsidRPr="0036754E">
        <w:rPr>
          <w:rFonts w:ascii="TH SarabunPSK" w:hAnsi="TH SarabunPSK" w:cs="TH SarabunPSK"/>
          <w:sz w:val="32"/>
          <w:szCs w:val="32"/>
        </w:rPr>
        <w:t>(-)</w:t>
      </w:r>
      <w:r w:rsidRPr="0036754E">
        <w:rPr>
          <w:rFonts w:ascii="TH SarabunPSK" w:hAnsi="TH SarabunPSK" w:cs="TH SarabunPSK"/>
          <w:i/>
          <w:iCs/>
          <w:sz w:val="32"/>
          <w:szCs w:val="32"/>
          <w:cs/>
        </w:rPr>
        <w:t xml:space="preserve">  โครงการวิจัยประเภทที่ 2 </w:t>
      </w:r>
      <w:r w:rsidRPr="0036754E">
        <w:rPr>
          <w:rFonts w:ascii="TH SarabunPSK" w:hAnsi="TH SarabunPSK" w:cs="TH SarabunPSK"/>
          <w:sz w:val="32"/>
          <w:szCs w:val="32"/>
          <w:cs/>
        </w:rPr>
        <w:tab/>
        <w:t>ซึ่งเป็นการวิจัยและทดลองที่</w:t>
      </w:r>
      <w:r w:rsidRPr="0036754E">
        <w:rPr>
          <w:rFonts w:ascii="TH SarabunPSK" w:hAnsi="TH SarabunPSK" w:cs="TH SarabunPSK"/>
          <w:sz w:val="32"/>
          <w:szCs w:val="32"/>
          <w:u w:val="single"/>
          <w:cs/>
        </w:rPr>
        <w:t>อาจเป็นอันตรายในระดับต่ำ</w:t>
      </w:r>
      <w:r w:rsidRPr="0036754E">
        <w:rPr>
          <w:rFonts w:ascii="TH SarabunPSK" w:hAnsi="TH SarabunPSK" w:cs="TH SarabunPSK"/>
          <w:sz w:val="32"/>
          <w:szCs w:val="32"/>
          <w:cs/>
        </w:rPr>
        <w:t>ต่อผู้ปฏิบัติงานในห้องทดลอง ชุมชน และสิ่งแวดล้อม</w:t>
      </w:r>
    </w:p>
    <w:p w:rsidR="00412B91" w:rsidRPr="0036754E" w:rsidRDefault="00412B91" w:rsidP="00EA0B55">
      <w:pPr>
        <w:pStyle w:val="a"/>
        <w:tabs>
          <w:tab w:val="left" w:pos="2552"/>
        </w:tabs>
        <w:ind w:left="426" w:right="22" w:hanging="426"/>
        <w:jc w:val="thaiDistribute"/>
        <w:rPr>
          <w:rFonts w:ascii="TH SarabunPSK" w:hAnsi="TH SarabunPSK" w:cs="TH SarabunPSK"/>
          <w:sz w:val="32"/>
          <w:szCs w:val="32"/>
        </w:rPr>
      </w:pPr>
      <w:r w:rsidRPr="0036754E">
        <w:rPr>
          <w:rFonts w:ascii="TH SarabunPSK" w:hAnsi="TH SarabunPSK" w:cs="TH SarabunPSK"/>
          <w:sz w:val="32"/>
          <w:szCs w:val="32"/>
        </w:rPr>
        <w:t>(-)</w:t>
      </w:r>
      <w:r w:rsidRPr="0036754E">
        <w:rPr>
          <w:rFonts w:ascii="TH SarabunPSK" w:hAnsi="TH SarabunPSK" w:cs="TH SarabunPSK"/>
          <w:i/>
          <w:iCs/>
          <w:sz w:val="32"/>
          <w:szCs w:val="32"/>
          <w:cs/>
        </w:rPr>
        <w:t xml:space="preserve">  โครงการวิจัยประเภท</w:t>
      </w:r>
      <w:r w:rsidRPr="0036754E">
        <w:rPr>
          <w:rFonts w:ascii="TH SarabunPSK" w:hAnsi="TH SarabunPSK" w:cs="TH SarabunPSK"/>
          <w:i/>
          <w:iCs/>
          <w:spacing w:val="-6"/>
          <w:sz w:val="32"/>
          <w:szCs w:val="32"/>
          <w:cs/>
        </w:rPr>
        <w:t>ที่ 3</w:t>
      </w:r>
      <w:r w:rsidRPr="0036754E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36754E">
        <w:rPr>
          <w:rFonts w:ascii="TH SarabunPSK" w:hAnsi="TH SarabunPSK" w:cs="TH SarabunPSK"/>
          <w:spacing w:val="-6"/>
          <w:sz w:val="32"/>
          <w:szCs w:val="32"/>
        </w:rPr>
        <w:tab/>
      </w:r>
      <w:r w:rsidRPr="0036754E">
        <w:rPr>
          <w:rFonts w:ascii="TH SarabunPSK" w:hAnsi="TH SarabunPSK" w:cs="TH SarabunPSK"/>
          <w:spacing w:val="-6"/>
          <w:sz w:val="32"/>
          <w:szCs w:val="32"/>
          <w:cs/>
        </w:rPr>
        <w:t>การวิจัยและทดลองที่</w:t>
      </w:r>
      <w:r w:rsidRPr="0036754E">
        <w:rPr>
          <w:rFonts w:ascii="TH SarabunPSK" w:hAnsi="TH SarabunPSK" w:cs="TH SarabunPSK"/>
          <w:spacing w:val="-6"/>
          <w:sz w:val="32"/>
          <w:szCs w:val="32"/>
          <w:u w:val="single"/>
          <w:cs/>
        </w:rPr>
        <w:t>อาจมีอันตราย</w:t>
      </w:r>
      <w:r w:rsidRPr="0036754E">
        <w:rPr>
          <w:rFonts w:ascii="TH SarabunPSK" w:hAnsi="TH SarabunPSK" w:cs="TH SarabunPSK"/>
          <w:spacing w:val="-6"/>
          <w:sz w:val="32"/>
          <w:szCs w:val="32"/>
          <w:cs/>
        </w:rPr>
        <w:t>ต่</w:t>
      </w:r>
      <w:r w:rsidRPr="0036754E">
        <w:rPr>
          <w:rFonts w:ascii="TH SarabunPSK" w:hAnsi="TH SarabunPSK" w:cs="TH SarabunPSK"/>
          <w:sz w:val="32"/>
          <w:szCs w:val="32"/>
          <w:cs/>
        </w:rPr>
        <w:t>อผู้ปฏิบัติงานในห้องทดลอง แต่อาจเป็นอันตรายในระดับต่ำต่อชุมชน และสิ่งแวดล้อม หรือเกี่ยวกับการรักษาผู้ป่วยโดยการดัดแปลงพันธุกรรม หรือการวิจัยที่อาจมีอันตรายในระดับที่ยังไม่เป็นที่ทราบแน่ชัด</w:t>
      </w:r>
    </w:p>
    <w:p w:rsidR="00412B91" w:rsidRPr="0036754E" w:rsidRDefault="00412B91" w:rsidP="006B1B5F">
      <w:pPr>
        <w:pStyle w:val="a"/>
        <w:ind w:firstLine="567"/>
        <w:jc w:val="both"/>
        <w:rPr>
          <w:rFonts w:ascii="TH SarabunPSK" w:hAnsi="TH SarabunPSK" w:cs="TH SarabunPSK"/>
          <w:sz w:val="32"/>
          <w:szCs w:val="32"/>
        </w:rPr>
      </w:pPr>
    </w:p>
    <w:p w:rsidR="00412B91" w:rsidRPr="0036754E" w:rsidRDefault="00412B91" w:rsidP="006B1B5F">
      <w:pPr>
        <w:pStyle w:val="a"/>
        <w:jc w:val="both"/>
        <w:rPr>
          <w:rFonts w:ascii="TH SarabunPSK" w:hAnsi="TH SarabunPSK" w:cs="TH SarabunPSK"/>
          <w:sz w:val="32"/>
          <w:szCs w:val="32"/>
        </w:rPr>
      </w:pPr>
      <w:r w:rsidRPr="0036754E">
        <w:rPr>
          <w:rFonts w:ascii="TH SarabunPSK" w:hAnsi="TH SarabunPSK" w:cs="TH SarabunPSK"/>
          <w:sz w:val="32"/>
          <w:szCs w:val="32"/>
          <w:cs/>
        </w:rPr>
        <w:tab/>
        <w:t xml:space="preserve">ซึ่งต้องใช้ห้องปฏิบัติการระดับ </w:t>
      </w:r>
      <w:r w:rsidRPr="0036754E">
        <w:rPr>
          <w:rFonts w:ascii="TH SarabunPSK" w:hAnsi="TH SarabunPSK" w:cs="TH SarabunPSK"/>
          <w:sz w:val="32"/>
          <w:szCs w:val="32"/>
        </w:rPr>
        <w:t/>
      </w:r>
    </w:p>
    <w:p w:rsidR="00412B91" w:rsidRPr="0036754E" w:rsidRDefault="00412B91" w:rsidP="006B1B5F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412B91" w:rsidRPr="0036754E" w:rsidRDefault="00412B91" w:rsidP="006B1B5F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412B91" w:rsidRPr="0036754E" w:rsidRDefault="00412B91" w:rsidP="006B1B5F">
      <w:pPr>
        <w:pStyle w:val="a"/>
        <w:tabs>
          <w:tab w:val="left" w:pos="4320"/>
        </w:tabs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36754E">
        <w:rPr>
          <w:rFonts w:ascii="TH SarabunPSK" w:hAnsi="TH SarabunPSK" w:cs="TH SarabunPSK"/>
          <w:sz w:val="32"/>
          <w:szCs w:val="32"/>
        </w:rPr>
        <w:t/>
      </w:r>
    </w:p>
    <w:p w:rsidR="00412B91" w:rsidRPr="0036754E" w:rsidRDefault="00412B91" w:rsidP="006B1B5F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36754E">
        <w:rPr>
          <w:rFonts w:ascii="TH SarabunPSK" w:hAnsi="TH SarabunPSK" w:cs="TH SarabunPSK"/>
          <w:sz w:val="32"/>
          <w:szCs w:val="32"/>
          <w:cs/>
        </w:rPr>
        <w:t>ประธานคณะกรรมการ</w:t>
      </w:r>
    </w:p>
    <w:p w:rsidR="00412B91" w:rsidRPr="0036754E" w:rsidRDefault="00412B91" w:rsidP="006B1B5F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36754E">
        <w:rPr>
          <w:rFonts w:ascii="TH SarabunPSK" w:hAnsi="TH SarabunPSK" w:cs="TH SarabunPSK"/>
          <w:sz w:val="32"/>
          <w:szCs w:val="32"/>
          <w:cs/>
        </w:rPr>
        <w:t>ด้านความปลอดภัยทางชีวภาพ ศช.</w:t>
      </w:r>
    </w:p>
    <w:p w:rsidR="00412B91" w:rsidRPr="0036754E" w:rsidRDefault="00412B91" w:rsidP="00B16C2D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</w:p>
    <w:p w:rsidR="00412B91" w:rsidRPr="0036754E" w:rsidRDefault="00412B91" w:rsidP="00B16C2D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36754E"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 w:rsidRPr="0036754E">
        <w:rPr>
          <w:rFonts w:ascii="TH SarabunPSK" w:hAnsi="TH SarabunPSK" w:cs="TH SarabunPSK"/>
          <w:sz w:val="32"/>
          <w:szCs w:val="32"/>
        </w:rPr>
        <w:t/>
      </w:r>
    </w:p>
    <w:sectPr w:rsidR="00412B91" w:rsidRPr="0036754E" w:rsidSect="007F2291">
      <w:pgSz w:w="11906" w:h="16838" w:code="9"/>
      <w:pgMar w:top="1134" w:right="1440" w:bottom="709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B91" w:rsidRDefault="00412B91">
      <w:r>
        <w:separator/>
      </w:r>
    </w:p>
  </w:endnote>
  <w:endnote w:type="continuationSeparator" w:id="1">
    <w:p w:rsidR="00412B91" w:rsidRDefault="00412B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B91" w:rsidRDefault="00412B91">
      <w:r>
        <w:separator/>
      </w:r>
    </w:p>
  </w:footnote>
  <w:footnote w:type="continuationSeparator" w:id="1">
    <w:p w:rsidR="00412B91" w:rsidRDefault="00412B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693C"/>
    <w:multiLevelType w:val="multilevel"/>
    <w:tmpl w:val="EC948E8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819"/>
        </w:tabs>
        <w:ind w:left="1819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99"/>
        </w:tabs>
        <w:ind w:left="289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34"/>
        </w:tabs>
        <w:ind w:left="36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69"/>
        </w:tabs>
        <w:ind w:left="43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64"/>
        </w:tabs>
        <w:ind w:left="54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99"/>
        </w:tabs>
        <w:ind w:left="619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94"/>
        </w:tabs>
        <w:ind w:left="729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029"/>
        </w:tabs>
        <w:ind w:left="8029" w:hanging="1440"/>
      </w:pPr>
      <w:rPr>
        <w:rFonts w:cs="Times New Roman" w:hint="default"/>
      </w:rPr>
    </w:lvl>
  </w:abstractNum>
  <w:abstractNum w:abstractNumId="1">
    <w:nsid w:val="07795383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>
    <w:nsid w:val="0C716D56"/>
    <w:multiLevelType w:val="singleLevel"/>
    <w:tmpl w:val="66AE767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3">
    <w:nsid w:val="0F4D3855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16DA501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1F1F19CC"/>
    <w:multiLevelType w:val="singleLevel"/>
    <w:tmpl w:val="93B28F1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1F7F008D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1FDB5507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8">
    <w:nsid w:val="2050675B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9">
    <w:nsid w:val="2B146ADC"/>
    <w:multiLevelType w:val="multilevel"/>
    <w:tmpl w:val="76A620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4"/>
        </w:tabs>
        <w:ind w:left="14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49"/>
        </w:tabs>
        <w:ind w:left="214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09"/>
        </w:tabs>
        <w:ind w:left="250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69"/>
        </w:tabs>
        <w:ind w:left="28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89"/>
        </w:tabs>
        <w:ind w:left="35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4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69"/>
        </w:tabs>
        <w:ind w:left="466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29"/>
        </w:tabs>
        <w:ind w:left="5029" w:hanging="1440"/>
      </w:pPr>
      <w:rPr>
        <w:rFonts w:cs="Times New Roman" w:hint="default"/>
      </w:rPr>
    </w:lvl>
  </w:abstractNum>
  <w:abstractNum w:abstractNumId="10">
    <w:nsid w:val="2F367A2B"/>
    <w:multiLevelType w:val="multilevel"/>
    <w:tmpl w:val="76A620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4"/>
        </w:tabs>
        <w:ind w:left="14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49"/>
        </w:tabs>
        <w:ind w:left="214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09"/>
        </w:tabs>
        <w:ind w:left="250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69"/>
        </w:tabs>
        <w:ind w:left="28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89"/>
        </w:tabs>
        <w:ind w:left="35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4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69"/>
        </w:tabs>
        <w:ind w:left="466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29"/>
        </w:tabs>
        <w:ind w:left="5029" w:hanging="1440"/>
      </w:pPr>
      <w:rPr>
        <w:rFonts w:cs="Times New Roman" w:hint="default"/>
      </w:rPr>
    </w:lvl>
  </w:abstractNum>
  <w:abstractNum w:abstractNumId="11">
    <w:nsid w:val="42F62799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12">
    <w:nsid w:val="47A11CE2"/>
    <w:multiLevelType w:val="singleLevel"/>
    <w:tmpl w:val="66AE767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13">
    <w:nsid w:val="4CE120B6"/>
    <w:multiLevelType w:val="singleLevel"/>
    <w:tmpl w:val="93B28F1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FEA7703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5">
    <w:nsid w:val="5E8900A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6">
    <w:nsid w:val="65007F0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7">
    <w:nsid w:val="6E1F5FDF"/>
    <w:multiLevelType w:val="hybridMultilevel"/>
    <w:tmpl w:val="7B8C4FAE"/>
    <w:lvl w:ilvl="0" w:tplc="6B6A600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2"/>
  </w:num>
  <w:num w:numId="5">
    <w:abstractNumId w:val="9"/>
  </w:num>
  <w:num w:numId="6">
    <w:abstractNumId w:val="10"/>
  </w:num>
  <w:num w:numId="7">
    <w:abstractNumId w:val="5"/>
  </w:num>
  <w:num w:numId="8">
    <w:abstractNumId w:val="13"/>
  </w:num>
  <w:num w:numId="9">
    <w:abstractNumId w:val="6"/>
  </w:num>
  <w:num w:numId="10">
    <w:abstractNumId w:val="16"/>
  </w:num>
  <w:num w:numId="11">
    <w:abstractNumId w:val="4"/>
  </w:num>
  <w:num w:numId="12">
    <w:abstractNumId w:val="15"/>
  </w:num>
  <w:num w:numId="13">
    <w:abstractNumId w:val="14"/>
  </w:num>
  <w:num w:numId="14">
    <w:abstractNumId w:val="1"/>
  </w:num>
  <w:num w:numId="15">
    <w:abstractNumId w:val="3"/>
  </w:num>
  <w:num w:numId="16">
    <w:abstractNumId w:val="7"/>
  </w:num>
  <w:num w:numId="17">
    <w:abstractNumId w:val="8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7510"/>
    <w:rsid w:val="0000000F"/>
    <w:rsid w:val="00000AE7"/>
    <w:rsid w:val="0001219C"/>
    <w:rsid w:val="00014152"/>
    <w:rsid w:val="00033C86"/>
    <w:rsid w:val="00036157"/>
    <w:rsid w:val="00045365"/>
    <w:rsid w:val="0007129D"/>
    <w:rsid w:val="00072065"/>
    <w:rsid w:val="000A7815"/>
    <w:rsid w:val="000B5D18"/>
    <w:rsid w:val="000C7510"/>
    <w:rsid w:val="000E08FF"/>
    <w:rsid w:val="000E7951"/>
    <w:rsid w:val="000F3400"/>
    <w:rsid w:val="001158CA"/>
    <w:rsid w:val="00116C13"/>
    <w:rsid w:val="00123682"/>
    <w:rsid w:val="0012606A"/>
    <w:rsid w:val="00132594"/>
    <w:rsid w:val="00142657"/>
    <w:rsid w:val="00153B1C"/>
    <w:rsid w:val="00153E56"/>
    <w:rsid w:val="00157028"/>
    <w:rsid w:val="00164168"/>
    <w:rsid w:val="001665B5"/>
    <w:rsid w:val="001715D7"/>
    <w:rsid w:val="001835AD"/>
    <w:rsid w:val="00190DDF"/>
    <w:rsid w:val="001A0ED3"/>
    <w:rsid w:val="001A2EC4"/>
    <w:rsid w:val="001A478F"/>
    <w:rsid w:val="001C0E27"/>
    <w:rsid w:val="001C1A07"/>
    <w:rsid w:val="001C3D24"/>
    <w:rsid w:val="001D0991"/>
    <w:rsid w:val="00204367"/>
    <w:rsid w:val="00225A6D"/>
    <w:rsid w:val="002303F3"/>
    <w:rsid w:val="00237271"/>
    <w:rsid w:val="0027595B"/>
    <w:rsid w:val="00297604"/>
    <w:rsid w:val="00297F1B"/>
    <w:rsid w:val="002A06F4"/>
    <w:rsid w:val="002C0DE8"/>
    <w:rsid w:val="002C26F0"/>
    <w:rsid w:val="002E6403"/>
    <w:rsid w:val="002F19C4"/>
    <w:rsid w:val="002F21E8"/>
    <w:rsid w:val="003053E5"/>
    <w:rsid w:val="003516B4"/>
    <w:rsid w:val="00355743"/>
    <w:rsid w:val="00361814"/>
    <w:rsid w:val="0036754E"/>
    <w:rsid w:val="00385233"/>
    <w:rsid w:val="003B763F"/>
    <w:rsid w:val="003C37B0"/>
    <w:rsid w:val="003D3CC8"/>
    <w:rsid w:val="003D7129"/>
    <w:rsid w:val="003E2C5C"/>
    <w:rsid w:val="003E48AB"/>
    <w:rsid w:val="003E772A"/>
    <w:rsid w:val="004008FD"/>
    <w:rsid w:val="00412B91"/>
    <w:rsid w:val="00423F33"/>
    <w:rsid w:val="00446F4D"/>
    <w:rsid w:val="00464444"/>
    <w:rsid w:val="00475CB7"/>
    <w:rsid w:val="00481230"/>
    <w:rsid w:val="00495EBA"/>
    <w:rsid w:val="004A2277"/>
    <w:rsid w:val="004B1311"/>
    <w:rsid w:val="004B2660"/>
    <w:rsid w:val="004C0C9D"/>
    <w:rsid w:val="004D0E74"/>
    <w:rsid w:val="004E1F2C"/>
    <w:rsid w:val="004E6D54"/>
    <w:rsid w:val="004E72BC"/>
    <w:rsid w:val="004F3735"/>
    <w:rsid w:val="004F74C6"/>
    <w:rsid w:val="00512486"/>
    <w:rsid w:val="00531603"/>
    <w:rsid w:val="005344A2"/>
    <w:rsid w:val="00540600"/>
    <w:rsid w:val="00545F6F"/>
    <w:rsid w:val="00555B5C"/>
    <w:rsid w:val="00561D09"/>
    <w:rsid w:val="005709B4"/>
    <w:rsid w:val="005748B1"/>
    <w:rsid w:val="00581BD8"/>
    <w:rsid w:val="005839BD"/>
    <w:rsid w:val="0058557F"/>
    <w:rsid w:val="00592471"/>
    <w:rsid w:val="005934EE"/>
    <w:rsid w:val="0059450D"/>
    <w:rsid w:val="005A22E1"/>
    <w:rsid w:val="005B0971"/>
    <w:rsid w:val="005B1441"/>
    <w:rsid w:val="005B7D82"/>
    <w:rsid w:val="005C1881"/>
    <w:rsid w:val="005C3A7D"/>
    <w:rsid w:val="005D406F"/>
    <w:rsid w:val="005F06E3"/>
    <w:rsid w:val="005F3946"/>
    <w:rsid w:val="005F4F89"/>
    <w:rsid w:val="00612A5B"/>
    <w:rsid w:val="006150CE"/>
    <w:rsid w:val="00641372"/>
    <w:rsid w:val="006472A5"/>
    <w:rsid w:val="00654131"/>
    <w:rsid w:val="0066442F"/>
    <w:rsid w:val="0066728D"/>
    <w:rsid w:val="006709C2"/>
    <w:rsid w:val="006769D8"/>
    <w:rsid w:val="00682D77"/>
    <w:rsid w:val="006851B4"/>
    <w:rsid w:val="006A5B5E"/>
    <w:rsid w:val="006B1B5F"/>
    <w:rsid w:val="006C0505"/>
    <w:rsid w:val="006F7AE4"/>
    <w:rsid w:val="00705C9B"/>
    <w:rsid w:val="00722EC7"/>
    <w:rsid w:val="00733F5F"/>
    <w:rsid w:val="007420CC"/>
    <w:rsid w:val="00753A43"/>
    <w:rsid w:val="0076762D"/>
    <w:rsid w:val="0077511A"/>
    <w:rsid w:val="00776604"/>
    <w:rsid w:val="00794342"/>
    <w:rsid w:val="007A3C66"/>
    <w:rsid w:val="007A608E"/>
    <w:rsid w:val="007B6980"/>
    <w:rsid w:val="007C7017"/>
    <w:rsid w:val="007D05D6"/>
    <w:rsid w:val="007E69EA"/>
    <w:rsid w:val="007F2291"/>
    <w:rsid w:val="007F43E2"/>
    <w:rsid w:val="0080418B"/>
    <w:rsid w:val="00805A95"/>
    <w:rsid w:val="00822BB5"/>
    <w:rsid w:val="0086294F"/>
    <w:rsid w:val="008658BA"/>
    <w:rsid w:val="00866B00"/>
    <w:rsid w:val="00871B2C"/>
    <w:rsid w:val="00895D15"/>
    <w:rsid w:val="008F6D88"/>
    <w:rsid w:val="00900BDD"/>
    <w:rsid w:val="00904401"/>
    <w:rsid w:val="009375F4"/>
    <w:rsid w:val="00942DC8"/>
    <w:rsid w:val="0096250C"/>
    <w:rsid w:val="00964A47"/>
    <w:rsid w:val="00984BB2"/>
    <w:rsid w:val="009B179D"/>
    <w:rsid w:val="009C06C7"/>
    <w:rsid w:val="009C1144"/>
    <w:rsid w:val="009C2913"/>
    <w:rsid w:val="009E1E2A"/>
    <w:rsid w:val="00A17B02"/>
    <w:rsid w:val="00A40106"/>
    <w:rsid w:val="00A55DFC"/>
    <w:rsid w:val="00A67DC0"/>
    <w:rsid w:val="00A74F45"/>
    <w:rsid w:val="00A75F45"/>
    <w:rsid w:val="00A775CC"/>
    <w:rsid w:val="00A80F08"/>
    <w:rsid w:val="00A87958"/>
    <w:rsid w:val="00AB32EA"/>
    <w:rsid w:val="00AB4483"/>
    <w:rsid w:val="00AC0B2A"/>
    <w:rsid w:val="00AD30FC"/>
    <w:rsid w:val="00AD3512"/>
    <w:rsid w:val="00AD4E44"/>
    <w:rsid w:val="00AF0106"/>
    <w:rsid w:val="00AF1FBB"/>
    <w:rsid w:val="00B07A3F"/>
    <w:rsid w:val="00B13CDF"/>
    <w:rsid w:val="00B16C2D"/>
    <w:rsid w:val="00B200A5"/>
    <w:rsid w:val="00B51264"/>
    <w:rsid w:val="00B539A4"/>
    <w:rsid w:val="00B571E1"/>
    <w:rsid w:val="00BA1E5F"/>
    <w:rsid w:val="00BB7831"/>
    <w:rsid w:val="00BB7EAD"/>
    <w:rsid w:val="00BC2591"/>
    <w:rsid w:val="00BD55E0"/>
    <w:rsid w:val="00BD68DB"/>
    <w:rsid w:val="00BE285D"/>
    <w:rsid w:val="00C0154C"/>
    <w:rsid w:val="00C13A48"/>
    <w:rsid w:val="00C168AB"/>
    <w:rsid w:val="00C329FA"/>
    <w:rsid w:val="00C36732"/>
    <w:rsid w:val="00C519C8"/>
    <w:rsid w:val="00C51F9E"/>
    <w:rsid w:val="00C5542B"/>
    <w:rsid w:val="00C578EE"/>
    <w:rsid w:val="00C616D3"/>
    <w:rsid w:val="00C67CF6"/>
    <w:rsid w:val="00C71987"/>
    <w:rsid w:val="00C836E4"/>
    <w:rsid w:val="00C867F2"/>
    <w:rsid w:val="00C91257"/>
    <w:rsid w:val="00C9289A"/>
    <w:rsid w:val="00CB29B2"/>
    <w:rsid w:val="00CC0DCB"/>
    <w:rsid w:val="00CD31E2"/>
    <w:rsid w:val="00CE384D"/>
    <w:rsid w:val="00CF14A8"/>
    <w:rsid w:val="00D00DA7"/>
    <w:rsid w:val="00D0626F"/>
    <w:rsid w:val="00D10DE1"/>
    <w:rsid w:val="00D11660"/>
    <w:rsid w:val="00D2213B"/>
    <w:rsid w:val="00D235CB"/>
    <w:rsid w:val="00D25549"/>
    <w:rsid w:val="00D267BC"/>
    <w:rsid w:val="00D30777"/>
    <w:rsid w:val="00D31264"/>
    <w:rsid w:val="00D3259D"/>
    <w:rsid w:val="00D4456D"/>
    <w:rsid w:val="00D519E9"/>
    <w:rsid w:val="00D6072B"/>
    <w:rsid w:val="00D6629D"/>
    <w:rsid w:val="00D7489C"/>
    <w:rsid w:val="00D94179"/>
    <w:rsid w:val="00DA013B"/>
    <w:rsid w:val="00DA2A95"/>
    <w:rsid w:val="00DA3AC0"/>
    <w:rsid w:val="00DB54B7"/>
    <w:rsid w:val="00DB6147"/>
    <w:rsid w:val="00DC3104"/>
    <w:rsid w:val="00DD33DC"/>
    <w:rsid w:val="00DD7161"/>
    <w:rsid w:val="00DF0974"/>
    <w:rsid w:val="00DF7165"/>
    <w:rsid w:val="00E17752"/>
    <w:rsid w:val="00E2020D"/>
    <w:rsid w:val="00E43E8B"/>
    <w:rsid w:val="00E64F1A"/>
    <w:rsid w:val="00E727E3"/>
    <w:rsid w:val="00E836A5"/>
    <w:rsid w:val="00E85933"/>
    <w:rsid w:val="00E94560"/>
    <w:rsid w:val="00EA0B55"/>
    <w:rsid w:val="00EB5A4A"/>
    <w:rsid w:val="00ED3095"/>
    <w:rsid w:val="00EF5650"/>
    <w:rsid w:val="00F0081A"/>
    <w:rsid w:val="00F0218D"/>
    <w:rsid w:val="00F12D46"/>
    <w:rsid w:val="00F14B93"/>
    <w:rsid w:val="00F213BA"/>
    <w:rsid w:val="00F4013E"/>
    <w:rsid w:val="00F902D1"/>
    <w:rsid w:val="00F91C36"/>
    <w:rsid w:val="00FB07EC"/>
    <w:rsid w:val="00FB172E"/>
    <w:rsid w:val="00FD343F"/>
    <w:rsid w:val="00FE5052"/>
    <w:rsid w:val="00FF2B1A"/>
    <w:rsid w:val="00FF7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4A2"/>
    <w:rPr>
      <w:rFonts w:eastAsia="Times New Roman" w:cs="BrowalliaUPC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51264"/>
    <w:pPr>
      <w:keepNext/>
      <w:jc w:val="center"/>
      <w:outlineLvl w:val="0"/>
    </w:pPr>
    <w:rPr>
      <w:rFonts w:cs="Cordia New"/>
      <w:b/>
      <w:bCs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51264"/>
    <w:pPr>
      <w:keepNext/>
      <w:jc w:val="center"/>
      <w:outlineLvl w:val="1"/>
    </w:pPr>
    <w:rPr>
      <w:rFonts w:cs="Cordia Ne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516B4"/>
    <w:rPr>
      <w:rFonts w:ascii="Cambria" w:hAnsi="Cambria" w:cs="Angsana New"/>
      <w:b/>
      <w:bCs/>
      <w:kern w:val="3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516B4"/>
    <w:rPr>
      <w:rFonts w:ascii="Cambria" w:hAnsi="Cambria" w:cs="Angsana New"/>
      <w:b/>
      <w:bCs/>
      <w:i/>
      <w:iCs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B51264"/>
    <w:pPr>
      <w:ind w:firstLine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B51264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Header">
    <w:name w:val="header"/>
    <w:basedOn w:val="Normal"/>
    <w:link w:val="HeaderChar"/>
    <w:uiPriority w:val="99"/>
    <w:rsid w:val="00B512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B512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BodyTextIndent2">
    <w:name w:val="Body Text Indent 2"/>
    <w:basedOn w:val="Normal"/>
    <w:link w:val="BodyTextIndent2Char"/>
    <w:uiPriority w:val="99"/>
    <w:rsid w:val="00B51264"/>
    <w:pPr>
      <w:ind w:firstLine="720"/>
      <w:jc w:val="thaiDistribute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customStyle="1" w:styleId="a">
    <w:name w:val="เนื้อเรื่อง"/>
    <w:basedOn w:val="Normal"/>
    <w:uiPriority w:val="99"/>
    <w:rsid w:val="00B51264"/>
    <w:pPr>
      <w:ind w:right="386"/>
    </w:pPr>
    <w:rPr>
      <w:rFonts w:eastAsia="Cordia New" w:cs="CordiaUPC"/>
    </w:rPr>
  </w:style>
  <w:style w:type="paragraph" w:styleId="Caption">
    <w:name w:val="caption"/>
    <w:basedOn w:val="Normal"/>
    <w:next w:val="Normal"/>
    <w:uiPriority w:val="99"/>
    <w:qFormat/>
    <w:rsid w:val="00B51264"/>
    <w:pPr>
      <w:jc w:val="both"/>
    </w:pPr>
    <w:rPr>
      <w:rFonts w:cs="Angsana New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BD6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516B4"/>
    <w:rPr>
      <w:rFonts w:ascii="Times New Roman" w:hAnsi="Times New Roman" w:cs="Times New Roman"/>
      <w:sz w:val="2"/>
    </w:rPr>
  </w:style>
  <w:style w:type="character" w:styleId="PageNumber">
    <w:name w:val="page number"/>
    <w:basedOn w:val="DefaultParagraphFont"/>
    <w:uiPriority w:val="99"/>
    <w:rsid w:val="004E1F2C"/>
    <w:rPr>
      <w:rFonts w:cs="Times New Roman"/>
    </w:rPr>
  </w:style>
  <w:style w:type="paragraph" w:styleId="Subtitle">
    <w:name w:val="Subtitle"/>
    <w:basedOn w:val="Normal"/>
    <w:link w:val="SubtitleChar"/>
    <w:uiPriority w:val="99"/>
    <w:qFormat/>
    <w:rsid w:val="00776604"/>
    <w:rPr>
      <w:rFonts w:cs="Cordia New"/>
      <w:b/>
      <w:bC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3516B4"/>
    <w:rPr>
      <w:rFonts w:ascii="Cambria" w:hAnsi="Cambria" w:cs="Angsana New"/>
      <w:sz w:val="30"/>
      <w:szCs w:val="30"/>
    </w:rPr>
  </w:style>
  <w:style w:type="table" w:styleId="TableGrid">
    <w:name w:val="Table Grid"/>
    <w:basedOn w:val="TableNormal"/>
    <w:uiPriority w:val="99"/>
    <w:rsid w:val="009C2913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69</TotalTime>
  <Pages>1</Pages>
  <Words>184</Words>
  <Characters>1051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PC_Client</dc:creator>
  <cp:keywords/>
  <dc:description/>
  <cp:lastModifiedBy>biotec</cp:lastModifiedBy>
  <cp:revision>31</cp:revision>
  <cp:lastPrinted>2016-06-29T03:45:00Z</cp:lastPrinted>
  <dcterms:created xsi:type="dcterms:W3CDTF">2016-06-29T03:11:00Z</dcterms:created>
  <dcterms:modified xsi:type="dcterms:W3CDTF">2016-07-13T08:40:00Z</dcterms:modified>
</cp:coreProperties>
</file>
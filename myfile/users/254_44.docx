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25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หัวหน้าหน่วยอณูเวชศาสตร์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หน่วยอณูเวชศาสตร์ สถานส่งเสริมการวิจัย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015/2559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10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หน่วยอณูเวชศาสตร์ สถานส่งเสริมการวิจัย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ดร.ศันสนีย์ น้อยสคราญ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อาจารย์พิเศษสอนวิชา SIIM618 Molecular Biology Techniques สำหรับนักศึกษาหลักสูตรวิทยาศาสตรมหาบัณฑิต และปรัชญาดุษฎีบัณฑิต สาขาภูมิคุ้มกัน (หลักสูตรนานาชาติ) และหลักสูตรอื่นๆ ภาคการศึกษาที่ 1 ปีการศึกษา 2559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22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ศันสนีย์ น้อยสคราญ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
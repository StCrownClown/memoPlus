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16 มีนาคม 2560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1/2560</w:t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หน่วยวิจัยเทคโนโลยีการตรวจวินิจฉัยทางชีวภาพ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1/2560</w:t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หน่วยวิจัยเทคโนโลยีการตรวจวินิจฉัยทางชีวภาพ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1/2560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วันอังคาร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14 กุมภาพันธ์ 2560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513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ไบโอเทค อุทยานวิทยาศาสตร์ประเทศไทย จ. ปทุมธานี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31 มีนาคม 2560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หน่วยวิจัยเทคโนโลยีการตรวจวินิจฉัยทางชีวภาพ</w:t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>3117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6707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
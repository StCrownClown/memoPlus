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06" w:rsidRPr="00B84DE3" w:rsidRDefault="008A7106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8A7106" w:rsidRPr="00B84DE3" w:rsidRDefault="008A7106">
      <w:pPr>
        <w:rPr>
          <w:rFonts w:ascii="TH SarabunPSK" w:hAnsi="TH SarabunPSK" w:cs="TH SarabunPSK"/>
          <w:sz w:val="32"/>
          <w:szCs w:val="32"/>
        </w:rPr>
      </w:pPr>
    </w:p>
    <w:p w:rsidR="008A7106" w:rsidRPr="00B84DE3" w:rsidRDefault="008A7106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8A7106" w:rsidRPr="00B84DE3" w:rsidRDefault="008A7106">
      <w:pPr>
        <w:rPr>
          <w:rFonts w:ascii="TH SarabunPSK" w:hAnsi="TH SarabunPSK" w:cs="TH SarabunPSK"/>
          <w:sz w:val="32"/>
          <w:szCs w:val="32"/>
        </w:rPr>
      </w:pPr>
    </w:p>
    <w:p w:rsidR="008A7106" w:rsidRPr="00B84DE3" w:rsidRDefault="008A7106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8A7106" w:rsidRPr="00B84DE3" w:rsidRDefault="008A7106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8A7106" w:rsidRPr="00B84DE3" w:rsidRDefault="008A7106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8A7106" w:rsidRPr="00B84DE3" w:rsidRDefault="008A7106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8A7106" w:rsidRPr="00B84DE3" w:rsidRDefault="008A7106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8A7106" w:rsidRPr="00B84DE3" w:rsidRDefault="008A7106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8A7106" w:rsidRPr="00B84DE3" w:rsidRDefault="008A7106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14:15 - 14:15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8A7106" w:rsidRPr="00B84DE3" w:rsidRDefault="008A7106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8A7106" w:rsidRPr="00B84DE3" w:rsidRDefault="008A7106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ในวันและเวลา ดังกล่าว</w:t>
      </w:r>
    </w:p>
    <w:p w:rsidR="008A7106" w:rsidRPr="00B84DE3" w:rsidRDefault="008A7106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8A7106" w:rsidRPr="00B84DE3" w:rsidRDefault="008A7106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8A7106" w:rsidRPr="00B84DE3" w:rsidRDefault="008A7106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8A7106" w:rsidRPr="00B84DE3" w:rsidRDefault="008A7106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A7106" w:rsidRPr="00B84DE3" w:rsidRDefault="008A7106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8A7106" w:rsidRPr="00B84DE3" w:rsidRDefault="008A7106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8A7106" w:rsidRPr="00B84DE3" w:rsidRDefault="008A7106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8A7106" w:rsidRPr="00B84DE3" w:rsidRDefault="008A7106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8A7106" w:rsidRPr="00B84DE3" w:rsidRDefault="008A7106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A7106" w:rsidRPr="00B84DE3" w:rsidRDefault="008A7106">
      <w:pPr>
        <w:rPr>
          <w:rFonts w:ascii="TH SarabunPSK" w:hAnsi="TH SarabunPSK" w:cs="TH SarabunPSK"/>
          <w:sz w:val="32"/>
          <w:szCs w:val="32"/>
        </w:rPr>
      </w:pPr>
    </w:p>
    <w:p w:rsidR="008A7106" w:rsidRPr="00B84DE3" w:rsidRDefault="008A7106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A7106" w:rsidRPr="00B84DE3" w:rsidRDefault="008A7106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8A7106" w:rsidRPr="00B84DE3" w:rsidRDefault="008A7106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8A7106" w:rsidRPr="00B84DE3" w:rsidRDefault="008A7106">
      <w:pPr>
        <w:rPr>
          <w:rFonts w:ascii="TH SarabunPSK" w:hAnsi="TH SarabunPSK" w:cs="TH SarabunPSK"/>
          <w:sz w:val="32"/>
          <w:szCs w:val="32"/>
        </w:rPr>
      </w:pPr>
    </w:p>
    <w:sectPr w:rsidR="008A7106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E5D90"/>
    <w:rsid w:val="0087740F"/>
    <w:rsid w:val="0089036A"/>
    <w:rsid w:val="008A7106"/>
    <w:rsid w:val="008B66FD"/>
    <w:rsid w:val="00940C3E"/>
    <w:rsid w:val="009F3F8E"/>
    <w:rsid w:val="00A50C78"/>
    <w:rsid w:val="00AD0D0F"/>
    <w:rsid w:val="00B02828"/>
    <w:rsid w:val="00B80A28"/>
    <w:rsid w:val="00B84DE3"/>
    <w:rsid w:val="00B941BF"/>
    <w:rsid w:val="00CF133A"/>
    <w:rsid w:val="00D84A84"/>
    <w:rsid w:val="00DB2800"/>
    <w:rsid w:val="00DD19BC"/>
    <w:rsid w:val="00E10668"/>
    <w:rsid w:val="00E566BF"/>
    <w:rsid w:val="00EB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106</Words>
  <Characters>607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5</cp:revision>
  <cp:lastPrinted>2016-03-04T03:33:00Z</cp:lastPrinted>
  <dcterms:created xsi:type="dcterms:W3CDTF">2016-06-16T07:25:00Z</dcterms:created>
  <dcterms:modified xsi:type="dcterms:W3CDTF">2016-06-20T07:01:00Z</dcterms:modified>
</cp:coreProperties>
</file>
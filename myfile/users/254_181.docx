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/undefined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undef543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undefined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undefined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undefined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undefined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undef543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undefined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#{Selecttitle01}undefined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undefined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undef543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undefined - undefined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undefined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#{Selecttitle02}</w:t>
      </w:r>
      <w:r w:rsidRPr="00B84DE3">
        <w:rPr>
          <w:rFonts w:ascii="TH SarabunPSK" w:hAnsi="TH SarabunPSK" w:cs="TH SarabunPSK"/>
          <w:sz w:val="32"/>
          <w:szCs w:val="32"/>
        </w:rPr>
        <w:t>undefined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undefined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undefined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undefined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>undefined</w:t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undefined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
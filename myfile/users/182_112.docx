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ที่ วท </w:t>
      </w:r>
      <w:r w:rsidRPr="00055838">
        <w:rPr>
          <w:rFonts w:ascii="TH SarabunPSK" w:hAnsi="TH SarabunPSK" w:cs="TH SarabunPSK"/>
          <w:sz w:val="32"/>
          <w:szCs w:val="32"/>
        </w:rPr>
        <w:t>5402/</w:t>
      </w:r>
    </w:p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F76C9C">
      <w:pPr>
        <w:tabs>
          <w:tab w:val="center" w:pos="3969"/>
        </w:tabs>
        <w:ind w:left="2268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055838">
        <w:rPr>
          <w:rFonts w:ascii="TH SarabunPSK" w:hAnsi="TH SarabunPSK" w:cs="TH SarabunPSK"/>
          <w:color w:val="008000"/>
          <w:sz w:val="32"/>
          <w:szCs w:val="32"/>
        </w:rPr>
        <w:tab/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ab/>
        <w:t>12 มิถุนายน 2560</w:t>
      </w:r>
    </w:p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45992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>ขอเชิญประชุมคณะอนุกรรมการบริหาร</w:t>
      </w:r>
      <w:r w:rsidRPr="00055838">
        <w:rPr>
          <w:rFonts w:ascii="TH SarabunPSK" w:hAnsi="TH SarabunPSK" w:cs="TH SarabunPSK"/>
          <w:sz w:val="32"/>
          <w:szCs w:val="32"/>
        </w:rPr>
        <w:t xml:space="preserve">หน่วยวิจัยเทคโนโลยีจีโนม </w:t>
      </w:r>
    </w:p>
    <w:p w:rsidR="00AF4D77" w:rsidRPr="00055838" w:rsidRDefault="00AF4D77" w:rsidP="00173EC9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     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55838">
        <w:rPr>
          <w:rFonts w:ascii="TH SarabunPSK" w:hAnsi="TH SarabunPSK" w:cs="TH SarabunPSK"/>
          <w:sz w:val="32"/>
          <w:szCs w:val="32"/>
        </w:rPr>
        <w:t>1/2560</w:t>
      </w:r>
    </w:p>
    <w:p w:rsidR="00AF4D77" w:rsidRPr="00055838" w:rsidRDefault="00AF4D77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</w:t>
      </w:r>
    </w:p>
    <w:p w:rsidR="00AF4D77" w:rsidRPr="00055838" w:rsidRDefault="00AF4D77" w:rsidP="000552E3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เรียน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</w:p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AF4D77" w:rsidRPr="00055838" w:rsidRDefault="00AF4D77" w:rsidP="00E40800">
      <w:pPr>
        <w:pStyle w:val="Header"/>
        <w:tabs>
          <w:tab w:val="clear" w:pos="4153"/>
          <w:tab w:val="clear" w:pos="8306"/>
        </w:tabs>
        <w:ind w:left="1418" w:hanging="1440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>1</w:t>
      </w:r>
      <w:r w:rsidRPr="00055838">
        <w:rPr>
          <w:rFonts w:ascii="TH SarabunPSK" w:hAnsi="TH SarabunPSK" w:cs="TH SarabunPSK"/>
          <w:sz w:val="32"/>
          <w:szCs w:val="32"/>
          <w:cs/>
        </w:rPr>
        <w:t>.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>ระเบียบวาระการประชุม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>คณะอนุกรรมการบริหาร</w:t>
      </w:r>
      <w:r w:rsidRPr="00055838">
        <w:rPr>
          <w:rFonts w:ascii="TH SarabunPSK" w:hAnsi="TH SarabunPSK" w:cs="TH SarabunPSK"/>
          <w:sz w:val="32"/>
          <w:szCs w:val="32"/>
        </w:rPr>
        <w:t xml:space="preserve">หน่วยวิจัยเทคโนโลยีจีโนม </w:t>
      </w:r>
    </w:p>
    <w:p w:rsidR="00AF4D77" w:rsidRPr="00055838" w:rsidRDefault="00AF4D77" w:rsidP="00DE608C">
      <w:pPr>
        <w:pStyle w:val="Header"/>
        <w:tabs>
          <w:tab w:val="clear" w:pos="4153"/>
          <w:tab w:val="clear" w:pos="8306"/>
          <w:tab w:val="left" w:pos="1701"/>
        </w:tabs>
        <w:ind w:left="1440" w:hanging="1440"/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>1/2560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F4D77" w:rsidRPr="00055838" w:rsidRDefault="00AF4D77" w:rsidP="009073F5">
      <w:pPr>
        <w:ind w:left="1418" w:hanging="1418"/>
        <w:rPr>
          <w:rFonts w:ascii="TH SarabunPSK" w:hAnsi="TH SarabunPSK" w:cs="TH SarabunPSK"/>
          <w:spacing w:val="-6"/>
          <w:sz w:val="32"/>
          <w:szCs w:val="32"/>
        </w:rPr>
      </w:pP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                      </w:t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>2</w:t>
      </w:r>
      <w:r w:rsidRPr="00055838">
        <w:rPr>
          <w:rFonts w:ascii="TH SarabunPSK" w:hAnsi="TH SarabunPSK" w:cs="TH SarabunPSK"/>
          <w:sz w:val="32"/>
          <w:szCs w:val="32"/>
          <w:cs/>
        </w:rPr>
        <w:t>.  แบบตอบรับการประชุม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</w:p>
    <w:p w:rsidR="00AF4D77" w:rsidRPr="00055838" w:rsidRDefault="00AF4D77" w:rsidP="00430321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ab/>
      </w:r>
    </w:p>
    <w:p w:rsidR="00AF4D77" w:rsidRPr="00055838" w:rsidRDefault="00AF4D77" w:rsidP="00F35832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  <w:t>ตามที่</w:t>
      </w:r>
      <w:r w:rsidRPr="00055838">
        <w:rPr>
          <w:rFonts w:ascii="TH SarabunPSK" w:hAnsi="TH SarabunPSK" w:cs="TH SarabunPSK"/>
          <w:sz w:val="32"/>
          <w:szCs w:val="32"/>
        </w:rPr>
        <w:t xml:space="preserve"> หน่วยวิจัยเทคโนโลยีจีโนม </w:t>
      </w:r>
      <w:r w:rsidRPr="00055838">
        <w:rPr>
          <w:rFonts w:ascii="TH SarabunPSK" w:hAnsi="TH SarabunPSK" w:cs="TH SarabunPSK"/>
          <w:sz w:val="32"/>
          <w:szCs w:val="32"/>
          <w:cs/>
        </w:rPr>
        <w:t>ศูนย์พันธุ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วิศวกรรมและเทคโนโลยีชีวภาพแห่งชาติ </w:t>
      </w:r>
      <w:r w:rsidRPr="00055838">
        <w:rPr>
          <w:rFonts w:ascii="TH SarabunPSK" w:hAnsi="TH SarabunPSK" w:cs="TH SarabunPSK"/>
          <w:sz w:val="32"/>
          <w:szCs w:val="32"/>
          <w:cs/>
        </w:rPr>
        <w:t>ได้กำหนดจัดการประชุมคณะอนุกรรมการบริหาร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ฯ ครั้งที่ </w:t>
      </w:r>
      <w:r w:rsidRPr="00055838">
        <w:rPr>
          <w:rFonts w:ascii="TH SarabunPSK" w:hAnsi="TH SarabunPSK" w:cs="TH SarabunPSK"/>
          <w:sz w:val="32"/>
          <w:szCs w:val="32"/>
        </w:rPr>
        <w:t>1/2560</w:t>
      </w:r>
      <w:r w:rsidRPr="00055838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>ใน</w:t>
      </w:r>
      <w:r w:rsidRPr="00055838">
        <w:rPr>
          <w:rFonts w:ascii="TH SarabunPSK" w:hAnsi="TH SarabunPSK" w:cs="TH SarabunPSK"/>
          <w:spacing w:val="-6"/>
          <w:sz w:val="32"/>
          <w:szCs w:val="32"/>
        </w:rPr>
        <w:t>วันจันทร์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ที่ </w:t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>3 กรกฎาคม 2560</w:t>
      </w:r>
      <w:r w:rsidRPr="0005583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เวลา </w:t>
      </w:r>
      <w:r w:rsidRPr="00055838">
        <w:rPr>
          <w:rFonts w:ascii="TH SarabunPSK" w:hAnsi="TH SarabunPSK" w:cs="TH SarabunPSK"/>
          <w:sz w:val="32"/>
          <w:szCs w:val="32"/>
        </w:rPr>
        <w:t>13.30 - 16.30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น. ณ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ห้องประชุม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>513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ชั้น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>5</w:t>
      </w:r>
      <w:r w:rsidRPr="00055838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อาคาร</w:t>
      </w:r>
      <w:r w:rsidRPr="00055838">
        <w:rPr>
          <w:rFonts w:ascii="TH SarabunPSK" w:hAnsi="TH SarabunPSK" w:cs="TH SarabunPSK"/>
          <w:sz w:val="32"/>
          <w:szCs w:val="32"/>
        </w:rPr>
        <w:t>ไบโอเทค ศูนย์พันธุวิศวกรรมและเทคโนโลยีชีวภาพแห่งชาติ อุทยานวิทยาศาสตร์ประเทศไทย จ. ปทุมธานี 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>วัตถุประสงค์เพื่อ</w:t>
      </w:r>
      <w:r w:rsidRPr="00055838">
        <w:rPr>
          <w:rFonts w:ascii="TH SarabunPSK" w:hAnsi="TH SarabunPSK" w:cs="TH SarabunPSK"/>
          <w:sz w:val="32"/>
          <w:szCs w:val="32"/>
        </w:rPr>
        <w:t>รับทราบผลการดำเนินงาน ปีงบประมาณ 2559 และ 2560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>ดังสิ่งที่ส่งมาด้วยหมายเลข 1 นั้น</w:t>
      </w:r>
    </w:p>
    <w:p w:rsidR="00AF4D77" w:rsidRPr="00055838" w:rsidRDefault="00AF4D77" w:rsidP="00055108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3817C5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ab/>
        <w:t>ในการนี้ ฝ่ายเลขานุการฯ ใคร่ขอเรียนเชิญท่านเข้าร่วมประชุม ตามวัน เวลา และสถานที่ ดังกล่าว และโปรดแจ้งกลับในแบบตอบรับการประชุม ดังมีรายละเอียดตามสิ่งที่ส่งมาด้วยหมายเลข 2 หรือแจ้งยืนยันกลับมายังฝ่ายเลขานุการ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Pr="00055838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ภายใน</w:t>
      </w:r>
      <w:r w:rsidRPr="00055838">
        <w:rPr>
          <w:rFonts w:ascii="TH SarabunPSK" w:hAnsi="TH SarabunPSK" w:cs="TH SarabunPSK"/>
          <w:spacing w:val="-6"/>
          <w:sz w:val="32"/>
          <w:szCs w:val="32"/>
        </w:rPr>
        <w:t>วันศุกร์</w:t>
      </w:r>
      <w:r w:rsidRPr="00055838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ที่</w:t>
      </w:r>
      <w:r w:rsidRPr="00055838">
        <w:rPr>
          <w:rFonts w:ascii="TH SarabunPSK" w:hAnsi="TH SarabunPSK" w:cs="TH SarabunPSK"/>
          <w:b/>
          <w:bCs/>
          <w:color w:val="008000"/>
          <w:spacing w:val="-4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>23 มิถุนายน 2560</w:t>
      </w:r>
      <w:r w:rsidRPr="00055838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>ด้วย จะขอบพระคุณยิ่ง</w:t>
      </w:r>
    </w:p>
    <w:p w:rsidR="00AF4D77" w:rsidRPr="00055838" w:rsidRDefault="00AF4D77" w:rsidP="008318DA">
      <w:pPr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</w:p>
    <w:p w:rsidR="00AF4D77" w:rsidRPr="00055838" w:rsidRDefault="00AF4D77" w:rsidP="00EF2994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จึงเรียนมาเพื่อโปรดพิจารณา</w:t>
      </w:r>
    </w:p>
    <w:p w:rsidR="00AF4D77" w:rsidRPr="00055838" w:rsidRDefault="00AF4D77" w:rsidP="00D041A0">
      <w:pPr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F28E6">
      <w:pPr>
        <w:pStyle w:val="Heading1"/>
        <w:tabs>
          <w:tab w:val="left" w:pos="720"/>
          <w:tab w:val="left" w:pos="1418"/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AF4D77" w:rsidRPr="00055838" w:rsidRDefault="00AF4D77" w:rsidP="008F28E6">
      <w:pPr>
        <w:pStyle w:val="Heading1"/>
        <w:tabs>
          <w:tab w:val="left" w:pos="720"/>
          <w:tab w:val="left" w:pos="1418"/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F28E6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F28E6">
      <w:pPr>
        <w:pStyle w:val="Heading1"/>
        <w:tabs>
          <w:tab w:val="left" w:pos="720"/>
          <w:tab w:val="left" w:pos="1418"/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>(นายสิทธิโชค ตั้งภัสสรเรือง)</w:t>
      </w:r>
    </w:p>
    <w:p w:rsidR="00AF4D77" w:rsidRPr="00055838" w:rsidRDefault="00AF4D77" w:rsidP="008F28E6">
      <w:pPr>
        <w:tabs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> เลขานุการคณะอนุกรรมการบริหาร</w:t>
      </w:r>
    </w:p>
    <w:p w:rsidR="00AF4D77" w:rsidRPr="00055838" w:rsidRDefault="00AF4D77" w:rsidP="008F28E6">
      <w:pPr>
        <w:tabs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>หน่วยวิจัยเทคโนโลยีจีโนม</w:t>
      </w:r>
    </w:p>
    <w:p w:rsidR="00AF4D77" w:rsidRPr="00055838" w:rsidRDefault="00AF4D77" w:rsidP="008F28E6">
      <w:pPr>
        <w:tabs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AF4D77" w:rsidRPr="00055838" w:rsidRDefault="00AF4D77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</w:p>
    <w:p w:rsidR="00AF4D77" w:rsidRPr="00055838" w:rsidRDefault="00AF4D77" w:rsidP="0037778D">
      <w:pPr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</w:p>
    <w:p w:rsidR="00AF4D77" w:rsidRPr="00055838" w:rsidRDefault="00AF4D77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</w:t>
      </w:r>
      <w:r w:rsidRPr="00055838">
        <w:rPr>
          <w:rFonts w:ascii="TH SarabunPSK" w:hAnsi="TH SarabunPSK" w:cs="TH SarabunPSK"/>
          <w:sz w:val="32"/>
          <w:szCs w:val="32"/>
        </w:rPr>
        <w:t xml:space="preserve"> 0 2564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6700</w:t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055838">
        <w:rPr>
          <w:rFonts w:ascii="TH SarabunPSK" w:hAnsi="TH SarabunPSK" w:cs="TH SarabunPSK"/>
          <w:sz w:val="32"/>
          <w:szCs w:val="32"/>
        </w:rPr>
        <w:t>3117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AF4D77" w:rsidRPr="00055838" w:rsidRDefault="00AF4D77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โทรสาร 0 2564 </w:t>
      </w:r>
      <w:r w:rsidRPr="00055838">
        <w:rPr>
          <w:rFonts w:ascii="TH SarabunPSK" w:hAnsi="TH SarabunPSK" w:cs="TH SarabunPSK"/>
          <w:sz w:val="32"/>
          <w:szCs w:val="32"/>
        </w:rPr>
        <w:t>6707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sectPr w:rsidR="00AF4D77" w:rsidRPr="00055838" w:rsidSect="007F2AA5">
      <w:pgSz w:w="11907" w:h="16840" w:code="9"/>
      <w:pgMar w:top="2160" w:right="1531" w:bottom="425" w:left="1871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D77" w:rsidRDefault="00AF4D77">
      <w:r>
        <w:separator/>
      </w:r>
    </w:p>
  </w:endnote>
  <w:endnote w:type="continuationSeparator" w:id="1">
    <w:p w:rsidR="00AF4D77" w:rsidRDefault="00AF4D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D77" w:rsidRDefault="00AF4D77">
      <w:r>
        <w:separator/>
      </w:r>
    </w:p>
  </w:footnote>
  <w:footnote w:type="continuationSeparator" w:id="1">
    <w:p w:rsidR="00AF4D77" w:rsidRDefault="00AF4D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0CAC"/>
    <w:rsid w:val="00015B09"/>
    <w:rsid w:val="00021AEA"/>
    <w:rsid w:val="000227CB"/>
    <w:rsid w:val="00035F01"/>
    <w:rsid w:val="0003661D"/>
    <w:rsid w:val="000373CB"/>
    <w:rsid w:val="00037CFD"/>
    <w:rsid w:val="00041360"/>
    <w:rsid w:val="0004669A"/>
    <w:rsid w:val="00055108"/>
    <w:rsid w:val="000552E3"/>
    <w:rsid w:val="00055838"/>
    <w:rsid w:val="00070FC1"/>
    <w:rsid w:val="00073945"/>
    <w:rsid w:val="000876A2"/>
    <w:rsid w:val="000A0593"/>
    <w:rsid w:val="000B1A56"/>
    <w:rsid w:val="000C3FDF"/>
    <w:rsid w:val="000D01D9"/>
    <w:rsid w:val="000D6B34"/>
    <w:rsid w:val="000E072D"/>
    <w:rsid w:val="000E5FEC"/>
    <w:rsid w:val="000E7C5B"/>
    <w:rsid w:val="00104E7C"/>
    <w:rsid w:val="00115A19"/>
    <w:rsid w:val="00140105"/>
    <w:rsid w:val="00141420"/>
    <w:rsid w:val="00142239"/>
    <w:rsid w:val="00146F9C"/>
    <w:rsid w:val="00151916"/>
    <w:rsid w:val="0015460D"/>
    <w:rsid w:val="00154BE6"/>
    <w:rsid w:val="001629C9"/>
    <w:rsid w:val="00173EC9"/>
    <w:rsid w:val="001742CF"/>
    <w:rsid w:val="00174AED"/>
    <w:rsid w:val="001776D4"/>
    <w:rsid w:val="00180D7D"/>
    <w:rsid w:val="00194F05"/>
    <w:rsid w:val="001955D8"/>
    <w:rsid w:val="00195CC6"/>
    <w:rsid w:val="00196747"/>
    <w:rsid w:val="001A28F5"/>
    <w:rsid w:val="001A647F"/>
    <w:rsid w:val="001B0A8E"/>
    <w:rsid w:val="001B2B8E"/>
    <w:rsid w:val="001B7697"/>
    <w:rsid w:val="001C2046"/>
    <w:rsid w:val="001C5709"/>
    <w:rsid w:val="001D166B"/>
    <w:rsid w:val="001D41E7"/>
    <w:rsid w:val="001E59E7"/>
    <w:rsid w:val="001E6F48"/>
    <w:rsid w:val="001F5A92"/>
    <w:rsid w:val="00204FD1"/>
    <w:rsid w:val="00232DF4"/>
    <w:rsid w:val="002331D4"/>
    <w:rsid w:val="00236318"/>
    <w:rsid w:val="0024352D"/>
    <w:rsid w:val="00246CF3"/>
    <w:rsid w:val="00256B00"/>
    <w:rsid w:val="00260ED0"/>
    <w:rsid w:val="002710AE"/>
    <w:rsid w:val="00284A16"/>
    <w:rsid w:val="00285409"/>
    <w:rsid w:val="00285EC2"/>
    <w:rsid w:val="00285ECC"/>
    <w:rsid w:val="002A6CC7"/>
    <w:rsid w:val="002B1940"/>
    <w:rsid w:val="002B2CB3"/>
    <w:rsid w:val="002C44FA"/>
    <w:rsid w:val="002D17CD"/>
    <w:rsid w:val="002D360D"/>
    <w:rsid w:val="002D554F"/>
    <w:rsid w:val="002F5BA9"/>
    <w:rsid w:val="00314CA5"/>
    <w:rsid w:val="00316FB6"/>
    <w:rsid w:val="00326F8A"/>
    <w:rsid w:val="00327F6A"/>
    <w:rsid w:val="00336534"/>
    <w:rsid w:val="00343295"/>
    <w:rsid w:val="00347600"/>
    <w:rsid w:val="00352ECF"/>
    <w:rsid w:val="003576EC"/>
    <w:rsid w:val="00361654"/>
    <w:rsid w:val="00361A2C"/>
    <w:rsid w:val="00361C4A"/>
    <w:rsid w:val="00371826"/>
    <w:rsid w:val="00373C81"/>
    <w:rsid w:val="00374DC2"/>
    <w:rsid w:val="0037778D"/>
    <w:rsid w:val="003817C5"/>
    <w:rsid w:val="00382742"/>
    <w:rsid w:val="0039113B"/>
    <w:rsid w:val="00394357"/>
    <w:rsid w:val="003966C0"/>
    <w:rsid w:val="003A07BE"/>
    <w:rsid w:val="003A34C7"/>
    <w:rsid w:val="003B5B55"/>
    <w:rsid w:val="003C6C03"/>
    <w:rsid w:val="003D1925"/>
    <w:rsid w:val="003D4C24"/>
    <w:rsid w:val="003E6117"/>
    <w:rsid w:val="003E6485"/>
    <w:rsid w:val="003F3138"/>
    <w:rsid w:val="003F41DF"/>
    <w:rsid w:val="003F6D36"/>
    <w:rsid w:val="00405CC0"/>
    <w:rsid w:val="004131F7"/>
    <w:rsid w:val="00420CAC"/>
    <w:rsid w:val="00430321"/>
    <w:rsid w:val="00436E22"/>
    <w:rsid w:val="004440DD"/>
    <w:rsid w:val="00452F7B"/>
    <w:rsid w:val="00453041"/>
    <w:rsid w:val="00453411"/>
    <w:rsid w:val="004539B9"/>
    <w:rsid w:val="004555F1"/>
    <w:rsid w:val="0046304E"/>
    <w:rsid w:val="004833D9"/>
    <w:rsid w:val="0049160D"/>
    <w:rsid w:val="00493037"/>
    <w:rsid w:val="00494792"/>
    <w:rsid w:val="004A2003"/>
    <w:rsid w:val="004B48B7"/>
    <w:rsid w:val="004B5A12"/>
    <w:rsid w:val="004C0945"/>
    <w:rsid w:val="004D199D"/>
    <w:rsid w:val="004D1A68"/>
    <w:rsid w:val="004D552E"/>
    <w:rsid w:val="004D5ABF"/>
    <w:rsid w:val="004D6273"/>
    <w:rsid w:val="004F1285"/>
    <w:rsid w:val="004F2439"/>
    <w:rsid w:val="00502381"/>
    <w:rsid w:val="005067CD"/>
    <w:rsid w:val="00506F2E"/>
    <w:rsid w:val="00527DA8"/>
    <w:rsid w:val="005326B1"/>
    <w:rsid w:val="005410D7"/>
    <w:rsid w:val="00541447"/>
    <w:rsid w:val="005470A4"/>
    <w:rsid w:val="00554A57"/>
    <w:rsid w:val="00562B7F"/>
    <w:rsid w:val="00562FF8"/>
    <w:rsid w:val="005735F0"/>
    <w:rsid w:val="005748CE"/>
    <w:rsid w:val="0057722D"/>
    <w:rsid w:val="00580560"/>
    <w:rsid w:val="0058513D"/>
    <w:rsid w:val="00590138"/>
    <w:rsid w:val="005B1FCD"/>
    <w:rsid w:val="005B5E64"/>
    <w:rsid w:val="005C57A3"/>
    <w:rsid w:val="005D0EDF"/>
    <w:rsid w:val="005D7465"/>
    <w:rsid w:val="005E3121"/>
    <w:rsid w:val="005E3197"/>
    <w:rsid w:val="006043EB"/>
    <w:rsid w:val="00606E05"/>
    <w:rsid w:val="0061096E"/>
    <w:rsid w:val="00610E6D"/>
    <w:rsid w:val="00611583"/>
    <w:rsid w:val="00630E07"/>
    <w:rsid w:val="0063460F"/>
    <w:rsid w:val="006436FD"/>
    <w:rsid w:val="006453B1"/>
    <w:rsid w:val="00652D4B"/>
    <w:rsid w:val="006636C6"/>
    <w:rsid w:val="0066496A"/>
    <w:rsid w:val="006674F5"/>
    <w:rsid w:val="00667CCD"/>
    <w:rsid w:val="006877A0"/>
    <w:rsid w:val="00694D68"/>
    <w:rsid w:val="00697C4E"/>
    <w:rsid w:val="006A2E8B"/>
    <w:rsid w:val="006A3A98"/>
    <w:rsid w:val="006B089C"/>
    <w:rsid w:val="006B13BF"/>
    <w:rsid w:val="006C18E1"/>
    <w:rsid w:val="006C3EDB"/>
    <w:rsid w:val="006C77B1"/>
    <w:rsid w:val="006D5349"/>
    <w:rsid w:val="00702C04"/>
    <w:rsid w:val="00707FAC"/>
    <w:rsid w:val="00710DB6"/>
    <w:rsid w:val="00712F4E"/>
    <w:rsid w:val="00714B33"/>
    <w:rsid w:val="0071598C"/>
    <w:rsid w:val="0071607B"/>
    <w:rsid w:val="00731A09"/>
    <w:rsid w:val="00731D9F"/>
    <w:rsid w:val="0073756E"/>
    <w:rsid w:val="00754049"/>
    <w:rsid w:val="00756113"/>
    <w:rsid w:val="00757ED6"/>
    <w:rsid w:val="00761645"/>
    <w:rsid w:val="00764042"/>
    <w:rsid w:val="00772E7D"/>
    <w:rsid w:val="00777BBC"/>
    <w:rsid w:val="007A144A"/>
    <w:rsid w:val="007A2215"/>
    <w:rsid w:val="007A5470"/>
    <w:rsid w:val="007A6B0E"/>
    <w:rsid w:val="007B4EC1"/>
    <w:rsid w:val="007C339C"/>
    <w:rsid w:val="007D0A61"/>
    <w:rsid w:val="007D72C9"/>
    <w:rsid w:val="007E2C7F"/>
    <w:rsid w:val="007E3D0F"/>
    <w:rsid w:val="007F2AA5"/>
    <w:rsid w:val="007F5E43"/>
    <w:rsid w:val="00801F83"/>
    <w:rsid w:val="00802884"/>
    <w:rsid w:val="008124D5"/>
    <w:rsid w:val="00813026"/>
    <w:rsid w:val="008262C4"/>
    <w:rsid w:val="008318DA"/>
    <w:rsid w:val="008457B0"/>
    <w:rsid w:val="00845992"/>
    <w:rsid w:val="00863BBC"/>
    <w:rsid w:val="00873368"/>
    <w:rsid w:val="00873510"/>
    <w:rsid w:val="00875451"/>
    <w:rsid w:val="008755CE"/>
    <w:rsid w:val="0087599B"/>
    <w:rsid w:val="00883464"/>
    <w:rsid w:val="0089252C"/>
    <w:rsid w:val="008A5FE0"/>
    <w:rsid w:val="008C6541"/>
    <w:rsid w:val="008D194A"/>
    <w:rsid w:val="008D3C2B"/>
    <w:rsid w:val="008E611A"/>
    <w:rsid w:val="008F24F9"/>
    <w:rsid w:val="008F28E6"/>
    <w:rsid w:val="008F2EF6"/>
    <w:rsid w:val="008F7DA2"/>
    <w:rsid w:val="00906894"/>
    <w:rsid w:val="009073F5"/>
    <w:rsid w:val="009164D1"/>
    <w:rsid w:val="00917ACA"/>
    <w:rsid w:val="00925232"/>
    <w:rsid w:val="009349EF"/>
    <w:rsid w:val="00935EAE"/>
    <w:rsid w:val="009372D6"/>
    <w:rsid w:val="00947C51"/>
    <w:rsid w:val="009572D5"/>
    <w:rsid w:val="00971DCC"/>
    <w:rsid w:val="00976174"/>
    <w:rsid w:val="00980009"/>
    <w:rsid w:val="00986916"/>
    <w:rsid w:val="00997314"/>
    <w:rsid w:val="009A3176"/>
    <w:rsid w:val="009A5F43"/>
    <w:rsid w:val="009B007A"/>
    <w:rsid w:val="009B3B55"/>
    <w:rsid w:val="009B6791"/>
    <w:rsid w:val="009B6AD2"/>
    <w:rsid w:val="009C42A9"/>
    <w:rsid w:val="009D117A"/>
    <w:rsid w:val="009D3E7D"/>
    <w:rsid w:val="009E186A"/>
    <w:rsid w:val="009E7568"/>
    <w:rsid w:val="00A046DD"/>
    <w:rsid w:val="00A1050A"/>
    <w:rsid w:val="00A11A36"/>
    <w:rsid w:val="00A12DF5"/>
    <w:rsid w:val="00A229CA"/>
    <w:rsid w:val="00A24A66"/>
    <w:rsid w:val="00A25AB6"/>
    <w:rsid w:val="00A303C1"/>
    <w:rsid w:val="00A37DA8"/>
    <w:rsid w:val="00A413DE"/>
    <w:rsid w:val="00A4230C"/>
    <w:rsid w:val="00A52259"/>
    <w:rsid w:val="00A609D4"/>
    <w:rsid w:val="00A95771"/>
    <w:rsid w:val="00A96AA5"/>
    <w:rsid w:val="00A96D98"/>
    <w:rsid w:val="00AA6844"/>
    <w:rsid w:val="00AA70B1"/>
    <w:rsid w:val="00AB412B"/>
    <w:rsid w:val="00AB6873"/>
    <w:rsid w:val="00AE4E59"/>
    <w:rsid w:val="00AF4D77"/>
    <w:rsid w:val="00AF555C"/>
    <w:rsid w:val="00AF7558"/>
    <w:rsid w:val="00B01103"/>
    <w:rsid w:val="00B07AEA"/>
    <w:rsid w:val="00B106EF"/>
    <w:rsid w:val="00B10CE1"/>
    <w:rsid w:val="00B1376D"/>
    <w:rsid w:val="00B14593"/>
    <w:rsid w:val="00B14D6E"/>
    <w:rsid w:val="00B15AB6"/>
    <w:rsid w:val="00B27895"/>
    <w:rsid w:val="00B33C32"/>
    <w:rsid w:val="00B45A52"/>
    <w:rsid w:val="00B47A4C"/>
    <w:rsid w:val="00B663AA"/>
    <w:rsid w:val="00B67A2F"/>
    <w:rsid w:val="00B73201"/>
    <w:rsid w:val="00B80B0F"/>
    <w:rsid w:val="00B875B7"/>
    <w:rsid w:val="00BA23F5"/>
    <w:rsid w:val="00BA4DF4"/>
    <w:rsid w:val="00BB78E4"/>
    <w:rsid w:val="00BC229B"/>
    <w:rsid w:val="00BC357C"/>
    <w:rsid w:val="00BD27FF"/>
    <w:rsid w:val="00BD3182"/>
    <w:rsid w:val="00BD34EC"/>
    <w:rsid w:val="00BD643B"/>
    <w:rsid w:val="00BD75FF"/>
    <w:rsid w:val="00BF4E1B"/>
    <w:rsid w:val="00BF5477"/>
    <w:rsid w:val="00BF5933"/>
    <w:rsid w:val="00C03E33"/>
    <w:rsid w:val="00C07C81"/>
    <w:rsid w:val="00C12CF5"/>
    <w:rsid w:val="00C16ADB"/>
    <w:rsid w:val="00C37FB6"/>
    <w:rsid w:val="00C44324"/>
    <w:rsid w:val="00C611FC"/>
    <w:rsid w:val="00C62267"/>
    <w:rsid w:val="00C65824"/>
    <w:rsid w:val="00C738C1"/>
    <w:rsid w:val="00C77EC8"/>
    <w:rsid w:val="00C8560C"/>
    <w:rsid w:val="00C915B4"/>
    <w:rsid w:val="00C9746F"/>
    <w:rsid w:val="00CA1A92"/>
    <w:rsid w:val="00CA505B"/>
    <w:rsid w:val="00CB08FA"/>
    <w:rsid w:val="00CB0D1B"/>
    <w:rsid w:val="00CB1EFA"/>
    <w:rsid w:val="00CB74C7"/>
    <w:rsid w:val="00CD1E28"/>
    <w:rsid w:val="00CD2FA6"/>
    <w:rsid w:val="00CE2F14"/>
    <w:rsid w:val="00CE3004"/>
    <w:rsid w:val="00CE6570"/>
    <w:rsid w:val="00CE6E1F"/>
    <w:rsid w:val="00CF39C1"/>
    <w:rsid w:val="00CF62CB"/>
    <w:rsid w:val="00CF6CF6"/>
    <w:rsid w:val="00CF734F"/>
    <w:rsid w:val="00D023DF"/>
    <w:rsid w:val="00D041A0"/>
    <w:rsid w:val="00D056C0"/>
    <w:rsid w:val="00D136DE"/>
    <w:rsid w:val="00D16FB8"/>
    <w:rsid w:val="00D201FA"/>
    <w:rsid w:val="00D35C60"/>
    <w:rsid w:val="00D40579"/>
    <w:rsid w:val="00D4062C"/>
    <w:rsid w:val="00D56BAC"/>
    <w:rsid w:val="00D6261A"/>
    <w:rsid w:val="00D64100"/>
    <w:rsid w:val="00D81D9C"/>
    <w:rsid w:val="00D82406"/>
    <w:rsid w:val="00D85C9B"/>
    <w:rsid w:val="00D952E5"/>
    <w:rsid w:val="00D96F02"/>
    <w:rsid w:val="00D978FE"/>
    <w:rsid w:val="00D97B21"/>
    <w:rsid w:val="00DA7A2A"/>
    <w:rsid w:val="00DB562E"/>
    <w:rsid w:val="00DC6EE3"/>
    <w:rsid w:val="00DD4375"/>
    <w:rsid w:val="00DD6CFF"/>
    <w:rsid w:val="00DD7593"/>
    <w:rsid w:val="00DE524F"/>
    <w:rsid w:val="00DE608C"/>
    <w:rsid w:val="00DE78B2"/>
    <w:rsid w:val="00DF1583"/>
    <w:rsid w:val="00DF5C5D"/>
    <w:rsid w:val="00DF76C7"/>
    <w:rsid w:val="00E115C7"/>
    <w:rsid w:val="00E13848"/>
    <w:rsid w:val="00E32301"/>
    <w:rsid w:val="00E34CB1"/>
    <w:rsid w:val="00E35A79"/>
    <w:rsid w:val="00E40800"/>
    <w:rsid w:val="00E41938"/>
    <w:rsid w:val="00E50AFF"/>
    <w:rsid w:val="00E525AB"/>
    <w:rsid w:val="00E6765C"/>
    <w:rsid w:val="00E677BC"/>
    <w:rsid w:val="00E71A45"/>
    <w:rsid w:val="00E77595"/>
    <w:rsid w:val="00E82324"/>
    <w:rsid w:val="00E85030"/>
    <w:rsid w:val="00E85B88"/>
    <w:rsid w:val="00E9300E"/>
    <w:rsid w:val="00E94FC8"/>
    <w:rsid w:val="00E968DC"/>
    <w:rsid w:val="00EC6EF4"/>
    <w:rsid w:val="00EC7CF6"/>
    <w:rsid w:val="00ED1F1F"/>
    <w:rsid w:val="00EE4E9B"/>
    <w:rsid w:val="00EF0BCC"/>
    <w:rsid w:val="00EF23E6"/>
    <w:rsid w:val="00EF2994"/>
    <w:rsid w:val="00EF2D33"/>
    <w:rsid w:val="00EF318A"/>
    <w:rsid w:val="00EF4A3E"/>
    <w:rsid w:val="00F05726"/>
    <w:rsid w:val="00F10BC8"/>
    <w:rsid w:val="00F22424"/>
    <w:rsid w:val="00F22D40"/>
    <w:rsid w:val="00F24898"/>
    <w:rsid w:val="00F26C41"/>
    <w:rsid w:val="00F3063A"/>
    <w:rsid w:val="00F31FD9"/>
    <w:rsid w:val="00F35832"/>
    <w:rsid w:val="00F4792F"/>
    <w:rsid w:val="00F50822"/>
    <w:rsid w:val="00F51EC6"/>
    <w:rsid w:val="00F748C6"/>
    <w:rsid w:val="00F76C9C"/>
    <w:rsid w:val="00F77FEC"/>
    <w:rsid w:val="00F91C5D"/>
    <w:rsid w:val="00F94DF3"/>
    <w:rsid w:val="00F97AEF"/>
    <w:rsid w:val="00FA7596"/>
    <w:rsid w:val="00FB350B"/>
    <w:rsid w:val="00FB410C"/>
    <w:rsid w:val="00FB7D7E"/>
    <w:rsid w:val="00FC29F7"/>
    <w:rsid w:val="00FC3A00"/>
    <w:rsid w:val="00FC425E"/>
    <w:rsid w:val="00FD1224"/>
    <w:rsid w:val="00FD581B"/>
    <w:rsid w:val="00FE3332"/>
    <w:rsid w:val="00FE6502"/>
    <w:rsid w:val="00FF57E9"/>
    <w:rsid w:val="00FF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62B7F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CE30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62B7F"/>
    <w:rPr>
      <w:rFonts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CE300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62B7F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CE300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62B7F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2B7F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  <w:style w:type="paragraph" w:styleId="DocumentMap">
    <w:name w:val="Document Map"/>
    <w:basedOn w:val="Normal"/>
    <w:link w:val="DocumentMapChar"/>
    <w:uiPriority w:val="99"/>
    <w:semiHidden/>
    <w:rsid w:val="00452F7B"/>
    <w:pPr>
      <w:shd w:val="clear" w:color="auto" w:fill="000080"/>
    </w:pPr>
    <w:rPr>
      <w:rFonts w:ascii="Tahoma" w:hAnsi="Tahom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62B7F"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37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443C46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443C46ED.dot</Template>
  <TotalTime>105</TotalTime>
  <Pages>1</Pages>
  <Words>164</Words>
  <Characters>941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93</cp:revision>
  <cp:lastPrinted>2016-03-09T09:55:00Z</cp:lastPrinted>
  <dcterms:created xsi:type="dcterms:W3CDTF">2016-03-03T02:39:00Z</dcterms:created>
  <dcterms:modified xsi:type="dcterms:W3CDTF">2016-06-24T09:01:00Z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
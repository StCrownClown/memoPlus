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8 กุมภาพันธ์ 2560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ผู้บรรยายพิเศษ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รศ. จิราภรณ์ ธนียวัน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คณะวิทยาศาสตร์ จุฬาลงกรณ์มหาวิทยาลัย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จช00117/2560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27 มกราคม 2560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คณะวิทยาศาสตร์ จุฬาลงกรณ์มหาวิทยาลัย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ดร.นิรันดร์ รุ่งสว่าง นักวิจัย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ผู้บรรยายพิเศษในหัวข้อเรื่อง "Diversity of nonribosomal peptide synthetases involved in the biosynthesis of lipopeptide biosurfactactants." ให้แก่นิสิตระดับปริญญาโท และปริญญาเอก ในรายวิชา Microbial Technology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10 กุมภาพันธ์ 2560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14:15 - 14:15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จุฬาลงกรณืมหาวิทยาลัย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นิรันดร์  รุ่งสว่าง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ผู้บรรยายพิเศษ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ฝ่ายสนับสนุนการวิจัย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
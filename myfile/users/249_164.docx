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5C" w:rsidRPr="007E7E19" w:rsidRDefault="0061755C" w:rsidP="002E7265">
      <w:pPr>
        <w:pStyle w:val="Header"/>
        <w:ind w:right="-51"/>
        <w:jc w:val="right"/>
        <w:rPr>
          <w:rFonts w:ascii="TH SarabunPSK" w:hAnsi="TH SarabunPSK" w:cs="TH SarabunPSK"/>
          <w:sz w:val="32"/>
          <w:szCs w:val="32"/>
        </w:rPr>
      </w:pPr>
      <w:r w:rsidRPr="007E7E19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39.75pt">
            <v:imagedata r:id="rId6" o:title=""/>
          </v:shape>
        </w:pict>
      </w:r>
    </w:p>
    <w:p w:rsidR="0061755C" w:rsidRPr="007E7E19" w:rsidRDefault="0061755C" w:rsidP="002E7265">
      <w:pPr>
        <w:pStyle w:val="Header"/>
        <w:ind w:right="-51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8897"/>
      </w:tblGrid>
      <w:tr w:rsidR="0061755C" w:rsidRPr="007E7E19" w:rsidTr="008E59C6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61755C" w:rsidRPr="007E7E19" w:rsidRDefault="0061755C" w:rsidP="001F7D9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7E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1755C" w:rsidRPr="007E7E19" w:rsidTr="008E59C6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61755C" w:rsidRPr="007E7E19" w:rsidRDefault="0061755C" w:rsidP="001F7D9E">
            <w:pPr>
              <w:ind w:left="-142" w:right="-108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E7E19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7E7E1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E7E19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จังหวัดปทุมธานี 12120</w:t>
            </w:r>
          </w:p>
        </w:tc>
      </w:tr>
      <w:tr w:rsidR="0061755C" w:rsidRPr="007E7E19" w:rsidTr="008E59C6">
        <w:trPr>
          <w:cantSplit/>
        </w:trPr>
        <w:tc>
          <w:tcPr>
            <w:tcW w:w="8897" w:type="dxa"/>
          </w:tcPr>
          <w:p w:rsidR="0061755C" w:rsidRPr="007E7E19" w:rsidRDefault="0061755C" w:rsidP="001F7D9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E7E1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7E7E1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E7E19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7E7E19">
              <w:rPr>
                <w:rFonts w:ascii="TH SarabunPSK" w:hAnsi="TH SarabunPSK" w:cs="TH SarabunPSK"/>
                <w:sz w:val="24"/>
                <w:szCs w:val="24"/>
              </w:rPr>
              <w:t xml:space="preserve">    </w:t>
            </w:r>
            <w:r w:rsidRPr="007E7E19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61755C" w:rsidRPr="007E7E19" w:rsidRDefault="0061755C" w:rsidP="002E7265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8897"/>
      </w:tblGrid>
      <w:tr w:rsidR="0061755C" w:rsidRPr="007E7E19" w:rsidTr="008E59C6">
        <w:trPr>
          <w:cantSplit/>
        </w:trPr>
        <w:tc>
          <w:tcPr>
            <w:tcW w:w="8897" w:type="dxa"/>
          </w:tcPr>
          <w:p w:rsidR="0061755C" w:rsidRPr="007E7E19" w:rsidRDefault="0061755C" w:rsidP="001F7D9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7E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1755C" w:rsidRPr="007E7E19" w:rsidRDefault="0061755C" w:rsidP="002E7265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61755C" w:rsidRPr="007E7E19" w:rsidTr="008E59C6">
        <w:trPr>
          <w:cantSplit/>
        </w:trPr>
        <w:tc>
          <w:tcPr>
            <w:tcW w:w="4361" w:type="dxa"/>
          </w:tcPr>
          <w:p w:rsidR="0061755C" w:rsidRPr="007E7E19" w:rsidRDefault="0061755C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7E19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61755C" w:rsidRPr="007E7E19" w:rsidRDefault="0061755C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7E1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  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</w:rPr>
              <w:t/>
            </w:r>
          </w:p>
        </w:tc>
      </w:tr>
      <w:tr w:rsidR="0061755C" w:rsidRPr="007E7E19" w:rsidTr="008E59C6">
        <w:trPr>
          <w:cantSplit/>
        </w:trPr>
        <w:tc>
          <w:tcPr>
            <w:tcW w:w="8897" w:type="dxa"/>
            <w:gridSpan w:val="2"/>
          </w:tcPr>
          <w:p w:rsidR="0061755C" w:rsidRPr="007E7E19" w:rsidRDefault="0061755C" w:rsidP="001F7D9E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E7E19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ขอเชิญประชุม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คณะกรรมการบริหาร ศช.</w:t>
            </w:r>
            <w:r w:rsidRPr="007E7E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ครั้ง</w:t>
            </w:r>
            <w:r w:rsidRPr="007E7E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</w:rPr>
              <w:t/>
            </w:r>
          </w:p>
        </w:tc>
      </w:tr>
      <w:tr w:rsidR="0061755C" w:rsidRPr="007E7E19" w:rsidTr="008E59C6">
        <w:trPr>
          <w:cantSplit/>
        </w:trPr>
        <w:tc>
          <w:tcPr>
            <w:tcW w:w="8897" w:type="dxa"/>
            <w:gridSpan w:val="2"/>
          </w:tcPr>
          <w:p w:rsidR="0061755C" w:rsidRPr="007E7E19" w:rsidRDefault="0061755C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7E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</w:rPr>
              <w:t/>
            </w:r>
          </w:p>
        </w:tc>
      </w:tr>
    </w:tbl>
    <w:p w:rsidR="0061755C" w:rsidRPr="007E7E19" w:rsidRDefault="0061755C" w:rsidP="002E7265">
      <w:pPr>
        <w:pStyle w:val="a0"/>
        <w:tabs>
          <w:tab w:val="left" w:pos="851"/>
        </w:tabs>
        <w:spacing w:line="120" w:lineRule="auto"/>
        <w:ind w:right="57"/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ab/>
      </w:r>
    </w:p>
    <w:p w:rsidR="0061755C" w:rsidRPr="007E7E19" w:rsidRDefault="0061755C" w:rsidP="0000060B">
      <w:pPr>
        <w:pStyle w:val="a0"/>
        <w:tabs>
          <w:tab w:val="left" w:pos="851"/>
        </w:tabs>
        <w:spacing w:line="120" w:lineRule="auto"/>
        <w:ind w:right="57"/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</w:p>
    <w:p w:rsidR="0061755C" w:rsidRPr="007E7E19" w:rsidRDefault="0061755C" w:rsidP="00A670E4">
      <w:pPr>
        <w:pStyle w:val="a0"/>
        <w:ind w:right="-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ab/>
      </w:r>
      <w:r w:rsidRPr="007E7E19">
        <w:rPr>
          <w:rFonts w:ascii="TH SarabunPSK" w:hAnsi="TH SarabunPSK" w:cs="TH SarabunPSK"/>
          <w:spacing w:val="-6"/>
          <w:sz w:val="32"/>
          <w:szCs w:val="32"/>
          <w:cs/>
        </w:rPr>
        <w:t xml:space="preserve">ด้วย </w:t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ประธานคณะกรรมการบริหาร ศช. กำหนดให้มีการประชุมคณะกรรมการฯ ครั้งที่ </w:t>
      </w:r>
      <w:r w:rsidRPr="007E7E19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7E7E1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E7E19">
        <w:rPr>
          <w:rFonts w:ascii="TH SarabunPSK" w:hAnsi="TH SarabunPSK" w:cs="TH SarabunPSK"/>
          <w:sz w:val="32"/>
          <w:szCs w:val="32"/>
          <w:cs/>
        </w:rPr>
        <w:t>ในวัน</w:t>
      </w:r>
      <w:r w:rsidRPr="007E7E19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7E7E19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 เวลา </w:t>
      </w:r>
      <w:r w:rsidRPr="007E7E19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 ณ ห้องประชุม </w:t>
      </w:r>
      <w:r w:rsidRPr="007E7E19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 รายละเอียดปรากฏในสิ่งที่ส่งมาด้วย</w:t>
      </w:r>
    </w:p>
    <w:p w:rsidR="0061755C" w:rsidRPr="007E7E19" w:rsidRDefault="0061755C" w:rsidP="00A50A08">
      <w:pPr>
        <w:pStyle w:val="a0"/>
        <w:ind w:right="453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61755C" w:rsidRPr="007E7E19" w:rsidRDefault="0061755C" w:rsidP="001745A7">
      <w:pPr>
        <w:pStyle w:val="a"/>
        <w:ind w:right="-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จึงเรียนมาเพื่อโปรดทราบและพิจารณาเข้าร่วมประชุมตามวัน เวลา และสถานที่ดังกล่าว และโปรดกรอกแบบตอบรับการประชุม</w:t>
      </w:r>
      <w:r w:rsidRPr="007E7E19">
        <w:rPr>
          <w:rFonts w:ascii="TH SarabunPSK" w:hAnsi="TH SarabunPSK" w:cs="TH SarabunPSK"/>
          <w:spacing w:val="-6"/>
          <w:sz w:val="32"/>
          <w:szCs w:val="32"/>
          <w:cs/>
        </w:rPr>
        <w:t>ให้ฝ่ายเลขานุการทราบ ภายในวันที่</w:t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E7E19">
        <w:rPr>
          <w:rFonts w:ascii="TH SarabunPSK" w:hAnsi="TH SarabunPSK" w:cs="TH SarabunPSK"/>
          <w:spacing w:val="-6"/>
          <w:sz w:val="32"/>
          <w:szCs w:val="32"/>
        </w:rPr>
        <w:t/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 ด้วย จะขอบคุณยิ่ง </w:t>
      </w:r>
    </w:p>
    <w:p w:rsidR="0061755C" w:rsidRPr="007E7E19" w:rsidRDefault="0061755C" w:rsidP="00A50A08">
      <w:pPr>
        <w:pStyle w:val="a"/>
        <w:jc w:val="both"/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</w:rPr>
        <w:tab/>
        <w:t xml:space="preserve">        </w:t>
      </w:r>
    </w:p>
    <w:p w:rsidR="0061755C" w:rsidRPr="007E7E19" w:rsidRDefault="0061755C" w:rsidP="00A50A08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61755C" w:rsidRPr="007E7E19" w:rsidRDefault="0061755C" w:rsidP="00DC1232">
      <w:pPr>
        <w:pStyle w:val="BodyTextIndent"/>
        <w:ind w:left="0"/>
        <w:jc w:val="lef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ab/>
      </w:r>
      <w:r w:rsidRPr="007E7E19">
        <w:rPr>
          <w:rFonts w:ascii="TH SarabunPSK" w:hAnsi="TH SarabunPSK" w:cs="TH SarabunPSK"/>
          <w:sz w:val="32"/>
          <w:szCs w:val="32"/>
          <w:lang w:val="en-US"/>
        </w:rPr>
        <w:t/>
      </w:r>
    </w:p>
    <w:p w:rsidR="0061755C" w:rsidRPr="007E7E19" w:rsidRDefault="0061755C" w:rsidP="00A50A08">
      <w:pPr>
        <w:pStyle w:val="Heading6"/>
        <w:tabs>
          <w:tab w:val="center" w:pos="5670"/>
        </w:tabs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  <w:lang w:val="en-US"/>
        </w:rPr>
      </w:pPr>
      <w:r w:rsidRPr="007E7E19">
        <w:rPr>
          <w:rFonts w:ascii="TH SarabunPSK" w:hAnsi="TH SarabunPSK" w:cs="TH SarabunPSK"/>
          <w:sz w:val="32"/>
          <w:szCs w:val="32"/>
          <w:lang w:val="en-US"/>
        </w:rPr>
        <w:tab/>
      </w:r>
      <w:r w:rsidRPr="007E7E19"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/>
      </w:r>
    </w:p>
    <w:p w:rsidR="0061755C" w:rsidRPr="007E7E19" w:rsidRDefault="0061755C" w:rsidP="00A50A08">
      <w:pPr>
        <w:tabs>
          <w:tab w:val="center" w:pos="5670"/>
        </w:tabs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</w:rPr>
        <w:tab/>
        <w:t/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</w:p>
    <w:p w:rsidR="0061755C" w:rsidRPr="007E7E19" w:rsidRDefault="0061755C" w:rsidP="00526FFC">
      <w:pPr>
        <w:pStyle w:val="Heading1"/>
        <w:tabs>
          <w:tab w:val="left" w:pos="2205"/>
          <w:tab w:val="center" w:pos="5670"/>
        </w:tabs>
        <w:rPr>
          <w:rFonts w:ascii="TH SarabunPSK" w:hAnsi="TH SarabunPSK" w:cs="TH SarabunPSK"/>
          <w:szCs w:val="32"/>
        </w:rPr>
      </w:pPr>
      <w:r w:rsidRPr="007E7E19">
        <w:rPr>
          <w:rFonts w:ascii="TH SarabunPSK" w:hAnsi="TH SarabunPSK" w:cs="TH SarabunPSK"/>
          <w:szCs w:val="32"/>
        </w:rPr>
        <w:tab/>
      </w:r>
      <w:r w:rsidRPr="007E7E19">
        <w:rPr>
          <w:rFonts w:ascii="TH SarabunPSK" w:hAnsi="TH SarabunPSK" w:cs="TH SarabunPSK"/>
          <w:szCs w:val="32"/>
        </w:rPr>
        <w:tab/>
      </w:r>
    </w:p>
    <w:p w:rsidR="0061755C" w:rsidRPr="007E7E19" w:rsidRDefault="0061755C" w:rsidP="002E7265">
      <w:pPr>
        <w:tabs>
          <w:tab w:val="center" w:pos="5954"/>
        </w:tabs>
        <w:rPr>
          <w:rFonts w:ascii="TH SarabunPSK" w:hAnsi="TH SarabunPSK" w:cs="TH SarabunPSK"/>
          <w:sz w:val="32"/>
          <w:szCs w:val="32"/>
        </w:rPr>
      </w:pPr>
      <w:r w:rsidRPr="007E7E19">
        <w:rPr>
          <w:rFonts w:ascii="TH SarabunPSK" w:hAnsi="TH SarabunPSK" w:cs="TH SarabunPSK"/>
          <w:spacing w:val="-6"/>
          <w:sz w:val="32"/>
          <w:szCs w:val="32"/>
        </w:rPr>
        <w:t/>
      </w:r>
    </w:p>
    <w:p w:rsidR="0061755C" w:rsidRPr="007E7E19" w:rsidRDefault="0061755C" w:rsidP="002E726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7E7E19">
        <w:rPr>
          <w:rFonts w:ascii="TH SarabunPSK" w:hAnsi="TH SarabunPSK" w:cs="TH SarabunPSK"/>
          <w:spacing w:val="-6"/>
          <w:sz w:val="32"/>
          <w:szCs w:val="32"/>
        </w:rPr>
        <w:t/>
      </w:r>
      <w:r w:rsidRPr="007E7E19">
        <w:rPr>
          <w:rFonts w:ascii="TH SarabunPSK" w:hAnsi="TH SarabunPSK" w:cs="TH SarabunPSK"/>
          <w:sz w:val="32"/>
          <w:szCs w:val="32"/>
        </w:rPr>
        <w:t xml:space="preserve"> </w:t>
      </w:r>
      <w:r w:rsidRPr="007E7E19">
        <w:rPr>
          <w:rFonts w:ascii="TH SarabunPSK" w:hAnsi="TH SarabunPSK" w:cs="TH SarabunPSK"/>
          <w:sz w:val="32"/>
          <w:szCs w:val="32"/>
          <w:cs/>
        </w:rPr>
        <w:t>(</w:t>
      </w:r>
      <w:r w:rsidRPr="007E7E19">
        <w:rPr>
          <w:rFonts w:ascii="TH SarabunPSK" w:hAnsi="TH SarabunPSK" w:cs="TH SarabunPSK"/>
          <w:spacing w:val="-6"/>
          <w:sz w:val="32"/>
          <w:szCs w:val="32"/>
        </w:rPr>
        <w:t/>
      </w:r>
      <w:r w:rsidRPr="007E7E19">
        <w:rPr>
          <w:rFonts w:ascii="TH SarabunPSK" w:hAnsi="TH SarabunPSK" w:cs="TH SarabunPSK"/>
          <w:sz w:val="32"/>
          <w:szCs w:val="32"/>
          <w:cs/>
        </w:rPr>
        <w:t>)</w:t>
      </w:r>
    </w:p>
    <w:p w:rsidR="0061755C" w:rsidRPr="007E7E19" w:rsidRDefault="0061755C" w:rsidP="00D46BF9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7E7E19">
        <w:rPr>
          <w:rFonts w:ascii="TH SarabunPSK" w:hAnsi="TH SarabunPSK" w:cs="TH SarabunPSK"/>
          <w:spacing w:val="-6"/>
          <w:sz w:val="32"/>
          <w:szCs w:val="32"/>
        </w:rPr>
        <w:t/>
      </w:r>
    </w:p>
    <w:sectPr w:rsidR="0061755C" w:rsidRPr="007E7E19" w:rsidSect="00CE1A2F">
      <w:pgSz w:w="11913" w:h="16834" w:code="9"/>
      <w:pgMar w:top="851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55C" w:rsidRDefault="0061755C">
      <w:r>
        <w:separator/>
      </w:r>
    </w:p>
  </w:endnote>
  <w:endnote w:type="continuationSeparator" w:id="1">
    <w:p w:rsidR="0061755C" w:rsidRDefault="00617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55C" w:rsidRDefault="0061755C">
      <w:r>
        <w:separator/>
      </w:r>
    </w:p>
  </w:footnote>
  <w:footnote w:type="continuationSeparator" w:id="1">
    <w:p w:rsidR="0061755C" w:rsidRDefault="006175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60B"/>
    <w:rsid w:val="0000060B"/>
    <w:rsid w:val="000327A5"/>
    <w:rsid w:val="00046003"/>
    <w:rsid w:val="000542EF"/>
    <w:rsid w:val="000646CA"/>
    <w:rsid w:val="00081D79"/>
    <w:rsid w:val="000955FF"/>
    <w:rsid w:val="000E0DCC"/>
    <w:rsid w:val="000E779A"/>
    <w:rsid w:val="0011041F"/>
    <w:rsid w:val="00144C8D"/>
    <w:rsid w:val="00147C5E"/>
    <w:rsid w:val="00166731"/>
    <w:rsid w:val="001745A7"/>
    <w:rsid w:val="00186F03"/>
    <w:rsid w:val="001B2177"/>
    <w:rsid w:val="001C5F59"/>
    <w:rsid w:val="001D0579"/>
    <w:rsid w:val="001E5F59"/>
    <w:rsid w:val="001F7D9E"/>
    <w:rsid w:val="002037F3"/>
    <w:rsid w:val="00205E63"/>
    <w:rsid w:val="00211764"/>
    <w:rsid w:val="002201E6"/>
    <w:rsid w:val="002304AC"/>
    <w:rsid w:val="002400B4"/>
    <w:rsid w:val="00240389"/>
    <w:rsid w:val="00244C9F"/>
    <w:rsid w:val="002479DA"/>
    <w:rsid w:val="00275777"/>
    <w:rsid w:val="00297A31"/>
    <w:rsid w:val="002A7F0D"/>
    <w:rsid w:val="002B4721"/>
    <w:rsid w:val="002C4C7A"/>
    <w:rsid w:val="002D5146"/>
    <w:rsid w:val="002D60D1"/>
    <w:rsid w:val="002E2B69"/>
    <w:rsid w:val="002E7265"/>
    <w:rsid w:val="00313CDC"/>
    <w:rsid w:val="00345BD7"/>
    <w:rsid w:val="00354ED7"/>
    <w:rsid w:val="003605B5"/>
    <w:rsid w:val="003716C5"/>
    <w:rsid w:val="00380720"/>
    <w:rsid w:val="00390051"/>
    <w:rsid w:val="00390482"/>
    <w:rsid w:val="00393AFF"/>
    <w:rsid w:val="003950F7"/>
    <w:rsid w:val="003B7DA8"/>
    <w:rsid w:val="003C0649"/>
    <w:rsid w:val="003C2701"/>
    <w:rsid w:val="003D2CD4"/>
    <w:rsid w:val="0042050B"/>
    <w:rsid w:val="00421715"/>
    <w:rsid w:val="004376B6"/>
    <w:rsid w:val="004923D8"/>
    <w:rsid w:val="004C7C1B"/>
    <w:rsid w:val="004D06D6"/>
    <w:rsid w:val="004D6194"/>
    <w:rsid w:val="004E59C7"/>
    <w:rsid w:val="004F0A29"/>
    <w:rsid w:val="004F34D1"/>
    <w:rsid w:val="0050184E"/>
    <w:rsid w:val="005207B9"/>
    <w:rsid w:val="00526FFC"/>
    <w:rsid w:val="00527536"/>
    <w:rsid w:val="00547B23"/>
    <w:rsid w:val="00572014"/>
    <w:rsid w:val="005807E7"/>
    <w:rsid w:val="005D7DD6"/>
    <w:rsid w:val="0061755C"/>
    <w:rsid w:val="00636306"/>
    <w:rsid w:val="006369B2"/>
    <w:rsid w:val="006432D3"/>
    <w:rsid w:val="00675142"/>
    <w:rsid w:val="00682DC1"/>
    <w:rsid w:val="006C416C"/>
    <w:rsid w:val="006D07CF"/>
    <w:rsid w:val="006E5D7B"/>
    <w:rsid w:val="006F0964"/>
    <w:rsid w:val="007263B3"/>
    <w:rsid w:val="00730F91"/>
    <w:rsid w:val="007332B8"/>
    <w:rsid w:val="00767E90"/>
    <w:rsid w:val="007D6092"/>
    <w:rsid w:val="007E7E19"/>
    <w:rsid w:val="008230F8"/>
    <w:rsid w:val="00836DCA"/>
    <w:rsid w:val="00844040"/>
    <w:rsid w:val="008653C3"/>
    <w:rsid w:val="00876DC5"/>
    <w:rsid w:val="0088242B"/>
    <w:rsid w:val="00894D13"/>
    <w:rsid w:val="008952C7"/>
    <w:rsid w:val="008B7297"/>
    <w:rsid w:val="008C06FD"/>
    <w:rsid w:val="008C17D4"/>
    <w:rsid w:val="008C1B0E"/>
    <w:rsid w:val="008C6C68"/>
    <w:rsid w:val="008D0581"/>
    <w:rsid w:val="008E59C6"/>
    <w:rsid w:val="00905AE0"/>
    <w:rsid w:val="009205AA"/>
    <w:rsid w:val="00943604"/>
    <w:rsid w:val="00957229"/>
    <w:rsid w:val="00963DE2"/>
    <w:rsid w:val="00972BB6"/>
    <w:rsid w:val="00980843"/>
    <w:rsid w:val="009A272D"/>
    <w:rsid w:val="009D1154"/>
    <w:rsid w:val="009F2E06"/>
    <w:rsid w:val="009F59DA"/>
    <w:rsid w:val="00A028ED"/>
    <w:rsid w:val="00A12C04"/>
    <w:rsid w:val="00A146BF"/>
    <w:rsid w:val="00A1715A"/>
    <w:rsid w:val="00A23C1F"/>
    <w:rsid w:val="00A26E15"/>
    <w:rsid w:val="00A312ED"/>
    <w:rsid w:val="00A46302"/>
    <w:rsid w:val="00A50A08"/>
    <w:rsid w:val="00A670E4"/>
    <w:rsid w:val="00A77396"/>
    <w:rsid w:val="00A944BD"/>
    <w:rsid w:val="00AA74A7"/>
    <w:rsid w:val="00AB7373"/>
    <w:rsid w:val="00AC16F8"/>
    <w:rsid w:val="00AC7EAE"/>
    <w:rsid w:val="00AD468D"/>
    <w:rsid w:val="00AF6C61"/>
    <w:rsid w:val="00B21445"/>
    <w:rsid w:val="00B260D4"/>
    <w:rsid w:val="00B43C1F"/>
    <w:rsid w:val="00B53D25"/>
    <w:rsid w:val="00B80471"/>
    <w:rsid w:val="00B86BD7"/>
    <w:rsid w:val="00B926D0"/>
    <w:rsid w:val="00BA6770"/>
    <w:rsid w:val="00BA7523"/>
    <w:rsid w:val="00BB05CE"/>
    <w:rsid w:val="00BC4285"/>
    <w:rsid w:val="00BD0AF0"/>
    <w:rsid w:val="00BD2614"/>
    <w:rsid w:val="00BE1CF6"/>
    <w:rsid w:val="00C0315A"/>
    <w:rsid w:val="00C2166E"/>
    <w:rsid w:val="00C32387"/>
    <w:rsid w:val="00C56878"/>
    <w:rsid w:val="00C72EEC"/>
    <w:rsid w:val="00C81061"/>
    <w:rsid w:val="00C9487C"/>
    <w:rsid w:val="00CE1A2F"/>
    <w:rsid w:val="00CE2DDF"/>
    <w:rsid w:val="00CF7AB5"/>
    <w:rsid w:val="00D07618"/>
    <w:rsid w:val="00D45D23"/>
    <w:rsid w:val="00D46BF9"/>
    <w:rsid w:val="00D525A1"/>
    <w:rsid w:val="00D604E3"/>
    <w:rsid w:val="00D87268"/>
    <w:rsid w:val="00DB11C8"/>
    <w:rsid w:val="00DB2533"/>
    <w:rsid w:val="00DC1232"/>
    <w:rsid w:val="00DE50D0"/>
    <w:rsid w:val="00E17DB1"/>
    <w:rsid w:val="00E26709"/>
    <w:rsid w:val="00E37F16"/>
    <w:rsid w:val="00E44CC9"/>
    <w:rsid w:val="00E541C9"/>
    <w:rsid w:val="00E54915"/>
    <w:rsid w:val="00EA18AF"/>
    <w:rsid w:val="00EB64B1"/>
    <w:rsid w:val="00EC5060"/>
    <w:rsid w:val="00ED677F"/>
    <w:rsid w:val="00EE0ED7"/>
    <w:rsid w:val="00EF1F73"/>
    <w:rsid w:val="00F00A4A"/>
    <w:rsid w:val="00F02989"/>
    <w:rsid w:val="00F345F9"/>
    <w:rsid w:val="00F46E76"/>
    <w:rsid w:val="00F54791"/>
    <w:rsid w:val="00F71998"/>
    <w:rsid w:val="00F967AB"/>
    <w:rsid w:val="00FA3884"/>
    <w:rsid w:val="00FC4EE0"/>
    <w:rsid w:val="00FD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4AC"/>
    <w:rPr>
      <w:rFonts w:eastAsia="Times New Roman" w:cs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0A0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0060B"/>
    <w:pPr>
      <w:keepNext/>
      <w:jc w:val="center"/>
      <w:outlineLvl w:val="5"/>
    </w:pPr>
    <w:rPr>
      <w:rFonts w:ascii="Times New Roman" w:eastAsia="Cordia New" w:hAnsi="Times New Roman" w:cs="EucrosiaUPC"/>
      <w:b/>
      <w:bCs/>
      <w:lang w:val="th-TH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542EF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542EF"/>
    <w:rPr>
      <w:rFonts w:ascii="Calibri" w:hAnsi="Calibri" w:cs="Cordia New"/>
      <w:b/>
      <w:bCs/>
    </w:rPr>
  </w:style>
  <w:style w:type="paragraph" w:customStyle="1" w:styleId="a">
    <w:name w:val="เนื้อเรื่อง"/>
    <w:basedOn w:val="Normal"/>
    <w:uiPriority w:val="99"/>
    <w:rsid w:val="002304AC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2304AC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542EF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2304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542EF"/>
    <w:rPr>
      <w:rFonts w:eastAsia="Times New Roman" w:cs="Cordia New"/>
      <w:sz w:val="35"/>
      <w:szCs w:val="35"/>
    </w:rPr>
  </w:style>
  <w:style w:type="paragraph" w:customStyle="1" w:styleId="a0">
    <w:name w:val="??????????"/>
    <w:basedOn w:val="Normal"/>
    <w:uiPriority w:val="99"/>
    <w:rsid w:val="0000060B"/>
    <w:pPr>
      <w:ind w:right="386"/>
    </w:pPr>
    <w:rPr>
      <w:rFonts w:ascii="IEleanor" w:eastAsia="Cordia New" w:hAnsi="IEleanor" w:cs="Angsana New"/>
      <w:lang w:val="th-TH"/>
    </w:rPr>
  </w:style>
  <w:style w:type="paragraph" w:styleId="BodyTextIndent">
    <w:name w:val="Body Text Indent"/>
    <w:basedOn w:val="Normal"/>
    <w:link w:val="BodyTextIndentChar"/>
    <w:uiPriority w:val="99"/>
    <w:rsid w:val="0000060B"/>
    <w:pPr>
      <w:tabs>
        <w:tab w:val="center" w:pos="5670"/>
      </w:tabs>
      <w:ind w:left="5040"/>
      <w:jc w:val="both"/>
    </w:pPr>
    <w:rPr>
      <w:rFonts w:ascii="Times New Roman" w:eastAsia="Cordia New" w:hAnsi="Times New Roman" w:cs="EucrosiaUPC"/>
      <w:lang w:val="th-TH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542EF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50184E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542EF"/>
    <w:rPr>
      <w:rFonts w:ascii="Times New Roman" w:hAnsi="Times New Roman"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135</Words>
  <Characters>772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</dc:creator>
  <cp:keywords/>
  <dc:description/>
  <cp:lastModifiedBy>biotec</cp:lastModifiedBy>
  <cp:revision>8</cp:revision>
  <cp:lastPrinted>2016-01-08T09:19:00Z</cp:lastPrinted>
  <dcterms:created xsi:type="dcterms:W3CDTF">2016-03-11T06:43:00Z</dcterms:created>
  <dcterms:modified xsi:type="dcterms:W3CDTF">2016-06-15T09:28:00Z</dcterms:modified>
</cp:coreProperties>
</file>
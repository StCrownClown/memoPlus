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3E" w:rsidRPr="00C519A7" w:rsidRDefault="00587A3E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587A3E" w:rsidRPr="00C519A7" w:rsidRDefault="00587A3E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587A3E" w:rsidRPr="00C519A7" w:rsidRDefault="00587A3E" w:rsidP="00B6469B">
      <w:pPr>
        <w:rPr>
          <w:rFonts w:ascii="TH SarabunPSK" w:hAnsi="TH SarabunPSK" w:cs="TH SarabunPSK"/>
          <w:sz w:val="28"/>
          <w:szCs w:val="28"/>
        </w:rPr>
      </w:pPr>
    </w:p>
    <w:p w:rsidR="00587A3E" w:rsidRPr="00C519A7" w:rsidRDefault="00587A3E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587A3E" w:rsidRPr="00C519A7" w:rsidRDefault="00587A3E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587A3E" w:rsidRPr="00C519A7" w:rsidRDefault="00587A3E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587A3E" w:rsidRPr="00C519A7" w:rsidRDefault="00587A3E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587A3E" w:rsidRPr="00C519A7" w:rsidRDefault="00587A3E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587A3E" w:rsidRPr="00743E7C" w:rsidRDefault="00587A3E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587A3E" w:rsidRPr="00743E7C" w:rsidRDefault="00587A3E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 - </w:t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587A3E" w:rsidRPr="009E5261" w:rsidRDefault="00587A3E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</w:t>
      </w:r>
    </w:p>
    <w:p w:rsidR="00587A3E" w:rsidRPr="00C519A7" w:rsidRDefault="00587A3E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587A3E" w:rsidRPr="00C519A7" w:rsidRDefault="00587A3E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587A3E" w:rsidRPr="00C519A7" w:rsidRDefault="00587A3E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587A3E" w:rsidRPr="00C519A7" w:rsidRDefault="00587A3E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587A3E" w:rsidRPr="00C519A7" w:rsidRDefault="00587A3E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587A3E" w:rsidRPr="00C519A7" w:rsidRDefault="00587A3E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587A3E" w:rsidRPr="00C519A7" w:rsidRDefault="00587A3E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587A3E" w:rsidRPr="00C519A7" w:rsidRDefault="00587A3E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587A3E" w:rsidRPr="00C519A7" w:rsidRDefault="00587A3E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587A3E" w:rsidRPr="00FD20B2" w:rsidRDefault="00587A3E">
      <w:pPr>
        <w:rPr>
          <w:rFonts w:ascii="TH SarabunPSK" w:hAnsi="TH SarabunPSK" w:cs="TH SarabunPSK"/>
          <w:sz w:val="28"/>
          <w:szCs w:val="28"/>
        </w:rPr>
      </w:pPr>
    </w:p>
    <w:sectPr w:rsidR="00587A3E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A3E" w:rsidRDefault="00587A3E">
      <w:r>
        <w:separator/>
      </w:r>
    </w:p>
  </w:endnote>
  <w:endnote w:type="continuationSeparator" w:id="1">
    <w:p w:rsidR="00587A3E" w:rsidRDefault="00587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A3E" w:rsidRDefault="00587A3E">
      <w:r>
        <w:separator/>
      </w:r>
    </w:p>
  </w:footnote>
  <w:footnote w:type="continuationSeparator" w:id="1">
    <w:p w:rsidR="00587A3E" w:rsidRDefault="00587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D368B"/>
    <w:rPr>
      <w:rFonts w:cs="Cordia New"/>
      <w:sz w:val="24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368B"/>
    <w:rPr>
      <w:rFonts w:cs="Cordia New"/>
      <w:sz w:val="24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368B"/>
    <w:rPr>
      <w:rFonts w:cs="Cordia New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68B"/>
    <w:rPr>
      <w:rFonts w:ascii="Courier New" w:hAnsi="Courier New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8B"/>
    <w:rPr>
      <w:rFonts w:cs="Cordia New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82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150</Words>
  <Characters>857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3</cp:revision>
  <cp:lastPrinted>2016-03-08T08:35:00Z</cp:lastPrinted>
  <dcterms:created xsi:type="dcterms:W3CDTF">2016-03-15T07:46:00Z</dcterms:created>
  <dcterms:modified xsi:type="dcterms:W3CDTF">2016-06-15T07:31:00Z</dcterms:modified>
</cp:coreProperties>
</file>
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3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ประธานกรรมการสอบวิทยานิพนธ์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0517.02(ศร)/729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27 มิถุนายน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ดร.ดำรง ไม้เรียง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ประธานกรรมการสอบวิทยานิพนธ์ของ นางสาวปานฐนัชชา เวชเนียน นักศึกษาหลักสูตรปริญญาโท สาขาวิชาวิทยาภูมิคุ้มกัน คณะแพทยศาสตร์ศิริราชพยาบาล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14 กรกฎาคม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13:15 - 13:15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 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ดำรง ไม้เรียง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ประธานกรรมการสอบวิทยานิพนธ์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
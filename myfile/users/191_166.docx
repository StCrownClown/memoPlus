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25" w:rsidRDefault="00435B25" w:rsidP="004D0E38">
      <w:pPr>
        <w:pStyle w:val="Header"/>
        <w:tabs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margin-left:305.95pt;margin-top:-3.95pt;width:126.05pt;height:40.15pt;z-index:-251658240;visibility:visible">
            <v:imagedata r:id="rId4" o:title=""/>
          </v:shape>
        </w:pic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435B25" w:rsidRPr="001545A8" w:rsidRDefault="00435B25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W w:w="8748" w:type="dxa"/>
        <w:tblLayout w:type="fixed"/>
        <w:tblLook w:val="0000"/>
      </w:tblPr>
      <w:tblGrid>
        <w:gridCol w:w="8748"/>
      </w:tblGrid>
      <w:tr w:rsidR="00435B25" w:rsidRPr="001545A8" w:rsidTr="004D0E38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435B25" w:rsidRPr="001545A8" w:rsidRDefault="00435B25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35B25" w:rsidRPr="001545A8" w:rsidTr="004D0E38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435B25" w:rsidRPr="001545A8" w:rsidRDefault="00435B25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1545A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435B25" w:rsidRPr="001545A8" w:rsidTr="004D0E38">
        <w:trPr>
          <w:cantSplit/>
        </w:trPr>
        <w:tc>
          <w:tcPr>
            <w:tcW w:w="8748" w:type="dxa"/>
          </w:tcPr>
          <w:p w:rsidR="00435B25" w:rsidRPr="001545A8" w:rsidRDefault="00435B25" w:rsidP="001545A8">
            <w:pPr>
              <w:tabs>
                <w:tab w:val="center" w:pos="4086"/>
                <w:tab w:val="left" w:pos="6630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โทรศัพท์ </w:t>
            </w:r>
            <w:r w:rsidRPr="001545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435B25" w:rsidRPr="001545A8" w:rsidRDefault="00435B25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435B25" w:rsidRPr="001545A8" w:rsidTr="004D0E38">
        <w:trPr>
          <w:cantSplit/>
        </w:trPr>
        <w:tc>
          <w:tcPr>
            <w:tcW w:w="8748" w:type="dxa"/>
          </w:tcPr>
          <w:p w:rsidR="00435B25" w:rsidRPr="001545A8" w:rsidRDefault="00435B25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35B25" w:rsidRPr="001545A8" w:rsidRDefault="00435B25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4248"/>
        <w:gridCol w:w="4500"/>
      </w:tblGrid>
      <w:tr w:rsidR="00435B25" w:rsidRPr="001545A8" w:rsidTr="004D0E38">
        <w:trPr>
          <w:cantSplit/>
        </w:trPr>
        <w:tc>
          <w:tcPr>
            <w:tcW w:w="4248" w:type="dxa"/>
          </w:tcPr>
          <w:p w:rsidR="00435B25" w:rsidRPr="001545A8" w:rsidRDefault="00435B25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00" w:type="dxa"/>
          </w:tcPr>
          <w:p w:rsidR="00435B25" w:rsidRPr="001545A8" w:rsidRDefault="00435B25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435B25" w:rsidRPr="001545A8" w:rsidTr="004D0E38">
        <w:trPr>
          <w:cantSplit/>
        </w:trPr>
        <w:tc>
          <w:tcPr>
            <w:tcW w:w="8748" w:type="dxa"/>
            <w:gridSpan w:val="2"/>
          </w:tcPr>
          <w:p w:rsidR="00435B25" w:rsidRPr="001545A8" w:rsidRDefault="00435B25" w:rsidP="002825CB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435B25" w:rsidRPr="001545A8" w:rsidRDefault="00435B25" w:rsidP="00452AE9">
            <w:pPr>
              <w:pStyle w:val="Footer"/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435B25" w:rsidRPr="001545A8" w:rsidTr="004D0E38">
        <w:trPr>
          <w:cantSplit/>
        </w:trPr>
        <w:tc>
          <w:tcPr>
            <w:tcW w:w="8748" w:type="dxa"/>
            <w:gridSpan w:val="2"/>
          </w:tcPr>
          <w:p w:rsidR="00435B25" w:rsidRPr="001545A8" w:rsidRDefault="00435B25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</w:tbl>
    <w:p w:rsidR="00435B25" w:rsidRPr="001545A8" w:rsidRDefault="00435B25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435B25" w:rsidRPr="001545A8" w:rsidRDefault="00435B25" w:rsidP="009116A1">
      <w:pPr>
        <w:pStyle w:val="BodyText"/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1545A8">
        <w:rPr>
          <w:rFonts w:ascii="TH SarabunPSK" w:hAnsi="TH SarabunPSK" w:cs="TH SarabunPSK"/>
          <w:sz w:val="32"/>
          <w:szCs w:val="32"/>
        </w:rPr>
        <w:t xml:space="preserve">       </w:t>
      </w:r>
      <w:r w:rsidRPr="001545A8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ณ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อาคาร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435B25" w:rsidRPr="001545A8" w:rsidRDefault="00435B25" w:rsidP="00CE262E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435B25" w:rsidRPr="001545A8" w:rsidRDefault="00435B25" w:rsidP="00CE262E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และโปรดแจ้งกลับในแบบตอบรับการประชุม หรือแจ้งยืนยันกลับมายัง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435B25" w:rsidRPr="001545A8" w:rsidRDefault="00435B25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35B25" w:rsidRPr="001545A8" w:rsidRDefault="00435B25" w:rsidP="000810C2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435B25" w:rsidRPr="001545A8" w:rsidRDefault="00435B25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435B25" w:rsidRPr="001545A8" w:rsidRDefault="00435B25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435B25" w:rsidRPr="001545A8" w:rsidRDefault="00435B25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</w:p>
    <w:p w:rsidR="00435B25" w:rsidRPr="001545A8" w:rsidRDefault="00435B25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</w:p>
    <w:p w:rsidR="00435B25" w:rsidRPr="001545A8" w:rsidRDefault="00435B25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</w:p>
    <w:p w:rsidR="00435B25" w:rsidRPr="001545A8" w:rsidRDefault="00435B25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35B25" w:rsidRPr="001545A8" w:rsidRDefault="00435B25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435B25" w:rsidRPr="001545A8" w:rsidRDefault="00435B25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โทร.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0 2567</w:t>
      </w:r>
      <w:r w:rsidRPr="001545A8">
        <w:rPr>
          <w:rFonts w:ascii="TH SarabunPSK" w:hAnsi="TH SarabunPSK" w:cs="TH SarabunPSK"/>
          <w:sz w:val="32"/>
          <w:szCs w:val="32"/>
        </w:rPr>
        <w:t xml:space="preserve"> 6700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435B25" w:rsidRPr="001545A8" w:rsidRDefault="00435B25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0 2567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435B25" w:rsidRPr="001545A8" w:rsidRDefault="00435B25" w:rsidP="004C3758">
      <w:pPr>
        <w:rPr>
          <w:rFonts w:ascii="TH SarabunPSK" w:hAnsi="TH SarabunPSK" w:cs="TH SarabunPSK"/>
          <w:sz w:val="32"/>
          <w:szCs w:val="32"/>
        </w:rPr>
      </w:pPr>
    </w:p>
    <w:p w:rsidR="00435B25" w:rsidRPr="001545A8" w:rsidRDefault="00435B25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435B25" w:rsidRPr="001545A8" w:rsidRDefault="00435B25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435B25" w:rsidRPr="001545A8" w:rsidRDefault="00435B25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435B25" w:rsidRPr="001545A8" w:rsidRDefault="00435B25" w:rsidP="004C3758">
      <w:pPr>
        <w:rPr>
          <w:rFonts w:ascii="TH SarabunPSK" w:hAnsi="TH SarabunPSK" w:cs="TH SarabunPSK"/>
          <w:sz w:val="32"/>
          <w:szCs w:val="32"/>
        </w:rPr>
      </w:pPr>
    </w:p>
    <w:p w:rsidR="00435B25" w:rsidRPr="001545A8" w:rsidRDefault="00435B25">
      <w:pPr>
        <w:rPr>
          <w:rFonts w:ascii="TH SarabunPSK" w:hAnsi="TH SarabunPSK" w:cs="TH SarabunPSK"/>
          <w:sz w:val="32"/>
          <w:szCs w:val="32"/>
        </w:rPr>
      </w:pPr>
    </w:p>
    <w:sectPr w:rsidR="00435B25" w:rsidRPr="001545A8" w:rsidSect="00C5141B">
      <w:pgSz w:w="11907" w:h="16840" w:code="9"/>
      <w:pgMar w:top="1077" w:right="136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71F27"/>
    <w:rsid w:val="000810C2"/>
    <w:rsid w:val="00087336"/>
    <w:rsid w:val="000B50EB"/>
    <w:rsid w:val="000D1F3A"/>
    <w:rsid w:val="000D5180"/>
    <w:rsid w:val="000D570B"/>
    <w:rsid w:val="000E5C5C"/>
    <w:rsid w:val="000E5FEC"/>
    <w:rsid w:val="000E7B78"/>
    <w:rsid w:val="000F7DDF"/>
    <w:rsid w:val="00100263"/>
    <w:rsid w:val="00113CF4"/>
    <w:rsid w:val="001169D4"/>
    <w:rsid w:val="00117EA4"/>
    <w:rsid w:val="00130813"/>
    <w:rsid w:val="00143F2E"/>
    <w:rsid w:val="001545A8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26D1D"/>
    <w:rsid w:val="00254B20"/>
    <w:rsid w:val="002825CB"/>
    <w:rsid w:val="00285E35"/>
    <w:rsid w:val="002A4A01"/>
    <w:rsid w:val="002A4C7A"/>
    <w:rsid w:val="002D1880"/>
    <w:rsid w:val="002D1F0C"/>
    <w:rsid w:val="002D4283"/>
    <w:rsid w:val="002D754D"/>
    <w:rsid w:val="002E55D3"/>
    <w:rsid w:val="002E632A"/>
    <w:rsid w:val="002E71AE"/>
    <w:rsid w:val="002F1DE8"/>
    <w:rsid w:val="00337A8F"/>
    <w:rsid w:val="00340AB4"/>
    <w:rsid w:val="0034586B"/>
    <w:rsid w:val="003617A4"/>
    <w:rsid w:val="003650EE"/>
    <w:rsid w:val="0036646B"/>
    <w:rsid w:val="00382831"/>
    <w:rsid w:val="0038532D"/>
    <w:rsid w:val="003A1105"/>
    <w:rsid w:val="003A72E5"/>
    <w:rsid w:val="003B11F1"/>
    <w:rsid w:val="003B73D5"/>
    <w:rsid w:val="003F3E76"/>
    <w:rsid w:val="00435B25"/>
    <w:rsid w:val="00435F88"/>
    <w:rsid w:val="00452AE9"/>
    <w:rsid w:val="00456FAF"/>
    <w:rsid w:val="004704BB"/>
    <w:rsid w:val="004B72A1"/>
    <w:rsid w:val="004C3758"/>
    <w:rsid w:val="004D0E38"/>
    <w:rsid w:val="004E6EB2"/>
    <w:rsid w:val="0054674D"/>
    <w:rsid w:val="00547D11"/>
    <w:rsid w:val="0055587D"/>
    <w:rsid w:val="005576F9"/>
    <w:rsid w:val="005659B2"/>
    <w:rsid w:val="00572B2A"/>
    <w:rsid w:val="00591BE1"/>
    <w:rsid w:val="005935B7"/>
    <w:rsid w:val="005A1E08"/>
    <w:rsid w:val="005A60AD"/>
    <w:rsid w:val="005B42CA"/>
    <w:rsid w:val="005C6C8D"/>
    <w:rsid w:val="005D06EC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C2D84"/>
    <w:rsid w:val="006D2AFB"/>
    <w:rsid w:val="006D3BD0"/>
    <w:rsid w:val="006D78BC"/>
    <w:rsid w:val="006E0DBE"/>
    <w:rsid w:val="00713F8C"/>
    <w:rsid w:val="00717DE6"/>
    <w:rsid w:val="00720A8C"/>
    <w:rsid w:val="007241DB"/>
    <w:rsid w:val="00726413"/>
    <w:rsid w:val="007A01FE"/>
    <w:rsid w:val="007B77E4"/>
    <w:rsid w:val="007F0E70"/>
    <w:rsid w:val="007F1594"/>
    <w:rsid w:val="008326DD"/>
    <w:rsid w:val="00835CE4"/>
    <w:rsid w:val="00887811"/>
    <w:rsid w:val="008A17E0"/>
    <w:rsid w:val="008B1F52"/>
    <w:rsid w:val="008C6802"/>
    <w:rsid w:val="008F4467"/>
    <w:rsid w:val="00910C4B"/>
    <w:rsid w:val="009116A1"/>
    <w:rsid w:val="009153DE"/>
    <w:rsid w:val="00916528"/>
    <w:rsid w:val="00941ACD"/>
    <w:rsid w:val="00953855"/>
    <w:rsid w:val="00954B22"/>
    <w:rsid w:val="009942BB"/>
    <w:rsid w:val="00994F5B"/>
    <w:rsid w:val="009C35EF"/>
    <w:rsid w:val="009D4357"/>
    <w:rsid w:val="009E0A24"/>
    <w:rsid w:val="009E1BF2"/>
    <w:rsid w:val="009E2D96"/>
    <w:rsid w:val="009E466D"/>
    <w:rsid w:val="00A11B4B"/>
    <w:rsid w:val="00A13AE8"/>
    <w:rsid w:val="00A24D4A"/>
    <w:rsid w:val="00A44F47"/>
    <w:rsid w:val="00A660C7"/>
    <w:rsid w:val="00A71DA1"/>
    <w:rsid w:val="00A8267F"/>
    <w:rsid w:val="00A906DF"/>
    <w:rsid w:val="00A95E55"/>
    <w:rsid w:val="00AB482B"/>
    <w:rsid w:val="00AB4D58"/>
    <w:rsid w:val="00AC12DE"/>
    <w:rsid w:val="00AC66F6"/>
    <w:rsid w:val="00AD2739"/>
    <w:rsid w:val="00AD3545"/>
    <w:rsid w:val="00B14309"/>
    <w:rsid w:val="00B153F4"/>
    <w:rsid w:val="00B34E6E"/>
    <w:rsid w:val="00B54309"/>
    <w:rsid w:val="00B7340E"/>
    <w:rsid w:val="00B758EF"/>
    <w:rsid w:val="00B77F0D"/>
    <w:rsid w:val="00B82975"/>
    <w:rsid w:val="00B86D86"/>
    <w:rsid w:val="00BA1550"/>
    <w:rsid w:val="00BD5B3C"/>
    <w:rsid w:val="00BF3BAB"/>
    <w:rsid w:val="00C053B8"/>
    <w:rsid w:val="00C2233B"/>
    <w:rsid w:val="00C22DAE"/>
    <w:rsid w:val="00C26DCB"/>
    <w:rsid w:val="00C36971"/>
    <w:rsid w:val="00C42FDF"/>
    <w:rsid w:val="00C5141B"/>
    <w:rsid w:val="00C668B7"/>
    <w:rsid w:val="00C71009"/>
    <w:rsid w:val="00C76240"/>
    <w:rsid w:val="00C80358"/>
    <w:rsid w:val="00C83A6D"/>
    <w:rsid w:val="00CA44CF"/>
    <w:rsid w:val="00CB34C2"/>
    <w:rsid w:val="00CB42A7"/>
    <w:rsid w:val="00CB5D9C"/>
    <w:rsid w:val="00CB6CFC"/>
    <w:rsid w:val="00CD1752"/>
    <w:rsid w:val="00CD23F0"/>
    <w:rsid w:val="00CD4A07"/>
    <w:rsid w:val="00CE262E"/>
    <w:rsid w:val="00CE793F"/>
    <w:rsid w:val="00CF0D38"/>
    <w:rsid w:val="00D0378A"/>
    <w:rsid w:val="00D15C3E"/>
    <w:rsid w:val="00D26843"/>
    <w:rsid w:val="00D321E2"/>
    <w:rsid w:val="00D92F3F"/>
    <w:rsid w:val="00D97BD6"/>
    <w:rsid w:val="00DA02E7"/>
    <w:rsid w:val="00DB0D64"/>
    <w:rsid w:val="00DC095E"/>
    <w:rsid w:val="00DD3DE9"/>
    <w:rsid w:val="00DF716D"/>
    <w:rsid w:val="00E24917"/>
    <w:rsid w:val="00E60E7A"/>
    <w:rsid w:val="00E640EF"/>
    <w:rsid w:val="00E72196"/>
    <w:rsid w:val="00E83AF3"/>
    <w:rsid w:val="00EA0ED6"/>
    <w:rsid w:val="00EC78BD"/>
    <w:rsid w:val="00ED349A"/>
    <w:rsid w:val="00EE52E9"/>
    <w:rsid w:val="00EE6EB1"/>
    <w:rsid w:val="00EF2F5C"/>
    <w:rsid w:val="00F116BC"/>
    <w:rsid w:val="00F20AF7"/>
    <w:rsid w:val="00F305D2"/>
    <w:rsid w:val="00F46CA7"/>
    <w:rsid w:val="00F558FA"/>
    <w:rsid w:val="00F67833"/>
    <w:rsid w:val="00F8740D"/>
    <w:rsid w:val="00F90031"/>
    <w:rsid w:val="00FA4DD7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96</TotalTime>
  <Pages>1</Pages>
  <Words>154</Words>
  <Characters>879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67</cp:revision>
  <cp:lastPrinted>2016-03-03T11:28:00Z</cp:lastPrinted>
  <dcterms:created xsi:type="dcterms:W3CDTF">2016-03-03T10:19:00Z</dcterms:created>
  <dcterms:modified xsi:type="dcterms:W3CDTF">2016-06-24T09:06:00Z</dcterms:modified>
</cp:coreProperties>
</file>
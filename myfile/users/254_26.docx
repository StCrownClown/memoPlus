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ประธานกรรมการสอบวิทยานิพนธ์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0517.02(วท)/2097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25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ดร.พนิดา อุนะกุล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ประธานกรรมการสอบวิทยานิพนธ์ของ นางสาวพัทธนันท์ ยาทิพย์ นักศึกษาหลักสูตรปริญญาโท สาขาวิชาจุลชีววิทยา คณะวิทยาศาสตร์ มหาวิทยาลัยมหิดล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15:30 - 15:30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พนิดา อุนะกุล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ประธานกรรมการสอบวิทยานิพนธ์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
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632" w:rsidRPr="00D900FA" w:rsidRDefault="00937632" w:rsidP="00DB1233">
      <w:pPr>
        <w:rPr>
          <w:rFonts w:ascii="TH SarabunPSK" w:hAnsi="TH SarabunPSK" w:cs="TH SarabunPSK"/>
          <w:color w:val="000000"/>
          <w:sz w:val="32"/>
          <w:szCs w:val="32"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>ที่  วท 5402/</w:t>
      </w:r>
      <w:r w:rsidRPr="00D900FA">
        <w:rPr>
          <w:rFonts w:ascii="TH SarabunPSK" w:hAnsi="TH SarabunPSK" w:cs="TH SarabunPSK"/>
          <w:color w:val="000000"/>
          <w:sz w:val="32"/>
          <w:szCs w:val="32"/>
        </w:rPr>
        <w:t xml:space="preserve">        </w:t>
      </w:r>
    </w:p>
    <w:p w:rsidR="00937632" w:rsidRPr="00D900FA" w:rsidRDefault="00937632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937632" w:rsidRPr="00D900FA" w:rsidRDefault="00937632" w:rsidP="001F208E">
      <w:pPr>
        <w:ind w:left="2160"/>
        <w:jc w:val="center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900FA">
        <w:rPr>
          <w:rFonts w:ascii="TH SarabunPSK" w:hAnsi="TH SarabunPSK" w:cs="TH SarabunPSK"/>
          <w:color w:val="000000"/>
          <w:sz w:val="32"/>
          <w:szCs w:val="32"/>
        </w:rPr>
        <w:t>26 มกราคม 2560</w:t>
      </w:r>
    </w:p>
    <w:p w:rsidR="00937632" w:rsidRPr="00D900FA" w:rsidRDefault="00937632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937632" w:rsidRPr="00D900FA" w:rsidRDefault="00937632" w:rsidP="00DB1233">
      <w:pPr>
        <w:ind w:left="720" w:hanging="72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>เรื่อง     ขอนำส่งสัญญา</w:t>
      </w:r>
      <w:r w:rsidRPr="00D900FA">
        <w:rPr>
          <w:rFonts w:ascii="TH SarabunPSK" w:hAnsi="TH SarabunPSK" w:cs="TH SarabunPSK"/>
          <w:sz w:val="32"/>
          <w:szCs w:val="32"/>
          <w:cs/>
        </w:rPr>
        <w:t>รับจ้างวิจัยและพัฒนาโครงการ</w:t>
      </w:r>
      <w:r w:rsidRPr="00D900FA">
        <w:rPr>
          <w:rFonts w:ascii="TH SarabunPSK" w:hAnsi="TH SarabunPSK" w:cs="TH SarabunPSK"/>
          <w:sz w:val="32"/>
          <w:szCs w:val="32"/>
        </w:rPr>
        <w:t/>
      </w:r>
    </w:p>
    <w:p w:rsidR="00937632" w:rsidRPr="00D900FA" w:rsidRDefault="00937632" w:rsidP="00DB1233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937632" w:rsidRPr="00D900FA" w:rsidRDefault="00937632" w:rsidP="00DB1233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เรียน  </w:t>
      </w:r>
      <w:r w:rsidRPr="00D900FA">
        <w:rPr>
          <w:rFonts w:ascii="TH SarabunPSK" w:hAnsi="TH SarabunPSK" w:cs="TH SarabunPSK"/>
          <w:color w:val="000000"/>
          <w:sz w:val="32"/>
          <w:szCs w:val="32"/>
        </w:rPr>
        <w:tab/>
      </w:r>
      <w:r w:rsidRPr="00D900FA">
        <w:rPr>
          <w:rFonts w:ascii="TH SarabunPSK" w:hAnsi="TH SarabunPSK" w:cs="TH SarabunPSK"/>
          <w:sz w:val="32"/>
          <w:szCs w:val="32"/>
        </w:rPr>
        <w:t/>
      </w:r>
    </w:p>
    <w:p w:rsidR="00937632" w:rsidRPr="00D900FA" w:rsidRDefault="00937632" w:rsidP="00DB1233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900FA">
        <w:rPr>
          <w:rFonts w:ascii="TH SarabunPSK" w:hAnsi="TH SarabunPSK" w:cs="TH SarabunPSK"/>
          <w:color w:val="000000"/>
          <w:sz w:val="32"/>
          <w:szCs w:val="32"/>
        </w:rPr>
        <w:tab/>
      </w:r>
    </w:p>
    <w:p w:rsidR="00937632" w:rsidRPr="00D900FA" w:rsidRDefault="00937632" w:rsidP="00DB1233">
      <w:pPr>
        <w:ind w:left="1526" w:hanging="1526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>สิ่งที่ส่งมาด้วย  สัญญา</w:t>
      </w:r>
      <w:r w:rsidRPr="00D900FA">
        <w:rPr>
          <w:rFonts w:ascii="TH SarabunPSK" w:hAnsi="TH SarabunPSK" w:cs="TH SarabunPSK"/>
          <w:sz w:val="32"/>
          <w:szCs w:val="32"/>
          <w:cs/>
        </w:rPr>
        <w:t>รับจ้างวิจัยและพัฒนาโครงการ</w:t>
      </w:r>
      <w:r w:rsidRPr="00D900FA">
        <w:rPr>
          <w:rFonts w:ascii="TH SarabunPSK" w:hAnsi="TH SarabunPSK" w:cs="TH SarabunPSK"/>
          <w:sz w:val="32"/>
          <w:szCs w:val="32"/>
        </w:rPr>
        <w:t/>
      </w:r>
      <w:r w:rsidRPr="00D900FA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จำนวน </w:t>
      </w:r>
      <w:r w:rsidRPr="00D900FA">
        <w:rPr>
          <w:rFonts w:ascii="TH SarabunPSK" w:hAnsi="TH SarabunPSK" w:cs="TH SarabunPSK"/>
          <w:sz w:val="32"/>
          <w:szCs w:val="32"/>
        </w:rPr>
        <w:t/>
      </w: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 ฉบับ</w:t>
      </w:r>
    </w:p>
    <w:p w:rsidR="00937632" w:rsidRPr="00D900FA" w:rsidRDefault="00937632" w:rsidP="00DB1233">
      <w:pPr>
        <w:rPr>
          <w:rFonts w:ascii="TH SarabunPSK" w:hAnsi="TH SarabunPSK" w:cs="TH SarabunPSK"/>
          <w:color w:val="000000"/>
          <w:sz w:val="32"/>
          <w:szCs w:val="32"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          </w:t>
      </w:r>
    </w:p>
    <w:p w:rsidR="00937632" w:rsidRPr="00D900FA" w:rsidRDefault="00937632" w:rsidP="00DB1233">
      <w:pPr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D900FA">
        <w:rPr>
          <w:rFonts w:ascii="TH SarabunPSK" w:hAnsi="TH SarabunPSK" w:cs="TH SarabunPSK"/>
          <w:sz w:val="32"/>
          <w:szCs w:val="32"/>
          <w:cs/>
        </w:rPr>
        <w:t xml:space="preserve">ตามที่ </w:t>
      </w: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>ศูนย์พันธุวิศวกรรมและเทคโนโลยีชีวภาพแห่งชาติ</w:t>
      </w:r>
      <w:r w:rsidRPr="00D900FA">
        <w:rPr>
          <w:rStyle w:val="PageNumber"/>
          <w:rFonts w:ascii="TH SarabunPSK" w:hAnsi="TH SarabunPSK" w:cs="TH SarabunPSK"/>
          <w:sz w:val="32"/>
          <w:szCs w:val="32"/>
        </w:rPr>
        <w:t xml:space="preserve"> </w:t>
      </w:r>
      <w:r w:rsidRPr="00D900FA">
        <w:rPr>
          <w:rStyle w:val="PageNumber"/>
          <w:rFonts w:ascii="TH SarabunPSK" w:hAnsi="TH SarabunPSK" w:cs="TH SarabunPSK"/>
          <w:sz w:val="32"/>
          <w:szCs w:val="32"/>
          <w:cs/>
        </w:rPr>
        <w:t xml:space="preserve">สำนักงานพัฒนาวิทยาศาสตร์และเทคโนโลยีแห่งชาติ  ได้รับจ้างวิจัยจาก </w:t>
      </w:r>
      <w:r w:rsidRPr="00D900FA">
        <w:rPr>
          <w:rFonts w:ascii="TH SarabunPSK" w:hAnsi="TH SarabunPSK" w:cs="TH SarabunPSK"/>
          <w:sz w:val="32"/>
          <w:szCs w:val="32"/>
        </w:rPr>
        <w:t/>
      </w:r>
      <w:r w:rsidRPr="00D900FA">
        <w:rPr>
          <w:rStyle w:val="PageNumber"/>
          <w:rFonts w:ascii="TH SarabunPSK" w:hAnsi="TH SarabunPSK" w:cs="TH SarabunPSK"/>
          <w:sz w:val="32"/>
          <w:szCs w:val="32"/>
          <w:cs/>
        </w:rPr>
        <w:t xml:space="preserve"> ให้ดำเนินงานวิจัยและพัฒนา</w:t>
      </w:r>
      <w:r w:rsidRPr="00D900FA">
        <w:rPr>
          <w:rFonts w:ascii="TH SarabunPSK" w:hAnsi="TH SarabunPSK" w:cs="TH SarabunPSK"/>
          <w:sz w:val="32"/>
          <w:szCs w:val="32"/>
          <w:cs/>
        </w:rPr>
        <w:t>โครงการ</w:t>
      </w:r>
      <w:r w:rsidRPr="00D900FA">
        <w:rPr>
          <w:rFonts w:ascii="TH SarabunPSK" w:hAnsi="TH SarabunPSK" w:cs="TH SarabunPSK"/>
          <w:sz w:val="32"/>
          <w:szCs w:val="32"/>
        </w:rPr>
        <w:t/>
      </w:r>
      <w:r w:rsidRPr="00D900FA">
        <w:rPr>
          <w:rFonts w:ascii="TH SarabunPSK" w:hAnsi="TH SarabunPSK" w:cs="TH SarabunPSK"/>
          <w:sz w:val="32"/>
          <w:szCs w:val="32"/>
          <w:cs/>
        </w:rPr>
        <w:t xml:space="preserve"> นั้น  </w:t>
      </w:r>
    </w:p>
    <w:p w:rsidR="00937632" w:rsidRPr="00D900FA" w:rsidRDefault="00937632" w:rsidP="00DB1233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:rsidR="00937632" w:rsidRPr="00D900FA" w:rsidRDefault="00937632" w:rsidP="00445E0A">
      <w:pPr>
        <w:ind w:firstLine="12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ในการนี้ ศูนย์ฯ ขอนำส่งสัญญารับจ้างวิจัยและพัฒนาฯ ดังรายละเอียดตามสิ่งที่ส่งมาด้วย </w:t>
      </w:r>
      <w:r w:rsidRPr="00D900FA">
        <w:rPr>
          <w:rFonts w:ascii="TH SarabunPSK" w:hAnsi="TH SarabunPSK" w:cs="TH SarabunPSK"/>
          <w:sz w:val="32"/>
          <w:szCs w:val="32"/>
          <w:cs/>
        </w:rPr>
        <w:t xml:space="preserve">เพื่อให้ท่านและพยานลงนามในหน้าที่ </w:t>
      </w:r>
      <w:r w:rsidRPr="00D900FA">
        <w:rPr>
          <w:rFonts w:ascii="TH SarabunPSK" w:hAnsi="TH SarabunPSK" w:cs="TH SarabunPSK"/>
          <w:sz w:val="32"/>
          <w:szCs w:val="32"/>
        </w:rPr>
        <w:t xml:space="preserve"> </w:t>
      </w:r>
      <w:r w:rsidRPr="00D900FA">
        <w:rPr>
          <w:rFonts w:ascii="TH SarabunPSK" w:hAnsi="TH SarabunPSK" w:cs="TH SarabunPSK"/>
          <w:sz w:val="32"/>
          <w:szCs w:val="32"/>
          <w:cs/>
        </w:rPr>
        <w:t xml:space="preserve">ของสัญญา </w:t>
      </w: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>นอกจากนี้ ให้พยานลงนามในทุกหน้าของสัญญา</w:t>
      </w:r>
      <w:r w:rsidRPr="00D900FA">
        <w:rPr>
          <w:rFonts w:ascii="TH SarabunPSK" w:hAnsi="TH SarabunPSK" w:cs="TH SarabunPSK"/>
          <w:sz w:val="32"/>
          <w:szCs w:val="32"/>
          <w:cs/>
        </w:rPr>
        <w:t xml:space="preserve">พร้อมประทับตราบริษัทในสัญญาทั้ง </w:t>
      </w:r>
      <w:r w:rsidRPr="00D900FA">
        <w:rPr>
          <w:rFonts w:ascii="TH SarabunPSK" w:hAnsi="TH SarabunPSK" w:cs="TH SarabunPSK"/>
          <w:sz w:val="32"/>
          <w:szCs w:val="32"/>
        </w:rPr>
        <w:t/>
      </w: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900FA">
        <w:rPr>
          <w:rFonts w:ascii="TH SarabunPSK" w:hAnsi="TH SarabunPSK" w:cs="TH SarabunPSK"/>
          <w:sz w:val="32"/>
          <w:szCs w:val="32"/>
          <w:cs/>
        </w:rPr>
        <w:t xml:space="preserve">ฉบับ และกรุณาส่งสัญญาฯ ที่ลงนามโดยสมบูรณ์แล้วกลับมาให้ศูนย์ฯ จำนวน </w:t>
      </w:r>
      <w:r w:rsidRPr="00D900FA">
        <w:rPr>
          <w:rFonts w:ascii="TH SarabunPSK" w:hAnsi="TH SarabunPSK" w:cs="TH SarabunPSK"/>
          <w:sz w:val="32"/>
          <w:szCs w:val="32"/>
        </w:rPr>
        <w:t/>
      </w:r>
      <w:r w:rsidRPr="00D900FA">
        <w:rPr>
          <w:rFonts w:ascii="TH SarabunPSK" w:hAnsi="TH SarabunPSK" w:cs="TH SarabunPSK"/>
          <w:sz w:val="32"/>
          <w:szCs w:val="32"/>
          <w:cs/>
        </w:rPr>
        <w:t xml:space="preserve"> ฉบับ จะขอบคุณยิ่ง  </w:t>
      </w:r>
    </w:p>
    <w:p w:rsidR="00937632" w:rsidRPr="00D900FA" w:rsidRDefault="00937632" w:rsidP="00DB1233">
      <w:pPr>
        <w:rPr>
          <w:rFonts w:ascii="TH SarabunPSK" w:hAnsi="TH SarabunPSK" w:cs="TH SarabunPSK"/>
          <w:color w:val="000000"/>
          <w:sz w:val="32"/>
          <w:szCs w:val="32"/>
        </w:rPr>
      </w:pPr>
    </w:p>
    <w:p w:rsidR="00937632" w:rsidRPr="00D900FA" w:rsidRDefault="00937632" w:rsidP="00DB1233">
      <w:pPr>
        <w:ind w:firstLine="1260"/>
        <w:rPr>
          <w:rFonts w:ascii="TH SarabunPSK" w:hAnsi="TH SarabunPSK" w:cs="TH SarabunPSK"/>
          <w:color w:val="000000"/>
          <w:sz w:val="32"/>
          <w:szCs w:val="32"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>จึงเรียนมาเพื่อโปรดพิจารณา</w:t>
      </w:r>
    </w:p>
    <w:p w:rsidR="00937632" w:rsidRPr="00D900FA" w:rsidRDefault="00937632" w:rsidP="001F208E">
      <w:pPr>
        <w:ind w:left="2340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937632" w:rsidRPr="00D900FA" w:rsidRDefault="00937632" w:rsidP="001F208E">
      <w:pPr>
        <w:ind w:left="234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>ขอแสดงความนับถือ</w:t>
      </w:r>
    </w:p>
    <w:p w:rsidR="00937632" w:rsidRPr="00D900FA" w:rsidRDefault="00937632" w:rsidP="001F208E">
      <w:pPr>
        <w:ind w:left="2340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937632" w:rsidRPr="00D900FA" w:rsidRDefault="00937632" w:rsidP="001F208E">
      <w:pPr>
        <w:ind w:left="2340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937632" w:rsidRPr="00D900FA" w:rsidRDefault="00937632" w:rsidP="001F208E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D900FA">
        <w:rPr>
          <w:rFonts w:ascii="TH SarabunPSK" w:hAnsi="TH SarabunPSK" w:cs="TH SarabunPSK"/>
          <w:sz w:val="32"/>
          <w:szCs w:val="32"/>
        </w:rPr>
        <w:t/>
      </w:r>
    </w:p>
    <w:p w:rsidR="00937632" w:rsidRPr="00D900FA" w:rsidRDefault="00937632" w:rsidP="001F208E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D900FA">
        <w:rPr>
          <w:rFonts w:ascii="TH SarabunPSK" w:hAnsi="TH SarabunPSK" w:cs="TH SarabunPSK"/>
          <w:sz w:val="32"/>
          <w:szCs w:val="32"/>
        </w:rPr>
        <w:t/>
      </w:r>
    </w:p>
    <w:p w:rsidR="00937632" w:rsidRPr="00D900FA" w:rsidRDefault="00937632" w:rsidP="001F208E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D900FA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937632" w:rsidRPr="00D900FA" w:rsidRDefault="00937632" w:rsidP="00C748C4">
      <w:pPr>
        <w:rPr>
          <w:rFonts w:ascii="TH SarabunPSK" w:hAnsi="TH SarabunPSK" w:cs="TH SarabunPSK"/>
          <w:color w:val="000000"/>
          <w:sz w:val="32"/>
          <w:szCs w:val="32"/>
        </w:rPr>
      </w:pPr>
      <w:r w:rsidRPr="00D900FA">
        <w:rPr>
          <w:rFonts w:ascii="TH SarabunPSK" w:hAnsi="TH SarabunPSK" w:cs="TH SarabunPSK"/>
          <w:color w:val="000000"/>
          <w:sz w:val="32"/>
          <w:szCs w:val="32"/>
        </w:rPr>
        <w:tab/>
      </w:r>
    </w:p>
    <w:p w:rsidR="00937632" w:rsidRPr="00D900FA" w:rsidRDefault="00937632" w:rsidP="004716B2">
      <w:pPr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ฝ่ายพัฒนาธุรกิจเทคโนโลยีชีวภาพ </w:t>
      </w:r>
    </w:p>
    <w:p w:rsidR="00937632" w:rsidRPr="00D900FA" w:rsidRDefault="00937632" w:rsidP="00281455">
      <w:pPr>
        <w:rPr>
          <w:rFonts w:ascii="TH SarabunPSK" w:hAnsi="TH SarabunPSK" w:cs="TH SarabunPSK"/>
          <w:color w:val="000000"/>
          <w:sz w:val="32"/>
          <w:szCs w:val="32"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โทร.  0 2564 6700 ต่อ </w:t>
      </w:r>
      <w:r w:rsidRPr="00D900FA">
        <w:rPr>
          <w:rFonts w:ascii="TH SarabunPSK" w:hAnsi="TH SarabunPSK" w:cs="TH SarabunPSK"/>
          <w:sz w:val="32"/>
          <w:szCs w:val="32"/>
        </w:rPr>
        <w:t> ()</w:t>
      </w:r>
      <w:r w:rsidRPr="00D900FA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</w:p>
    <w:p w:rsidR="00937632" w:rsidRPr="00D900FA" w:rsidRDefault="00937632" w:rsidP="00C748C4">
      <w:pPr>
        <w:rPr>
          <w:rFonts w:ascii="TH SarabunPSK" w:hAnsi="TH SarabunPSK" w:cs="TH SarabunPSK"/>
          <w:color w:val="000000"/>
          <w:sz w:val="32"/>
          <w:szCs w:val="32"/>
        </w:rPr>
      </w:pP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โทรสาร  </w:t>
      </w:r>
      <w:r w:rsidRPr="00D900FA">
        <w:rPr>
          <w:rFonts w:ascii="TH SarabunPSK" w:hAnsi="TH SarabunPSK" w:cs="TH SarabunPSK"/>
          <w:color w:val="000000"/>
          <w:sz w:val="32"/>
          <w:szCs w:val="32"/>
        </w:rPr>
        <w:t>0 2564 6703</w:t>
      </w:r>
      <w:r w:rsidRPr="00D900FA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900FA">
        <w:rPr>
          <w:rFonts w:ascii="TH SarabunPSK" w:hAnsi="TH SarabunPSK" w:cs="TH SarabunPSK"/>
          <w:color w:val="000000"/>
          <w:sz w:val="32"/>
          <w:szCs w:val="32"/>
        </w:rPr>
        <w:t xml:space="preserve">     </w:t>
      </w:r>
    </w:p>
    <w:p w:rsidR="00937632" w:rsidRPr="00D900FA" w:rsidRDefault="00937632" w:rsidP="00C748C4">
      <w:pPr>
        <w:rPr>
          <w:rFonts w:ascii="TH SarabunPSK" w:hAnsi="TH SarabunPSK" w:cs="TH SarabunPSK"/>
          <w:color w:val="000000"/>
          <w:sz w:val="32"/>
          <w:szCs w:val="32"/>
        </w:rPr>
      </w:pPr>
    </w:p>
    <w:sectPr w:rsidR="00937632" w:rsidRPr="00D900FA" w:rsidSect="00D900FA">
      <w:headerReference w:type="default" r:id="rId6"/>
      <w:pgSz w:w="12240" w:h="15840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632" w:rsidRDefault="00937632">
      <w:r>
        <w:separator/>
      </w:r>
    </w:p>
  </w:endnote>
  <w:endnote w:type="continuationSeparator" w:id="1">
    <w:p w:rsidR="00937632" w:rsidRDefault="009376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632" w:rsidRDefault="00937632">
      <w:r>
        <w:separator/>
      </w:r>
    </w:p>
  </w:footnote>
  <w:footnote w:type="continuationSeparator" w:id="1">
    <w:p w:rsidR="00937632" w:rsidRDefault="009376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7632" w:rsidRDefault="00937632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237D"/>
    <w:rsid w:val="000130AD"/>
    <w:rsid w:val="000255E6"/>
    <w:rsid w:val="000D3F53"/>
    <w:rsid w:val="00121B5B"/>
    <w:rsid w:val="00176CCD"/>
    <w:rsid w:val="001A7BA3"/>
    <w:rsid w:val="001E10A6"/>
    <w:rsid w:val="001E64C5"/>
    <w:rsid w:val="001F208E"/>
    <w:rsid w:val="00213379"/>
    <w:rsid w:val="00225579"/>
    <w:rsid w:val="0023502C"/>
    <w:rsid w:val="00281455"/>
    <w:rsid w:val="002A114E"/>
    <w:rsid w:val="002E1B9B"/>
    <w:rsid w:val="00321652"/>
    <w:rsid w:val="0036100C"/>
    <w:rsid w:val="00364246"/>
    <w:rsid w:val="003B1BF3"/>
    <w:rsid w:val="003D31DD"/>
    <w:rsid w:val="003F4858"/>
    <w:rsid w:val="0042320F"/>
    <w:rsid w:val="00423445"/>
    <w:rsid w:val="00445E0A"/>
    <w:rsid w:val="004716B2"/>
    <w:rsid w:val="004E0F85"/>
    <w:rsid w:val="00500415"/>
    <w:rsid w:val="005017D7"/>
    <w:rsid w:val="005213B4"/>
    <w:rsid w:val="005C42AE"/>
    <w:rsid w:val="005D3BD4"/>
    <w:rsid w:val="005E553B"/>
    <w:rsid w:val="005E749F"/>
    <w:rsid w:val="005F5B89"/>
    <w:rsid w:val="0064711B"/>
    <w:rsid w:val="006576F0"/>
    <w:rsid w:val="00685646"/>
    <w:rsid w:val="006A6808"/>
    <w:rsid w:val="006C341E"/>
    <w:rsid w:val="006E68EC"/>
    <w:rsid w:val="007331CB"/>
    <w:rsid w:val="00801FE2"/>
    <w:rsid w:val="008149AC"/>
    <w:rsid w:val="008543C3"/>
    <w:rsid w:val="008A3DF0"/>
    <w:rsid w:val="008D42F0"/>
    <w:rsid w:val="008E43CF"/>
    <w:rsid w:val="00937632"/>
    <w:rsid w:val="00940BD1"/>
    <w:rsid w:val="009770CE"/>
    <w:rsid w:val="00A05EAA"/>
    <w:rsid w:val="00A11B09"/>
    <w:rsid w:val="00A92595"/>
    <w:rsid w:val="00AD237D"/>
    <w:rsid w:val="00B30415"/>
    <w:rsid w:val="00BB23BF"/>
    <w:rsid w:val="00BC1354"/>
    <w:rsid w:val="00BE2961"/>
    <w:rsid w:val="00C748C4"/>
    <w:rsid w:val="00C752E7"/>
    <w:rsid w:val="00C765FD"/>
    <w:rsid w:val="00D15A0F"/>
    <w:rsid w:val="00D900FA"/>
    <w:rsid w:val="00DB1233"/>
    <w:rsid w:val="00DB1A73"/>
    <w:rsid w:val="00DF0D0E"/>
    <w:rsid w:val="00E70F5F"/>
    <w:rsid w:val="00F07FCF"/>
    <w:rsid w:val="00FE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7D"/>
    <w:rPr>
      <w:rFonts w:ascii="Cordia New" w:hAnsi="Cordia New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237D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7331CB"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331CB"/>
    <w:rPr>
      <w:rFonts w:ascii="Cordia New" w:hAnsi="Cordia New" w:cs="Times New Roman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AD237D"/>
    <w:pPr>
      <w:ind w:right="106" w:firstLine="1418"/>
      <w:jc w:val="both"/>
    </w:pPr>
    <w:rPr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7331CB"/>
    <w:rPr>
      <w:rFonts w:ascii="Cordia New" w:hAnsi="Cordia New" w:cs="Times New Roman"/>
      <w:sz w:val="35"/>
      <w:szCs w:val="35"/>
    </w:rPr>
  </w:style>
  <w:style w:type="paragraph" w:customStyle="1" w:styleId="CharCharCharCharCharCharCharCharChar">
    <w:name w:val="Char อักขระ Char อักขระ Char อักขระ Char อักขระ Char อักขระ Char Char Char อักขระ Char"/>
    <w:basedOn w:val="Normal"/>
    <w:uiPriority w:val="99"/>
    <w:rsid w:val="00AD237D"/>
    <w:rPr>
      <w:rFonts w:ascii="Times New Roman" w:hAnsi="Times New Roman"/>
      <w:sz w:val="24"/>
      <w:szCs w:val="24"/>
      <w:lang w:val="pl-PL" w:eastAsia="pl-PL" w:bidi="ar-SA"/>
    </w:rPr>
  </w:style>
  <w:style w:type="paragraph" w:styleId="BalloonText">
    <w:name w:val="Balloon Text"/>
    <w:basedOn w:val="Normal"/>
    <w:link w:val="BalloonTextChar"/>
    <w:uiPriority w:val="99"/>
    <w:semiHidden/>
    <w:rsid w:val="0042320F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331CB"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8E43C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</TotalTime>
  <Pages>1</Pages>
  <Words>143</Words>
  <Characters>819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        </dc:title>
  <dc:subject/>
  <dc:creator>administrator</dc:creator>
  <cp:keywords/>
  <dc:description/>
  <cp:lastModifiedBy>biotec</cp:lastModifiedBy>
  <cp:revision>8</cp:revision>
  <cp:lastPrinted>2012-05-08T08:29:00Z</cp:lastPrinted>
  <dcterms:created xsi:type="dcterms:W3CDTF">2016-06-20T02:57:00Z</dcterms:created>
  <dcterms:modified xsi:type="dcterms:W3CDTF">2016-08-26T02:51:00Z</dcterms:modified>
</cp:coreProperties>
</file>
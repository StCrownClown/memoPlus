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D1" w:rsidRPr="001B11B4" w:rsidRDefault="00E233D1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ab/>
      </w:r>
      <w:r w:rsidRPr="00285286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E233D1" w:rsidRPr="001B11B4" w:rsidRDefault="00E233D1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233D1" w:rsidRPr="001B11B4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233D1" w:rsidRPr="001B11B4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E233D1" w:rsidRPr="001B11B4">
        <w:trPr>
          <w:cantSplit/>
        </w:trPr>
        <w:tc>
          <w:tcPr>
            <w:tcW w:w="8613" w:type="dxa"/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1B11B4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1B11B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1B11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233D1" w:rsidRPr="001B11B4" w:rsidRDefault="00E233D1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233D1" w:rsidRPr="001B11B4">
        <w:trPr>
          <w:cantSplit/>
        </w:trPr>
        <w:tc>
          <w:tcPr>
            <w:tcW w:w="8613" w:type="dxa"/>
          </w:tcPr>
          <w:p w:rsidR="00E233D1" w:rsidRPr="001B11B4" w:rsidRDefault="00E233D1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233D1" w:rsidRPr="001B11B4" w:rsidRDefault="00E233D1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E233D1" w:rsidRPr="001B11B4">
        <w:trPr>
          <w:cantSplit/>
        </w:trPr>
        <w:tc>
          <w:tcPr>
            <w:tcW w:w="3936" w:type="dxa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E233D1" w:rsidRPr="001B11B4">
        <w:trPr>
          <w:cantSplit/>
        </w:trPr>
        <w:tc>
          <w:tcPr>
            <w:tcW w:w="8613" w:type="dxa"/>
            <w:gridSpan w:val="2"/>
          </w:tcPr>
          <w:p w:rsidR="00E233D1" w:rsidRPr="001B11B4" w:rsidRDefault="00E233D1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E233D1" w:rsidRPr="001B11B4">
        <w:trPr>
          <w:cantSplit/>
        </w:trPr>
        <w:tc>
          <w:tcPr>
            <w:tcW w:w="8613" w:type="dxa"/>
            <w:gridSpan w:val="2"/>
          </w:tcPr>
          <w:p w:rsidR="00E233D1" w:rsidRPr="001B11B4" w:rsidRDefault="00E233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11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1B11B4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E233D1" w:rsidRPr="001B11B4" w:rsidRDefault="00E233D1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>ห้องปฏิบัติการเทคโนโลยีชีวภาพกุ้ง </w:t>
      </w:r>
      <w:r w:rsidRPr="001B11B4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1B11B4">
        <w:rPr>
          <w:rFonts w:ascii="TH SarabunPSK" w:hAnsi="TH SarabunPSK" w:cs="TH SarabunPSK"/>
          <w:sz w:val="32"/>
          <w:szCs w:val="32"/>
        </w:rPr>
        <w:t xml:space="preserve"> -  </w:t>
      </w:r>
      <w:r w:rsidRPr="001B11B4">
        <w:rPr>
          <w:rFonts w:ascii="TH SarabunPSK" w:hAnsi="TH SarabunPSK" w:cs="TH SarabunPSK"/>
          <w:sz w:val="32"/>
          <w:szCs w:val="32"/>
          <w:cs/>
        </w:rPr>
        <w:t>โดย</w:t>
      </w:r>
      <w:r w:rsidRPr="001B11B4">
        <w:rPr>
          <w:rFonts w:ascii="TH SarabunPSK" w:hAnsi="TH SarabunPSK" w:cs="TH SarabunPSK"/>
          <w:sz w:val="32"/>
          <w:szCs w:val="32"/>
        </w:rPr>
        <w:t xml:space="preserve">  </w:t>
      </w:r>
      <w:r w:rsidRPr="001B11B4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E233D1" w:rsidRPr="001B11B4" w:rsidRDefault="00E233D1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1B11B4">
        <w:rPr>
          <w:rFonts w:ascii="TH SarabunPSK" w:hAnsi="TH SarabunPSK" w:cs="TH SarabunPSK"/>
          <w:sz w:val="32"/>
          <w:szCs w:val="32"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Default="00E233D1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Pr="001B11B4" w:rsidRDefault="00E233D1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</w:rPr>
        <w:t/>
      </w: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>โทร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B11B4">
        <w:rPr>
          <w:rFonts w:ascii="TH SarabunPSK" w:hAnsi="TH SarabunPSK" w:cs="TH SarabunPSK"/>
          <w:sz w:val="32"/>
          <w:szCs w:val="32"/>
        </w:rPr>
        <w:t xml:space="preserve">0 2564 6700 </w:t>
      </w:r>
      <w:r w:rsidRPr="001B11B4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 w:rsidRPr="001B11B4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E233D1" w:rsidRPr="001B11B4" w:rsidRDefault="00E233D1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1B11B4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1B11B4">
        <w:rPr>
          <w:rFonts w:ascii="TH SarabunPSK" w:hAnsi="TH SarabunPSK" w:cs="TH SarabunPSK"/>
          <w:sz w:val="32"/>
          <w:szCs w:val="32"/>
        </w:rPr>
        <w:t>0 2564 </w:t>
      </w: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E233D1" w:rsidRPr="001B11B4" w:rsidRDefault="00E233D1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233D1" w:rsidRPr="001B11B4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3D1" w:rsidRDefault="00E233D1">
      <w:r>
        <w:separator/>
      </w:r>
    </w:p>
  </w:endnote>
  <w:endnote w:type="continuationSeparator" w:id="1">
    <w:p w:rsidR="00E233D1" w:rsidRDefault="00E23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3D1" w:rsidRDefault="00E233D1">
      <w:r>
        <w:separator/>
      </w:r>
    </w:p>
  </w:footnote>
  <w:footnote w:type="continuationSeparator" w:id="1">
    <w:p w:rsidR="00E233D1" w:rsidRDefault="00E23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85286"/>
    <w:rsid w:val="002A69F8"/>
    <w:rsid w:val="002F53B4"/>
    <w:rsid w:val="00312F17"/>
    <w:rsid w:val="00313CDC"/>
    <w:rsid w:val="00314378"/>
    <w:rsid w:val="00360B30"/>
    <w:rsid w:val="00367A00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3B1C"/>
    <w:rsid w:val="006369B2"/>
    <w:rsid w:val="00675142"/>
    <w:rsid w:val="006F1EB3"/>
    <w:rsid w:val="006F21C0"/>
    <w:rsid w:val="00730F91"/>
    <w:rsid w:val="007332B8"/>
    <w:rsid w:val="00735552"/>
    <w:rsid w:val="007427BC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E05B0F"/>
    <w:rsid w:val="00E233D1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17</TotalTime>
  <Pages>1</Pages>
  <Words>117</Words>
  <Characters>668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4</cp:revision>
  <cp:lastPrinted>2016-03-14T09:28:00Z</cp:lastPrinted>
  <dcterms:created xsi:type="dcterms:W3CDTF">2016-06-17T07:49:00Z</dcterms:created>
  <dcterms:modified xsi:type="dcterms:W3CDTF">2016-08-24T03:31:00Z</dcterms:modified>
</cp:coreProperties>
</file>
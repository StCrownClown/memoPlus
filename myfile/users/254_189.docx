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21 ธันวาคม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มหาวิทยาลัยศิลปากร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มหาวิทยาลัยศิลปากร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6813/09355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20 ธันวาคม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มหาวิทยาลัยศิลปากร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ดร.บุญเฮียง พรมดอนกอย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23 ธันวาคม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13:30 - 13:30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มหาวิทยาลัยศิลปากร วิทยาเขตพระราชวังสนามจันทร์ จ. นครปฐม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บุญเฮียง พรมดอนกอย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อาจาร์ยพิเศษ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
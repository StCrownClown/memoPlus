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6 กุมภาพันธ์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ผู้อำนวยการ สถาบันพัฒนาและฝึกอบรมโรงงานต้นแบบ มหาวิทยาลัยเทคโนโลยีระจอมเกล้าธนบุรี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มหาวิทยาลัยเทคโนโลยีพระจอมเกล้าธนบุรี (บางขุนเทียน)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5808/สรบ./108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19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มหาวิทยาลัยเทคโนโลยีพระจอมเกล้าธนบุรี (บางขุนเทียน)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ดร.วีระวัฒน์ แช่มปรีดา ผู้อำนวยการหน่วยวิจัยเทคโนโลยีชีวภาพจุลินทรีย์และชีวเคมีภัณฑ์ 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วิทยากรบรรยายในหัวข้อเรื่อง "Overview on Bioethanol Production"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28 กุมภาพันธ์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14:30 - 14:30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ศูนย์นิทรรศการและการประชุมไบเทค บางนา กรุงเทพมหานคร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วีระวัฒน์ แช่มปรีดา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
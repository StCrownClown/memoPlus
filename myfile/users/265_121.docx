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30 มีนาคม 2560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บริษัท เอ.ซี.เอส.ซีนอน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เอ.ซี.เอส.ซีนอน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11620.20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หนึ่งหมื่นหนึ่งพันหกร้อยยี่สิบบาทยี่สิบสตางค์)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20 ธันวาคม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60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28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225105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24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8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เอ.ซี.เอส.ซีนอน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8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185.92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หนึ่งร้อยแปดสิบห้าบาทเก้าสิบสองสตางค์)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(นายชัยสิทธิ์ สิริมิลินท์)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3111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
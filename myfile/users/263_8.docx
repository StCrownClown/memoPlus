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092" w:rsidRPr="00FF27ED" w:rsidRDefault="00055092" w:rsidP="00B6469B">
      <w:pPr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ที่  วท 5402/</w:t>
      </w:r>
    </w:p>
    <w:p w:rsidR="00055092" w:rsidRPr="00FF27ED" w:rsidRDefault="00055092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pStyle w:val="Header"/>
        <w:tabs>
          <w:tab w:val="clear" w:pos="4320"/>
          <w:tab w:val="clear" w:pos="8640"/>
        </w:tabs>
        <w:ind w:left="2340"/>
        <w:jc w:val="center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>4 พฤศจิกายน 2559</w:t>
      </w:r>
    </w:p>
    <w:p w:rsidR="00055092" w:rsidRPr="00FF27ED" w:rsidRDefault="00055092" w:rsidP="00B6469B">
      <w:pPr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B6469B">
      <w:pPr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เรื่อง  ขอซื้อบัตรโดยสารเครื่องบิน</w:t>
      </w:r>
    </w:p>
    <w:p w:rsidR="00055092" w:rsidRPr="00FF27ED" w:rsidRDefault="00055092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  <w:cs/>
        </w:rPr>
      </w:pPr>
    </w:p>
    <w:p w:rsidR="00055092" w:rsidRPr="00FF27ED" w:rsidRDefault="00055092" w:rsidP="00B6469B">
      <w:pPr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เรียน  ผู้จัดการบริษัท การบินไทย จำกัด </w:t>
      </w:r>
      <w:r w:rsidRPr="00FF27ED">
        <w:rPr>
          <w:rFonts w:ascii="TH SarabunPSK" w:hAnsi="TH SarabunPSK" w:cs="TH SarabunPSK"/>
          <w:sz w:val="32"/>
          <w:szCs w:val="32"/>
        </w:rPr>
        <w:t>(</w:t>
      </w:r>
      <w:r w:rsidRPr="00FF27ED">
        <w:rPr>
          <w:rFonts w:ascii="TH SarabunPSK" w:hAnsi="TH SarabunPSK" w:cs="TH SarabunPSK"/>
          <w:sz w:val="32"/>
          <w:szCs w:val="32"/>
          <w:cs/>
        </w:rPr>
        <w:t>มหาชน</w:t>
      </w:r>
      <w:r w:rsidRPr="00FF27ED">
        <w:rPr>
          <w:rFonts w:ascii="TH SarabunPSK" w:hAnsi="TH SarabunPSK" w:cs="TH SarabunPSK"/>
          <w:sz w:val="32"/>
          <w:szCs w:val="32"/>
        </w:rPr>
        <w:t>)</w:t>
      </w:r>
    </w:p>
    <w:p w:rsidR="00055092" w:rsidRPr="00FF27ED" w:rsidRDefault="00055092" w:rsidP="00FF27ED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pStyle w:val="BodyText"/>
        <w:ind w:firstLine="720"/>
        <w:jc w:val="thaiDistribute"/>
        <w:rPr>
          <w:rFonts w:ascii="TH SarabunPSK" w:hAnsi="TH SarabunPSK" w:cs="TH SarabunPSK"/>
        </w:rPr>
      </w:pPr>
      <w:r w:rsidRPr="00FF27ED">
        <w:rPr>
          <w:rFonts w:ascii="TH SarabunPSK" w:hAnsi="TH SarabunPSK" w:cs="TH SarabunPSK"/>
          <w:cs/>
        </w:rPr>
        <w:t>ด้วย สำนักงานพัฒนาวิทยาศาสตร์และเทคโนโลยีแห่งชาติ โดยศูนย์พันธุวิศวกรรมและ</w:t>
      </w:r>
      <w:r w:rsidRPr="00FF27ED">
        <w:rPr>
          <w:rFonts w:ascii="TH SarabunPSK" w:hAnsi="TH SarabunPSK" w:cs="TH SarabunPSK"/>
          <w:spacing w:val="-4"/>
          <w:cs/>
        </w:rPr>
        <w:t>เทคโนโลยีชีวภาพแห่งชาติ มีความประสงค์จะซื้อบัตรโดยสารเครื่องบินชั้น</w:t>
      </w:r>
      <w:r w:rsidRPr="00FF27ED">
        <w:rPr>
          <w:rFonts w:ascii="TH SarabunPSK" w:hAnsi="TH SarabunPSK" w:cs="TH SarabunPSK"/>
        </w:rPr>
        <w:t>ประหยัด</w:t>
      </w:r>
      <w:r w:rsidRPr="00FF27ED">
        <w:rPr>
          <w:rFonts w:ascii="TH SarabunPSK" w:hAnsi="TH SarabunPSK" w:cs="TH SarabunPSK"/>
          <w:spacing w:val="-4"/>
          <w:cs/>
        </w:rPr>
        <w:t xml:space="preserve">ให้แก่ </w:t>
      </w:r>
      <w:r w:rsidRPr="00FF27ED">
        <w:rPr>
          <w:rFonts w:ascii="TH SarabunPSK" w:hAnsi="TH SarabunPSK" w:cs="TH SarabunPSK"/>
        </w:rPr>
        <w:t>นางสาว</w:t>
      </w:r>
      <w:r w:rsidRPr="00FF27ED">
        <w:rPr>
          <w:rFonts w:ascii="TH SarabunPSK" w:hAnsi="TH SarabunPSK" w:cs="TH SarabunPSK"/>
          <w:spacing w:val="-4"/>
          <w:cs/>
        </w:rPr>
        <w:t xml:space="preserve"> </w:t>
      </w:r>
      <w:r w:rsidRPr="00FF27ED">
        <w:rPr>
          <w:rFonts w:ascii="TH SarabunPSK" w:hAnsi="TH SarabunPSK" w:cs="TH SarabunPSK"/>
        </w:rPr>
        <w:t>นิศรา การุณอุทัยศิริ </w:t>
      </w:r>
      <w:r w:rsidRPr="00FF27ED">
        <w:rPr>
          <w:rFonts w:ascii="TH SarabunPSK" w:hAnsi="TH SarabunPSK" w:cs="TH SarabunPSK"/>
          <w:spacing w:val="-4"/>
          <w:cs/>
        </w:rPr>
        <w:t xml:space="preserve"> </w:t>
      </w:r>
      <w:r w:rsidRPr="00FF27ED">
        <w:rPr>
          <w:rFonts w:ascii="TH SarabunPSK" w:hAnsi="TH SarabunPSK" w:cs="TH SarabunPSK"/>
        </w:rPr>
        <w:t>(Ms.</w:t>
      </w:r>
      <w:r w:rsidRPr="00FF27ED">
        <w:rPr>
          <w:rFonts w:ascii="TH SarabunPSK" w:hAnsi="TH SarabunPSK" w:cs="TH SarabunPSK"/>
          <w:spacing w:val="-4"/>
          <w:cs/>
        </w:rPr>
        <w:t xml:space="preserve"> </w:t>
      </w:r>
      <w:r w:rsidRPr="00FF27ED">
        <w:rPr>
          <w:rFonts w:ascii="TH SarabunPSK" w:hAnsi="TH SarabunPSK" w:cs="TH SarabunPSK"/>
        </w:rPr>
        <w:t>Nitsara Karoonuthaisiri </w:t>
      </w:r>
      <w:r w:rsidRPr="00FF27ED">
        <w:rPr>
          <w:rFonts w:ascii="TH SarabunPSK" w:hAnsi="TH SarabunPSK" w:cs="TH SarabunPSK"/>
          <w:cs/>
        </w:rPr>
        <w:t>)</w:t>
      </w:r>
      <w:r w:rsidRPr="00FF27ED">
        <w:rPr>
          <w:rFonts w:ascii="TH SarabunPSK" w:hAnsi="TH SarabunPSK" w:cs="TH SarabunPSK"/>
        </w:rPr>
        <w:t xml:space="preserve"> </w:t>
      </w:r>
      <w:r w:rsidRPr="00FF27ED">
        <w:rPr>
          <w:rFonts w:ascii="TH SarabunPSK" w:hAnsi="TH SarabunPSK" w:cs="TH SarabunPSK"/>
          <w:cs/>
        </w:rPr>
        <w:t xml:space="preserve">ตำแหน่ง </w:t>
      </w:r>
      <w:r w:rsidRPr="00FF27ED">
        <w:rPr>
          <w:rFonts w:ascii="TH SarabunPSK" w:hAnsi="TH SarabunPSK" w:cs="TH SarabunPSK"/>
        </w:rPr>
        <w:t xml:space="preserve">ผู้อำนวยการหน่วยวิจัยเทคโนโลยีการตรวจวินิจฉัยทางชีวภาพ  </w:t>
      </w:r>
      <w:r w:rsidRPr="00FF27ED">
        <w:rPr>
          <w:rFonts w:ascii="TH SarabunPSK" w:hAnsi="TH SarabunPSK" w:cs="TH SarabunPSK"/>
          <w:cs/>
        </w:rPr>
        <w:t>ตามรายละเอียดต่อไปนี้</w:t>
      </w:r>
    </w:p>
    <w:p w:rsidR="00055092" w:rsidRPr="00FF27ED" w:rsidRDefault="00055092" w:rsidP="00B62C20">
      <w:pPr>
        <w:pStyle w:val="BodyText"/>
        <w:tabs>
          <w:tab w:val="left" w:pos="1080"/>
        </w:tabs>
        <w:ind w:firstLine="720"/>
        <w:jc w:val="thaiDistribute"/>
        <w:rPr>
          <w:rFonts w:ascii="TH SarabunPSK" w:hAnsi="TH SarabunPSK" w:cs="TH SarabunPSK"/>
        </w:rPr>
      </w:pPr>
    </w:p>
    <w:p w:rsidR="00055092" w:rsidRPr="00FF27ED" w:rsidRDefault="00055092" w:rsidP="00D5213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b/>
          <w:bCs/>
          <w:sz w:val="32"/>
          <w:szCs w:val="32"/>
        </w:rPr>
        <w:t>CODE : 5YSSAJ</w:t>
      </w:r>
    </w:p>
    <w:p w:rsidR="00055092" w:rsidRPr="00FF27ED" w:rsidRDefault="00055092" w:rsidP="00FF27E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</w:rPr>
        <w:t>17 พฤศจิกายน 2559</w:t>
      </w:r>
      <w:r w:rsidRPr="00FF27ED">
        <w:rPr>
          <w:rFonts w:ascii="TH SarabunPSK" w:hAnsi="TH SarabunPSK" w:cs="TH SarabunPSK"/>
          <w:sz w:val="32"/>
          <w:szCs w:val="32"/>
        </w:rPr>
        <w:tab/>
        <w:t>TG 410</w:t>
      </w:r>
      <w:r w:rsidRPr="00FF27ED">
        <w:rPr>
          <w:rFonts w:ascii="TH SarabunPSK" w:hAnsi="TH SarabunPSK" w:cs="TH SarabunPSK"/>
          <w:sz w:val="32"/>
          <w:szCs w:val="32"/>
        </w:rPr>
        <w:tab/>
        <w:t>21.00 น. - 22.20 น.</w:t>
      </w:r>
      <w:r w:rsidRPr="00FF27ED">
        <w:rPr>
          <w:rFonts w:ascii="TH SarabunPSK" w:hAnsi="TH SarabunPSK" w:cs="TH SarabunPSK"/>
          <w:sz w:val="32"/>
          <w:szCs w:val="32"/>
        </w:rPr>
        <w:tab/>
        <w:t>SG –</w:t>
      </w:r>
      <w:r w:rsidRPr="00FF27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F27ED">
        <w:rPr>
          <w:rFonts w:ascii="TH SarabunPSK" w:hAnsi="TH SarabunPSK" w:cs="TH SarabunPSK"/>
          <w:sz w:val="32"/>
          <w:szCs w:val="32"/>
        </w:rPr>
        <w:t>BKK</w:t>
      </w:r>
      <w:r w:rsidRPr="00FF27ED">
        <w:rPr>
          <w:rFonts w:ascii="TH SarabunPSK" w:hAnsi="TH SarabunPSK" w:cs="TH SarabunPSK"/>
          <w:sz w:val="32"/>
          <w:szCs w:val="32"/>
        </w:rPr>
        <w:tab/>
      </w:r>
    </w:p>
    <w:p w:rsidR="00055092" w:rsidRPr="00FF27ED" w:rsidRDefault="00055092" w:rsidP="00FF27E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>15 พฤศจิกายน 2559</w:t>
      </w:r>
      <w:r w:rsidRPr="00FF27ED">
        <w:rPr>
          <w:rFonts w:ascii="TH SarabunPSK" w:hAnsi="TH SarabunPSK" w:cs="TH SarabunPSK"/>
          <w:sz w:val="32"/>
          <w:szCs w:val="32"/>
        </w:rPr>
        <w:tab/>
        <w:t>TG 403</w:t>
      </w:r>
      <w:r w:rsidRPr="00FF27ED">
        <w:rPr>
          <w:rFonts w:ascii="TH SarabunPSK" w:hAnsi="TH SarabunPSK" w:cs="TH SarabunPSK"/>
          <w:sz w:val="32"/>
          <w:szCs w:val="32"/>
        </w:rPr>
        <w:tab/>
        <w:t>8.00 น. - 11.15 น.</w:t>
      </w:r>
      <w:r w:rsidRPr="00FF27ED">
        <w:rPr>
          <w:rFonts w:ascii="TH SarabunPSK" w:hAnsi="TH SarabunPSK" w:cs="TH SarabunPSK"/>
          <w:sz w:val="32"/>
          <w:szCs w:val="32"/>
        </w:rPr>
        <w:tab/>
        <w:t>BKK – SG</w:t>
      </w:r>
    </w:p>
    <w:p w:rsidR="00055092" w:rsidRPr="00FF27ED" w:rsidRDefault="00055092" w:rsidP="00C519A7">
      <w:pPr>
        <w:pStyle w:val="BodyTextIndent"/>
        <w:tabs>
          <w:tab w:val="left" w:pos="2340"/>
          <w:tab w:val="left" w:pos="3960"/>
        </w:tabs>
        <w:ind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</w:rPr>
        <w:tab/>
      </w:r>
      <w:r w:rsidRPr="00FF27ED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:rsidR="00055092" w:rsidRPr="00FF27ED" w:rsidRDefault="00055092" w:rsidP="004F560B">
      <w:pPr>
        <w:pStyle w:val="BodyTextInden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</w:t>
      </w:r>
      <w:r>
        <w:rPr>
          <w:rFonts w:ascii="TH SarabunPSK" w:hAnsi="TH SarabunPSK" w:cs="TH SarabunPSK"/>
          <w:sz w:val="32"/>
          <w:szCs w:val="32"/>
          <w:cs/>
        </w:rPr>
        <w:t>ัตรโดยสารเครื่องบินให้สำนักงานฯ</w:t>
      </w:r>
      <w:r w:rsidRPr="00FF27ED">
        <w:rPr>
          <w:rFonts w:ascii="TH SarabunPSK" w:hAnsi="TH SarabunPSK" w:cs="TH SarabunPSK"/>
          <w:sz w:val="32"/>
          <w:szCs w:val="32"/>
          <w:cs/>
        </w:rPr>
        <w:t xml:space="preserve"> และโปรดส่งใบแจ้งหนี้  </w:t>
      </w:r>
      <w:r>
        <w:rPr>
          <w:rFonts w:ascii="TH SarabunPSK" w:hAnsi="TH SarabunPSK" w:cs="TH SarabunPSK"/>
          <w:sz w:val="32"/>
          <w:szCs w:val="32"/>
          <w:cs/>
        </w:rPr>
        <w:t xml:space="preserve">       ไปยังที่อยู่ต่อไปนี้ด้วย</w:t>
      </w:r>
      <w:r w:rsidRPr="00FF27ED">
        <w:rPr>
          <w:rFonts w:ascii="TH SarabunPSK" w:hAnsi="TH SarabunPSK" w:cs="TH SarabunPSK"/>
          <w:sz w:val="32"/>
          <w:szCs w:val="32"/>
          <w:cs/>
        </w:rPr>
        <w:t xml:space="preserve"> จักเป็นพระคุณยิ่ง</w:t>
      </w:r>
    </w:p>
    <w:p w:rsidR="00055092" w:rsidRPr="00FF27ED" w:rsidRDefault="00055092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</w:p>
    <w:p w:rsidR="00055092" w:rsidRPr="00FF27ED" w:rsidRDefault="00055092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 xml:space="preserve">113 </w:t>
      </w:r>
      <w:r w:rsidRPr="00FF27ED">
        <w:rPr>
          <w:rFonts w:ascii="TH SarabunPSK" w:hAnsi="TH SarabunPSK" w:cs="TH SarabunPSK"/>
          <w:sz w:val="32"/>
          <w:szCs w:val="32"/>
          <w:cs/>
        </w:rPr>
        <w:t>อุทยานวิทยาศาสตร์ประเทศไทย</w:t>
      </w:r>
    </w:p>
    <w:p w:rsidR="00055092" w:rsidRPr="00FF27ED" w:rsidRDefault="00055092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ถนนพหลโยธิน ตำบลคลองหนึ่ง</w:t>
      </w:r>
    </w:p>
    <w:p w:rsidR="00055092" w:rsidRPr="00FF27ED" w:rsidRDefault="00055092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อำเภอคลองหลวง จังหวัดปทุมธานี </w:t>
      </w:r>
      <w:r w:rsidRPr="00FF27ED">
        <w:rPr>
          <w:rFonts w:ascii="TH SarabunPSK" w:hAnsi="TH SarabunPSK" w:cs="TH SarabunPSK"/>
          <w:sz w:val="32"/>
          <w:szCs w:val="32"/>
        </w:rPr>
        <w:t>12120</w:t>
      </w:r>
    </w:p>
    <w:p w:rsidR="00055092" w:rsidRPr="00FF27ED" w:rsidRDefault="00055092" w:rsidP="0043515A">
      <w:pPr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055092" w:rsidRPr="00FF27ED" w:rsidRDefault="00055092" w:rsidP="004F560B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tabs>
          <w:tab w:val="center" w:pos="5387"/>
        </w:tabs>
        <w:ind w:left="2340"/>
        <w:jc w:val="center"/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tabs>
          <w:tab w:val="center" w:pos="5529"/>
        </w:tabs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</w:rPr>
        <w:t>(</w:t>
      </w:r>
      <w:r w:rsidRPr="00FF27ED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FF27ED">
        <w:rPr>
          <w:rFonts w:ascii="TH SarabunPSK" w:hAnsi="TH SarabunPSK" w:cs="TH SarabunPSK"/>
          <w:sz w:val="32"/>
          <w:szCs w:val="32"/>
        </w:rPr>
        <w:t>)</w:t>
      </w:r>
    </w:p>
    <w:p w:rsidR="00055092" w:rsidRPr="00FF27ED" w:rsidRDefault="00055092" w:rsidP="004F560B">
      <w:pPr>
        <w:tabs>
          <w:tab w:val="center" w:pos="5529"/>
        </w:tabs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 รองผู้อำนวยการ</w:t>
      </w:r>
    </w:p>
    <w:p w:rsidR="00055092" w:rsidRPr="00FF27ED" w:rsidRDefault="00055092" w:rsidP="004F560B">
      <w:pPr>
        <w:tabs>
          <w:tab w:val="center" w:pos="5529"/>
        </w:tabs>
        <w:ind w:left="2340"/>
        <w:jc w:val="center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  ศูนย์พันธุวิศวกรรมและเทคโนโลยีชีวภาพแห่งชาติ</w:t>
      </w:r>
    </w:p>
    <w:p w:rsidR="00055092" w:rsidRPr="00FF27ED" w:rsidRDefault="00055092" w:rsidP="00B6469B">
      <w:pPr>
        <w:jc w:val="both"/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>งานเลขานุการผู้บริหาร</w:t>
      </w:r>
    </w:p>
    <w:p w:rsidR="00055092" w:rsidRPr="00FF27ED" w:rsidRDefault="00055092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โทร</w:t>
      </w:r>
      <w:r w:rsidRPr="00FF27ED">
        <w:rPr>
          <w:rFonts w:ascii="TH SarabunPSK" w:hAnsi="TH SarabunPSK" w:cs="TH SarabunPSK"/>
          <w:sz w:val="32"/>
          <w:szCs w:val="32"/>
        </w:rPr>
        <w:t xml:space="preserve">.  0 2564 6700 </w:t>
      </w:r>
      <w:r w:rsidRPr="00FF27ED">
        <w:rPr>
          <w:rFonts w:ascii="TH SarabunPSK" w:hAnsi="TH SarabunPSK" w:cs="TH SarabunPSK"/>
          <w:sz w:val="32"/>
          <w:szCs w:val="32"/>
          <w:cs/>
        </w:rPr>
        <w:t>ต่อ</w:t>
      </w:r>
      <w:r w:rsidRPr="00FF27ED">
        <w:rPr>
          <w:rFonts w:ascii="TH SarabunPSK" w:hAnsi="TH SarabunPSK" w:cs="TH SarabunPSK"/>
          <w:sz w:val="32"/>
          <w:szCs w:val="32"/>
        </w:rPr>
        <w:t xml:space="preserve"> 3508 </w:t>
      </w:r>
      <w:r w:rsidRPr="00FF27ED">
        <w:rPr>
          <w:rFonts w:ascii="TH SarabunPSK" w:hAnsi="TH SarabunPSK" w:cs="TH SarabunPSK"/>
          <w:sz w:val="32"/>
          <w:szCs w:val="32"/>
          <w:cs/>
        </w:rPr>
        <w:t>(</w:t>
      </w:r>
      <w:r w:rsidRPr="00FF27ED">
        <w:rPr>
          <w:rFonts w:ascii="TH SarabunPSK" w:hAnsi="TH SarabunPSK" w:cs="TH SarabunPSK"/>
          <w:sz w:val="32"/>
          <w:szCs w:val="32"/>
        </w:rPr>
        <w:t>นางสาวสุณี ประเสริฐ</w:t>
      </w:r>
      <w:r w:rsidRPr="00FF27ED">
        <w:rPr>
          <w:rFonts w:ascii="TH SarabunPSK" w:hAnsi="TH SarabunPSK" w:cs="TH SarabunPSK"/>
          <w:sz w:val="32"/>
          <w:szCs w:val="32"/>
          <w:cs/>
        </w:rPr>
        <w:t>)</w:t>
      </w:r>
    </w:p>
    <w:p w:rsidR="00055092" w:rsidRPr="00FF27ED" w:rsidRDefault="00055092" w:rsidP="00C519A7">
      <w:pPr>
        <w:jc w:val="both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โทรสาร  </w:t>
      </w:r>
      <w:r w:rsidRPr="00FF27ED">
        <w:rPr>
          <w:rFonts w:ascii="TH SarabunPSK" w:hAnsi="TH SarabunPSK" w:cs="TH SarabunPSK"/>
          <w:sz w:val="32"/>
          <w:szCs w:val="32"/>
        </w:rPr>
        <w:t>0 2564 6705</w:t>
      </w:r>
    </w:p>
    <w:p w:rsidR="00055092" w:rsidRPr="00FF27ED" w:rsidRDefault="00055092">
      <w:pPr>
        <w:rPr>
          <w:rFonts w:ascii="TH SarabunPSK" w:hAnsi="TH SarabunPSK" w:cs="TH SarabunPSK"/>
          <w:sz w:val="32"/>
          <w:szCs w:val="32"/>
        </w:rPr>
      </w:pPr>
    </w:p>
    <w:sectPr w:rsidR="00055092" w:rsidRPr="00FF27ED" w:rsidSect="003D0BB1">
      <w:pgSz w:w="12240" w:h="15840" w:code="1"/>
      <w:pgMar w:top="1797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092" w:rsidRDefault="00055092">
      <w:r>
        <w:separator/>
      </w:r>
    </w:p>
  </w:endnote>
  <w:endnote w:type="continuationSeparator" w:id="1">
    <w:p w:rsidR="00055092" w:rsidRDefault="000550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092" w:rsidRDefault="00055092">
      <w:r>
        <w:separator/>
      </w:r>
    </w:p>
  </w:footnote>
  <w:footnote w:type="continuationSeparator" w:id="1">
    <w:p w:rsidR="00055092" w:rsidRDefault="000550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01F"/>
    <w:rsid w:val="000168B0"/>
    <w:rsid w:val="0004615F"/>
    <w:rsid w:val="00055092"/>
    <w:rsid w:val="00056833"/>
    <w:rsid w:val="00064CDB"/>
    <w:rsid w:val="00091219"/>
    <w:rsid w:val="000A7BF7"/>
    <w:rsid w:val="000C6BB8"/>
    <w:rsid w:val="000D361F"/>
    <w:rsid w:val="000E26DA"/>
    <w:rsid w:val="000F48BA"/>
    <w:rsid w:val="000F6B23"/>
    <w:rsid w:val="0014030C"/>
    <w:rsid w:val="001656E4"/>
    <w:rsid w:val="001862D2"/>
    <w:rsid w:val="00190B68"/>
    <w:rsid w:val="001B091B"/>
    <w:rsid w:val="001B376C"/>
    <w:rsid w:val="001C6910"/>
    <w:rsid w:val="001D0CB7"/>
    <w:rsid w:val="001D66B8"/>
    <w:rsid w:val="001E68C4"/>
    <w:rsid w:val="001E7315"/>
    <w:rsid w:val="001F074A"/>
    <w:rsid w:val="001F69E8"/>
    <w:rsid w:val="00201631"/>
    <w:rsid w:val="00216759"/>
    <w:rsid w:val="00240CE9"/>
    <w:rsid w:val="00256E9E"/>
    <w:rsid w:val="00257873"/>
    <w:rsid w:val="002654AA"/>
    <w:rsid w:val="0027734F"/>
    <w:rsid w:val="00293198"/>
    <w:rsid w:val="002959CC"/>
    <w:rsid w:val="002C1687"/>
    <w:rsid w:val="002E2A0C"/>
    <w:rsid w:val="002E785C"/>
    <w:rsid w:val="003016A6"/>
    <w:rsid w:val="00311C2A"/>
    <w:rsid w:val="003136D2"/>
    <w:rsid w:val="00314EDB"/>
    <w:rsid w:val="00321092"/>
    <w:rsid w:val="00351764"/>
    <w:rsid w:val="00354B1F"/>
    <w:rsid w:val="00374156"/>
    <w:rsid w:val="003770A4"/>
    <w:rsid w:val="00390512"/>
    <w:rsid w:val="003A2B40"/>
    <w:rsid w:val="003B03AF"/>
    <w:rsid w:val="003B09AE"/>
    <w:rsid w:val="003B34A5"/>
    <w:rsid w:val="003D0BB1"/>
    <w:rsid w:val="0041427C"/>
    <w:rsid w:val="00420818"/>
    <w:rsid w:val="00421AF5"/>
    <w:rsid w:val="0043515A"/>
    <w:rsid w:val="00447E46"/>
    <w:rsid w:val="004520DC"/>
    <w:rsid w:val="00462DE9"/>
    <w:rsid w:val="00476571"/>
    <w:rsid w:val="0048568F"/>
    <w:rsid w:val="00487CD3"/>
    <w:rsid w:val="004917BF"/>
    <w:rsid w:val="00494192"/>
    <w:rsid w:val="004A6762"/>
    <w:rsid w:val="004E6ED8"/>
    <w:rsid w:val="004F560B"/>
    <w:rsid w:val="004F57D2"/>
    <w:rsid w:val="005143EC"/>
    <w:rsid w:val="00514AF4"/>
    <w:rsid w:val="00524323"/>
    <w:rsid w:val="00536BFC"/>
    <w:rsid w:val="005536F6"/>
    <w:rsid w:val="00577484"/>
    <w:rsid w:val="00587A3E"/>
    <w:rsid w:val="00594356"/>
    <w:rsid w:val="00596CA8"/>
    <w:rsid w:val="005A35F5"/>
    <w:rsid w:val="005B20F3"/>
    <w:rsid w:val="006050B1"/>
    <w:rsid w:val="00606038"/>
    <w:rsid w:val="0061656A"/>
    <w:rsid w:val="006216D0"/>
    <w:rsid w:val="00625FAD"/>
    <w:rsid w:val="00644F1E"/>
    <w:rsid w:val="00664186"/>
    <w:rsid w:val="006727A3"/>
    <w:rsid w:val="00692300"/>
    <w:rsid w:val="006B2441"/>
    <w:rsid w:val="006D7415"/>
    <w:rsid w:val="0071016E"/>
    <w:rsid w:val="0071511E"/>
    <w:rsid w:val="00720F60"/>
    <w:rsid w:val="007268AF"/>
    <w:rsid w:val="00743201"/>
    <w:rsid w:val="00743E7C"/>
    <w:rsid w:val="007645E2"/>
    <w:rsid w:val="007961EC"/>
    <w:rsid w:val="00797BAF"/>
    <w:rsid w:val="007B5F0A"/>
    <w:rsid w:val="007D6CEF"/>
    <w:rsid w:val="007F1928"/>
    <w:rsid w:val="008311D6"/>
    <w:rsid w:val="00840324"/>
    <w:rsid w:val="008527D0"/>
    <w:rsid w:val="008610E1"/>
    <w:rsid w:val="00877EC4"/>
    <w:rsid w:val="00895D00"/>
    <w:rsid w:val="008B77AA"/>
    <w:rsid w:val="008C165C"/>
    <w:rsid w:val="008D5854"/>
    <w:rsid w:val="008D7AB3"/>
    <w:rsid w:val="008E6A16"/>
    <w:rsid w:val="008E7E7B"/>
    <w:rsid w:val="0090201F"/>
    <w:rsid w:val="009030C1"/>
    <w:rsid w:val="009039B5"/>
    <w:rsid w:val="0093201F"/>
    <w:rsid w:val="00961587"/>
    <w:rsid w:val="009618F0"/>
    <w:rsid w:val="0096721D"/>
    <w:rsid w:val="00967320"/>
    <w:rsid w:val="00972EE6"/>
    <w:rsid w:val="0097549B"/>
    <w:rsid w:val="009A1752"/>
    <w:rsid w:val="009B504B"/>
    <w:rsid w:val="009D688B"/>
    <w:rsid w:val="009E5261"/>
    <w:rsid w:val="009F6E46"/>
    <w:rsid w:val="00A0703C"/>
    <w:rsid w:val="00A14F0C"/>
    <w:rsid w:val="00A372B7"/>
    <w:rsid w:val="00A575A1"/>
    <w:rsid w:val="00A62EA7"/>
    <w:rsid w:val="00A7739E"/>
    <w:rsid w:val="00A90B27"/>
    <w:rsid w:val="00A9139E"/>
    <w:rsid w:val="00AA3E39"/>
    <w:rsid w:val="00AC7849"/>
    <w:rsid w:val="00B4322F"/>
    <w:rsid w:val="00B53F9C"/>
    <w:rsid w:val="00B6036A"/>
    <w:rsid w:val="00B62C20"/>
    <w:rsid w:val="00B6469B"/>
    <w:rsid w:val="00B759C7"/>
    <w:rsid w:val="00BD40F8"/>
    <w:rsid w:val="00BE47DD"/>
    <w:rsid w:val="00BE50B3"/>
    <w:rsid w:val="00BE570A"/>
    <w:rsid w:val="00C01E04"/>
    <w:rsid w:val="00C2499F"/>
    <w:rsid w:val="00C34A2E"/>
    <w:rsid w:val="00C519A7"/>
    <w:rsid w:val="00C53138"/>
    <w:rsid w:val="00C54757"/>
    <w:rsid w:val="00C862E4"/>
    <w:rsid w:val="00C97F63"/>
    <w:rsid w:val="00CB5D26"/>
    <w:rsid w:val="00CD0DB2"/>
    <w:rsid w:val="00CD744C"/>
    <w:rsid w:val="00CE4CBF"/>
    <w:rsid w:val="00D15394"/>
    <w:rsid w:val="00D3006E"/>
    <w:rsid w:val="00D44B86"/>
    <w:rsid w:val="00D5213F"/>
    <w:rsid w:val="00D55479"/>
    <w:rsid w:val="00D603DD"/>
    <w:rsid w:val="00D60A0A"/>
    <w:rsid w:val="00D62F9B"/>
    <w:rsid w:val="00D67482"/>
    <w:rsid w:val="00DA39A2"/>
    <w:rsid w:val="00DA3AC6"/>
    <w:rsid w:val="00DA4F05"/>
    <w:rsid w:val="00DB2980"/>
    <w:rsid w:val="00DB2C1B"/>
    <w:rsid w:val="00DC1965"/>
    <w:rsid w:val="00DD1E75"/>
    <w:rsid w:val="00DD69E8"/>
    <w:rsid w:val="00DD77B0"/>
    <w:rsid w:val="00DE1396"/>
    <w:rsid w:val="00DF2C26"/>
    <w:rsid w:val="00E204BC"/>
    <w:rsid w:val="00E205E4"/>
    <w:rsid w:val="00E751B3"/>
    <w:rsid w:val="00E76CD7"/>
    <w:rsid w:val="00E91988"/>
    <w:rsid w:val="00E97ED6"/>
    <w:rsid w:val="00EC766C"/>
    <w:rsid w:val="00EF343B"/>
    <w:rsid w:val="00F249D9"/>
    <w:rsid w:val="00F41C6D"/>
    <w:rsid w:val="00F74C56"/>
    <w:rsid w:val="00F96818"/>
    <w:rsid w:val="00FA5B8D"/>
    <w:rsid w:val="00FB02C3"/>
    <w:rsid w:val="00FD20B2"/>
    <w:rsid w:val="00FD2FCA"/>
    <w:rsid w:val="00FE1CA0"/>
    <w:rsid w:val="00FF2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F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2499F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A5B8D"/>
    <w:rPr>
      <w:rFonts w:cs="Cordia New"/>
      <w:sz w:val="30"/>
      <w:szCs w:val="30"/>
    </w:rPr>
  </w:style>
  <w:style w:type="paragraph" w:styleId="Header">
    <w:name w:val="header"/>
    <w:basedOn w:val="Normal"/>
    <w:link w:val="HeaderChar"/>
    <w:uiPriority w:val="99"/>
    <w:rsid w:val="00C2499F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A5B8D"/>
    <w:rPr>
      <w:rFonts w:cs="Cordia New"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rsid w:val="00C2499F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FA5B8D"/>
    <w:rPr>
      <w:rFonts w:cs="Cordia New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rsid w:val="00D6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FA5B8D"/>
    <w:rPr>
      <w:rFonts w:ascii="Courier New" w:hAnsi="Courier New" w:cs="Times New Roman"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rsid w:val="00C519A7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5B8D"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50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2</Pages>
  <Words>157</Words>
  <Characters>897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jaruwanp</dc:creator>
  <cp:keywords/>
  <dc:description/>
  <cp:lastModifiedBy>biotec</cp:lastModifiedBy>
  <cp:revision>10</cp:revision>
  <cp:lastPrinted>2016-03-08T08:35:00Z</cp:lastPrinted>
  <dcterms:created xsi:type="dcterms:W3CDTF">2016-06-20T04:15:00Z</dcterms:created>
  <dcterms:modified xsi:type="dcterms:W3CDTF">2016-07-14T04:44:00Z</dcterms:modified>
</cp:coreProperties>
</file>
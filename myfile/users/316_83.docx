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96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b/>
          <w:bCs/>
          <w:color w:val="333333"/>
          <w:sz w:val="32"/>
          <w:szCs w:val="32"/>
          <w:cs/>
        </w:rPr>
        <w:t>เอกสารทดสอบ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ช่องเล็ก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{ValueXX}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111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222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{NumXX}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บาท(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{NumtextXX})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(1)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333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บาท(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444)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(2)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555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บาท(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666)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{NumENXX} baht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{NumtextENXX})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777 baht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888)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999 baht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000)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Date ENG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{DateENXX} 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111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222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วันที่ภาษาไทย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{DateXX} 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333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444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SelectuserXX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SelectuserENXX 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#{selectUSER01}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SelectdatesXX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SelectdatesENXX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#{selectDATESen02}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SelectplaceXX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SelectplaceENXX</w:t>
      </w:r>
    </w:p>
    <w:p w:rsidR="00802096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#{SElectPLACE01}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#{SELECTplaceen02}</w:t>
      </w:r>
    </w:p>
    <w:p w:rsidR="00802096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ใช้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{Checkbox ตามด้วยตัวเลข 2 ตัว }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เช่น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{Checkbox01}, # {Checkbox02}, ..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01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02</w:t>
      </w:r>
    </w:p>
    <w:p w:rsidR="00802096" w:rsidRPr="0054673E" w:rsidRDefault="00802096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sectPr w:rsidR="00802096" w:rsidRPr="0054673E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096" w:rsidRDefault="00802096">
      <w:r>
        <w:separator/>
      </w:r>
    </w:p>
  </w:endnote>
  <w:endnote w:type="continuationSeparator" w:id="1">
    <w:p w:rsidR="00802096" w:rsidRDefault="00802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096" w:rsidRDefault="00802096">
      <w:r>
        <w:separator/>
      </w:r>
    </w:p>
  </w:footnote>
  <w:footnote w:type="continuationSeparator" w:id="1">
    <w:p w:rsidR="00802096" w:rsidRDefault="008020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096" w:rsidRDefault="00802096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278C8"/>
    <w:rsid w:val="000C3614"/>
    <w:rsid w:val="000C7C2D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94BC8"/>
    <w:rsid w:val="001A68EB"/>
    <w:rsid w:val="001A7BA3"/>
    <w:rsid w:val="001B2476"/>
    <w:rsid w:val="001B6B3E"/>
    <w:rsid w:val="001C17CB"/>
    <w:rsid w:val="001E10A6"/>
    <w:rsid w:val="001E11A2"/>
    <w:rsid w:val="001E64C5"/>
    <w:rsid w:val="0020143A"/>
    <w:rsid w:val="00213379"/>
    <w:rsid w:val="00216B27"/>
    <w:rsid w:val="00217552"/>
    <w:rsid w:val="00225579"/>
    <w:rsid w:val="0023502C"/>
    <w:rsid w:val="00242732"/>
    <w:rsid w:val="002516EB"/>
    <w:rsid w:val="00260F2D"/>
    <w:rsid w:val="002621FB"/>
    <w:rsid w:val="00264608"/>
    <w:rsid w:val="00281455"/>
    <w:rsid w:val="00294020"/>
    <w:rsid w:val="0029701E"/>
    <w:rsid w:val="002A114E"/>
    <w:rsid w:val="002B55EA"/>
    <w:rsid w:val="002C3DA8"/>
    <w:rsid w:val="002D2CF5"/>
    <w:rsid w:val="002E1B9B"/>
    <w:rsid w:val="002E3850"/>
    <w:rsid w:val="002F04DC"/>
    <w:rsid w:val="002F6326"/>
    <w:rsid w:val="003158FC"/>
    <w:rsid w:val="00321652"/>
    <w:rsid w:val="003233D0"/>
    <w:rsid w:val="003238F4"/>
    <w:rsid w:val="00325C45"/>
    <w:rsid w:val="0036100C"/>
    <w:rsid w:val="00364246"/>
    <w:rsid w:val="003845A8"/>
    <w:rsid w:val="00385070"/>
    <w:rsid w:val="003B1BF3"/>
    <w:rsid w:val="003D31DD"/>
    <w:rsid w:val="003E090F"/>
    <w:rsid w:val="003E116B"/>
    <w:rsid w:val="003E4F60"/>
    <w:rsid w:val="003E6988"/>
    <w:rsid w:val="0040138E"/>
    <w:rsid w:val="00417557"/>
    <w:rsid w:val="0042320F"/>
    <w:rsid w:val="00423445"/>
    <w:rsid w:val="00432F0C"/>
    <w:rsid w:val="00442916"/>
    <w:rsid w:val="00445E0A"/>
    <w:rsid w:val="004623D4"/>
    <w:rsid w:val="004716B2"/>
    <w:rsid w:val="00482618"/>
    <w:rsid w:val="00485ECD"/>
    <w:rsid w:val="0049023C"/>
    <w:rsid w:val="004A2699"/>
    <w:rsid w:val="004D6769"/>
    <w:rsid w:val="004E0F85"/>
    <w:rsid w:val="00500415"/>
    <w:rsid w:val="005017D7"/>
    <w:rsid w:val="00506DFE"/>
    <w:rsid w:val="00513DC0"/>
    <w:rsid w:val="005213B4"/>
    <w:rsid w:val="0052459E"/>
    <w:rsid w:val="00533E12"/>
    <w:rsid w:val="00534FCD"/>
    <w:rsid w:val="0054673E"/>
    <w:rsid w:val="00560DD7"/>
    <w:rsid w:val="00562B70"/>
    <w:rsid w:val="00574D8E"/>
    <w:rsid w:val="005C42AE"/>
    <w:rsid w:val="005C7C0D"/>
    <w:rsid w:val="005D3BD4"/>
    <w:rsid w:val="005E553B"/>
    <w:rsid w:val="005E749F"/>
    <w:rsid w:val="005F5B89"/>
    <w:rsid w:val="00600C55"/>
    <w:rsid w:val="0061547F"/>
    <w:rsid w:val="0064711B"/>
    <w:rsid w:val="006576F0"/>
    <w:rsid w:val="006774F4"/>
    <w:rsid w:val="006833CA"/>
    <w:rsid w:val="00685646"/>
    <w:rsid w:val="0068644B"/>
    <w:rsid w:val="006A6808"/>
    <w:rsid w:val="006A70AF"/>
    <w:rsid w:val="006C341E"/>
    <w:rsid w:val="006E68EC"/>
    <w:rsid w:val="006E72E6"/>
    <w:rsid w:val="0072152F"/>
    <w:rsid w:val="0072241C"/>
    <w:rsid w:val="00750EBE"/>
    <w:rsid w:val="00753459"/>
    <w:rsid w:val="00755BB7"/>
    <w:rsid w:val="007710B1"/>
    <w:rsid w:val="00775B89"/>
    <w:rsid w:val="007E6C42"/>
    <w:rsid w:val="00801FE2"/>
    <w:rsid w:val="00802096"/>
    <w:rsid w:val="008149AC"/>
    <w:rsid w:val="00816D78"/>
    <w:rsid w:val="0082509D"/>
    <w:rsid w:val="00832BEB"/>
    <w:rsid w:val="00844762"/>
    <w:rsid w:val="0084794E"/>
    <w:rsid w:val="008543C3"/>
    <w:rsid w:val="00876B40"/>
    <w:rsid w:val="00885261"/>
    <w:rsid w:val="00887A1C"/>
    <w:rsid w:val="008A214D"/>
    <w:rsid w:val="008A3DF0"/>
    <w:rsid w:val="008D3A83"/>
    <w:rsid w:val="008D42F0"/>
    <w:rsid w:val="008D4971"/>
    <w:rsid w:val="008E43CF"/>
    <w:rsid w:val="008F10D2"/>
    <w:rsid w:val="0090271B"/>
    <w:rsid w:val="009258B7"/>
    <w:rsid w:val="00940BD1"/>
    <w:rsid w:val="00961BA9"/>
    <w:rsid w:val="00976A1D"/>
    <w:rsid w:val="009770CE"/>
    <w:rsid w:val="00992250"/>
    <w:rsid w:val="009A14FB"/>
    <w:rsid w:val="009D2434"/>
    <w:rsid w:val="00A05EAA"/>
    <w:rsid w:val="00A11B09"/>
    <w:rsid w:val="00A120B6"/>
    <w:rsid w:val="00A24FC6"/>
    <w:rsid w:val="00A578B0"/>
    <w:rsid w:val="00A8131C"/>
    <w:rsid w:val="00A92595"/>
    <w:rsid w:val="00A959DD"/>
    <w:rsid w:val="00AB3688"/>
    <w:rsid w:val="00AB55AB"/>
    <w:rsid w:val="00AD237D"/>
    <w:rsid w:val="00AD430E"/>
    <w:rsid w:val="00AD43CB"/>
    <w:rsid w:val="00AE5152"/>
    <w:rsid w:val="00AF458C"/>
    <w:rsid w:val="00AF6141"/>
    <w:rsid w:val="00B242BD"/>
    <w:rsid w:val="00B30415"/>
    <w:rsid w:val="00B40327"/>
    <w:rsid w:val="00B42E3A"/>
    <w:rsid w:val="00B62935"/>
    <w:rsid w:val="00B64E1E"/>
    <w:rsid w:val="00BA58F9"/>
    <w:rsid w:val="00BB23BF"/>
    <w:rsid w:val="00BC1354"/>
    <w:rsid w:val="00BE2961"/>
    <w:rsid w:val="00BE3FCE"/>
    <w:rsid w:val="00C054C9"/>
    <w:rsid w:val="00C24DF2"/>
    <w:rsid w:val="00C3780B"/>
    <w:rsid w:val="00C45667"/>
    <w:rsid w:val="00C47336"/>
    <w:rsid w:val="00C61063"/>
    <w:rsid w:val="00C73DCD"/>
    <w:rsid w:val="00C748C4"/>
    <w:rsid w:val="00C752E7"/>
    <w:rsid w:val="00C765FD"/>
    <w:rsid w:val="00C91452"/>
    <w:rsid w:val="00CA2AF2"/>
    <w:rsid w:val="00CB16C3"/>
    <w:rsid w:val="00CC27B8"/>
    <w:rsid w:val="00CD1492"/>
    <w:rsid w:val="00D15A0F"/>
    <w:rsid w:val="00D446FA"/>
    <w:rsid w:val="00D523E9"/>
    <w:rsid w:val="00D54184"/>
    <w:rsid w:val="00D54677"/>
    <w:rsid w:val="00DB1233"/>
    <w:rsid w:val="00DB1A73"/>
    <w:rsid w:val="00DB68EA"/>
    <w:rsid w:val="00DE279A"/>
    <w:rsid w:val="00DF0D0E"/>
    <w:rsid w:val="00E14D0C"/>
    <w:rsid w:val="00E45E22"/>
    <w:rsid w:val="00E53584"/>
    <w:rsid w:val="00E578B1"/>
    <w:rsid w:val="00E70F5F"/>
    <w:rsid w:val="00E850BA"/>
    <w:rsid w:val="00EA1BB6"/>
    <w:rsid w:val="00EA1C2F"/>
    <w:rsid w:val="00EB1A5E"/>
    <w:rsid w:val="00EF47B7"/>
    <w:rsid w:val="00EF6F79"/>
    <w:rsid w:val="00F07FCF"/>
    <w:rsid w:val="00F1026B"/>
    <w:rsid w:val="00F1713C"/>
    <w:rsid w:val="00F82861"/>
    <w:rsid w:val="00FB3984"/>
    <w:rsid w:val="00FC7E1E"/>
    <w:rsid w:val="00FD05A9"/>
    <w:rsid w:val="00FE5A27"/>
    <w:rsid w:val="00FF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3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91</TotalTime>
  <Pages>2</Pages>
  <Words>120</Words>
  <Characters>688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75</cp:revision>
  <cp:lastPrinted>2012-05-08T08:29:00Z</cp:lastPrinted>
  <dcterms:created xsi:type="dcterms:W3CDTF">2016-06-20T02:57:00Z</dcterms:created>
  <dcterms:modified xsi:type="dcterms:W3CDTF">2017-07-25T10:25:00Z</dcterms:modified>
</cp:coreProperties>
</file>
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>วท 5402/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F63670" w:rsidRPr="00026BB3" w:rsidRDefault="00F63670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F63670" w:rsidRPr="00026BB3" w:rsidRDefault="00F63670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  <w:lang w:val="en-US"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 xml:space="preserve"> 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F63670" w:rsidRPr="00026BB3" w:rsidRDefault="00F63670" w:rsidP="00680560">
      <w:pPr>
        <w:pStyle w:val="a"/>
        <w:ind w:left="2268" w:right="0"/>
        <w:jc w:val="center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 xml:space="preserve">เรื่อง  ขอเชิญประชุม </w:t>
      </w: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 xml:space="preserve">เรียน 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F63670" w:rsidRPr="00026BB3" w:rsidRDefault="00F63670" w:rsidP="00452861">
      <w:pPr>
        <w:pStyle w:val="a"/>
        <w:tabs>
          <w:tab w:val="left" w:pos="1276"/>
          <w:tab w:val="left" w:pos="1560"/>
        </w:tabs>
        <w:ind w:left="1440" w:right="0" w:hanging="1275"/>
        <w:jc w:val="thaiDistribute"/>
        <w:rPr>
          <w:rFonts w:ascii="TH SarabunPSK" w:hAnsi="TH SarabunPSK" w:cs="TH SarabunPSK"/>
          <w:sz w:val="32"/>
          <w:szCs w:val="32"/>
          <w:lang w:val="en-US"/>
        </w:rPr>
      </w:pPr>
    </w:p>
    <w:p w:rsidR="00F63670" w:rsidRPr="00026BB3" w:rsidRDefault="00F63670" w:rsidP="00452861">
      <w:pPr>
        <w:pStyle w:val="a"/>
        <w:tabs>
          <w:tab w:val="left" w:pos="1276"/>
          <w:tab w:val="left" w:pos="1560"/>
        </w:tabs>
        <w:ind w:left="1440" w:right="0" w:hanging="1440"/>
        <w:jc w:val="thaiDistribute"/>
        <w:rPr>
          <w:rFonts w:ascii="TH SarabunPSK" w:hAnsi="TH SarabunPSK" w:cs="TH SarabunPSK"/>
          <w:spacing w:val="-6"/>
          <w:sz w:val="32"/>
          <w:szCs w:val="32"/>
          <w:cs/>
          <w:lang w:val="en-US"/>
        </w:rPr>
      </w:pP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>สิ่งที่ส่งมาด้วย</w:t>
      </w:r>
      <w:r w:rsidRPr="00026BB3">
        <w:rPr>
          <w:rFonts w:ascii="TH SarabunPSK" w:hAnsi="TH SarabunPSK" w:cs="TH SarabunPSK"/>
          <w:sz w:val="32"/>
          <w:szCs w:val="32"/>
          <w:lang w:val="en-US"/>
        </w:rPr>
        <w:tab/>
      </w: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>1</w:t>
      </w:r>
      <w:r w:rsidRPr="00026BB3">
        <w:rPr>
          <w:rFonts w:ascii="TH SarabunPSK" w:hAnsi="TH SarabunPSK" w:cs="TH SarabunPSK"/>
          <w:sz w:val="32"/>
          <w:szCs w:val="32"/>
          <w:lang w:val="en-US"/>
        </w:rPr>
        <w:t>.</w:t>
      </w: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 xml:space="preserve">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>ระเบียบวาระการประชุมคณะกรรมการบริหารศูนย์พันธุวิศวกรรมและเทคโนโลยีชีวภาพ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แห่งชาติ </w:t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ครั้งที่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2.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>แบบตอบรับการประชุม</w:t>
      </w: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pacing w:val="-6"/>
          <w:sz w:val="32"/>
          <w:szCs w:val="32"/>
          <w:lang w:val="en-US"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3.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รายงานการประชุมคณะกรรมการบริหารฯ ครั้งที่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 xml:space="preserve"> วันที่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F63670" w:rsidRPr="00026BB3" w:rsidRDefault="00F63670" w:rsidP="00680560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 xml:space="preserve">4. </w:t>
      </w:r>
      <w:r w:rsidRPr="00026BB3">
        <w:rPr>
          <w:rFonts w:ascii="TH SarabunPSK" w:hAnsi="TH SarabunPSK" w:cs="TH SarabunPSK"/>
          <w:spacing w:val="-6"/>
          <w:sz w:val="32"/>
          <w:szCs w:val="32"/>
          <w:cs/>
        </w:rPr>
        <w:tab/>
        <w:t>แบบรับรอง</w:t>
      </w:r>
      <w:r w:rsidRPr="00026BB3">
        <w:rPr>
          <w:rFonts w:ascii="TH SarabunPSK" w:hAnsi="TH SarabunPSK" w:cs="TH SarabunPSK"/>
          <w:sz w:val="32"/>
          <w:szCs w:val="32"/>
          <w:cs/>
        </w:rPr>
        <w:t>รายงานการประชุม</w:t>
      </w:r>
    </w:p>
    <w:p w:rsidR="00F63670" w:rsidRPr="00026BB3" w:rsidRDefault="00F63670" w:rsidP="00064EEB">
      <w:pPr>
        <w:pStyle w:val="a"/>
        <w:tabs>
          <w:tab w:val="left" w:pos="1276"/>
          <w:tab w:val="left" w:pos="1560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ab/>
      </w:r>
    </w:p>
    <w:p w:rsidR="00F63670" w:rsidRPr="00026BB3" w:rsidRDefault="00F63670" w:rsidP="00BE5B2E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ab/>
        <w:t xml:space="preserve">ด้วย ประธานคณะกรรมการบริหารศูนย์พันธุวิศวกรรมและเทคโนโลยีชีวภาพแห่งชาติ กำหนดให้มีการประชุมคณะกรรมการฯ ครั้งที่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ในวัน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เวลา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น. ณ ห้องประชุม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ตามระเบียบวาระการประชุม รายละเอียดปรากฏในสิ่งที่ส่งมาด้วยหมายเลข 1 นั้น</w:t>
      </w:r>
    </w:p>
    <w:p w:rsidR="00F63670" w:rsidRPr="00026BB3" w:rsidRDefault="00F63670" w:rsidP="00636A03">
      <w:pPr>
        <w:pStyle w:val="a"/>
        <w:tabs>
          <w:tab w:val="left" w:pos="1276"/>
        </w:tabs>
        <w:ind w:right="0"/>
        <w:jc w:val="both"/>
        <w:rPr>
          <w:rFonts w:ascii="TH SarabunPSK" w:hAnsi="TH SarabunPSK" w:cs="TH SarabunPSK"/>
          <w:sz w:val="32"/>
          <w:szCs w:val="32"/>
          <w:cs/>
        </w:rPr>
      </w:pPr>
    </w:p>
    <w:p w:rsidR="00F63670" w:rsidRPr="00026BB3" w:rsidRDefault="00F63670" w:rsidP="00550722">
      <w:pPr>
        <w:pStyle w:val="a"/>
        <w:tabs>
          <w:tab w:val="left" w:pos="1276"/>
        </w:tabs>
        <w:ind w:right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จึงเรียนมาเพื่อโปรดพิจารณาเข้าร่วมประชุมตามวัน เวลา และสถานที่ดังกล่าว ทั้งนี้โปรดกรอกแบบตอบรับการประชุม ดังรายละเอียดตามสิ่งที่ส่งมาด้วยหมายเลข 2 และแจ้งผลการพิจารณารายงานการประชุมคณะกรรมการบริหารฯ ครั้งที่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เมื่อวันที่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ดังรายละเอียดตามสิ่งที่ส่งมาด้วยหมายเลข 3 และ 4 ให้ฝ่ายเลขานุการทราบ ภายในวันที่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ด้วย จะขอบพระคุณยิ่ง </w:t>
      </w:r>
    </w:p>
    <w:p w:rsidR="00F63670" w:rsidRPr="00026BB3" w:rsidRDefault="00F63670" w:rsidP="00BE63CF">
      <w:pPr>
        <w:tabs>
          <w:tab w:val="left" w:pos="1276"/>
        </w:tabs>
        <w:ind w:left="2268"/>
        <w:jc w:val="center"/>
        <w:rPr>
          <w:rFonts w:ascii="TH SarabunPSK" w:hAnsi="TH SarabunPSK" w:cs="TH SarabunPSK"/>
          <w:spacing w:val="-6"/>
          <w:sz w:val="32"/>
          <w:szCs w:val="32"/>
          <w:cs/>
        </w:rPr>
      </w:pPr>
    </w:p>
    <w:p w:rsidR="00F63670" w:rsidRPr="00026BB3" w:rsidRDefault="00F63670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F63670" w:rsidRPr="00026BB3" w:rsidRDefault="00F63670" w:rsidP="00F91B95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F63670" w:rsidRPr="00026BB3" w:rsidRDefault="00F63670" w:rsidP="00F91B95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F63670" w:rsidRDefault="00F63670" w:rsidP="0045632C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F63670" w:rsidRDefault="00F63670" w:rsidP="0045632C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F63670" w:rsidRDefault="00F63670" w:rsidP="0045632C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lang w:val="en-US"/>
        </w:rPr>
      </w:pPr>
      <w:r>
        <w:rPr>
          <w:rFonts w:ascii="TH SarabunPSK" w:hAnsi="TH SarabunPSK" w:cs="TH SarabunPSK"/>
          <w:sz w:val="32"/>
          <w:szCs w:val="32"/>
          <w:lang w:val="en-US"/>
        </w:rPr>
        <w:t/>
      </w:r>
    </w:p>
    <w:p w:rsidR="00F63670" w:rsidRPr="00026BB3" w:rsidRDefault="00F63670" w:rsidP="00BE63CF">
      <w:pPr>
        <w:pStyle w:val="a"/>
        <w:tabs>
          <w:tab w:val="left" w:pos="1276"/>
        </w:tabs>
        <w:ind w:left="2268" w:right="0"/>
        <w:jc w:val="center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F63670" w:rsidRPr="00026BB3" w:rsidRDefault="00F63670" w:rsidP="00DC3520">
      <w:pPr>
        <w:tabs>
          <w:tab w:val="center" w:pos="5954"/>
        </w:tabs>
        <w:rPr>
          <w:rFonts w:ascii="TH SarabunPSK" w:hAnsi="TH SarabunPSK" w:cs="TH SarabunPSK"/>
          <w:sz w:val="32"/>
          <w:szCs w:val="32"/>
          <w:cs/>
        </w:rPr>
      </w:pPr>
    </w:p>
    <w:p w:rsidR="00F63670" w:rsidRPr="00026BB3" w:rsidRDefault="00F63670" w:rsidP="00320FB8">
      <w:pPr>
        <w:tabs>
          <w:tab w:val="center" w:pos="5954"/>
        </w:tabs>
        <w:ind w:right="170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p w:rsidR="00F63670" w:rsidRPr="00026BB3" w:rsidRDefault="00F63670" w:rsidP="00320FB8">
      <w:pPr>
        <w:tabs>
          <w:tab w:val="left" w:pos="851"/>
          <w:tab w:val="center" w:pos="5954"/>
        </w:tabs>
        <w:ind w:right="170"/>
        <w:rPr>
          <w:rFonts w:ascii="TH SarabunPSK" w:hAnsi="TH SarabunPSK" w:cs="TH SarabunPSK"/>
          <w:sz w:val="32"/>
          <w:szCs w:val="32"/>
          <w:cs/>
          <w:lang w:val="en-US"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026BB3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>(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  <w:r w:rsidRPr="00026BB3">
        <w:rPr>
          <w:rFonts w:ascii="TH SarabunPSK" w:hAnsi="TH SarabunPSK" w:cs="TH SarabunPSK"/>
          <w:sz w:val="32"/>
          <w:szCs w:val="32"/>
          <w:cs/>
          <w:lang w:val="en-US"/>
        </w:rPr>
        <w:t>)</w:t>
      </w:r>
    </w:p>
    <w:p w:rsidR="00F63670" w:rsidRPr="00026BB3" w:rsidRDefault="00F63670" w:rsidP="00452861">
      <w:pPr>
        <w:tabs>
          <w:tab w:val="left" w:pos="851"/>
          <w:tab w:val="center" w:pos="5954"/>
        </w:tabs>
        <w:ind w:right="170"/>
        <w:rPr>
          <w:rFonts w:ascii="TH SarabunPSK" w:hAnsi="TH SarabunPSK" w:cs="TH SarabunPSK"/>
          <w:sz w:val="32"/>
          <w:szCs w:val="32"/>
          <w:cs/>
        </w:rPr>
      </w:pPr>
      <w:r w:rsidRPr="00026BB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026BB3">
        <w:rPr>
          <w:rFonts w:ascii="TH SarabunPSK" w:hAnsi="TH SarabunPSK" w:cs="TH SarabunPSK"/>
          <w:spacing w:val="-6"/>
          <w:sz w:val="32"/>
          <w:szCs w:val="32"/>
          <w:lang w:val="en-US"/>
        </w:rPr>
        <w:t/>
      </w:r>
    </w:p>
    <w:sectPr w:rsidR="00F63670" w:rsidRPr="00026BB3" w:rsidSect="00452861">
      <w:pgSz w:w="11907" w:h="16840" w:code="9"/>
      <w:pgMar w:top="1797" w:right="1440" w:bottom="1440" w:left="1797" w:header="720" w:footer="720" w:gutter="0"/>
      <w:paperSrc w:first="15" w:other="15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3670" w:rsidRDefault="00F63670">
      <w:pPr>
        <w:rPr>
          <w:rFonts w:cs="Times New Roman"/>
          <w:cs/>
        </w:rPr>
      </w:pPr>
      <w:r>
        <w:separator/>
      </w:r>
    </w:p>
  </w:endnote>
  <w:endnote w:type="continuationSeparator" w:id="1">
    <w:p w:rsidR="00F63670" w:rsidRDefault="00F63670">
      <w:pPr>
        <w:rPr>
          <w:rFonts w:cs="Times New Roman"/>
          <w:cs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Eleanor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3670" w:rsidRDefault="00F63670">
      <w:pPr>
        <w:rPr>
          <w:rFonts w:cs="Times New Roman"/>
          <w:cs/>
        </w:rPr>
      </w:pPr>
      <w:r>
        <w:separator/>
      </w:r>
    </w:p>
  </w:footnote>
  <w:footnote w:type="continuationSeparator" w:id="1">
    <w:p w:rsidR="00F63670" w:rsidRDefault="00F63670">
      <w:pPr>
        <w:rPr>
          <w:rFonts w:cs="Times New Roman"/>
          <w:cs/>
        </w:rPr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9B6AE9"/>
    <w:multiLevelType w:val="hybridMultilevel"/>
    <w:tmpl w:val="8F66BA94"/>
    <w:lvl w:ilvl="0" w:tplc="909660FE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abstractNum w:abstractNumId="1">
    <w:nsid w:val="59F14E81"/>
    <w:multiLevelType w:val="singleLevel"/>
    <w:tmpl w:val="C6A2B7E0"/>
    <w:lvl w:ilvl="0">
      <w:start w:val="2"/>
      <w:numFmt w:val="decimal"/>
      <w:lvlText w:val="%1. "/>
      <w:legacy w:legacy="1" w:legacySpace="0" w:legacyIndent="283"/>
      <w:lvlJc w:val="left"/>
      <w:pPr>
        <w:ind w:left="1558" w:hanging="283"/>
      </w:pPr>
      <w:rPr>
        <w:rFonts w:ascii="Times New Roman" w:hAnsi="Times New Roman" w:cs="IEleanor" w:hint="default"/>
        <w:sz w:val="30"/>
        <w:szCs w:val="30"/>
      </w:rPr>
    </w:lvl>
  </w:abstractNum>
  <w:abstractNum w:abstractNumId="2">
    <w:nsid w:val="5AF23D1D"/>
    <w:multiLevelType w:val="multilevel"/>
    <w:tmpl w:val="37008CCE"/>
    <w:lvl w:ilvl="0">
      <w:start w:val="2"/>
      <w:numFmt w:val="decimal"/>
      <w:lvlText w:val="%1."/>
      <w:lvlJc w:val="left"/>
      <w:pPr>
        <w:tabs>
          <w:tab w:val="num" w:pos="1635"/>
        </w:tabs>
        <w:ind w:left="1635" w:hanging="360"/>
      </w:pPr>
      <w:rPr>
        <w:rFonts w:cs="Times New Roman" w:hint="cs"/>
      </w:rPr>
    </w:lvl>
    <w:lvl w:ilvl="1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mailMerge>
    <w:mainDocumentType w:val="formLetters"/>
    <w:linkToQuery/>
    <w:dataType w:val="textFile"/>
    <w:query w:val="SELECT * FROM S:\Share-Office\01 Executive Meeting\กก. บริหาร\ชุด 58-60\หนังสือเชิญ\Name_Board BIOTEC.doc"/>
    <w:odso/>
  </w:mailMerge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A57CB"/>
    <w:rsid w:val="00003CB1"/>
    <w:rsid w:val="0000754E"/>
    <w:rsid w:val="00012C30"/>
    <w:rsid w:val="00015880"/>
    <w:rsid w:val="00021C37"/>
    <w:rsid w:val="00026BB3"/>
    <w:rsid w:val="000324B6"/>
    <w:rsid w:val="0003437C"/>
    <w:rsid w:val="00037036"/>
    <w:rsid w:val="00043DA2"/>
    <w:rsid w:val="0006090E"/>
    <w:rsid w:val="000627E6"/>
    <w:rsid w:val="00064EEB"/>
    <w:rsid w:val="00076EEB"/>
    <w:rsid w:val="000804ED"/>
    <w:rsid w:val="0008153F"/>
    <w:rsid w:val="000860C7"/>
    <w:rsid w:val="0008676C"/>
    <w:rsid w:val="00086E95"/>
    <w:rsid w:val="00097584"/>
    <w:rsid w:val="000B10EB"/>
    <w:rsid w:val="000C1B37"/>
    <w:rsid w:val="000C53FE"/>
    <w:rsid w:val="000C627C"/>
    <w:rsid w:val="000C77DC"/>
    <w:rsid w:val="000D3FB3"/>
    <w:rsid w:val="000E638E"/>
    <w:rsid w:val="000E7F09"/>
    <w:rsid w:val="00101320"/>
    <w:rsid w:val="001302CE"/>
    <w:rsid w:val="001324AC"/>
    <w:rsid w:val="00133130"/>
    <w:rsid w:val="001365F1"/>
    <w:rsid w:val="0015674B"/>
    <w:rsid w:val="001748DE"/>
    <w:rsid w:val="001823FD"/>
    <w:rsid w:val="001833B1"/>
    <w:rsid w:val="001A57CB"/>
    <w:rsid w:val="001A5ADA"/>
    <w:rsid w:val="001A6428"/>
    <w:rsid w:val="001A70F6"/>
    <w:rsid w:val="001B56AF"/>
    <w:rsid w:val="001B5A4E"/>
    <w:rsid w:val="001C5F07"/>
    <w:rsid w:val="001C6DB9"/>
    <w:rsid w:val="001C7B15"/>
    <w:rsid w:val="001D4DBD"/>
    <w:rsid w:val="001F3573"/>
    <w:rsid w:val="001F57F3"/>
    <w:rsid w:val="00207565"/>
    <w:rsid w:val="00216E30"/>
    <w:rsid w:val="00217B71"/>
    <w:rsid w:val="002203EA"/>
    <w:rsid w:val="00225118"/>
    <w:rsid w:val="00231DD1"/>
    <w:rsid w:val="00240A76"/>
    <w:rsid w:val="00255043"/>
    <w:rsid w:val="00261E09"/>
    <w:rsid w:val="002654BD"/>
    <w:rsid w:val="00275091"/>
    <w:rsid w:val="00276F4D"/>
    <w:rsid w:val="0028400A"/>
    <w:rsid w:val="00294515"/>
    <w:rsid w:val="00295CEB"/>
    <w:rsid w:val="002A662E"/>
    <w:rsid w:val="002B4BE8"/>
    <w:rsid w:val="002C416E"/>
    <w:rsid w:val="002C66D1"/>
    <w:rsid w:val="002D0E9D"/>
    <w:rsid w:val="002D390A"/>
    <w:rsid w:val="002D7846"/>
    <w:rsid w:val="002F2A1A"/>
    <w:rsid w:val="00301B3E"/>
    <w:rsid w:val="0030246A"/>
    <w:rsid w:val="00305521"/>
    <w:rsid w:val="003079D7"/>
    <w:rsid w:val="00315DCC"/>
    <w:rsid w:val="00320A36"/>
    <w:rsid w:val="00320FB8"/>
    <w:rsid w:val="00321336"/>
    <w:rsid w:val="00321760"/>
    <w:rsid w:val="0032267C"/>
    <w:rsid w:val="00327991"/>
    <w:rsid w:val="0034626C"/>
    <w:rsid w:val="00356BD9"/>
    <w:rsid w:val="003600DB"/>
    <w:rsid w:val="003759E1"/>
    <w:rsid w:val="0038517D"/>
    <w:rsid w:val="00393066"/>
    <w:rsid w:val="0039342B"/>
    <w:rsid w:val="00395AA8"/>
    <w:rsid w:val="003A2AB6"/>
    <w:rsid w:val="003A4FE0"/>
    <w:rsid w:val="003B4134"/>
    <w:rsid w:val="003B4F42"/>
    <w:rsid w:val="003B604F"/>
    <w:rsid w:val="003C4D87"/>
    <w:rsid w:val="003D1640"/>
    <w:rsid w:val="003E1E2C"/>
    <w:rsid w:val="003E3948"/>
    <w:rsid w:val="003F06AA"/>
    <w:rsid w:val="00405E33"/>
    <w:rsid w:val="004070B5"/>
    <w:rsid w:val="00413965"/>
    <w:rsid w:val="00420279"/>
    <w:rsid w:val="0042145D"/>
    <w:rsid w:val="004214DF"/>
    <w:rsid w:val="00427F53"/>
    <w:rsid w:val="0043026F"/>
    <w:rsid w:val="00434753"/>
    <w:rsid w:val="0044239E"/>
    <w:rsid w:val="00444CBA"/>
    <w:rsid w:val="00447A65"/>
    <w:rsid w:val="0045281E"/>
    <w:rsid w:val="00452861"/>
    <w:rsid w:val="004555C9"/>
    <w:rsid w:val="0045632C"/>
    <w:rsid w:val="00456640"/>
    <w:rsid w:val="00464858"/>
    <w:rsid w:val="00466BD5"/>
    <w:rsid w:val="00473FE5"/>
    <w:rsid w:val="00480284"/>
    <w:rsid w:val="00487650"/>
    <w:rsid w:val="004931C1"/>
    <w:rsid w:val="00496A00"/>
    <w:rsid w:val="004A4079"/>
    <w:rsid w:val="004B454E"/>
    <w:rsid w:val="004B4BDC"/>
    <w:rsid w:val="004B7921"/>
    <w:rsid w:val="004C0326"/>
    <w:rsid w:val="004C2C67"/>
    <w:rsid w:val="004D0DF5"/>
    <w:rsid w:val="004D146E"/>
    <w:rsid w:val="004D55E3"/>
    <w:rsid w:val="004E1A75"/>
    <w:rsid w:val="004E2C24"/>
    <w:rsid w:val="004E3783"/>
    <w:rsid w:val="004E7030"/>
    <w:rsid w:val="004F150E"/>
    <w:rsid w:val="004F21CF"/>
    <w:rsid w:val="005146E6"/>
    <w:rsid w:val="00516643"/>
    <w:rsid w:val="005233BA"/>
    <w:rsid w:val="00530785"/>
    <w:rsid w:val="00541D68"/>
    <w:rsid w:val="00543DFF"/>
    <w:rsid w:val="00544415"/>
    <w:rsid w:val="00550722"/>
    <w:rsid w:val="005537B6"/>
    <w:rsid w:val="00572ABA"/>
    <w:rsid w:val="00585EAC"/>
    <w:rsid w:val="0058654F"/>
    <w:rsid w:val="005904E8"/>
    <w:rsid w:val="0059221F"/>
    <w:rsid w:val="005A7A1A"/>
    <w:rsid w:val="005B5F18"/>
    <w:rsid w:val="005B7102"/>
    <w:rsid w:val="005C071C"/>
    <w:rsid w:val="005C4876"/>
    <w:rsid w:val="005E0DD7"/>
    <w:rsid w:val="005F04A0"/>
    <w:rsid w:val="005F409E"/>
    <w:rsid w:val="006076B9"/>
    <w:rsid w:val="00620B3B"/>
    <w:rsid w:val="00620CCC"/>
    <w:rsid w:val="00636A03"/>
    <w:rsid w:val="00643CEF"/>
    <w:rsid w:val="00652FBF"/>
    <w:rsid w:val="00662262"/>
    <w:rsid w:val="00662FAE"/>
    <w:rsid w:val="00680560"/>
    <w:rsid w:val="00683098"/>
    <w:rsid w:val="006836A0"/>
    <w:rsid w:val="00685507"/>
    <w:rsid w:val="00694434"/>
    <w:rsid w:val="00695BE6"/>
    <w:rsid w:val="006B60C5"/>
    <w:rsid w:val="006B6296"/>
    <w:rsid w:val="006C6E16"/>
    <w:rsid w:val="006D07BF"/>
    <w:rsid w:val="006D5CED"/>
    <w:rsid w:val="006F066D"/>
    <w:rsid w:val="006F4615"/>
    <w:rsid w:val="00703725"/>
    <w:rsid w:val="00706406"/>
    <w:rsid w:val="00721A52"/>
    <w:rsid w:val="00721F75"/>
    <w:rsid w:val="00727633"/>
    <w:rsid w:val="00733ADE"/>
    <w:rsid w:val="007359FB"/>
    <w:rsid w:val="00737968"/>
    <w:rsid w:val="0074010D"/>
    <w:rsid w:val="00740ED3"/>
    <w:rsid w:val="00756863"/>
    <w:rsid w:val="007733A6"/>
    <w:rsid w:val="00777760"/>
    <w:rsid w:val="00794EC4"/>
    <w:rsid w:val="00796FC4"/>
    <w:rsid w:val="007A4D3E"/>
    <w:rsid w:val="007B474C"/>
    <w:rsid w:val="007B6441"/>
    <w:rsid w:val="007C51F1"/>
    <w:rsid w:val="007C5A01"/>
    <w:rsid w:val="007D316F"/>
    <w:rsid w:val="007D4C00"/>
    <w:rsid w:val="007D64EE"/>
    <w:rsid w:val="007E6C41"/>
    <w:rsid w:val="007F2BD6"/>
    <w:rsid w:val="007F3D99"/>
    <w:rsid w:val="0080362F"/>
    <w:rsid w:val="00803CE4"/>
    <w:rsid w:val="00805A85"/>
    <w:rsid w:val="0081545F"/>
    <w:rsid w:val="008223B8"/>
    <w:rsid w:val="0086254F"/>
    <w:rsid w:val="00896C27"/>
    <w:rsid w:val="008A2A23"/>
    <w:rsid w:val="008D5830"/>
    <w:rsid w:val="008E702F"/>
    <w:rsid w:val="009048EC"/>
    <w:rsid w:val="009049BD"/>
    <w:rsid w:val="00904AA7"/>
    <w:rsid w:val="00916617"/>
    <w:rsid w:val="00916985"/>
    <w:rsid w:val="009205FB"/>
    <w:rsid w:val="0092384C"/>
    <w:rsid w:val="00931EA6"/>
    <w:rsid w:val="00932CF4"/>
    <w:rsid w:val="009438F6"/>
    <w:rsid w:val="00944FAF"/>
    <w:rsid w:val="00960686"/>
    <w:rsid w:val="00962D21"/>
    <w:rsid w:val="009735B9"/>
    <w:rsid w:val="00976867"/>
    <w:rsid w:val="00977B05"/>
    <w:rsid w:val="00982F9F"/>
    <w:rsid w:val="00984C27"/>
    <w:rsid w:val="009A2806"/>
    <w:rsid w:val="009A2AC4"/>
    <w:rsid w:val="009B6E1D"/>
    <w:rsid w:val="009C2F16"/>
    <w:rsid w:val="009C3290"/>
    <w:rsid w:val="009C4E25"/>
    <w:rsid w:val="009C55BE"/>
    <w:rsid w:val="009E0E59"/>
    <w:rsid w:val="009E260E"/>
    <w:rsid w:val="009E50E5"/>
    <w:rsid w:val="009F3F34"/>
    <w:rsid w:val="009F69C7"/>
    <w:rsid w:val="00A009C8"/>
    <w:rsid w:val="00A24FC3"/>
    <w:rsid w:val="00A34050"/>
    <w:rsid w:val="00A403F3"/>
    <w:rsid w:val="00A47FE2"/>
    <w:rsid w:val="00A626A6"/>
    <w:rsid w:val="00A63393"/>
    <w:rsid w:val="00A64CB4"/>
    <w:rsid w:val="00A815F4"/>
    <w:rsid w:val="00A87530"/>
    <w:rsid w:val="00A93226"/>
    <w:rsid w:val="00AA7D15"/>
    <w:rsid w:val="00AA7DB2"/>
    <w:rsid w:val="00AB3E7F"/>
    <w:rsid w:val="00AD4E95"/>
    <w:rsid w:val="00AF4BC5"/>
    <w:rsid w:val="00B056CF"/>
    <w:rsid w:val="00B05C93"/>
    <w:rsid w:val="00B06C58"/>
    <w:rsid w:val="00B07DB8"/>
    <w:rsid w:val="00B17CFB"/>
    <w:rsid w:val="00B20D13"/>
    <w:rsid w:val="00B25022"/>
    <w:rsid w:val="00B265F3"/>
    <w:rsid w:val="00B31DE7"/>
    <w:rsid w:val="00B32826"/>
    <w:rsid w:val="00B40DD0"/>
    <w:rsid w:val="00B43489"/>
    <w:rsid w:val="00B4760F"/>
    <w:rsid w:val="00B61587"/>
    <w:rsid w:val="00B76448"/>
    <w:rsid w:val="00B82E3C"/>
    <w:rsid w:val="00BB7BBB"/>
    <w:rsid w:val="00BC233B"/>
    <w:rsid w:val="00BC52E4"/>
    <w:rsid w:val="00BD0633"/>
    <w:rsid w:val="00BD279B"/>
    <w:rsid w:val="00BD2876"/>
    <w:rsid w:val="00BD3204"/>
    <w:rsid w:val="00BE0069"/>
    <w:rsid w:val="00BE5B2E"/>
    <w:rsid w:val="00BE63CF"/>
    <w:rsid w:val="00BE7C4A"/>
    <w:rsid w:val="00C0411B"/>
    <w:rsid w:val="00C13468"/>
    <w:rsid w:val="00C20841"/>
    <w:rsid w:val="00C22163"/>
    <w:rsid w:val="00C31EA4"/>
    <w:rsid w:val="00C32195"/>
    <w:rsid w:val="00C33262"/>
    <w:rsid w:val="00C344C9"/>
    <w:rsid w:val="00C35D77"/>
    <w:rsid w:val="00C366B7"/>
    <w:rsid w:val="00C437B9"/>
    <w:rsid w:val="00C43F88"/>
    <w:rsid w:val="00C50B69"/>
    <w:rsid w:val="00C54F39"/>
    <w:rsid w:val="00C67B7C"/>
    <w:rsid w:val="00C721B3"/>
    <w:rsid w:val="00C97B4B"/>
    <w:rsid w:val="00CA1801"/>
    <w:rsid w:val="00CA72FA"/>
    <w:rsid w:val="00CB54F7"/>
    <w:rsid w:val="00CC1A52"/>
    <w:rsid w:val="00CC6D9D"/>
    <w:rsid w:val="00CD085A"/>
    <w:rsid w:val="00CD174D"/>
    <w:rsid w:val="00CD58AF"/>
    <w:rsid w:val="00CE2C5D"/>
    <w:rsid w:val="00CF38C1"/>
    <w:rsid w:val="00CF3BDF"/>
    <w:rsid w:val="00CF4791"/>
    <w:rsid w:val="00D069D2"/>
    <w:rsid w:val="00D1538A"/>
    <w:rsid w:val="00D1778B"/>
    <w:rsid w:val="00D208A7"/>
    <w:rsid w:val="00D2419F"/>
    <w:rsid w:val="00D50D95"/>
    <w:rsid w:val="00D52F61"/>
    <w:rsid w:val="00D8776E"/>
    <w:rsid w:val="00DA3854"/>
    <w:rsid w:val="00DB0F55"/>
    <w:rsid w:val="00DB1893"/>
    <w:rsid w:val="00DB411D"/>
    <w:rsid w:val="00DC3520"/>
    <w:rsid w:val="00DD06EB"/>
    <w:rsid w:val="00DD7701"/>
    <w:rsid w:val="00DD7ECC"/>
    <w:rsid w:val="00DE1189"/>
    <w:rsid w:val="00DF72F0"/>
    <w:rsid w:val="00DF7FC1"/>
    <w:rsid w:val="00E01148"/>
    <w:rsid w:val="00E1468D"/>
    <w:rsid w:val="00E14C73"/>
    <w:rsid w:val="00E23BA6"/>
    <w:rsid w:val="00E34E77"/>
    <w:rsid w:val="00E401AC"/>
    <w:rsid w:val="00E42B39"/>
    <w:rsid w:val="00E43629"/>
    <w:rsid w:val="00E548A4"/>
    <w:rsid w:val="00E60F11"/>
    <w:rsid w:val="00E63BFE"/>
    <w:rsid w:val="00E877D5"/>
    <w:rsid w:val="00E94625"/>
    <w:rsid w:val="00EC3A50"/>
    <w:rsid w:val="00EC5651"/>
    <w:rsid w:val="00EE0370"/>
    <w:rsid w:val="00EE53C2"/>
    <w:rsid w:val="00EF6199"/>
    <w:rsid w:val="00EF796F"/>
    <w:rsid w:val="00F02563"/>
    <w:rsid w:val="00F036F6"/>
    <w:rsid w:val="00F072F9"/>
    <w:rsid w:val="00F111AE"/>
    <w:rsid w:val="00F1329A"/>
    <w:rsid w:val="00F3025D"/>
    <w:rsid w:val="00F372D9"/>
    <w:rsid w:val="00F444F9"/>
    <w:rsid w:val="00F53C71"/>
    <w:rsid w:val="00F61F36"/>
    <w:rsid w:val="00F63670"/>
    <w:rsid w:val="00F848A4"/>
    <w:rsid w:val="00F91B95"/>
    <w:rsid w:val="00F92AD8"/>
    <w:rsid w:val="00FA7A91"/>
    <w:rsid w:val="00FD0141"/>
    <w:rsid w:val="00FD1662"/>
    <w:rsid w:val="00FD1E5C"/>
    <w:rsid w:val="00FD62A1"/>
    <w:rsid w:val="00FE55E7"/>
    <w:rsid w:val="00FF3FC3"/>
    <w:rsid w:val="00FF55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37C"/>
    <w:rPr>
      <w:sz w:val="28"/>
      <w:lang w:val="th-TH"/>
    </w:rPr>
  </w:style>
  <w:style w:type="paragraph" w:styleId="Heading1">
    <w:name w:val="heading 1"/>
    <w:basedOn w:val="Normal"/>
    <w:next w:val="Normal"/>
    <w:link w:val="Heading1Char"/>
    <w:uiPriority w:val="99"/>
    <w:qFormat/>
    <w:rsid w:val="0003437C"/>
    <w:pPr>
      <w:keepNext/>
      <w:tabs>
        <w:tab w:val="left" w:pos="5103"/>
        <w:tab w:val="center" w:pos="5954"/>
      </w:tabs>
      <w:outlineLvl w:val="0"/>
    </w:pPr>
    <w:rPr>
      <w:rFonts w:cs="IEleanor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3437C"/>
    <w:pPr>
      <w:keepNext/>
      <w:outlineLvl w:val="1"/>
    </w:pPr>
    <w:rPr>
      <w:rFonts w:cs="EucrosiaUPC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3437C"/>
    <w:pPr>
      <w:keepNext/>
      <w:jc w:val="center"/>
      <w:outlineLvl w:val="5"/>
    </w:pPr>
    <w:rPr>
      <w:rFonts w:cs="EucrosiaUPC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93066"/>
    <w:rPr>
      <w:rFonts w:ascii="Cambria" w:hAnsi="Cambria" w:cs="Angsana New"/>
      <w:b/>
      <w:bCs/>
      <w:kern w:val="32"/>
      <w:sz w:val="40"/>
      <w:szCs w:val="40"/>
      <w:lang w:val="th-TH" w:bidi="th-TH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393066"/>
    <w:rPr>
      <w:rFonts w:ascii="Cambria" w:hAnsi="Cambria" w:cs="Angsana New"/>
      <w:b/>
      <w:bCs/>
      <w:i/>
      <w:iCs/>
      <w:sz w:val="35"/>
      <w:szCs w:val="35"/>
      <w:lang w:val="th-TH" w:bidi="th-TH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393066"/>
    <w:rPr>
      <w:rFonts w:ascii="Calibri" w:hAnsi="Calibri" w:cs="Cordia New"/>
      <w:b/>
      <w:bCs/>
      <w:lang w:val="th-TH" w:bidi="th-TH"/>
    </w:rPr>
  </w:style>
  <w:style w:type="paragraph" w:customStyle="1" w:styleId="a">
    <w:name w:val="??????????"/>
    <w:basedOn w:val="Normal"/>
    <w:uiPriority w:val="99"/>
    <w:rsid w:val="0003437C"/>
    <w:pPr>
      <w:ind w:right="386"/>
    </w:pPr>
    <w:rPr>
      <w:rFonts w:ascii="IEleanor" w:hAnsi="IEleanor"/>
    </w:rPr>
  </w:style>
  <w:style w:type="paragraph" w:styleId="Footer">
    <w:name w:val="footer"/>
    <w:basedOn w:val="Normal"/>
    <w:link w:val="FooterChar"/>
    <w:uiPriority w:val="99"/>
    <w:rsid w:val="0003437C"/>
    <w:pPr>
      <w:tabs>
        <w:tab w:val="center" w:pos="4153"/>
        <w:tab w:val="right" w:pos="8306"/>
      </w:tabs>
    </w:pPr>
    <w:rPr>
      <w:rFonts w:ascii="IEleanor" w:hAnsi="IEleanor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Header">
    <w:name w:val="header"/>
    <w:basedOn w:val="Normal"/>
    <w:link w:val="HeaderChar"/>
    <w:uiPriority w:val="99"/>
    <w:rsid w:val="0003437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BodyText">
    <w:name w:val="Body Text"/>
    <w:basedOn w:val="Normal"/>
    <w:link w:val="BodyTextChar"/>
    <w:uiPriority w:val="99"/>
    <w:rsid w:val="0003437C"/>
    <w:pPr>
      <w:tabs>
        <w:tab w:val="center" w:pos="5670"/>
      </w:tabs>
      <w:jc w:val="both"/>
    </w:pPr>
    <w:rPr>
      <w:rFonts w:cs="EucrosiaUPC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BodyTextIndent">
    <w:name w:val="Body Text Indent"/>
    <w:basedOn w:val="Normal"/>
    <w:link w:val="BodyTextIndentChar"/>
    <w:uiPriority w:val="99"/>
    <w:rsid w:val="0003437C"/>
    <w:pPr>
      <w:tabs>
        <w:tab w:val="center" w:pos="5670"/>
      </w:tabs>
      <w:ind w:left="5040"/>
      <w:jc w:val="both"/>
    </w:pPr>
    <w:rPr>
      <w:rFonts w:cs="EucrosiaUPC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BalloonText">
    <w:name w:val="Balloon Text"/>
    <w:basedOn w:val="Normal"/>
    <w:link w:val="BalloonTextChar"/>
    <w:uiPriority w:val="99"/>
    <w:semiHidden/>
    <w:rsid w:val="00E42B39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93066"/>
    <w:rPr>
      <w:rFonts w:cs="Times New Roman"/>
      <w:sz w:val="2"/>
      <w:lang w:val="th-TH" w:bidi="th-TH"/>
    </w:rPr>
  </w:style>
  <w:style w:type="paragraph" w:styleId="Date">
    <w:name w:val="Date"/>
    <w:basedOn w:val="Normal"/>
    <w:next w:val="Normal"/>
    <w:link w:val="DateChar"/>
    <w:uiPriority w:val="99"/>
    <w:rsid w:val="00F848A4"/>
    <w:rPr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locked/>
    <w:rsid w:val="00393066"/>
    <w:rPr>
      <w:rFonts w:cs="Times New Roman"/>
      <w:sz w:val="35"/>
      <w:szCs w:val="35"/>
      <w:lang w:val="th-TH" w:bidi="th-TH"/>
    </w:rPr>
  </w:style>
  <w:style w:type="paragraph" w:styleId="Title">
    <w:name w:val="Title"/>
    <w:basedOn w:val="Normal"/>
    <w:link w:val="TitleChar"/>
    <w:uiPriority w:val="99"/>
    <w:qFormat/>
    <w:rsid w:val="00320FB8"/>
    <w:pPr>
      <w:jc w:val="center"/>
    </w:pPr>
    <w:rPr>
      <w:rFonts w:ascii="CordiaUPC" w:hAnsi="CordiaUPC" w:cs="CordiaUPC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99"/>
    <w:locked/>
    <w:rsid w:val="00393066"/>
    <w:rPr>
      <w:rFonts w:ascii="Cambria" w:hAnsi="Cambria" w:cs="Angsana New"/>
      <w:b/>
      <w:bCs/>
      <w:kern w:val="28"/>
      <w:sz w:val="40"/>
      <w:szCs w:val="40"/>
      <w:lang w:val="th-TH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66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173</Words>
  <Characters>989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วว 5202/	</dc:title>
  <dc:subject/>
  <dc:creator>Biotec</dc:creator>
  <cp:keywords/>
  <dc:description/>
  <cp:lastModifiedBy>biotec</cp:lastModifiedBy>
  <cp:revision>5</cp:revision>
  <cp:lastPrinted>2016-01-08T09:30:00Z</cp:lastPrinted>
  <dcterms:created xsi:type="dcterms:W3CDTF">2016-03-11T06:34:00Z</dcterms:created>
  <dcterms:modified xsi:type="dcterms:W3CDTF">2016-06-13T06:34:00Z</dcterms:modified>
</cp:coreProperties>
</file>
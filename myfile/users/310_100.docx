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9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23,272.50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สองหมื่นสามพันสองร้อยเจ็ดสิบสองบาทห้าสิบสตางค์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5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46.55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สี่สิบหกบาทห้าสิบห้าสตางค์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
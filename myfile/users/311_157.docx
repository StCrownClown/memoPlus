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60DB4" w:rsidRPr="0006655C" w:rsidRDefault="00C60DB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60DB4" w:rsidRPr="0006655C" w:rsidRDefault="00C60DB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15 มิถุนายน 2560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เอส.เอ็ม.เคมีคอล ซัพพลาย จำกัด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ind w:left="993" w:hanging="993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หนังสือศูนย์พันธุวิศวกรรมและเทคโนโลยีชีวภาพแห่งชาติ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>
        <w:rPr>
          <w:rFonts w:ascii="TH SarabunPSK" w:hAnsi="TH SarabunPSK" w:cs="TH SarabunPSK"/>
          <w:sz w:val="32"/>
          <w:szCs w:val="32"/>
          <w:cs/>
        </w:rPr>
        <w:t>วท 5402/</w:t>
      </w:r>
      <w:r w:rsidRPr="0037428B">
        <w:rPr>
          <w:rFonts w:ascii="TH SarabunPSK" w:hAnsi="TH SarabunPSK" w:cs="TH SarabunPSK"/>
          <w:sz w:val="32"/>
          <w:szCs w:val="32"/>
        </w:rPr>
        <w:t>867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>2560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9 พฤษภาคม 2560</w:t>
      </w: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>IV1706551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14 มิถุนายน 2560</w:t>
      </w:r>
    </w:p>
    <w:p w:rsidR="00C60DB4" w:rsidRPr="0006655C" w:rsidRDefault="00C60DB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z w:val="32"/>
          <w:szCs w:val="32"/>
          <w:cs/>
        </w:rPr>
        <w:t xml:space="preserve">แจ้งให้ท่านทราบการครบกำหนดการส่งมอบสินค้าให้ ศูนย์ ตั้งแต่วันที่ </w:t>
      </w:r>
      <w:r w:rsidRPr="0037428B">
        <w:rPr>
          <w:rFonts w:ascii="TH SarabunPSK" w:hAnsi="TH SarabunPSK" w:cs="TH SarabunPSK"/>
          <w:sz w:val="32"/>
          <w:szCs w:val="32"/>
        </w:rPr>
        <w:t>9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โดย ศูนย์ฯ จะดำเนินการคิดค่าปรับจากท่านเป็นรายวันจนกว่าท่านจะส่งมอบสินค้าให้ ศูนย์ฯ ได้ครบถ้วนตามที่ตกลงกัน ความละเอียดแจ้งแล้ว นั้น </w:t>
      </w: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60DB4" w:rsidRPr="0037428B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ทั้งนี้ ท่านได้ส่งมอบสินค้าให้ ศูนย์ฯ แล้ว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>14 มิถุนายน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(รายละเอียดตามเอกสารที่อ้างถึง 2) ซึ่งล่าช้ากว่ากำหนด </w:t>
      </w:r>
      <w:r w:rsidRPr="0037428B">
        <w:rPr>
          <w:rFonts w:ascii="TH SarabunPSK" w:hAnsi="TH SarabunPSK" w:cs="TH SarabunPSK"/>
          <w:sz w:val="32"/>
          <w:szCs w:val="32"/>
        </w:rPr>
        <w:t>51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 ศูนย์ฯ จึงขอแจ้งสงวนสิทธิ์ค่าปรับกรณีท่านส่งมอบสินค้าล่าช้า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340.52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สามร้อยสี่สิบบาทห้าสิบสองสตางค์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</w:t>
      </w:r>
      <w:r>
        <w:rPr>
          <w:rFonts w:ascii="TH SarabunPSK" w:hAnsi="TH SarabunPSK" w:cs="TH SarabunPSK"/>
          <w:sz w:val="32"/>
          <w:szCs w:val="32"/>
          <w:cs/>
        </w:rPr>
        <w:t>แก่ท่าน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37428B">
        <w:rPr>
          <w:rFonts w:ascii="TH SarabunPSK" w:hAnsi="TH SarabunPSK" w:cs="TH SarabunPSK"/>
          <w:sz w:val="32"/>
          <w:szCs w:val="32"/>
          <w:cs/>
        </w:rPr>
        <w:t>แจ้งไว้</w:t>
      </w:r>
    </w:p>
    <w:p w:rsidR="00C60DB4" w:rsidRPr="0006655C" w:rsidRDefault="00C60DB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60DB4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60DB4" w:rsidRPr="0006655C" w:rsidSect="00C96246">
      <w:pgSz w:w="11907" w:h="16840" w:code="9"/>
      <w:pgMar w:top="1797" w:right="113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DB4" w:rsidRDefault="00C60DB4">
      <w:r>
        <w:separator/>
      </w:r>
    </w:p>
  </w:endnote>
  <w:endnote w:type="continuationSeparator" w:id="1">
    <w:p w:rsidR="00C60DB4" w:rsidRDefault="00C60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DB4" w:rsidRDefault="00C60DB4">
      <w:r>
        <w:separator/>
      </w:r>
    </w:p>
  </w:footnote>
  <w:footnote w:type="continuationSeparator" w:id="1">
    <w:p w:rsidR="00C60DB4" w:rsidRDefault="00C60D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3B3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28B"/>
    <w:rsid w:val="00374957"/>
    <w:rsid w:val="00375F2E"/>
    <w:rsid w:val="003775D1"/>
    <w:rsid w:val="0038207E"/>
    <w:rsid w:val="00383AC0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0933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2F3D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DB4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6246"/>
    <w:rsid w:val="00C96790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26912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1678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42</TotalTime>
  <Pages>1</Pages>
  <Words>234</Words>
  <Characters>1336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13</cp:revision>
  <cp:lastPrinted>2015-10-26T09:18:00Z</cp:lastPrinted>
  <dcterms:created xsi:type="dcterms:W3CDTF">2016-03-14T04:00:00Z</dcterms:created>
  <dcterms:modified xsi:type="dcterms:W3CDTF">2017-04-12T10:52:00Z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
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วท 5402</w:t>
      </w:r>
      <w:r w:rsidRPr="00217B71">
        <w:rPr>
          <w:rFonts w:ascii="TH SarabunPSK" w:hAnsi="TH SarabunPSK" w:cs="TH SarabunPSK"/>
          <w:spacing w:val="-6"/>
          <w:sz w:val="32"/>
          <w:szCs w:val="32"/>
        </w:rPr>
        <w:t>/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Pr="00217B71" w:rsidRDefault="0092384C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</w:rPr>
      </w:pPr>
    </w:p>
    <w:p w:rsidR="0092384C" w:rsidRPr="00805A85" w:rsidRDefault="0092384C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Pr="00217B71" w:rsidRDefault="0092384C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</w:rPr>
      </w:pPr>
    </w:p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เรื่อง  ขอเชิญประชุม </w:t>
      </w:r>
    </w:p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Default="0092384C" w:rsidP="00452861">
      <w:pPr>
        <w:pStyle w:val="a"/>
        <w:tabs>
          <w:tab w:val="left" w:pos="1276"/>
          <w:tab w:val="left" w:pos="1560"/>
        </w:tabs>
        <w:ind w:left="1440" w:right="0" w:hanging="1275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92384C" w:rsidRPr="00805A85" w:rsidRDefault="0092384C" w:rsidP="00452861">
      <w:pPr>
        <w:pStyle w:val="a"/>
        <w:tabs>
          <w:tab w:val="left" w:pos="1276"/>
          <w:tab w:val="left" w:pos="1560"/>
        </w:tabs>
        <w:ind w:left="1440" w:right="0" w:hanging="1440"/>
        <w:jc w:val="thaiDistribute"/>
        <w:rPr>
          <w:rFonts w:ascii="TH SarabunPSK" w:hAnsi="TH SarabunPSK" w:cs="TH SarabunPSK"/>
          <w:spacing w:val="-6"/>
          <w:sz w:val="32"/>
          <w:szCs w:val="32"/>
          <w:cs/>
          <w:lang w:val="en-US"/>
        </w:rPr>
      </w:pPr>
      <w:r w:rsidRPr="00217B71">
        <w:rPr>
          <w:rFonts w:ascii="TH SarabunPSK" w:hAnsi="TH SarabunPSK" w:cs="TH SarabunPSK"/>
          <w:sz w:val="32"/>
          <w:szCs w:val="32"/>
          <w:cs/>
          <w:lang w:val="en-US"/>
        </w:rPr>
        <w:t>สิ่งที่ส่งมาด้วย</w:t>
      </w:r>
      <w:r w:rsidRPr="00217B71"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>1</w:t>
      </w:r>
      <w:r w:rsidRPr="00217B71">
        <w:rPr>
          <w:rFonts w:ascii="TH SarabunPSK" w:hAnsi="TH SarabunPSK" w:cs="TH SarabunPSK"/>
          <w:sz w:val="32"/>
          <w:szCs w:val="32"/>
          <w:lang w:val="en-US"/>
        </w:rPr>
        <w:t>.</w:t>
      </w:r>
      <w:r w:rsidRPr="00217B71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>ระเบียบวาระการประชุมคณะกรรมการบริหารศูนย์พันธุวิศวกรรมและเทคโนโลยีชีวภาพ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>แห่งชาต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ิ </w:t>
      </w:r>
      <w:r w:rsidRPr="00217B71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. 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แบบตอบรับการประชุม</w:t>
      </w:r>
    </w:p>
    <w:p w:rsidR="0092384C" w:rsidRPr="00805A85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3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. 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  <w:t>รายงานการประชุมคณะกรรมการบริหารฯ</w:t>
      </w:r>
      <w:r w:rsidRPr="00217B71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 วันที่</w:t>
      </w:r>
      <w:r w:rsidRPr="00217B71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4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. 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แบบรับรอง</w:t>
      </w:r>
      <w:r w:rsidRPr="00217B71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</w:p>
    <w:p w:rsidR="0092384C" w:rsidRPr="00217B71" w:rsidRDefault="0092384C" w:rsidP="00064EEB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ab/>
      </w:r>
    </w:p>
    <w:p w:rsidR="0092384C" w:rsidRPr="00452861" w:rsidRDefault="0092384C" w:rsidP="00BE5B2E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ab/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ด้วย ประธานคณะกรรมการบริหารศูนย์พันธุวิศวกรรมและเทคโนโลยีชีวภาพแห่งชาติ กำหนดให้มีการประชุมคณะกรรมการฯ ครั้งที่ </w:t>
      </w:r>
      <w:r w:rsidRPr="00805A85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ใน</w:t>
      </w:r>
      <w:r w:rsidRPr="00805A85">
        <w:rPr>
          <w:rFonts w:ascii="TH SarabunPSK" w:hAnsi="TH SarabunPSK" w:cs="TH SarabunPSK"/>
          <w:sz w:val="32"/>
          <w:szCs w:val="32"/>
          <w:cs/>
        </w:rPr>
        <w:t>วัน</w:t>
      </w:r>
      <w:r w:rsidRPr="00805A85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805A85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805A85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805A85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805A85">
        <w:rPr>
          <w:rFonts w:ascii="TH SarabunPSK" w:hAnsi="TH SarabunPSK" w:cs="TH SarabunPSK"/>
          <w:sz w:val="32"/>
          <w:szCs w:val="32"/>
          <w:cs/>
        </w:rPr>
        <w:t xml:space="preserve"> น. ณ ห้องประชุม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805A85">
        <w:rPr>
          <w:rFonts w:ascii="TH SarabunPSK" w:hAnsi="TH SarabunPSK" w:cs="TH SarabunPSK"/>
          <w:sz w:val="32"/>
          <w:szCs w:val="32"/>
          <w:cs/>
        </w:rPr>
        <w:t xml:space="preserve"> ตาม</w:t>
      </w:r>
      <w:r w:rsidRPr="00452861">
        <w:rPr>
          <w:rFonts w:ascii="TH SarabunPSK" w:hAnsi="TH SarabunPSK" w:cs="TH SarabunPSK"/>
          <w:sz w:val="32"/>
          <w:szCs w:val="32"/>
          <w:cs/>
        </w:rPr>
        <w:t>ระเบียบวาระการประชุม รายละเอียด</w:t>
      </w:r>
      <w:r>
        <w:rPr>
          <w:rFonts w:ascii="TH SarabunPSK" w:hAnsi="TH SarabunPSK" w:cs="TH SarabunPSK"/>
          <w:sz w:val="32"/>
          <w:szCs w:val="32"/>
          <w:cs/>
        </w:rPr>
        <w:t>ปรากฏในสิ่งที่ส่งมาด้วยหมายเลข 1</w:t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นั้น</w:t>
      </w:r>
    </w:p>
    <w:p w:rsidR="0092384C" w:rsidRPr="00452861" w:rsidRDefault="0092384C" w:rsidP="00636A03">
      <w:pPr>
        <w:pStyle w:val="a"/>
        <w:tabs>
          <w:tab w:val="left" w:pos="1276"/>
        </w:tabs>
        <w:ind w:right="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92384C" w:rsidRPr="00452861" w:rsidRDefault="0092384C" w:rsidP="00550722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ab/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จึงเรียนมาเพื่อโปรดพิจารณาเข้าร่วมประชุมตามวัน เวลา และสถานที่ดังกล่าว ทั้งนี้โปรดกรอกแบบตอบรับการประชุม ดังรายละเอียดตามสิ่งที่ส่งมาด้วยหมายเลข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และแจ้งผลการพิจารณารายงานการประชุมคณะกรรมการบริหารฯ ครั้งที่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เมื่อวันที่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>#{Date04}</w:t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ดังรายละเอียดตามสิ่งที่ส่งมาด้วยหมายเลข </w:t>
      </w:r>
      <w:r>
        <w:rPr>
          <w:rFonts w:ascii="TH SarabunPSK" w:hAnsi="TH SarabunPSK" w:cs="TH SarabunPSK"/>
          <w:sz w:val="32"/>
          <w:szCs w:val="32"/>
          <w:cs/>
        </w:rPr>
        <w:t>3 และ 4</w:t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ให้ฝ่ายเลขานุการทราบ </w:t>
      </w:r>
      <w:r w:rsidRPr="00BE7C4A">
        <w:rPr>
          <w:rFonts w:ascii="TH SarabunPSK" w:hAnsi="TH SarabunPSK" w:cs="TH SarabunPSK"/>
          <w:sz w:val="32"/>
          <w:szCs w:val="32"/>
          <w:cs/>
        </w:rPr>
        <w:t>ภายในวันที่</w:t>
      </w:r>
      <w:r w:rsidRPr="00BE7C4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>#{Date05}</w:t>
      </w:r>
      <w:r w:rsidRPr="00452861">
        <w:rPr>
          <w:rFonts w:ascii="TH SarabunPSK" w:hAnsi="TH SarabunPSK" w:cs="TH SarabunPSK"/>
          <w:sz w:val="32"/>
          <w:szCs w:val="32"/>
        </w:rPr>
        <w:t xml:space="preserve"> </w:t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ด้วย จะขอบพระคุณยิ่ง </w:t>
      </w:r>
    </w:p>
    <w:p w:rsidR="0092384C" w:rsidRPr="00217B71" w:rsidRDefault="0092384C" w:rsidP="00BE63CF">
      <w:pPr>
        <w:tabs>
          <w:tab w:val="left" w:pos="1276"/>
        </w:tabs>
        <w:ind w:left="2268"/>
        <w:jc w:val="center"/>
        <w:rPr>
          <w:rFonts w:ascii="TH SarabunPSK" w:hAnsi="TH SarabunPSK" w:cs="TH SarabunPSK"/>
          <w:spacing w:val="-6"/>
          <w:sz w:val="32"/>
          <w:szCs w:val="32"/>
        </w:rPr>
      </w:pPr>
    </w:p>
    <w:p w:rsidR="0092384C" w:rsidRPr="00217B71" w:rsidRDefault="0092384C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2384C" w:rsidRPr="00217B71" w:rsidRDefault="0092384C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92384C" w:rsidRPr="00217B71" w:rsidRDefault="0092384C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</w:rPr>
      </w:pPr>
    </w:p>
    <w:p w:rsidR="0092384C" w:rsidRPr="00217B71" w:rsidRDefault="0092384C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92384C" w:rsidRPr="00217B71" w:rsidRDefault="0092384C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92384C" w:rsidRPr="00217B71" w:rsidRDefault="0092384C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>กรรมการและเลขานุการคณะกรรมการบริหาร</w:t>
      </w:r>
    </w:p>
    <w:p w:rsidR="0092384C" w:rsidRPr="00217B71" w:rsidRDefault="0092384C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92384C" w:rsidRPr="00217B71" w:rsidRDefault="0092384C" w:rsidP="00DC3520">
      <w:pPr>
        <w:tabs>
          <w:tab w:val="center" w:pos="5954"/>
        </w:tabs>
        <w:rPr>
          <w:rFonts w:ascii="TH SarabunPSK" w:hAnsi="TH SarabunPSK" w:cs="TH SarabunPSK"/>
          <w:sz w:val="32"/>
          <w:szCs w:val="32"/>
        </w:rPr>
      </w:pPr>
    </w:p>
    <w:p w:rsidR="0092384C" w:rsidRPr="00217B71" w:rsidRDefault="0092384C" w:rsidP="00320FB8">
      <w:pPr>
        <w:tabs>
          <w:tab w:val="center" w:pos="5954"/>
        </w:tabs>
        <w:ind w:right="1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Pr="00217B71" w:rsidRDefault="0092384C" w:rsidP="00320FB8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(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>#{Value11}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)</w:t>
      </w:r>
    </w:p>
    <w:p w:rsidR="0092384C" w:rsidRPr="00217B71" w:rsidRDefault="0092384C" w:rsidP="00452861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>
        <w:rPr>
          <w:rFonts w:ascii="TH SarabunPSK" w:hAnsi="TH SarabunPSK" w:cs="TH SarabunPSK"/>
          <w:sz w:val="32"/>
          <w:szCs w:val="32"/>
          <w:cs/>
        </w:rPr>
        <w:t xml:space="preserve">0 2564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>#{Value12}</w:t>
      </w:r>
    </w:p>
    <w:sectPr w:rsidR="0092384C" w:rsidRPr="00217B71" w:rsidSect="00452861">
      <w:pgSz w:w="11907" w:h="16840" w:code="9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84C" w:rsidRDefault="0092384C">
      <w:r>
        <w:separator/>
      </w:r>
    </w:p>
  </w:endnote>
  <w:endnote w:type="continuationSeparator" w:id="1">
    <w:p w:rsidR="0092384C" w:rsidRDefault="00923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84C" w:rsidRDefault="0092384C">
      <w:r>
        <w:separator/>
      </w:r>
    </w:p>
  </w:footnote>
  <w:footnote w:type="continuationSeparator" w:id="1">
    <w:p w:rsidR="0092384C" w:rsidRDefault="009238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6AE9"/>
    <w:multiLevelType w:val="hybridMultilevel"/>
    <w:tmpl w:val="8F66BA94"/>
    <w:lvl w:ilvl="0" w:tplc="909660FE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1">
    <w:nsid w:val="59F14E81"/>
    <w:multiLevelType w:val="singleLevel"/>
    <w:tmpl w:val="C6A2B7E0"/>
    <w:lvl w:ilvl="0">
      <w:start w:val="2"/>
      <w:numFmt w:val="decimal"/>
      <w:lvlText w:val="%1. "/>
      <w:legacy w:legacy="1" w:legacySpace="0" w:legacyIndent="283"/>
      <w:lvlJc w:val="left"/>
      <w:pPr>
        <w:ind w:left="1558" w:hanging="283"/>
      </w:pPr>
      <w:rPr>
        <w:rFonts w:ascii="Times New Roman" w:hAnsi="Times New Roman" w:cs="IEleanor" w:hint="default"/>
        <w:sz w:val="30"/>
        <w:szCs w:val="30"/>
      </w:rPr>
    </w:lvl>
  </w:abstractNum>
  <w:abstractNum w:abstractNumId="2">
    <w:nsid w:val="5AF23D1D"/>
    <w:multiLevelType w:val="multilevel"/>
    <w:tmpl w:val="37008CCE"/>
    <w:lvl w:ilvl="0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cs"/>
      </w:rPr>
    </w:lvl>
    <w:lvl w:ilvl="1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mailMerge>
    <w:mainDocumentType w:val="formLetters"/>
    <w:linkToQuery/>
    <w:dataType w:val="textFile"/>
    <w:query w:val="SELECT * FROM S:\Share-Office\01 Executive Meeting\กก. บริหาร\ชุด 58-60\หนังสือเชิญ\Name_Board BIOTEC.doc"/>
    <w:odso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7CB"/>
    <w:rsid w:val="00003CB1"/>
    <w:rsid w:val="0000754E"/>
    <w:rsid w:val="00012C30"/>
    <w:rsid w:val="00015880"/>
    <w:rsid w:val="00021C37"/>
    <w:rsid w:val="000324B6"/>
    <w:rsid w:val="00037036"/>
    <w:rsid w:val="00043DA2"/>
    <w:rsid w:val="0006090E"/>
    <w:rsid w:val="000627E6"/>
    <w:rsid w:val="00064EEB"/>
    <w:rsid w:val="00076EEB"/>
    <w:rsid w:val="000804ED"/>
    <w:rsid w:val="0008153F"/>
    <w:rsid w:val="000860C7"/>
    <w:rsid w:val="0008676C"/>
    <w:rsid w:val="00086E95"/>
    <w:rsid w:val="00097584"/>
    <w:rsid w:val="000B10EB"/>
    <w:rsid w:val="000C1B37"/>
    <w:rsid w:val="000C53FE"/>
    <w:rsid w:val="000C627C"/>
    <w:rsid w:val="000C77DC"/>
    <w:rsid w:val="000D3FB3"/>
    <w:rsid w:val="000E638E"/>
    <w:rsid w:val="000E7F09"/>
    <w:rsid w:val="00101320"/>
    <w:rsid w:val="001302CE"/>
    <w:rsid w:val="001324AC"/>
    <w:rsid w:val="00133130"/>
    <w:rsid w:val="001365F1"/>
    <w:rsid w:val="0015674B"/>
    <w:rsid w:val="001748DE"/>
    <w:rsid w:val="001823FD"/>
    <w:rsid w:val="001833B1"/>
    <w:rsid w:val="001A57CB"/>
    <w:rsid w:val="001A5ADA"/>
    <w:rsid w:val="001A6428"/>
    <w:rsid w:val="001A70F6"/>
    <w:rsid w:val="001B56AF"/>
    <w:rsid w:val="001B5A4E"/>
    <w:rsid w:val="001C5F07"/>
    <w:rsid w:val="001C6DB9"/>
    <w:rsid w:val="001C7B15"/>
    <w:rsid w:val="001D4DBD"/>
    <w:rsid w:val="001F3573"/>
    <w:rsid w:val="001F57F3"/>
    <w:rsid w:val="00207565"/>
    <w:rsid w:val="00216E30"/>
    <w:rsid w:val="00217B71"/>
    <w:rsid w:val="002203EA"/>
    <w:rsid w:val="00225118"/>
    <w:rsid w:val="00231DD1"/>
    <w:rsid w:val="00240A76"/>
    <w:rsid w:val="00255043"/>
    <w:rsid w:val="00261E09"/>
    <w:rsid w:val="002654BD"/>
    <w:rsid w:val="00275091"/>
    <w:rsid w:val="00276F4D"/>
    <w:rsid w:val="0028400A"/>
    <w:rsid w:val="00294515"/>
    <w:rsid w:val="00295CEB"/>
    <w:rsid w:val="002A662E"/>
    <w:rsid w:val="002B4BE8"/>
    <w:rsid w:val="002C416E"/>
    <w:rsid w:val="002C66D1"/>
    <w:rsid w:val="002D0E9D"/>
    <w:rsid w:val="002D390A"/>
    <w:rsid w:val="002D7846"/>
    <w:rsid w:val="002F2A1A"/>
    <w:rsid w:val="00301B3E"/>
    <w:rsid w:val="0030246A"/>
    <w:rsid w:val="00305521"/>
    <w:rsid w:val="003079D7"/>
    <w:rsid w:val="00315DCC"/>
    <w:rsid w:val="00320A36"/>
    <w:rsid w:val="00320FB8"/>
    <w:rsid w:val="00321336"/>
    <w:rsid w:val="00321760"/>
    <w:rsid w:val="0032267C"/>
    <w:rsid w:val="00327991"/>
    <w:rsid w:val="0034626C"/>
    <w:rsid w:val="00356BD9"/>
    <w:rsid w:val="003600DB"/>
    <w:rsid w:val="003759E1"/>
    <w:rsid w:val="0038517D"/>
    <w:rsid w:val="0039342B"/>
    <w:rsid w:val="00395AA8"/>
    <w:rsid w:val="003A2AB6"/>
    <w:rsid w:val="003A4FE0"/>
    <w:rsid w:val="003B4134"/>
    <w:rsid w:val="003B4F42"/>
    <w:rsid w:val="003B604F"/>
    <w:rsid w:val="003C4D87"/>
    <w:rsid w:val="003D1640"/>
    <w:rsid w:val="003E1E2C"/>
    <w:rsid w:val="003E3948"/>
    <w:rsid w:val="003F06AA"/>
    <w:rsid w:val="00405E33"/>
    <w:rsid w:val="004070B5"/>
    <w:rsid w:val="00413965"/>
    <w:rsid w:val="00420279"/>
    <w:rsid w:val="0042145D"/>
    <w:rsid w:val="004214DF"/>
    <w:rsid w:val="00427F53"/>
    <w:rsid w:val="0043026F"/>
    <w:rsid w:val="00434753"/>
    <w:rsid w:val="0044239E"/>
    <w:rsid w:val="00444CBA"/>
    <w:rsid w:val="00447A65"/>
    <w:rsid w:val="0045281E"/>
    <w:rsid w:val="00452861"/>
    <w:rsid w:val="004555C9"/>
    <w:rsid w:val="00456640"/>
    <w:rsid w:val="00464858"/>
    <w:rsid w:val="00466BD5"/>
    <w:rsid w:val="00473FE5"/>
    <w:rsid w:val="00480284"/>
    <w:rsid w:val="00487650"/>
    <w:rsid w:val="004931C1"/>
    <w:rsid w:val="00496A00"/>
    <w:rsid w:val="004A4079"/>
    <w:rsid w:val="004B454E"/>
    <w:rsid w:val="004B4BDC"/>
    <w:rsid w:val="004B7921"/>
    <w:rsid w:val="004C0326"/>
    <w:rsid w:val="004C2C67"/>
    <w:rsid w:val="004D0DF5"/>
    <w:rsid w:val="004D146E"/>
    <w:rsid w:val="004D55E3"/>
    <w:rsid w:val="004E1A75"/>
    <w:rsid w:val="004E2C24"/>
    <w:rsid w:val="004E3783"/>
    <w:rsid w:val="004E7030"/>
    <w:rsid w:val="004F150E"/>
    <w:rsid w:val="004F21CF"/>
    <w:rsid w:val="005146E6"/>
    <w:rsid w:val="00516643"/>
    <w:rsid w:val="005233BA"/>
    <w:rsid w:val="00530785"/>
    <w:rsid w:val="00541D68"/>
    <w:rsid w:val="00543DFF"/>
    <w:rsid w:val="00544415"/>
    <w:rsid w:val="00550722"/>
    <w:rsid w:val="005537B6"/>
    <w:rsid w:val="00572ABA"/>
    <w:rsid w:val="00585EAC"/>
    <w:rsid w:val="0058654F"/>
    <w:rsid w:val="005904E8"/>
    <w:rsid w:val="0059221F"/>
    <w:rsid w:val="005A7A1A"/>
    <w:rsid w:val="005B5F18"/>
    <w:rsid w:val="005B7102"/>
    <w:rsid w:val="005C071C"/>
    <w:rsid w:val="005C4876"/>
    <w:rsid w:val="005E0DD7"/>
    <w:rsid w:val="005F04A0"/>
    <w:rsid w:val="005F409E"/>
    <w:rsid w:val="006076B9"/>
    <w:rsid w:val="00620B3B"/>
    <w:rsid w:val="00620CCC"/>
    <w:rsid w:val="00636A03"/>
    <w:rsid w:val="00643CEF"/>
    <w:rsid w:val="00652FBF"/>
    <w:rsid w:val="00662262"/>
    <w:rsid w:val="00662FAE"/>
    <w:rsid w:val="00680560"/>
    <w:rsid w:val="00683098"/>
    <w:rsid w:val="006836A0"/>
    <w:rsid w:val="00685507"/>
    <w:rsid w:val="00694434"/>
    <w:rsid w:val="00695BE6"/>
    <w:rsid w:val="006B60C5"/>
    <w:rsid w:val="006B6296"/>
    <w:rsid w:val="006C6E16"/>
    <w:rsid w:val="006D07BF"/>
    <w:rsid w:val="006D5CED"/>
    <w:rsid w:val="006F066D"/>
    <w:rsid w:val="006F4615"/>
    <w:rsid w:val="00703725"/>
    <w:rsid w:val="00706406"/>
    <w:rsid w:val="00721A52"/>
    <w:rsid w:val="00721F75"/>
    <w:rsid w:val="00727633"/>
    <w:rsid w:val="00733ADE"/>
    <w:rsid w:val="007359FB"/>
    <w:rsid w:val="00737968"/>
    <w:rsid w:val="0074010D"/>
    <w:rsid w:val="00740ED3"/>
    <w:rsid w:val="00756863"/>
    <w:rsid w:val="007733A6"/>
    <w:rsid w:val="00777760"/>
    <w:rsid w:val="00794EC4"/>
    <w:rsid w:val="00796FC4"/>
    <w:rsid w:val="007A4D3E"/>
    <w:rsid w:val="007B474C"/>
    <w:rsid w:val="007B6441"/>
    <w:rsid w:val="007C51F1"/>
    <w:rsid w:val="007C5A01"/>
    <w:rsid w:val="007D316F"/>
    <w:rsid w:val="007D4C00"/>
    <w:rsid w:val="007D64EE"/>
    <w:rsid w:val="007E6C41"/>
    <w:rsid w:val="007F2BD6"/>
    <w:rsid w:val="007F3D99"/>
    <w:rsid w:val="0080362F"/>
    <w:rsid w:val="00803CE4"/>
    <w:rsid w:val="00805A85"/>
    <w:rsid w:val="0081545F"/>
    <w:rsid w:val="008223B8"/>
    <w:rsid w:val="0086254F"/>
    <w:rsid w:val="00896C27"/>
    <w:rsid w:val="008A2A23"/>
    <w:rsid w:val="008D5830"/>
    <w:rsid w:val="008E702F"/>
    <w:rsid w:val="009048EC"/>
    <w:rsid w:val="00904AA7"/>
    <w:rsid w:val="00916617"/>
    <w:rsid w:val="00916985"/>
    <w:rsid w:val="009205FB"/>
    <w:rsid w:val="0092384C"/>
    <w:rsid w:val="00931EA6"/>
    <w:rsid w:val="00932CF4"/>
    <w:rsid w:val="00944FAF"/>
    <w:rsid w:val="00960686"/>
    <w:rsid w:val="009735B9"/>
    <w:rsid w:val="00976867"/>
    <w:rsid w:val="00977B05"/>
    <w:rsid w:val="00982F9F"/>
    <w:rsid w:val="00984C27"/>
    <w:rsid w:val="009A2806"/>
    <w:rsid w:val="009A2AC4"/>
    <w:rsid w:val="009B6E1D"/>
    <w:rsid w:val="009C2F16"/>
    <w:rsid w:val="009C3290"/>
    <w:rsid w:val="009C4E25"/>
    <w:rsid w:val="009C55BE"/>
    <w:rsid w:val="009E0E59"/>
    <w:rsid w:val="009E260E"/>
    <w:rsid w:val="009E50E5"/>
    <w:rsid w:val="009F3F34"/>
    <w:rsid w:val="009F69C7"/>
    <w:rsid w:val="00A009C8"/>
    <w:rsid w:val="00A24FC3"/>
    <w:rsid w:val="00A34050"/>
    <w:rsid w:val="00A403F3"/>
    <w:rsid w:val="00A47FE2"/>
    <w:rsid w:val="00A626A6"/>
    <w:rsid w:val="00A63393"/>
    <w:rsid w:val="00A64CB4"/>
    <w:rsid w:val="00A815F4"/>
    <w:rsid w:val="00A87530"/>
    <w:rsid w:val="00A93226"/>
    <w:rsid w:val="00AA7D15"/>
    <w:rsid w:val="00AA7DB2"/>
    <w:rsid w:val="00AB3E7F"/>
    <w:rsid w:val="00AD4E95"/>
    <w:rsid w:val="00AF4BC5"/>
    <w:rsid w:val="00B056CF"/>
    <w:rsid w:val="00B05C93"/>
    <w:rsid w:val="00B06C58"/>
    <w:rsid w:val="00B07DB8"/>
    <w:rsid w:val="00B17CFB"/>
    <w:rsid w:val="00B20D13"/>
    <w:rsid w:val="00B25022"/>
    <w:rsid w:val="00B265F3"/>
    <w:rsid w:val="00B31DE7"/>
    <w:rsid w:val="00B32826"/>
    <w:rsid w:val="00B40DD0"/>
    <w:rsid w:val="00B43489"/>
    <w:rsid w:val="00B4760F"/>
    <w:rsid w:val="00B61587"/>
    <w:rsid w:val="00B76448"/>
    <w:rsid w:val="00B82E3C"/>
    <w:rsid w:val="00BB7BBB"/>
    <w:rsid w:val="00BC233B"/>
    <w:rsid w:val="00BC52E4"/>
    <w:rsid w:val="00BD0633"/>
    <w:rsid w:val="00BD279B"/>
    <w:rsid w:val="00BD2876"/>
    <w:rsid w:val="00BD3204"/>
    <w:rsid w:val="00BE0069"/>
    <w:rsid w:val="00BE5B2E"/>
    <w:rsid w:val="00BE63CF"/>
    <w:rsid w:val="00BE7C4A"/>
    <w:rsid w:val="00C0411B"/>
    <w:rsid w:val="00C13468"/>
    <w:rsid w:val="00C20841"/>
    <w:rsid w:val="00C22163"/>
    <w:rsid w:val="00C31EA4"/>
    <w:rsid w:val="00C32195"/>
    <w:rsid w:val="00C33262"/>
    <w:rsid w:val="00C344C9"/>
    <w:rsid w:val="00C35D77"/>
    <w:rsid w:val="00C366B7"/>
    <w:rsid w:val="00C437B9"/>
    <w:rsid w:val="00C43F88"/>
    <w:rsid w:val="00C50B69"/>
    <w:rsid w:val="00C54F39"/>
    <w:rsid w:val="00C67B7C"/>
    <w:rsid w:val="00C721B3"/>
    <w:rsid w:val="00C97B4B"/>
    <w:rsid w:val="00CA1801"/>
    <w:rsid w:val="00CA72FA"/>
    <w:rsid w:val="00CB54F7"/>
    <w:rsid w:val="00CC1A52"/>
    <w:rsid w:val="00CC6D9D"/>
    <w:rsid w:val="00CD085A"/>
    <w:rsid w:val="00CD174D"/>
    <w:rsid w:val="00CD58AF"/>
    <w:rsid w:val="00CE2C5D"/>
    <w:rsid w:val="00CF38C1"/>
    <w:rsid w:val="00CF3BDF"/>
    <w:rsid w:val="00CF4791"/>
    <w:rsid w:val="00D069D2"/>
    <w:rsid w:val="00D1538A"/>
    <w:rsid w:val="00D1778B"/>
    <w:rsid w:val="00D208A7"/>
    <w:rsid w:val="00D2419F"/>
    <w:rsid w:val="00D50D95"/>
    <w:rsid w:val="00D52F61"/>
    <w:rsid w:val="00D8776E"/>
    <w:rsid w:val="00DA3854"/>
    <w:rsid w:val="00DB0F55"/>
    <w:rsid w:val="00DB1893"/>
    <w:rsid w:val="00DB411D"/>
    <w:rsid w:val="00DC3520"/>
    <w:rsid w:val="00DD06EB"/>
    <w:rsid w:val="00DD7701"/>
    <w:rsid w:val="00DD7ECC"/>
    <w:rsid w:val="00DE1189"/>
    <w:rsid w:val="00DF72F0"/>
    <w:rsid w:val="00DF7FC1"/>
    <w:rsid w:val="00E01148"/>
    <w:rsid w:val="00E1468D"/>
    <w:rsid w:val="00E14C73"/>
    <w:rsid w:val="00E23BA6"/>
    <w:rsid w:val="00E401AC"/>
    <w:rsid w:val="00E42B39"/>
    <w:rsid w:val="00E43629"/>
    <w:rsid w:val="00E548A4"/>
    <w:rsid w:val="00E60F11"/>
    <w:rsid w:val="00E63BFE"/>
    <w:rsid w:val="00E877D5"/>
    <w:rsid w:val="00E94625"/>
    <w:rsid w:val="00EC3A50"/>
    <w:rsid w:val="00EC5651"/>
    <w:rsid w:val="00EE0370"/>
    <w:rsid w:val="00EE53C2"/>
    <w:rsid w:val="00EF6199"/>
    <w:rsid w:val="00EF796F"/>
    <w:rsid w:val="00F02563"/>
    <w:rsid w:val="00F036F6"/>
    <w:rsid w:val="00F072F9"/>
    <w:rsid w:val="00F111AE"/>
    <w:rsid w:val="00F1329A"/>
    <w:rsid w:val="00F3025D"/>
    <w:rsid w:val="00F372D9"/>
    <w:rsid w:val="00F444F9"/>
    <w:rsid w:val="00F53C71"/>
    <w:rsid w:val="00F61F36"/>
    <w:rsid w:val="00F848A4"/>
    <w:rsid w:val="00F91B95"/>
    <w:rsid w:val="00F92AD8"/>
    <w:rsid w:val="00FA7A91"/>
    <w:rsid w:val="00FD0141"/>
    <w:rsid w:val="00FD1662"/>
    <w:rsid w:val="00FD1E5C"/>
    <w:rsid w:val="00FD62A1"/>
    <w:rsid w:val="00FE55E7"/>
    <w:rsid w:val="00FF3FC3"/>
    <w:rsid w:val="00FF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5103"/>
        <w:tab w:val="center" w:pos="5954"/>
      </w:tabs>
      <w:outlineLvl w:val="0"/>
    </w:pPr>
    <w:rPr>
      <w:rFonts w:cs="IEleanor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EucrosiaUPC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rFonts w:cs="EucrosiaUPC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99F"/>
    <w:rPr>
      <w:rFonts w:asciiTheme="majorHAnsi" w:eastAsiaTheme="majorEastAsia" w:hAnsiTheme="majorHAnsi" w:cstheme="majorBidi"/>
      <w:b/>
      <w:bCs/>
      <w:kern w:val="32"/>
      <w:sz w:val="32"/>
      <w:szCs w:val="40"/>
      <w:lang w:val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99F"/>
    <w:rPr>
      <w:rFonts w:asciiTheme="majorHAnsi" w:eastAsiaTheme="majorEastAsia" w:hAnsiTheme="majorHAnsi" w:cstheme="majorBidi"/>
      <w:b/>
      <w:bCs/>
      <w:i/>
      <w:iCs/>
      <w:sz w:val="28"/>
      <w:szCs w:val="35"/>
      <w:lang w:val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99F"/>
    <w:rPr>
      <w:rFonts w:asciiTheme="minorHAnsi" w:eastAsiaTheme="minorEastAsia" w:hAnsiTheme="minorHAnsi" w:cstheme="minorBidi"/>
      <w:b/>
      <w:bCs/>
      <w:lang w:val="th-TH"/>
    </w:rPr>
  </w:style>
  <w:style w:type="paragraph" w:customStyle="1" w:styleId="a">
    <w:name w:val="??????????"/>
    <w:basedOn w:val="Normal"/>
    <w:uiPriority w:val="99"/>
    <w:pPr>
      <w:ind w:right="386"/>
    </w:pPr>
    <w:rPr>
      <w:rFonts w:ascii="IEleanor" w:hAnsi="IEleanor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ascii="IEleanor" w:hAnsi="IEleanor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699F"/>
    <w:rPr>
      <w:sz w:val="28"/>
      <w:szCs w:val="35"/>
      <w:lang w:val="th-TH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99F"/>
    <w:rPr>
      <w:sz w:val="28"/>
      <w:szCs w:val="35"/>
      <w:lang w:val="th-TH"/>
    </w:rPr>
  </w:style>
  <w:style w:type="paragraph" w:styleId="BodyText">
    <w:name w:val="Body Text"/>
    <w:basedOn w:val="Normal"/>
    <w:link w:val="BodyTextChar"/>
    <w:uiPriority w:val="99"/>
    <w:pPr>
      <w:tabs>
        <w:tab w:val="center" w:pos="5670"/>
      </w:tabs>
      <w:jc w:val="both"/>
    </w:pPr>
    <w:rPr>
      <w:rFonts w:cs="EucrosiaUPC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699F"/>
    <w:rPr>
      <w:sz w:val="28"/>
      <w:szCs w:val="35"/>
      <w:lang w:val="th-TH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center" w:pos="5670"/>
      </w:tabs>
      <w:ind w:left="5040"/>
      <w:jc w:val="both"/>
    </w:pPr>
    <w:rPr>
      <w:rFonts w:cs="EucrosiaUPC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1699F"/>
    <w:rPr>
      <w:sz w:val="28"/>
      <w:szCs w:val="35"/>
      <w:lang w:val="th-TH"/>
    </w:rPr>
  </w:style>
  <w:style w:type="paragraph" w:styleId="BalloonText">
    <w:name w:val="Balloon Text"/>
    <w:basedOn w:val="Normal"/>
    <w:link w:val="BalloonTextChar"/>
    <w:uiPriority w:val="99"/>
    <w:semiHidden/>
    <w:rsid w:val="00E42B3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F"/>
    <w:rPr>
      <w:sz w:val="0"/>
      <w:szCs w:val="0"/>
      <w:lang w:val="th-TH"/>
    </w:rPr>
  </w:style>
  <w:style w:type="paragraph" w:styleId="Date">
    <w:name w:val="Date"/>
    <w:basedOn w:val="Normal"/>
    <w:next w:val="Normal"/>
    <w:link w:val="DateChar"/>
    <w:uiPriority w:val="99"/>
    <w:rsid w:val="00F848A4"/>
    <w:rPr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sid w:val="00A1699F"/>
    <w:rPr>
      <w:sz w:val="28"/>
      <w:szCs w:val="35"/>
      <w:lang w:val="th-TH"/>
    </w:rPr>
  </w:style>
  <w:style w:type="paragraph" w:styleId="Title">
    <w:name w:val="Title"/>
    <w:basedOn w:val="Normal"/>
    <w:link w:val="TitleChar"/>
    <w:uiPriority w:val="99"/>
    <w:qFormat/>
    <w:rsid w:val="00320FB8"/>
    <w:pPr>
      <w:jc w:val="center"/>
    </w:pPr>
    <w:rPr>
      <w:rFonts w:ascii="CordiaUPC" w:hAnsi="CordiaUPC" w:cs="CordiaUPC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1699F"/>
    <w:rPr>
      <w:rFonts w:asciiTheme="majorHAnsi" w:eastAsiaTheme="majorEastAsia" w:hAnsiTheme="majorHAnsi" w:cstheme="majorBidi"/>
      <w:b/>
      <w:bCs/>
      <w:kern w:val="28"/>
      <w:sz w:val="32"/>
      <w:szCs w:val="40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175</Words>
  <Characters>1003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	</dc:title>
  <dc:subject/>
  <dc:creator>Biotec</dc:creator>
  <cp:keywords/>
  <dc:description/>
  <cp:lastModifiedBy>biotec</cp:lastModifiedBy>
  <cp:revision>2</cp:revision>
  <cp:lastPrinted>2016-01-08T09:30:00Z</cp:lastPrinted>
  <dcterms:created xsi:type="dcterms:W3CDTF">2016-03-11T06:34:00Z</dcterms:created>
  <dcterms:modified xsi:type="dcterms:W3CDTF">2016-03-11T06:34:00Z</dcterms:modified>
</cp:coreProperties>
</file>
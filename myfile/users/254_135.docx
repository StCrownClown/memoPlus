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/2000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8/2060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2000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2000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2000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2965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5421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
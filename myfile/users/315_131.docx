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>ศูนย์พันธุวิศวกรรมและเทคโนโลยีชีวภาพแห่งชาติ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>113</w:t>
      </w:r>
      <w:r w:rsidRPr="0085083D">
        <w:rPr>
          <w:rFonts w:ascii="Cambria" w:hAnsi="Cambria" w:cs="TH Sarabun New"/>
          <w:cs/>
        </w:rPr>
        <w:t xml:space="preserve"> อุทยานวิทยาศาสตร์ประเทศไทย  ถนนพหลโยธิน  ตำบลคลองหนึ่ง  อำเภอคลองหลวง   ปทุมธานี </w:t>
      </w:r>
      <w:r w:rsidRPr="0085083D">
        <w:rPr>
          <w:rFonts w:ascii="Cambria" w:hAnsi="Cambria" w:cs="TH Sarabun New"/>
        </w:rPr>
        <w:t>12120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โทรศัพท์  </w:t>
      </w:r>
      <w:r w:rsidRPr="0085083D">
        <w:rPr>
          <w:rFonts w:ascii="Cambria" w:hAnsi="Cambria" w:cs="TH Sarabun New"/>
        </w:rPr>
        <w:t>0 2564 6700</w:t>
      </w:r>
      <w:r w:rsidRPr="0085083D">
        <w:rPr>
          <w:rFonts w:ascii="Cambria" w:hAnsi="Cambria" w:cs="TH Sarabun New"/>
          <w:cs/>
        </w:rPr>
        <w:t xml:space="preserve">     โทรสาร  </w:t>
      </w:r>
      <w:r w:rsidRPr="0085083D">
        <w:rPr>
          <w:rFonts w:ascii="Cambria" w:hAnsi="Cambria" w:cs="TH Sarabun New"/>
        </w:rPr>
        <w:t>0 2564 6701-05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>บันทึกข้อความ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ที่  วท </w:t>
      </w:r>
      <w:r w:rsidRPr="0085083D">
        <w:rPr>
          <w:rFonts w:ascii="Cambria" w:hAnsi="Cambria" w:cs="TH Sarabun New"/>
        </w:rPr>
        <w:t>5402.</w:t>
      </w:r>
      <w:r w:rsidRPr="0085083D">
        <w:rPr>
          <w:rFonts w:ascii="Cambria" w:hAnsi="Cambria" w:cs="TH Sarabun New"/>
        </w:rPr>
        <w:tab/>
      </w:r>
      <w:r w:rsidRPr="0085083D">
        <w:rPr>
          <w:rFonts w:ascii="Cambria" w:hAnsi="Cambria" w:cs="TH Sarabun New"/>
          <w:cs/>
        </w:rPr>
        <w:t xml:space="preserve">     วันที่ </w:t>
      </w:r>
      <w:r w:rsidRPr="0085083D">
        <w:rPr>
          <w:rFonts w:ascii="Cambria" w:hAnsi="Cambria" w:cs="TH Sarabun New"/>
        </w:rPr>
        <w:t/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>เรื่อง  ขออนุมัติซื้อบัตรโดยสารเครื่องบินของสายการบินอื่นที่ไม่ใช่ บริษัท การบินไทย จำกัด (มหาชน)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>เรียน  ผศช.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ab/>
      </w:r>
      <w:r w:rsidRPr="0085083D">
        <w:rPr>
          <w:rFonts w:ascii="Cambria" w:hAnsi="Cambria" w:cs="TH Sarabun New"/>
          <w:cs/>
        </w:rPr>
        <w:t xml:space="preserve">ตามที่ </w:t>
      </w:r>
      <w:r w:rsidRPr="0085083D">
        <w:rPr>
          <w:rFonts w:ascii="Cambria" w:hAnsi="Cambria" w:cs="TH Sarabun New"/>
        </w:rPr>
        <w:t xml:space="preserve"> </w:t>
      </w:r>
      <w:r w:rsidRPr="0085083D">
        <w:rPr>
          <w:rFonts w:ascii="Cambria" w:hAnsi="Cambria" w:cs="TH Sarabun New"/>
          <w:cs/>
        </w:rPr>
        <w:t xml:space="preserve">ตำแหน่ง </w:t>
      </w:r>
      <w:r w:rsidRPr="0085083D">
        <w:rPr>
          <w:rFonts w:ascii="Cambria" w:hAnsi="Cambria" w:cs="TH Sarabun New"/>
        </w:rPr>
        <w:t xml:space="preserve"> </w:t>
      </w:r>
      <w:r w:rsidRPr="0085083D">
        <w:rPr>
          <w:rFonts w:ascii="Cambria" w:hAnsi="Cambria" w:cs="TH Sarabun New"/>
          <w:cs/>
        </w:rPr>
        <w:t>ได้รับอนุมัติให้เดินทางไป</w:t>
      </w:r>
      <w:r w:rsidRPr="0085083D">
        <w:rPr>
          <w:rFonts w:ascii="Cambria" w:hAnsi="Cambria" w:cs="TH Sarabun New"/>
        </w:rPr>
        <w:t xml:space="preserve"> </w:t>
      </w:r>
      <w:r w:rsidRPr="0085083D">
        <w:rPr>
          <w:rFonts w:ascii="Cambria" w:hAnsi="Cambria" w:cs="TH Sarabun New"/>
          <w:cs/>
        </w:rPr>
        <w:t xml:space="preserve">ณ </w:t>
      </w:r>
      <w:r w:rsidRPr="0085083D">
        <w:rPr>
          <w:rFonts w:ascii="Cambria" w:hAnsi="Cambria" w:cs="TH Sarabun New"/>
        </w:rPr>
        <w:t xml:space="preserve"> </w:t>
      </w:r>
      <w:r w:rsidRPr="0085083D">
        <w:rPr>
          <w:rFonts w:ascii="Cambria" w:hAnsi="Cambria" w:cs="TH Sarabun New"/>
          <w:cs/>
        </w:rPr>
        <w:t>ประเทศ</w:t>
      </w:r>
      <w:r w:rsidRPr="0085083D">
        <w:rPr>
          <w:rFonts w:ascii="Cambria" w:hAnsi="Cambria" w:cs="TH Sarabun New"/>
        </w:rPr>
        <w:t xml:space="preserve"> </w:t>
      </w:r>
      <w:r w:rsidRPr="0085083D">
        <w:rPr>
          <w:rFonts w:ascii="Cambria" w:hAnsi="Cambria" w:cs="TH Sarabun New"/>
          <w:cs/>
        </w:rPr>
        <w:t xml:space="preserve">ระหว่างวันที่ </w:t>
      </w:r>
      <w:r w:rsidRPr="0085083D">
        <w:rPr>
          <w:rFonts w:ascii="Cambria" w:hAnsi="Cambria" w:cs="TH Sarabun New"/>
        </w:rPr>
        <w:t xml:space="preserve"> -  </w:t>
      </w:r>
      <w:r w:rsidRPr="0085083D">
        <w:rPr>
          <w:rFonts w:ascii="Cambria" w:hAnsi="Cambria" w:cs="TH Sarabun New"/>
          <w:cs/>
        </w:rPr>
        <w:t>ตามความที่ทราบแล้ว นั้น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ทั้งนี้ บริษัท การบินไทย จำกัด (มหาชน) ได้แจ้งไม่มีบริการเที่ยวบินไปยังจุดหมายปลายทางข้างต้น  ทำให้เกิดความไม่สะดวกในการเดินทาง รายละเอียดตามเอกสารแนบ จึงมีความประสงค์ขออนุมัติซื้อบัตรโดยสารเครื่องบินจากตัวแทนจำหน่ายอื่นซึ่งไม่ใช่ บริษัท การบินไทย จำกัด (มหาชน) ทั้งนี้เป็นไปตามหนังสือกระทรวงการคลังที่ กค </w:t>
      </w:r>
      <w:r w:rsidRPr="0085083D">
        <w:rPr>
          <w:rFonts w:ascii="Cambria" w:hAnsi="Cambria" w:cs="TH Sarabun New"/>
        </w:rPr>
        <w:t>0526.5/</w:t>
      </w:r>
      <w:r w:rsidRPr="0085083D">
        <w:rPr>
          <w:rFonts w:ascii="Cambria" w:hAnsi="Cambria" w:cs="TH Sarabun New"/>
          <w:cs/>
        </w:rPr>
        <w:t>ว.</w:t>
      </w:r>
      <w:r w:rsidRPr="0085083D">
        <w:rPr>
          <w:rFonts w:ascii="Cambria" w:hAnsi="Cambria" w:cs="TH Sarabun New"/>
        </w:rPr>
        <w:t>103</w:t>
      </w:r>
      <w:r w:rsidRPr="0085083D">
        <w:rPr>
          <w:rFonts w:ascii="Cambria" w:hAnsi="Cambria" w:cs="TH Sarabun New"/>
          <w:cs/>
        </w:rPr>
        <w:t xml:space="preserve"> ลงวันที่ </w:t>
      </w:r>
      <w:r w:rsidRPr="0085083D">
        <w:rPr>
          <w:rFonts w:ascii="Cambria" w:hAnsi="Cambria" w:cs="TH Sarabun New"/>
        </w:rPr>
        <w:t>9</w:t>
      </w:r>
      <w:r w:rsidRPr="0085083D">
        <w:rPr>
          <w:rFonts w:ascii="Cambria" w:hAnsi="Cambria" w:cs="TH Sarabun New"/>
          <w:cs/>
        </w:rPr>
        <w:t xml:space="preserve"> ธันวาคม </w:t>
      </w:r>
      <w:r w:rsidRPr="0085083D">
        <w:rPr>
          <w:rFonts w:ascii="Cambria" w:hAnsi="Cambria" w:cs="TH Sarabun New"/>
        </w:rPr>
        <w:t>2542</w:t>
      </w:r>
      <w:r w:rsidRPr="0085083D">
        <w:rPr>
          <w:rFonts w:ascii="Cambria" w:hAnsi="Cambria" w:cs="TH Sarabun New"/>
          <w:cs/>
        </w:rPr>
        <w:t xml:space="preserve"> เรื่อง การซื้อบัตรโดยสารเครื่องบินในการเดินทางไปต่างประเทศ ในข้อ ก. หลักเกณฑ์การซื้อบัตรโดยสารเครื่องบินในการเดินทางไปต่างประเทศตามมติคณะรัฐมนตรีแจ้งตามหนังสือสำนักเลขาธิการคณะรัฐมนตรี ที่ สร </w:t>
      </w:r>
      <w:r w:rsidRPr="0085083D">
        <w:rPr>
          <w:rFonts w:ascii="Cambria" w:hAnsi="Cambria" w:cs="TH Sarabun New"/>
        </w:rPr>
        <w:t>0202/</w:t>
      </w:r>
      <w:r w:rsidRPr="0085083D">
        <w:rPr>
          <w:rFonts w:ascii="Cambria" w:hAnsi="Cambria" w:cs="TH Sarabun New"/>
          <w:cs/>
        </w:rPr>
        <w:t xml:space="preserve">ว </w:t>
      </w:r>
      <w:r w:rsidRPr="0085083D">
        <w:rPr>
          <w:rFonts w:ascii="Cambria" w:hAnsi="Cambria" w:cs="TH Sarabun New"/>
        </w:rPr>
        <w:t>70</w:t>
      </w:r>
      <w:r w:rsidRPr="0085083D">
        <w:rPr>
          <w:rFonts w:ascii="Cambria" w:hAnsi="Cambria" w:cs="TH Sarabun New"/>
          <w:cs/>
        </w:rPr>
        <w:t xml:space="preserve"> ลงวันที่ </w:t>
      </w:r>
      <w:r w:rsidRPr="0085083D">
        <w:rPr>
          <w:rFonts w:ascii="Cambria" w:hAnsi="Cambria" w:cs="TH Sarabun New"/>
        </w:rPr>
        <w:t>9</w:t>
      </w:r>
      <w:r w:rsidRPr="0085083D">
        <w:rPr>
          <w:rFonts w:ascii="Cambria" w:hAnsi="Cambria" w:cs="TH Sarabun New"/>
          <w:cs/>
        </w:rPr>
        <w:t xml:space="preserve"> พฤษภาคม </w:t>
      </w:r>
      <w:r w:rsidRPr="0085083D">
        <w:rPr>
          <w:rFonts w:ascii="Cambria" w:hAnsi="Cambria" w:cs="TH Sarabun New"/>
        </w:rPr>
        <w:t>2523</w:t>
      </w:r>
      <w:r w:rsidRPr="0085083D">
        <w:rPr>
          <w:rFonts w:ascii="Cambria" w:hAnsi="Cambria" w:cs="TH Sarabun New"/>
          <w:cs/>
        </w:rPr>
        <w:t xml:space="preserve"> ที่ นร </w:t>
      </w:r>
      <w:r w:rsidRPr="0085083D">
        <w:rPr>
          <w:rFonts w:ascii="Cambria" w:hAnsi="Cambria" w:cs="TH Sarabun New"/>
        </w:rPr>
        <w:t>0218/</w:t>
      </w:r>
      <w:r w:rsidRPr="0085083D">
        <w:rPr>
          <w:rFonts w:ascii="Cambria" w:hAnsi="Cambria" w:cs="TH Sarabun New"/>
          <w:cs/>
        </w:rPr>
        <w:t xml:space="preserve">ว </w:t>
      </w:r>
      <w:r w:rsidRPr="0085083D">
        <w:rPr>
          <w:rFonts w:ascii="Cambria" w:hAnsi="Cambria" w:cs="TH Sarabun New"/>
        </w:rPr>
        <w:t>268</w:t>
      </w:r>
      <w:r w:rsidRPr="0085083D">
        <w:rPr>
          <w:rFonts w:ascii="Cambria" w:hAnsi="Cambria" w:cs="TH Sarabun New"/>
          <w:cs/>
        </w:rPr>
        <w:t xml:space="preserve"> ลงวันที่ </w:t>
      </w:r>
      <w:r w:rsidRPr="0085083D">
        <w:rPr>
          <w:rFonts w:ascii="Cambria" w:hAnsi="Cambria" w:cs="TH Sarabun New"/>
        </w:rPr>
        <w:t>20</w:t>
      </w:r>
      <w:r w:rsidRPr="0085083D">
        <w:rPr>
          <w:rFonts w:ascii="Cambria" w:hAnsi="Cambria" w:cs="TH Sarabun New"/>
          <w:cs/>
        </w:rPr>
        <w:t xml:space="preserve"> ธันวาคม </w:t>
      </w:r>
      <w:r w:rsidRPr="0085083D">
        <w:rPr>
          <w:rFonts w:ascii="Cambria" w:hAnsi="Cambria" w:cs="TH Sarabun New"/>
        </w:rPr>
        <w:t>2538</w:t>
      </w:r>
      <w:r w:rsidRPr="0085083D">
        <w:rPr>
          <w:rFonts w:ascii="Cambria" w:hAnsi="Cambria" w:cs="TH Sarabun New"/>
          <w:cs/>
        </w:rPr>
        <w:t xml:space="preserve"> และที่ นร </w:t>
      </w:r>
      <w:r w:rsidRPr="0085083D">
        <w:rPr>
          <w:rFonts w:ascii="Cambria" w:hAnsi="Cambria" w:cs="TH Sarabun New"/>
        </w:rPr>
        <w:t>0205/</w:t>
      </w:r>
      <w:r w:rsidRPr="0085083D">
        <w:rPr>
          <w:rFonts w:ascii="Cambria" w:hAnsi="Cambria" w:cs="TH Sarabun New"/>
          <w:cs/>
        </w:rPr>
        <w:t xml:space="preserve">ว </w:t>
      </w:r>
      <w:r w:rsidRPr="0085083D">
        <w:rPr>
          <w:rFonts w:ascii="Cambria" w:hAnsi="Cambria" w:cs="TH Sarabun New"/>
        </w:rPr>
        <w:t>139</w:t>
      </w:r>
      <w:r w:rsidRPr="0085083D">
        <w:rPr>
          <w:rFonts w:ascii="Cambria" w:hAnsi="Cambria" w:cs="TH Sarabun New"/>
          <w:cs/>
        </w:rPr>
        <w:t xml:space="preserve"> ลงวันที่ </w:t>
      </w:r>
      <w:r w:rsidRPr="0085083D">
        <w:rPr>
          <w:rFonts w:ascii="Cambria" w:hAnsi="Cambria" w:cs="TH Sarabun New"/>
        </w:rPr>
        <w:t>2</w:t>
      </w:r>
      <w:r w:rsidRPr="0085083D">
        <w:rPr>
          <w:rFonts w:ascii="Cambria" w:hAnsi="Cambria" w:cs="TH Sarabun New"/>
          <w:cs/>
        </w:rPr>
        <w:t xml:space="preserve"> กันยายน </w:t>
      </w:r>
      <w:r w:rsidRPr="0085083D">
        <w:rPr>
          <w:rFonts w:ascii="Cambria" w:hAnsi="Cambria" w:cs="TH Sarabun New"/>
        </w:rPr>
        <w:t>2542</w:t>
      </w:r>
      <w:r w:rsidRPr="0085083D">
        <w:rPr>
          <w:rFonts w:ascii="Cambria" w:hAnsi="Cambria" w:cs="TH Sarabun New"/>
          <w:cs/>
        </w:rPr>
        <w:t xml:space="preserve"> ข้อ </w:t>
      </w:r>
      <w:r w:rsidRPr="0085083D">
        <w:rPr>
          <w:rFonts w:ascii="Cambria" w:hAnsi="Cambria" w:cs="TH Sarabun New"/>
        </w:rPr>
        <w:t>4</w:t>
      </w:r>
      <w:r w:rsidRPr="0085083D">
        <w:rPr>
          <w:rFonts w:ascii="Cambria" w:hAnsi="Cambria" w:cs="TH Sarabun New"/>
          <w:cs/>
        </w:rPr>
        <w:t xml:space="preserve"> การเดินทางไปราชการต่างประเทศตามปกติ ให้เลือกเดินทางโดยเครื่องบินของ บริษัท การบินไทย จำกัด (มหาชน) แต่ถ้ามีความจำเป็นหรือไม่สะดวก จะเดินทางโดยเครื่องบินของสายการบินอื่นก็ได้ 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ab/>
      </w:r>
      <w:r w:rsidRPr="0085083D">
        <w:rPr>
          <w:rFonts w:ascii="Cambria" w:hAnsi="Cambria" w:cs="TH Sarabun New"/>
          <w:cs/>
        </w:rPr>
        <w:t>จึงเรียนมาเพื่อโปรดพิจารณา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ab/>
        <w:t>(#{Selecttitle}555)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ab/>
        <w:t>555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>555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โทร.  </w:t>
      </w:r>
      <w:r w:rsidRPr="0085083D">
        <w:rPr>
          <w:rFonts w:ascii="Cambria" w:hAnsi="Cambria" w:cs="TH Sarabun New"/>
        </w:rPr>
        <w:t>0 2564 6700</w:t>
      </w:r>
      <w:r w:rsidRPr="0085083D">
        <w:rPr>
          <w:rFonts w:ascii="Cambria" w:hAnsi="Cambria" w:cs="TH Sarabun New"/>
          <w:cs/>
        </w:rPr>
        <w:t xml:space="preserve"> ต่อ </w:t>
      </w:r>
      <w:r w:rsidRPr="0085083D">
        <w:rPr>
          <w:rFonts w:ascii="Cambria" w:hAnsi="Cambria" w:cs="TH Sarabun New"/>
        </w:rPr>
        <w:t>555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โทรสาร  </w:t>
      </w:r>
      <w:r w:rsidRPr="0085083D">
        <w:rPr>
          <w:rFonts w:ascii="Cambria" w:hAnsi="Cambria" w:cs="TH Sarabun New"/>
        </w:rPr>
        <w:t>0 2564 555</w:t>
      </w:r>
    </w:p>
    <w:p w:rsidR="008A1F84" w:rsidRPr="0085083D" w:rsidRDefault="008A1F84" w:rsidP="00C23A3D">
      <w:pPr>
        <w:rPr>
          <w:rFonts w:ascii="Cambria" w:hAnsi="Cambria" w:cs="TH Sarabun New"/>
          <w:szCs w:val="24"/>
        </w:rPr>
      </w:pPr>
    </w:p>
    <w:sectPr w:rsidR="008A1F84" w:rsidRPr="0085083D" w:rsidSect="00492428">
      <w:pgSz w:w="11906" w:h="16838"/>
      <w:pgMar w:top="719" w:right="146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2FD3"/>
    <w:rsid w:val="000F2E00"/>
    <w:rsid w:val="00175C87"/>
    <w:rsid w:val="001A239F"/>
    <w:rsid w:val="002261E0"/>
    <w:rsid w:val="002354E9"/>
    <w:rsid w:val="002512A5"/>
    <w:rsid w:val="00261953"/>
    <w:rsid w:val="0032272F"/>
    <w:rsid w:val="00327991"/>
    <w:rsid w:val="0034153D"/>
    <w:rsid w:val="003539AA"/>
    <w:rsid w:val="00387D3D"/>
    <w:rsid w:val="00391B13"/>
    <w:rsid w:val="003B275A"/>
    <w:rsid w:val="003B5D10"/>
    <w:rsid w:val="004337C7"/>
    <w:rsid w:val="004479E3"/>
    <w:rsid w:val="00450E13"/>
    <w:rsid w:val="004578A5"/>
    <w:rsid w:val="00474F52"/>
    <w:rsid w:val="004837A8"/>
    <w:rsid w:val="00490731"/>
    <w:rsid w:val="00492428"/>
    <w:rsid w:val="00492DAE"/>
    <w:rsid w:val="004A3530"/>
    <w:rsid w:val="00532654"/>
    <w:rsid w:val="00561B67"/>
    <w:rsid w:val="005B1818"/>
    <w:rsid w:val="005B7F8E"/>
    <w:rsid w:val="005C11A9"/>
    <w:rsid w:val="00611CC8"/>
    <w:rsid w:val="00633931"/>
    <w:rsid w:val="006535A6"/>
    <w:rsid w:val="00664804"/>
    <w:rsid w:val="006A0D3B"/>
    <w:rsid w:val="006B7E9E"/>
    <w:rsid w:val="006C7AE2"/>
    <w:rsid w:val="006D25CC"/>
    <w:rsid w:val="006D2FD3"/>
    <w:rsid w:val="006D444A"/>
    <w:rsid w:val="006E6260"/>
    <w:rsid w:val="006F6EDA"/>
    <w:rsid w:val="0070163E"/>
    <w:rsid w:val="00733655"/>
    <w:rsid w:val="007A7E04"/>
    <w:rsid w:val="00810A03"/>
    <w:rsid w:val="00824757"/>
    <w:rsid w:val="00844632"/>
    <w:rsid w:val="0085083D"/>
    <w:rsid w:val="008513EF"/>
    <w:rsid w:val="00897BE0"/>
    <w:rsid w:val="008A1F84"/>
    <w:rsid w:val="008D47AE"/>
    <w:rsid w:val="00927CC7"/>
    <w:rsid w:val="00992000"/>
    <w:rsid w:val="009A5A8E"/>
    <w:rsid w:val="009B03F8"/>
    <w:rsid w:val="009F1048"/>
    <w:rsid w:val="00A33FFE"/>
    <w:rsid w:val="00AB1581"/>
    <w:rsid w:val="00AB3639"/>
    <w:rsid w:val="00AE120C"/>
    <w:rsid w:val="00B10BEB"/>
    <w:rsid w:val="00B53B5F"/>
    <w:rsid w:val="00B60CA6"/>
    <w:rsid w:val="00BA111B"/>
    <w:rsid w:val="00BD459D"/>
    <w:rsid w:val="00BE5FEA"/>
    <w:rsid w:val="00C23A3D"/>
    <w:rsid w:val="00C40464"/>
    <w:rsid w:val="00C44E7C"/>
    <w:rsid w:val="00C52678"/>
    <w:rsid w:val="00C62E83"/>
    <w:rsid w:val="00CB4635"/>
    <w:rsid w:val="00CD43FC"/>
    <w:rsid w:val="00CD5BEF"/>
    <w:rsid w:val="00CE41E7"/>
    <w:rsid w:val="00D57DCC"/>
    <w:rsid w:val="00D72626"/>
    <w:rsid w:val="00DA2D74"/>
    <w:rsid w:val="00E41AE4"/>
    <w:rsid w:val="00E5360A"/>
    <w:rsid w:val="00E67F67"/>
    <w:rsid w:val="00E858B3"/>
    <w:rsid w:val="00EC3BAA"/>
    <w:rsid w:val="00F251D0"/>
    <w:rsid w:val="00F637EC"/>
    <w:rsid w:val="00F948F9"/>
    <w:rsid w:val="00FA1C35"/>
    <w:rsid w:val="00FB6A64"/>
    <w:rsid w:val="00FE2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B5F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92428"/>
    <w:pPr>
      <w:keepNext/>
      <w:jc w:val="center"/>
      <w:outlineLvl w:val="0"/>
    </w:pPr>
    <w:rPr>
      <w:rFonts w:ascii="Times New Roman" w:hAnsi="Times New Roman" w:cs="Angsana New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251D0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rphighlightallclassrphighlightsubjectclass">
    <w:name w:val="rphighlightallclass rphighlightsubjectclass"/>
    <w:basedOn w:val="DefaultParagraphFont"/>
    <w:uiPriority w:val="99"/>
    <w:rsid w:val="006D2FD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</TotalTime>
  <Pages>2</Pages>
  <Words>225</Words>
  <Characters>1288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biotec</dc:creator>
  <cp:keywords/>
  <dc:description/>
  <cp:lastModifiedBy>901180</cp:lastModifiedBy>
  <cp:revision>33</cp:revision>
  <dcterms:created xsi:type="dcterms:W3CDTF">2016-12-02T08:36:00Z</dcterms:created>
  <dcterms:modified xsi:type="dcterms:W3CDTF">2017-07-25T06:09:00Z</dcterms:modified>
</cp:coreProperties>
</file>
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ที่  วท 5402/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       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/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hanging="72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เรื่อง     ขอนำส่งสัญญา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B1233">
        <w:rPr>
          <w:rFonts w:ascii="TH SarabunPSK" w:hAnsi="TH SarabunPSK" w:cs="TH SarabunPSK"/>
          <w:sz w:val="32"/>
          <w:szCs w:val="32"/>
        </w:rPr>
        <w:t/>
      </w:r>
    </w:p>
    <w:p w:rsidR="00BC1354" w:rsidRPr="00DB1233" w:rsidRDefault="00BC1354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เรียน 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  <w:r w:rsidRPr="00DB1233">
        <w:rPr>
          <w:rFonts w:ascii="TH SarabunPSK" w:hAnsi="TH SarabunPSK" w:cs="TH SarabunPSK"/>
          <w:sz w:val="32"/>
          <w:szCs w:val="32"/>
        </w:rPr>
        <w:t/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BC1354" w:rsidRPr="00DB1233" w:rsidRDefault="00BC1354" w:rsidP="00DB1233">
      <w:pPr>
        <w:ind w:left="1526" w:hanging="1526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สิ่งที่ส่งมาด้วย  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 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ฉบับ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      </w:t>
      </w:r>
    </w:p>
    <w:p w:rsidR="00BC1354" w:rsidRPr="00DB1233" w:rsidRDefault="00BC1354" w:rsidP="00DB1233">
      <w:pPr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  <w:cs/>
        </w:rPr>
        <w:t xml:space="preserve">ตามที่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ศูนย์พันธุวิศวกรรมและเทคโนโลยีชีวภาพแห่งชาติ</w:t>
      </w:r>
      <w:r w:rsidRPr="00DB1233">
        <w:rPr>
          <w:rStyle w:val="PageNumber"/>
          <w:rFonts w:ascii="TH SarabunPSK" w:hAnsi="TH SarabunPSK" w:cs="TH SarabunPSK"/>
          <w:sz w:val="32"/>
          <w:szCs w:val="32"/>
        </w:rPr>
        <w:t xml:space="preserve"> </w:t>
      </w:r>
      <w:r w:rsidRPr="00DB1233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สำนักงานพัฒนาวิทยาศาสตร์และเทคโนโลยีแห่งชาติ  ได้รับจ้างวิจัยจาก 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 ให้ดำเนินงานวิจัยและพัฒนา</w:t>
      </w:r>
      <w:r w:rsidRPr="00DB1233">
        <w:rPr>
          <w:rFonts w:ascii="TH SarabunPSK" w:hAnsi="TH SarabunPSK" w:cs="TH SarabunPSK"/>
          <w:sz w:val="32"/>
          <w:szCs w:val="32"/>
          <w:cs/>
        </w:rPr>
        <w:t>โครงการ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 นั้น  </w:t>
      </w:r>
    </w:p>
    <w:p w:rsidR="00BC1354" w:rsidRPr="00DB1233" w:rsidRDefault="00BC1354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445E0A">
      <w:pPr>
        <w:ind w:firstLine="12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ในการนี้ ศูนย์ฯ ขอนำส่งสัญญารับจ้างวิจัยและพัฒนาฯ ดังรายละเอียดตามสิ่งที่ส่งมาด้วย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เพื่อให้ท่านและพยานลงนามในหน้าที่ </w:t>
      </w:r>
      <w:r w:rsidRPr="00DB1233">
        <w:rPr>
          <w:rFonts w:ascii="TH SarabunPSK" w:hAnsi="TH SarabunPSK" w:cs="TH SarabunPSK"/>
          <w:sz w:val="32"/>
          <w:szCs w:val="32"/>
        </w:rPr>
        <w:t xml:space="preserve">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ของสัญญา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นอกจากนี้ ให้พยานลงนามในทุกหน้าของสัญญา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พร้อมประทับตราบริษัทในสัญญาทั้ง 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ฉบับ และกรุณาส่งสัญญาฯ ที่ลงนามโดยสมบูรณ์แล้วกลับมาให้ศูนย์ฯ จำนวน 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 ฉบับ จะขอบคุณยิ่ง  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firstLine="1260"/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จึงเรียนมาเพื่อโปรดพิจารณา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ขอแสดงความนับถือ</w:t>
      </w:r>
    </w:p>
    <w:p w:rsidR="00BC1354" w:rsidRPr="00DB1233" w:rsidRDefault="00BC1354" w:rsidP="00DB1233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</w:rPr>
        <w:t/>
      </w: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</w:rPr>
        <w:t/>
      </w: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BC1354" w:rsidRPr="00DB1233" w:rsidRDefault="00BC1354" w:rsidP="004716B2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ฝ่ายพัฒนาธุรกิจเทคโนโลยีชีวภาพ </w:t>
      </w:r>
    </w:p>
    <w:p w:rsidR="00BC1354" w:rsidRPr="00DB1233" w:rsidRDefault="00BC1354" w:rsidP="00281455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โทร.  0 2564 6700 ต่อ </w:t>
      </w:r>
      <w:r w:rsidRPr="00DB1233">
        <w:rPr>
          <w:rFonts w:ascii="TH SarabunPSK" w:hAnsi="TH SarabunPSK" w:cs="TH SarabunPSK"/>
          <w:sz w:val="32"/>
          <w:szCs w:val="32"/>
        </w:rPr>
        <w:t> ()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โทรสาร 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>0 2564 6703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</w:p>
    <w:sectPr w:rsidR="00BC1354" w:rsidRPr="00DB1233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354" w:rsidRDefault="00BC1354">
      <w:r>
        <w:separator/>
      </w:r>
    </w:p>
  </w:endnote>
  <w:endnote w:type="continuationSeparator" w:id="1">
    <w:p w:rsidR="00BC1354" w:rsidRDefault="00BC1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354" w:rsidRDefault="00BC1354">
      <w:r>
        <w:separator/>
      </w:r>
    </w:p>
  </w:footnote>
  <w:footnote w:type="continuationSeparator" w:id="1">
    <w:p w:rsidR="00BC1354" w:rsidRDefault="00BC13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354" w:rsidRDefault="00BC1354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130AD"/>
    <w:rsid w:val="000255E6"/>
    <w:rsid w:val="000D3F53"/>
    <w:rsid w:val="00121B5B"/>
    <w:rsid w:val="00176CCD"/>
    <w:rsid w:val="001A7BA3"/>
    <w:rsid w:val="001E10A6"/>
    <w:rsid w:val="001E64C5"/>
    <w:rsid w:val="00213379"/>
    <w:rsid w:val="00225579"/>
    <w:rsid w:val="0023502C"/>
    <w:rsid w:val="00281455"/>
    <w:rsid w:val="002A114E"/>
    <w:rsid w:val="002E1B9B"/>
    <w:rsid w:val="00321652"/>
    <w:rsid w:val="0036100C"/>
    <w:rsid w:val="00364246"/>
    <w:rsid w:val="003B1BF3"/>
    <w:rsid w:val="003D31DD"/>
    <w:rsid w:val="0042320F"/>
    <w:rsid w:val="00423445"/>
    <w:rsid w:val="00445E0A"/>
    <w:rsid w:val="004716B2"/>
    <w:rsid w:val="004E0F85"/>
    <w:rsid w:val="00500415"/>
    <w:rsid w:val="005017D7"/>
    <w:rsid w:val="005213B4"/>
    <w:rsid w:val="005C42AE"/>
    <w:rsid w:val="005D3BD4"/>
    <w:rsid w:val="005E553B"/>
    <w:rsid w:val="005E749F"/>
    <w:rsid w:val="005F5B89"/>
    <w:rsid w:val="0064711B"/>
    <w:rsid w:val="006576F0"/>
    <w:rsid w:val="00685646"/>
    <w:rsid w:val="006A6808"/>
    <w:rsid w:val="006C341E"/>
    <w:rsid w:val="006E68EC"/>
    <w:rsid w:val="00801FE2"/>
    <w:rsid w:val="008149AC"/>
    <w:rsid w:val="008543C3"/>
    <w:rsid w:val="008A3DF0"/>
    <w:rsid w:val="008D42F0"/>
    <w:rsid w:val="008E43CF"/>
    <w:rsid w:val="00940BD1"/>
    <w:rsid w:val="009770CE"/>
    <w:rsid w:val="00A05EAA"/>
    <w:rsid w:val="00A11B09"/>
    <w:rsid w:val="00A92595"/>
    <w:rsid w:val="00AD237D"/>
    <w:rsid w:val="00B30415"/>
    <w:rsid w:val="00BB23BF"/>
    <w:rsid w:val="00BC1354"/>
    <w:rsid w:val="00BE2961"/>
    <w:rsid w:val="00C748C4"/>
    <w:rsid w:val="00C752E7"/>
    <w:rsid w:val="00C765FD"/>
    <w:rsid w:val="00D15A0F"/>
    <w:rsid w:val="00DB1233"/>
    <w:rsid w:val="00DB1A73"/>
    <w:rsid w:val="00DF0D0E"/>
    <w:rsid w:val="00E70F5F"/>
    <w:rsid w:val="00F07FCF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143</Words>
  <Characters>820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biotec</cp:lastModifiedBy>
  <cp:revision>6</cp:revision>
  <cp:lastPrinted>2012-05-08T08:29:00Z</cp:lastPrinted>
  <dcterms:created xsi:type="dcterms:W3CDTF">2016-06-20T02:57:00Z</dcterms:created>
  <dcterms:modified xsi:type="dcterms:W3CDTF">2016-06-20T03:21:00Z</dcterms:modified>
</cp:coreProperties>
</file>
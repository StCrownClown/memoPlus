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9246D0" w:rsidRPr="00DB024A" w:rsidRDefault="009246D0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</w:p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9246D0" w:rsidRPr="00DB024A" w:rsidRDefault="009246D0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มหาชน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9246D0" w:rsidRPr="00DB024A" w:rsidRDefault="009246D0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DB024A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DB024A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DB024A">
        <w:rPr>
          <w:rFonts w:ascii="TH SarabunPSK" w:hAnsi="TH SarabunPSK" w:cs="TH SarabunPSK"/>
        </w:rPr>
        <w:t/>
      </w:r>
      <w:r w:rsidRPr="00DB024A">
        <w:rPr>
          <w:rFonts w:ascii="TH SarabunPSK" w:hAnsi="TH SarabunPSK" w:cs="TH SarabunPSK"/>
          <w:spacing w:val="-4"/>
          <w:cs/>
        </w:rPr>
        <w:t xml:space="preserve">ให้แก่ </w:t>
      </w:r>
      <w:r w:rsidRPr="00DB024A">
        <w:rPr>
          <w:rFonts w:ascii="TH SarabunPSK" w:hAnsi="TH SarabunPSK" w:cs="TH SarabunPSK"/>
        </w:rPr>
        <w:t/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/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>(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/>
      </w:r>
      <w:r w:rsidRPr="00DB024A">
        <w:rPr>
          <w:rFonts w:ascii="TH SarabunPSK" w:hAnsi="TH SarabunPSK" w:cs="TH SarabunPSK"/>
          <w:cs/>
        </w:rPr>
        <w:t>)</w:t>
      </w:r>
      <w:r w:rsidRPr="00DB024A">
        <w:rPr>
          <w:rFonts w:ascii="TH SarabunPSK" w:hAnsi="TH SarabunPSK" w:cs="TH SarabunPSK"/>
        </w:rPr>
        <w:t xml:space="preserve"> </w:t>
      </w:r>
      <w:r w:rsidRPr="00DB024A">
        <w:rPr>
          <w:rFonts w:ascii="TH SarabunPSK" w:hAnsi="TH SarabunPSK" w:cs="TH SarabunPSK"/>
          <w:cs/>
        </w:rPr>
        <w:t xml:space="preserve">ตำแหน่ง </w:t>
      </w:r>
      <w:r w:rsidRPr="00DB024A">
        <w:rPr>
          <w:rFonts w:ascii="TH SarabunPSK" w:hAnsi="TH SarabunPSK" w:cs="TH SarabunPSK"/>
        </w:rPr>
        <w:t xml:space="preserve">  </w:t>
      </w:r>
      <w:r w:rsidRPr="00DB024A">
        <w:rPr>
          <w:rFonts w:ascii="TH SarabunPSK" w:hAnsi="TH SarabunPSK" w:cs="TH SarabunPSK"/>
          <w:cs/>
        </w:rPr>
        <w:t>ตามรายละเอียดต่อไปนี้</w:t>
      </w:r>
    </w:p>
    <w:p w:rsidR="009246D0" w:rsidRPr="00DB024A" w:rsidRDefault="009246D0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9246D0" w:rsidRPr="00DB024A" w:rsidRDefault="009246D0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</w:rPr>
        <w:tab/>
        <w:t>#{Value06#ไฟลท์}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 w:rsidRPr="00DB024A">
        <w:rPr>
          <w:rFonts w:ascii="TH SarabunPSK" w:hAnsi="TH SarabunPSK" w:cs="TH SarabunPSK"/>
          <w:sz w:val="32"/>
          <w:szCs w:val="32"/>
        </w:rPr>
        <w:t>#{Value10#เวลา} - #{Value11#เวลา}</w:t>
      </w:r>
      <w:r w:rsidRPr="00DB024A">
        <w:rPr>
          <w:rFonts w:ascii="TH SarabunPSK" w:hAnsi="TH SarabunPSK" w:cs="TH SarabunPSK"/>
          <w:sz w:val="32"/>
          <w:szCs w:val="32"/>
        </w:rPr>
        <w:tab/>
        <w:t>#{Value18#เมือง}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</w:rPr>
        <w:t>#{Value19#เมือง}</w:t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 w:rsidRPr="00DB024A">
        <w:rPr>
          <w:rFonts w:ascii="TH SarabunPSK" w:hAnsi="TH SarabunPSK" w:cs="TH SarabunPSK"/>
          <w:sz w:val="32"/>
          <w:szCs w:val="32"/>
        </w:rPr>
        <w:t>#{Value07#ไฟลท์}</w:t>
      </w:r>
      <w:r w:rsidRPr="00DB024A">
        <w:rPr>
          <w:rFonts w:ascii="TH SarabunPSK" w:hAnsi="TH SarabunPSK" w:cs="TH SarabunPSK"/>
          <w:sz w:val="32"/>
          <w:szCs w:val="32"/>
        </w:rPr>
        <w:tab/>
        <w:t>#{Value12#เวลา} - #{Value13#เวลา}</w:t>
      </w:r>
      <w:r w:rsidRPr="00DB024A">
        <w:rPr>
          <w:rFonts w:ascii="TH SarabunPSK" w:hAnsi="TH SarabunPSK" w:cs="TH SarabunPSK"/>
          <w:sz w:val="32"/>
          <w:szCs w:val="32"/>
        </w:rPr>
        <w:tab/>
        <w:t>#{Value20#เมือง} – #{Value21#เมือง}</w:t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</w:rPr>
        <w:tab/>
        <w:t>#{Value08#ไฟลท์}</w:t>
      </w:r>
      <w:r w:rsidRPr="00DB024A">
        <w:rPr>
          <w:rFonts w:ascii="TH SarabunPSK" w:hAnsi="TH SarabunPSK" w:cs="TH SarabunPSK"/>
          <w:sz w:val="32"/>
          <w:szCs w:val="32"/>
        </w:rPr>
        <w:tab/>
        <w:t>#{Value14#เวลา} - #{Value15#เวลา}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 w:rsidRPr="00DB024A">
        <w:rPr>
          <w:rFonts w:ascii="TH SarabunPSK" w:hAnsi="TH SarabunPSK" w:cs="TH SarabunPSK"/>
          <w:sz w:val="32"/>
          <w:szCs w:val="32"/>
        </w:rPr>
        <w:t>#{Value22#เมือง}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</w:rPr>
        <w:t>#{Value23#เมือง}</w:t>
      </w:r>
    </w:p>
    <w:p w:rsidR="009246D0" w:rsidRPr="00DB024A" w:rsidRDefault="009246D0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  <w:r w:rsidRPr="00DB024A">
        <w:rPr>
          <w:rFonts w:ascii="TH SarabunPSK" w:hAnsi="TH SarabunPSK" w:cs="TH SarabunPSK"/>
          <w:sz w:val="32"/>
          <w:szCs w:val="32"/>
        </w:rPr>
        <w:tab/>
        <w:t>#{Value09#ไฟลท์}</w:t>
      </w:r>
      <w:r w:rsidRPr="00DB024A">
        <w:rPr>
          <w:rFonts w:ascii="TH SarabunPSK" w:hAnsi="TH SarabunPSK" w:cs="TH SarabunPSK"/>
          <w:sz w:val="32"/>
          <w:szCs w:val="32"/>
        </w:rPr>
        <w:tab/>
        <w:t>#{Value16#เวลา} - #{Value17#เวลา} </w:t>
      </w:r>
      <w:r w:rsidRPr="00DB024A">
        <w:rPr>
          <w:rFonts w:ascii="TH SarabunPSK" w:hAnsi="TH SarabunPSK" w:cs="TH SarabunPSK"/>
          <w:sz w:val="32"/>
          <w:szCs w:val="32"/>
        </w:rPr>
        <w:tab/>
        <w:t>#{Value24#เมือง}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</w:rPr>
        <w:t>#{Value25#เมือง}</w:t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9246D0" w:rsidRPr="00DB024A" w:rsidRDefault="009246D0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9246D0" w:rsidRPr="00DB024A" w:rsidRDefault="009246D0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9246D0" w:rsidRDefault="009246D0" w:rsidP="00EE3F63">
      <w:pPr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ถนนพหลโยธิน  </w:t>
      </w:r>
    </w:p>
    <w:p w:rsidR="009246D0" w:rsidRPr="00DB024A" w:rsidRDefault="009246D0" w:rsidP="00EE3F63">
      <w:pPr>
        <w:ind w:left="2160"/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ตำบลคลองหนึ่ง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DB024A">
        <w:rPr>
          <w:rFonts w:ascii="TH SarabunPSK" w:hAnsi="TH SarabunPSK" w:cs="TH SarabunPSK"/>
          <w:sz w:val="32"/>
          <w:szCs w:val="32"/>
        </w:rPr>
        <w:t>12120</w:t>
      </w:r>
    </w:p>
    <w:p w:rsidR="009246D0" w:rsidRPr="00DB024A" w:rsidRDefault="009246D0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246D0" w:rsidRPr="00DB024A" w:rsidRDefault="009246D0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9246D0" w:rsidRPr="00DB024A" w:rsidRDefault="009246D0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9246D0" w:rsidRPr="00DB024A" w:rsidRDefault="009246D0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/>
      </w:r>
    </w:p>
    <w:p w:rsidR="009246D0" w:rsidRPr="00DB024A" w:rsidRDefault="009246D0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โทร</w:t>
      </w:r>
      <w:r w:rsidRPr="00DB024A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DB024A">
        <w:rPr>
          <w:rFonts w:ascii="TH SarabunPSK" w:hAnsi="TH SarabunPSK" w:cs="TH SarabunPSK"/>
          <w:sz w:val="32"/>
          <w:szCs w:val="32"/>
          <w:cs/>
        </w:rPr>
        <w:t>ต่อ</w:t>
      </w:r>
      <w:r w:rsidRPr="00DB024A">
        <w:rPr>
          <w:rFonts w:ascii="TH SarabunPSK" w:hAnsi="TH SarabunPSK" w:cs="TH SarabunPSK"/>
          <w:sz w:val="32"/>
          <w:szCs w:val="32"/>
        </w:rPr>
        <w:t xml:space="preserve"> </w:t>
      </w:r>
    </w:p>
    <w:p w:rsidR="009246D0" w:rsidRPr="00DB024A" w:rsidRDefault="009246D0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DB024A">
        <w:rPr>
          <w:rFonts w:ascii="TH SarabunPSK" w:hAnsi="TH SarabunPSK" w:cs="TH SarabunPSK"/>
          <w:sz w:val="32"/>
          <w:szCs w:val="32"/>
        </w:rPr>
        <w:t>0 2564 </w:t>
      </w:r>
    </w:p>
    <w:sectPr w:rsidR="009246D0" w:rsidRPr="00DB024A" w:rsidSect="004C5765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6D0" w:rsidRDefault="009246D0">
      <w:r>
        <w:separator/>
      </w:r>
    </w:p>
  </w:endnote>
  <w:endnote w:type="continuationSeparator" w:id="1">
    <w:p w:rsidR="009246D0" w:rsidRDefault="00924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6D0" w:rsidRDefault="009246D0">
      <w:r>
        <w:separator/>
      </w:r>
    </w:p>
  </w:footnote>
  <w:footnote w:type="continuationSeparator" w:id="1">
    <w:p w:rsidR="009246D0" w:rsidRDefault="009246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55D26"/>
    <w:multiLevelType w:val="hybridMultilevel"/>
    <w:tmpl w:val="324CD7FE"/>
    <w:lvl w:ilvl="0" w:tplc="E5101B06">
      <w:start w:val="113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06C6E"/>
    <w:rsid w:val="00240CE9"/>
    <w:rsid w:val="00256E9E"/>
    <w:rsid w:val="00257873"/>
    <w:rsid w:val="002654AA"/>
    <w:rsid w:val="0027734F"/>
    <w:rsid w:val="00293198"/>
    <w:rsid w:val="002959CC"/>
    <w:rsid w:val="002A4805"/>
    <w:rsid w:val="002C1687"/>
    <w:rsid w:val="002C7D52"/>
    <w:rsid w:val="002E2A0C"/>
    <w:rsid w:val="002E785C"/>
    <w:rsid w:val="003016A6"/>
    <w:rsid w:val="00311C2A"/>
    <w:rsid w:val="003136D2"/>
    <w:rsid w:val="00314EDB"/>
    <w:rsid w:val="00321092"/>
    <w:rsid w:val="00350AC8"/>
    <w:rsid w:val="00351764"/>
    <w:rsid w:val="00354B1F"/>
    <w:rsid w:val="00374156"/>
    <w:rsid w:val="003770A4"/>
    <w:rsid w:val="00390512"/>
    <w:rsid w:val="00394519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5FAC"/>
    <w:rsid w:val="004A6762"/>
    <w:rsid w:val="004C5765"/>
    <w:rsid w:val="005143EC"/>
    <w:rsid w:val="00514AF4"/>
    <w:rsid w:val="00524323"/>
    <w:rsid w:val="00536BFC"/>
    <w:rsid w:val="005536F6"/>
    <w:rsid w:val="00577484"/>
    <w:rsid w:val="005776A2"/>
    <w:rsid w:val="005916E3"/>
    <w:rsid w:val="00594356"/>
    <w:rsid w:val="00596CA8"/>
    <w:rsid w:val="005A35F5"/>
    <w:rsid w:val="005B20F3"/>
    <w:rsid w:val="006050B1"/>
    <w:rsid w:val="00605275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246D0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A325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31BB"/>
    <w:rsid w:val="00D15394"/>
    <w:rsid w:val="00D3006E"/>
    <w:rsid w:val="00D44B86"/>
    <w:rsid w:val="00D55479"/>
    <w:rsid w:val="00D603DD"/>
    <w:rsid w:val="00D60A0A"/>
    <w:rsid w:val="00D62F9B"/>
    <w:rsid w:val="00D67482"/>
    <w:rsid w:val="00D74D87"/>
    <w:rsid w:val="00D82902"/>
    <w:rsid w:val="00DA39A2"/>
    <w:rsid w:val="00DA3AC6"/>
    <w:rsid w:val="00DA4F05"/>
    <w:rsid w:val="00DB024A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E3F63"/>
    <w:rsid w:val="00EF343B"/>
    <w:rsid w:val="00F249D9"/>
    <w:rsid w:val="00F41C6D"/>
    <w:rsid w:val="00F650D9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185</Words>
  <Characters>1056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7</cp:revision>
  <cp:lastPrinted>2016-03-08T08:35:00Z</cp:lastPrinted>
  <dcterms:created xsi:type="dcterms:W3CDTF">2016-06-16T04:34:00Z</dcterms:created>
  <dcterms:modified xsi:type="dcterms:W3CDTF">2016-07-13T01:50:00Z</dcterms:modified>
</cp:coreProperties>
</file>
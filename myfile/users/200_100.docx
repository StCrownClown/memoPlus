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4 สิงหาคม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2041163266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29 เมษายน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IV1608016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 สิงหาคม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2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18767.80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หนึ่งหมื่นแปดพันเจ็ดร้อยหกสิบเจ็ดบาทแปดสิบสตางค์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3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1,126.70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หนึ่งพันหนึ่งร้อยยี่สิบหกบาทเจ็ดสิบสตางค์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
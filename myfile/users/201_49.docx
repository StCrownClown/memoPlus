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BA6" w:rsidRPr="006D1863" w:rsidRDefault="003B392A" w:rsidP="00400BA6">
      <w:pPr>
        <w:tabs>
          <w:tab w:val="left" w:pos="851"/>
        </w:tabs>
        <w:spacing w:line="360" w:lineRule="exact"/>
        <w:rPr>
          <w:rFonts w:ascii="TH SarabunPSK" w:hAnsi="TH SarabunPSK" w:cs="TH SarabunPSK" w:hint="cs"/>
          <w:sz w:val="32"/>
          <w:szCs w:val="32"/>
        </w:rPr>
      </w:pPr>
      <w:r w:rsidRPr="006D1863">
        <w:rPr>
          <w:rFonts w:ascii="TH SarabunPSK" w:hAnsi="TH SarabunPSK" w:cs="TH SarabunPSK" w:hint="cs"/>
          <w:sz w:val="32"/>
          <w:szCs w:val="32"/>
          <w:cs/>
        </w:rPr>
        <w:t xml:space="preserve">  </w:t>
      </w:r>
    </w:p>
    <w:p w:rsidR="00173D60" w:rsidRPr="006D1863" w:rsidRDefault="00400BA6" w:rsidP="00240A94">
      <w:pPr>
        <w:tabs>
          <w:tab w:val="left" w:pos="851"/>
        </w:tabs>
        <w:spacing w:line="360" w:lineRule="exact"/>
        <w:rPr>
          <w:rFonts w:ascii="TH SarabunPSK" w:hAnsi="TH SarabunPSK" w:cs="TH SarabunPSK" w:hint="cs"/>
          <w:sz w:val="32"/>
          <w:szCs w:val="32"/>
          <w:cs/>
        </w:rPr>
      </w:pPr>
      <w:r w:rsidRPr="006D1863">
        <w:rPr>
          <w:rFonts w:ascii="TH SarabunPSK" w:hAnsi="TH SarabunPSK" w:cs="TH SarabunPSK"/>
          <w:sz w:val="32"/>
          <w:szCs w:val="32"/>
          <w:cs/>
        </w:rPr>
        <w:t xml:space="preserve">ที่  วท </w:t>
      </w:r>
      <w:r w:rsidR="00437722">
        <w:rPr>
          <w:rFonts w:ascii="TH SarabunPSK" w:hAnsi="TH SarabunPSK" w:cs="TH SarabunPSK" w:hint="cs"/>
          <w:sz w:val="32"/>
          <w:szCs w:val="32"/>
          <w:cs/>
        </w:rPr>
        <w:t>5402</w:t>
      </w:r>
      <w:r w:rsidR="002669D5">
        <w:rPr>
          <w:rFonts w:ascii="TH SarabunPSK" w:hAnsi="TH SarabunPSK" w:cs="TH SarabunPSK"/>
          <w:sz w:val="32"/>
          <w:szCs w:val="32"/>
        </w:rPr>
        <w:t>/</w:t>
      </w:r>
    </w:p>
    <w:p w:rsidR="00400BA6" w:rsidRPr="006D1863" w:rsidRDefault="00400BA6" w:rsidP="00240A94">
      <w:pPr>
        <w:tabs>
          <w:tab w:val="left" w:pos="851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6D1863">
        <w:rPr>
          <w:rFonts w:ascii="TH SarabunPSK" w:hAnsi="TH SarabunPSK" w:cs="TH SarabunPSK"/>
          <w:sz w:val="32"/>
          <w:szCs w:val="32"/>
        </w:rPr>
        <w:t xml:space="preserve">                                                       </w:t>
      </w:r>
    </w:p>
    <w:p w:rsidR="00400BA6" w:rsidRPr="006D1863" w:rsidRDefault="00400BA6" w:rsidP="000D2825">
      <w:pPr>
        <w:tabs>
          <w:tab w:val="left" w:pos="851"/>
        </w:tabs>
        <w:spacing w:line="360" w:lineRule="exact"/>
        <w:rPr>
          <w:rFonts w:ascii="TH SarabunPSK" w:hAnsi="TH SarabunPSK" w:cs="TH SarabunPSK" w:hint="cs"/>
          <w:sz w:val="32"/>
          <w:szCs w:val="32"/>
          <w:cs/>
        </w:rPr>
      </w:pPr>
      <w:r w:rsidRPr="006D1863">
        <w:rPr>
          <w:rFonts w:ascii="TH SarabunPSK" w:hAnsi="TH SarabunPSK" w:cs="TH SarabunPSK"/>
          <w:sz w:val="32"/>
          <w:szCs w:val="32"/>
        </w:rPr>
        <w:t xml:space="preserve">                                                                 </w:t>
      </w:r>
      <w:r w:rsidR="002669D5">
        <w:rPr>
          <w:rFonts w:ascii="TH SarabunPSK" w:hAnsi="TH SarabunPSK" w:cs="TH SarabunPSK"/>
          <w:sz w:val="32"/>
          <w:szCs w:val="32"/>
        </w:rPr>
        <w:t/>
      </w:r>
    </w:p>
    <w:p w:rsidR="00400BA6" w:rsidRPr="006D1863" w:rsidRDefault="00400BA6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400BA6" w:rsidRPr="006D1863" w:rsidRDefault="00A0680B" w:rsidP="00400BA6">
      <w:pPr>
        <w:tabs>
          <w:tab w:val="left" w:pos="851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6D1863">
        <w:rPr>
          <w:rFonts w:ascii="TH SarabunPSK" w:hAnsi="TH SarabunPSK" w:cs="TH SarabunPSK"/>
          <w:sz w:val="32"/>
          <w:szCs w:val="32"/>
          <w:cs/>
        </w:rPr>
        <w:t>เรื่อง</w:t>
      </w:r>
      <w:r w:rsidR="007B1528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400BA6" w:rsidRPr="006D1863">
        <w:rPr>
          <w:rFonts w:ascii="TH SarabunPSK" w:hAnsi="TH SarabunPSK" w:cs="TH SarabunPSK"/>
          <w:sz w:val="32"/>
          <w:szCs w:val="32"/>
          <w:cs/>
        </w:rPr>
        <w:t>สงวนสิทธิ์การเรียกค่าปรับกรณีส่ง</w:t>
      </w:r>
      <w:r w:rsidR="008539B8" w:rsidRPr="006D1863">
        <w:rPr>
          <w:rFonts w:ascii="TH SarabunPSK" w:hAnsi="TH SarabunPSK" w:cs="TH SarabunPSK"/>
          <w:sz w:val="32"/>
          <w:szCs w:val="32"/>
          <w:cs/>
        </w:rPr>
        <w:t>มอบ</w:t>
      </w:r>
      <w:r w:rsidR="008E1103">
        <w:rPr>
          <w:rFonts w:ascii="TH SarabunPSK" w:hAnsi="TH SarabunPSK" w:cs="TH SarabunPSK" w:hint="cs"/>
          <w:sz w:val="32"/>
          <w:szCs w:val="32"/>
          <w:cs/>
        </w:rPr>
        <w:t>สินค้าล่าช้า</w:t>
      </w:r>
    </w:p>
    <w:p w:rsidR="00400BA6" w:rsidRPr="006D1863" w:rsidRDefault="00400BA6" w:rsidP="00CD3307">
      <w:pPr>
        <w:tabs>
          <w:tab w:val="left" w:pos="851"/>
        </w:tabs>
        <w:spacing w:line="360" w:lineRule="exact"/>
        <w:rPr>
          <w:rFonts w:ascii="TH SarabunPSK" w:hAnsi="TH SarabunPSK" w:cs="TH SarabunPSK" w:hint="cs"/>
          <w:sz w:val="32"/>
          <w:szCs w:val="32"/>
          <w:cs/>
        </w:rPr>
      </w:pPr>
      <w:r w:rsidRPr="006D1863">
        <w:rPr>
          <w:rFonts w:ascii="TH SarabunPSK" w:hAnsi="TH SarabunPSK" w:cs="TH SarabunPSK"/>
          <w:sz w:val="32"/>
          <w:szCs w:val="32"/>
          <w:cs/>
        </w:rPr>
        <w:t>เรียน</w:t>
      </w:r>
      <w:r w:rsidR="007B1528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2669D5">
        <w:rPr>
          <w:rFonts w:ascii="TH SarabunPSK" w:hAnsi="TH SarabunPSK" w:cs="TH SarabunPSK"/>
          <w:sz w:val="32"/>
          <w:szCs w:val="32"/>
        </w:rPr>
        <w:t/>
      </w:r>
    </w:p>
    <w:p w:rsidR="00400BA6" w:rsidRPr="002669D5" w:rsidRDefault="00400BA6" w:rsidP="007B1528">
      <w:pPr>
        <w:tabs>
          <w:tab w:val="left" w:pos="709"/>
          <w:tab w:val="left" w:pos="993"/>
        </w:tabs>
        <w:spacing w:line="360" w:lineRule="exact"/>
        <w:rPr>
          <w:rFonts w:ascii="TH SarabunPSK" w:hAnsi="TH SarabunPSK" w:cs="TH SarabunPSK" w:hint="cs"/>
          <w:sz w:val="32"/>
          <w:szCs w:val="32"/>
          <w:cs/>
        </w:rPr>
      </w:pPr>
      <w:r w:rsidRPr="006D1863">
        <w:rPr>
          <w:rFonts w:ascii="TH SarabunPSK" w:hAnsi="TH SarabunPSK" w:cs="TH SarabunPSK"/>
          <w:sz w:val="32"/>
          <w:szCs w:val="32"/>
          <w:cs/>
        </w:rPr>
        <w:t>อ้าง</w:t>
      </w:r>
      <w:r w:rsidRPr="001C2FDC">
        <w:rPr>
          <w:rFonts w:ascii="TH SarabunPSK" w:hAnsi="TH SarabunPSK" w:cs="TH SarabunPSK"/>
          <w:sz w:val="32"/>
          <w:szCs w:val="32"/>
          <w:cs/>
        </w:rPr>
        <w:t>ถึง</w:t>
      </w:r>
      <w:r w:rsidR="007B1528">
        <w:rPr>
          <w:rFonts w:ascii="TH SarabunPSK" w:hAnsi="TH SarabunPSK" w:cs="TH SarabunPSK" w:hint="cs"/>
          <w:sz w:val="32"/>
          <w:szCs w:val="32"/>
          <w:cs/>
        </w:rPr>
        <w:tab/>
      </w:r>
      <w:r w:rsidR="00437722" w:rsidRPr="001C2FDC">
        <w:rPr>
          <w:rFonts w:ascii="TH SarabunPSK" w:hAnsi="TH SarabunPSK" w:cs="TH SarabunPSK"/>
          <w:sz w:val="32"/>
          <w:szCs w:val="32"/>
          <w:cs/>
        </w:rPr>
        <w:t>1</w:t>
      </w:r>
      <w:r w:rsidRPr="001C2FDC">
        <w:rPr>
          <w:rFonts w:ascii="TH SarabunPSK" w:hAnsi="TH SarabunPSK" w:cs="TH SarabunPSK"/>
          <w:sz w:val="32"/>
          <w:szCs w:val="32"/>
        </w:rPr>
        <w:t xml:space="preserve">. </w:t>
      </w:r>
      <w:r w:rsidRPr="001C2FDC">
        <w:rPr>
          <w:rFonts w:ascii="TH SarabunPSK" w:hAnsi="TH SarabunPSK" w:cs="TH SarabunPSK"/>
          <w:sz w:val="32"/>
          <w:szCs w:val="32"/>
          <w:cs/>
        </w:rPr>
        <w:t>ใบสั่งซื้อ</w:t>
      </w:r>
      <w:r w:rsidR="00232310" w:rsidRPr="001C2FDC">
        <w:rPr>
          <w:rFonts w:ascii="TH SarabunPSK" w:hAnsi="TH SarabunPSK" w:cs="TH SarabunPSK"/>
          <w:sz w:val="32"/>
          <w:szCs w:val="32"/>
          <w:cs/>
        </w:rPr>
        <w:t>/จ้าง</w:t>
      </w:r>
      <w:r w:rsidRPr="001C2FDC">
        <w:rPr>
          <w:rFonts w:ascii="TH SarabunPSK" w:hAnsi="TH SarabunPSK" w:cs="TH SarabunPSK"/>
          <w:sz w:val="32"/>
          <w:szCs w:val="32"/>
          <w:cs/>
        </w:rPr>
        <w:t xml:space="preserve">เลขที่ </w:t>
      </w:r>
      <w:r w:rsidR="002669D5">
        <w:rPr>
          <w:rFonts w:ascii="TH SarabunPSK" w:hAnsi="TH SarabunPSK" w:cs="TH SarabunPSK"/>
          <w:sz w:val="32"/>
          <w:szCs w:val="32"/>
        </w:rPr>
        <w:t/>
      </w:r>
      <w:r w:rsidRPr="001C2FDC">
        <w:rPr>
          <w:rFonts w:ascii="TH SarabunPSK" w:hAnsi="TH SarabunPSK" w:cs="TH SarabunPSK"/>
          <w:sz w:val="32"/>
          <w:szCs w:val="32"/>
          <w:cs/>
        </w:rPr>
        <w:t xml:space="preserve"> ลงวันที่ </w:t>
      </w:r>
      <w:r w:rsidR="002669D5">
        <w:rPr>
          <w:rFonts w:ascii="TH SarabunPSK" w:hAnsi="TH SarabunPSK" w:cs="TH SarabunPSK"/>
          <w:sz w:val="32"/>
          <w:szCs w:val="32"/>
        </w:rPr>
        <w:t/>
      </w:r>
    </w:p>
    <w:p w:rsidR="00D17BE0" w:rsidRPr="002669D5" w:rsidRDefault="007B1528" w:rsidP="007B1528">
      <w:pPr>
        <w:tabs>
          <w:tab w:val="left" w:pos="709"/>
          <w:tab w:val="left" w:pos="993"/>
        </w:tabs>
        <w:spacing w:line="360" w:lineRule="exact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3F3357">
        <w:rPr>
          <w:rFonts w:ascii="TH SarabunPSK" w:hAnsi="TH SarabunPSK" w:cs="TH SarabunPSK"/>
          <w:sz w:val="32"/>
          <w:szCs w:val="32"/>
        </w:rPr>
        <w:t>2</w:t>
      </w:r>
      <w:r w:rsidR="00D17BE0">
        <w:rPr>
          <w:rFonts w:ascii="TH SarabunPSK" w:hAnsi="TH SarabunPSK" w:cs="TH SarabunPSK"/>
          <w:sz w:val="32"/>
          <w:szCs w:val="32"/>
        </w:rPr>
        <w:t xml:space="preserve">. </w:t>
      </w:r>
      <w:r w:rsidR="00D17BE0" w:rsidRPr="001C2FDC">
        <w:rPr>
          <w:rFonts w:ascii="TH SarabunPSK" w:hAnsi="TH SarabunPSK" w:cs="TH SarabunPSK"/>
          <w:sz w:val="32"/>
          <w:szCs w:val="32"/>
          <w:cs/>
        </w:rPr>
        <w:t xml:space="preserve">ใบกำกับภาษีเลขที่ </w:t>
      </w:r>
      <w:r w:rsidR="002669D5">
        <w:rPr>
          <w:rFonts w:ascii="TH SarabunPSK" w:hAnsi="TH SarabunPSK" w:cs="TH SarabunPSK"/>
          <w:sz w:val="32"/>
          <w:szCs w:val="32"/>
        </w:rPr>
        <w:t/>
      </w:r>
      <w:r w:rsidR="008E1103">
        <w:rPr>
          <w:rFonts w:ascii="TH SarabunPSK" w:hAnsi="TH SarabunPSK" w:cs="TH SarabunPSK"/>
          <w:sz w:val="32"/>
          <w:szCs w:val="32"/>
        </w:rPr>
        <w:t xml:space="preserve"> </w:t>
      </w:r>
      <w:r w:rsidR="007E1FD8">
        <w:rPr>
          <w:rFonts w:ascii="TH SarabunPSK" w:hAnsi="TH SarabunPSK" w:cs="TH SarabunPSK" w:hint="cs"/>
          <w:sz w:val="32"/>
          <w:szCs w:val="32"/>
          <w:cs/>
        </w:rPr>
        <w:t>ลงวัน</w:t>
      </w:r>
      <w:r w:rsidR="00D17BE0" w:rsidRPr="001C2FDC">
        <w:rPr>
          <w:rFonts w:ascii="TH SarabunPSK" w:hAnsi="TH SarabunPSK" w:cs="TH SarabunPSK"/>
          <w:sz w:val="32"/>
          <w:szCs w:val="32"/>
          <w:cs/>
        </w:rPr>
        <w:t xml:space="preserve">ที่ </w:t>
      </w:r>
      <w:r w:rsidR="002669D5">
        <w:rPr>
          <w:rFonts w:ascii="TH SarabunPSK" w:hAnsi="TH SarabunPSK" w:cs="TH SarabunPSK"/>
          <w:sz w:val="32"/>
          <w:szCs w:val="32"/>
        </w:rPr>
        <w:t/>
      </w:r>
    </w:p>
    <w:p w:rsidR="00F522C4" w:rsidRPr="001C2FDC" w:rsidRDefault="00F522C4" w:rsidP="00F522C4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400BA6" w:rsidRPr="008E1103" w:rsidRDefault="00400BA6" w:rsidP="008E1103">
      <w:pPr>
        <w:tabs>
          <w:tab w:val="left" w:pos="851"/>
        </w:tabs>
        <w:spacing w:line="360" w:lineRule="exact"/>
        <w:jc w:val="thaiDistribute"/>
        <w:rPr>
          <w:rFonts w:ascii="TH SarabunPSK" w:hAnsi="TH SarabunPSK" w:cs="TH SarabunPSK"/>
          <w:sz w:val="32"/>
          <w:szCs w:val="32"/>
        </w:rPr>
      </w:pPr>
      <w:r w:rsidRPr="005F168C">
        <w:t xml:space="preserve">            </w:t>
      </w:r>
      <w:r w:rsidRPr="00E261CB">
        <w:rPr>
          <w:rFonts w:ascii="TH SarabunPSK" w:hAnsi="TH SarabunPSK" w:cs="TH SarabunPSK"/>
          <w:sz w:val="32"/>
          <w:szCs w:val="32"/>
          <w:cs/>
        </w:rPr>
        <w:t>ตามเอกสารที่อ้างถึง ศูนย์พันธุวิศวกรรมและเทคโนโลยีชีวภาพแห่งชาติ ตกลง</w:t>
      </w:r>
      <w:r w:rsidR="008E1103" w:rsidRPr="00E261CB">
        <w:rPr>
          <w:rFonts w:ascii="TH SarabunPSK" w:hAnsi="TH SarabunPSK" w:cs="TH SarabunPSK"/>
          <w:sz w:val="32"/>
          <w:szCs w:val="32"/>
          <w:cs/>
        </w:rPr>
        <w:t xml:space="preserve">ซื้อวัสดุวิทยาศาสตร์ </w:t>
      </w:r>
      <w:r w:rsidR="00291C43" w:rsidRPr="00E261CB">
        <w:rPr>
          <w:rFonts w:ascii="TH SarabunPSK" w:hAnsi="TH SarabunPSK" w:cs="TH SarabunPSK"/>
          <w:sz w:val="32"/>
          <w:szCs w:val="32"/>
          <w:cs/>
        </w:rPr>
        <w:t xml:space="preserve"> จำนวน </w:t>
      </w:r>
      <w:r w:rsidR="002669D5">
        <w:rPr>
          <w:rFonts w:ascii="TH SarabunPSK" w:hAnsi="TH SarabunPSK" w:cs="TH SarabunPSK"/>
          <w:sz w:val="32"/>
          <w:szCs w:val="32"/>
        </w:rPr>
        <w:t/>
      </w:r>
      <w:r w:rsidR="00291C43" w:rsidRPr="00E261CB">
        <w:rPr>
          <w:rFonts w:ascii="TH SarabunPSK" w:hAnsi="TH SarabunPSK" w:cs="TH SarabunPSK"/>
          <w:sz w:val="32"/>
          <w:szCs w:val="32"/>
        </w:rPr>
        <w:t xml:space="preserve"> </w:t>
      </w:r>
      <w:r w:rsidR="00291C43" w:rsidRPr="00E261CB">
        <w:rPr>
          <w:rFonts w:ascii="TH SarabunPSK" w:hAnsi="TH SarabunPSK" w:cs="TH SarabunPSK"/>
          <w:sz w:val="32"/>
          <w:szCs w:val="32"/>
          <w:cs/>
        </w:rPr>
        <w:t xml:space="preserve">รายการ </w:t>
      </w:r>
      <w:r w:rsidR="007301B8" w:rsidRPr="00E261CB">
        <w:rPr>
          <w:rFonts w:ascii="TH SarabunPSK" w:hAnsi="TH SarabunPSK" w:cs="TH SarabunPSK"/>
          <w:sz w:val="32"/>
          <w:szCs w:val="32"/>
          <w:cs/>
        </w:rPr>
        <w:t xml:space="preserve">กับ </w:t>
      </w:r>
      <w:r w:rsidR="002669D5">
        <w:rPr>
          <w:rFonts w:ascii="TH SarabunPSK" w:hAnsi="TH SarabunPSK" w:cs="TH SarabunPSK"/>
          <w:sz w:val="32"/>
          <w:szCs w:val="32"/>
        </w:rPr>
        <w:t/>
      </w:r>
      <w:r w:rsidR="002669D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E1103" w:rsidRPr="008E1103">
        <w:rPr>
          <w:rFonts w:ascii="TH SarabunPSK" w:hAnsi="TH SarabunPSK" w:cs="TH SarabunPSK"/>
          <w:sz w:val="32"/>
          <w:szCs w:val="32"/>
          <w:cs/>
        </w:rPr>
        <w:t>เ</w:t>
      </w:r>
      <w:r w:rsidR="001C2FDC" w:rsidRPr="008E1103">
        <w:rPr>
          <w:rFonts w:ascii="TH SarabunPSK" w:hAnsi="TH SarabunPSK" w:cs="TH SarabunPSK"/>
          <w:sz w:val="32"/>
          <w:szCs w:val="32"/>
          <w:cs/>
        </w:rPr>
        <w:t>ป็นจำนว</w:t>
      </w:r>
      <w:r w:rsidR="00E67F98" w:rsidRPr="008E1103">
        <w:rPr>
          <w:rFonts w:ascii="TH SarabunPSK" w:hAnsi="TH SarabunPSK" w:cs="TH SarabunPSK"/>
          <w:sz w:val="32"/>
          <w:szCs w:val="32"/>
          <w:cs/>
        </w:rPr>
        <w:t xml:space="preserve">นเงิน </w:t>
      </w:r>
      <w:r w:rsidR="002669D5">
        <w:rPr>
          <w:rFonts w:ascii="TH SarabunPSK" w:hAnsi="TH SarabunPSK" w:cs="TH SarabunPSK"/>
          <w:sz w:val="32"/>
          <w:szCs w:val="32"/>
        </w:rPr>
        <w:t xml:space="preserve"> </w:t>
      </w:r>
      <w:r w:rsidR="005D420D" w:rsidRPr="008E1103">
        <w:rPr>
          <w:rFonts w:ascii="TH SarabunPSK" w:hAnsi="TH SarabunPSK" w:cs="TH SarabunPSK"/>
          <w:sz w:val="32"/>
          <w:szCs w:val="32"/>
          <w:cs/>
        </w:rPr>
        <w:t>บาท</w:t>
      </w:r>
      <w:r w:rsidR="00EA208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D420D" w:rsidRPr="008E1103">
        <w:rPr>
          <w:rFonts w:ascii="TH SarabunPSK" w:hAnsi="TH SarabunPSK" w:cs="TH SarabunPSK"/>
          <w:sz w:val="32"/>
          <w:szCs w:val="32"/>
          <w:cs/>
        </w:rPr>
        <w:t>(</w:t>
      </w:r>
      <w:r w:rsidR="002669D5">
        <w:rPr>
          <w:rFonts w:ascii="TH SarabunPSK" w:hAnsi="TH SarabunPSK" w:cs="TH SarabunPSK"/>
          <w:sz w:val="32"/>
          <w:szCs w:val="32"/>
        </w:rPr>
        <w:t/>
      </w:r>
      <w:r w:rsidR="005D420D" w:rsidRPr="008E1103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3B042F" w:rsidRPr="008E1103">
        <w:rPr>
          <w:rFonts w:ascii="TH SarabunPSK" w:hAnsi="TH SarabunPSK" w:cs="TH SarabunPSK"/>
          <w:sz w:val="32"/>
          <w:szCs w:val="32"/>
          <w:cs/>
        </w:rPr>
        <w:t>ซึ่งรวมภาษีมูลค่าเพิ่มแล้ว</w:t>
      </w:r>
      <w:r w:rsidR="005A1A38" w:rsidRPr="008E110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E1103">
        <w:rPr>
          <w:rFonts w:ascii="TH SarabunPSK" w:hAnsi="TH SarabunPSK" w:cs="TH SarabunPSK"/>
          <w:sz w:val="32"/>
          <w:szCs w:val="32"/>
          <w:cs/>
        </w:rPr>
        <w:t>โดย</w:t>
      </w:r>
      <w:r w:rsidR="00291C43" w:rsidRPr="008E1103">
        <w:rPr>
          <w:rFonts w:ascii="TH SarabunPSK" w:hAnsi="TH SarabunPSK" w:cs="TH SarabunPSK"/>
          <w:sz w:val="32"/>
          <w:szCs w:val="32"/>
          <w:cs/>
        </w:rPr>
        <w:t>บริษัท</w:t>
      </w:r>
      <w:r w:rsidRPr="008E1103">
        <w:rPr>
          <w:rFonts w:ascii="TH SarabunPSK" w:hAnsi="TH SarabunPSK" w:cs="TH SarabunPSK"/>
          <w:sz w:val="32"/>
          <w:szCs w:val="32"/>
          <w:cs/>
        </w:rPr>
        <w:t>ฯ ต้อง</w:t>
      </w:r>
      <w:r w:rsidR="00260649" w:rsidRPr="008E1103">
        <w:rPr>
          <w:rFonts w:ascii="TH SarabunPSK" w:hAnsi="TH SarabunPSK" w:cs="TH SarabunPSK"/>
          <w:sz w:val="32"/>
          <w:szCs w:val="32"/>
          <w:cs/>
        </w:rPr>
        <w:t>ส่</w:t>
      </w:r>
      <w:r w:rsidRPr="008E1103">
        <w:rPr>
          <w:rFonts w:ascii="TH SarabunPSK" w:hAnsi="TH SarabunPSK" w:cs="TH SarabunPSK"/>
          <w:sz w:val="32"/>
          <w:szCs w:val="32"/>
          <w:cs/>
        </w:rPr>
        <w:t>งมอบ</w:t>
      </w:r>
      <w:r w:rsidR="008E1103">
        <w:rPr>
          <w:rFonts w:ascii="TH SarabunPSK" w:hAnsi="TH SarabunPSK" w:cs="TH SarabunPSK" w:hint="cs"/>
          <w:sz w:val="32"/>
          <w:szCs w:val="32"/>
          <w:cs/>
        </w:rPr>
        <w:t>สินค้า</w:t>
      </w:r>
      <w:r w:rsidR="00232310" w:rsidRPr="008E1103">
        <w:rPr>
          <w:rFonts w:ascii="TH SarabunPSK" w:hAnsi="TH SarabunPSK" w:cs="TH SarabunPSK"/>
          <w:sz w:val="32"/>
          <w:szCs w:val="32"/>
          <w:cs/>
        </w:rPr>
        <w:t>ให้</w:t>
      </w:r>
      <w:r w:rsidR="00173D60" w:rsidRPr="008E110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B667D" w:rsidRPr="008E1103">
        <w:rPr>
          <w:rFonts w:ascii="TH SarabunPSK" w:hAnsi="TH SarabunPSK" w:cs="TH SarabunPSK"/>
          <w:sz w:val="32"/>
          <w:szCs w:val="32"/>
          <w:cs/>
        </w:rPr>
        <w:t xml:space="preserve">ศูนย์ฯ ภายในวันที่ </w:t>
      </w:r>
      <w:r w:rsidR="002669D5">
        <w:rPr>
          <w:rFonts w:ascii="TH SarabunPSK" w:hAnsi="TH SarabunPSK" w:cs="TH SarabunPSK"/>
          <w:sz w:val="32"/>
          <w:szCs w:val="32"/>
        </w:rPr>
        <w:t xml:space="preserve"> </w:t>
      </w:r>
      <w:r w:rsidRPr="008E1103">
        <w:rPr>
          <w:rFonts w:ascii="TH SarabunPSK" w:hAnsi="TH SarabunPSK" w:cs="TH SarabunPSK"/>
          <w:sz w:val="32"/>
          <w:szCs w:val="32"/>
          <w:cs/>
        </w:rPr>
        <w:t>ตามเงื่อนไขที่กำหนดในใบสั่งซื้อ</w:t>
      </w:r>
      <w:r w:rsidR="00232310" w:rsidRPr="008E1103">
        <w:rPr>
          <w:rFonts w:ascii="TH SarabunPSK" w:hAnsi="TH SarabunPSK" w:cs="TH SarabunPSK"/>
          <w:sz w:val="32"/>
          <w:szCs w:val="32"/>
          <w:cs/>
        </w:rPr>
        <w:t>/จ้าง</w:t>
      </w:r>
      <w:r w:rsidRPr="008E1103">
        <w:rPr>
          <w:rFonts w:ascii="TH SarabunPSK" w:hAnsi="TH SarabunPSK" w:cs="TH SarabunPSK"/>
          <w:sz w:val="32"/>
          <w:szCs w:val="32"/>
          <w:cs/>
        </w:rPr>
        <w:t xml:space="preserve"> (กำหนดส่งมอบ</w:t>
      </w:r>
      <w:r w:rsidR="00FF19C4" w:rsidRPr="008E1103">
        <w:rPr>
          <w:rFonts w:ascii="TH SarabunPSK" w:hAnsi="TH SarabunPSK" w:cs="TH SarabunPSK"/>
          <w:sz w:val="32"/>
          <w:szCs w:val="32"/>
          <w:cs/>
        </w:rPr>
        <w:t>ภ</w:t>
      </w:r>
      <w:r w:rsidRPr="008E1103">
        <w:rPr>
          <w:rFonts w:ascii="TH SarabunPSK" w:hAnsi="TH SarabunPSK" w:cs="TH SarabunPSK"/>
          <w:sz w:val="32"/>
          <w:szCs w:val="32"/>
          <w:cs/>
        </w:rPr>
        <w:t>ายใน</w:t>
      </w:r>
      <w:r w:rsidR="000C7324" w:rsidRPr="008E110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669D5">
        <w:rPr>
          <w:rFonts w:ascii="TH SarabunPSK" w:hAnsi="TH SarabunPSK" w:cs="TH SarabunPSK"/>
          <w:sz w:val="32"/>
          <w:szCs w:val="32"/>
        </w:rPr>
        <w:t/>
      </w:r>
      <w:r w:rsidR="00DB7998" w:rsidRPr="008E1103">
        <w:rPr>
          <w:rFonts w:ascii="TH SarabunPSK" w:hAnsi="TH SarabunPSK" w:cs="TH SarabunPSK"/>
          <w:sz w:val="32"/>
          <w:szCs w:val="32"/>
          <w:cs/>
        </w:rPr>
        <w:t xml:space="preserve"> วั</w:t>
      </w:r>
      <w:r w:rsidRPr="008E1103">
        <w:rPr>
          <w:rFonts w:ascii="TH SarabunPSK" w:hAnsi="TH SarabunPSK" w:cs="TH SarabunPSK"/>
          <w:sz w:val="32"/>
          <w:szCs w:val="32"/>
          <w:cs/>
        </w:rPr>
        <w:t>น นับถัดจากวันที่</w:t>
      </w:r>
      <w:r w:rsidR="00441028" w:rsidRPr="008E1103">
        <w:rPr>
          <w:rFonts w:ascii="TH SarabunPSK" w:hAnsi="TH SarabunPSK" w:cs="TH SarabunPSK"/>
          <w:sz w:val="32"/>
          <w:szCs w:val="32"/>
          <w:cs/>
        </w:rPr>
        <w:t>ผู้</w:t>
      </w:r>
      <w:r w:rsidR="008E1103">
        <w:rPr>
          <w:rFonts w:ascii="TH SarabunPSK" w:hAnsi="TH SarabunPSK" w:cs="TH SarabunPSK" w:hint="cs"/>
          <w:sz w:val="32"/>
          <w:szCs w:val="32"/>
          <w:cs/>
        </w:rPr>
        <w:t>ขาย</w:t>
      </w:r>
      <w:r w:rsidRPr="008E1103">
        <w:rPr>
          <w:rFonts w:ascii="TH SarabunPSK" w:hAnsi="TH SarabunPSK" w:cs="TH SarabunPSK"/>
          <w:sz w:val="32"/>
          <w:szCs w:val="32"/>
          <w:cs/>
        </w:rPr>
        <w:t>ลงนามในใบสั่งซื้อ</w:t>
      </w:r>
      <w:r w:rsidR="00232310" w:rsidRPr="008E1103">
        <w:rPr>
          <w:rFonts w:ascii="TH SarabunPSK" w:hAnsi="TH SarabunPSK" w:cs="TH SarabunPSK"/>
          <w:sz w:val="32"/>
          <w:szCs w:val="32"/>
          <w:cs/>
        </w:rPr>
        <w:t>/จ้าง</w:t>
      </w:r>
      <w:r w:rsidR="005D420D" w:rsidRPr="008E1103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173D60" w:rsidRPr="008E1103">
        <w:rPr>
          <w:rFonts w:ascii="TH SarabunPSK" w:hAnsi="TH SarabunPSK" w:cs="TH SarabunPSK"/>
          <w:sz w:val="32"/>
          <w:szCs w:val="32"/>
          <w:cs/>
        </w:rPr>
        <w:t>โดย</w:t>
      </w:r>
      <w:r w:rsidRPr="008E110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E1103">
        <w:rPr>
          <w:rFonts w:ascii="TH SarabunPSK" w:hAnsi="TH SarabunPSK" w:cs="TH SarabunPSK" w:hint="cs"/>
          <w:sz w:val="32"/>
          <w:szCs w:val="32"/>
          <w:cs/>
        </w:rPr>
        <w:t>บริษัท</w:t>
      </w:r>
      <w:r w:rsidRPr="008E1103">
        <w:rPr>
          <w:rFonts w:ascii="TH SarabunPSK" w:hAnsi="TH SarabunPSK" w:cs="TH SarabunPSK"/>
          <w:sz w:val="32"/>
          <w:szCs w:val="32"/>
          <w:cs/>
        </w:rPr>
        <w:t xml:space="preserve">ฯ </w:t>
      </w:r>
      <w:r w:rsidR="00353B6E" w:rsidRPr="008E1103">
        <w:rPr>
          <w:rFonts w:ascii="TH SarabunPSK" w:hAnsi="TH SarabunPSK" w:cs="TH SarabunPSK"/>
          <w:sz w:val="32"/>
          <w:szCs w:val="32"/>
          <w:cs/>
        </w:rPr>
        <w:t>ได้</w:t>
      </w:r>
      <w:r w:rsidR="003F3357" w:rsidRPr="008E1103">
        <w:rPr>
          <w:rFonts w:ascii="TH SarabunPSK" w:hAnsi="TH SarabunPSK" w:cs="TH SarabunPSK"/>
          <w:sz w:val="32"/>
          <w:szCs w:val="32"/>
          <w:cs/>
        </w:rPr>
        <w:t>ส่งมอบ</w:t>
      </w:r>
      <w:r w:rsidR="008E1103">
        <w:rPr>
          <w:rFonts w:ascii="TH SarabunPSK" w:hAnsi="TH SarabunPSK" w:cs="TH SarabunPSK" w:hint="cs"/>
          <w:sz w:val="32"/>
          <w:szCs w:val="32"/>
          <w:cs/>
        </w:rPr>
        <w:t>สินค้า</w:t>
      </w:r>
      <w:r w:rsidR="00BD0D80" w:rsidRPr="008E1103">
        <w:rPr>
          <w:rFonts w:ascii="TH SarabunPSK" w:hAnsi="TH SarabunPSK" w:cs="TH SarabunPSK"/>
          <w:sz w:val="32"/>
          <w:szCs w:val="32"/>
          <w:cs/>
        </w:rPr>
        <w:t>ใ</w:t>
      </w:r>
      <w:r w:rsidR="003F3357" w:rsidRPr="008E1103">
        <w:rPr>
          <w:rFonts w:ascii="TH SarabunPSK" w:hAnsi="TH SarabunPSK" w:cs="TH SarabunPSK"/>
          <w:sz w:val="32"/>
          <w:szCs w:val="32"/>
          <w:cs/>
        </w:rPr>
        <w:t>ห้</w:t>
      </w:r>
      <w:r w:rsidR="007B152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F3357" w:rsidRPr="008E1103">
        <w:rPr>
          <w:rFonts w:ascii="TH SarabunPSK" w:hAnsi="TH SarabunPSK" w:cs="TH SarabunPSK"/>
          <w:sz w:val="32"/>
          <w:szCs w:val="32"/>
          <w:cs/>
        </w:rPr>
        <w:t xml:space="preserve">ศูนย์ฯ </w:t>
      </w:r>
      <w:r w:rsidR="00353B6E" w:rsidRPr="008E1103">
        <w:rPr>
          <w:rFonts w:ascii="TH SarabunPSK" w:hAnsi="TH SarabunPSK" w:cs="TH SarabunPSK"/>
          <w:sz w:val="32"/>
          <w:szCs w:val="32"/>
          <w:cs/>
        </w:rPr>
        <w:t xml:space="preserve">เมื่อวันที่ </w:t>
      </w:r>
      <w:r w:rsidR="002669D5">
        <w:rPr>
          <w:rFonts w:ascii="TH SarabunPSK" w:hAnsi="TH SarabunPSK" w:cs="TH SarabunPSK"/>
          <w:sz w:val="32"/>
          <w:szCs w:val="32"/>
        </w:rPr>
        <w:t xml:space="preserve"> </w:t>
      </w:r>
      <w:r w:rsidRPr="008E1103">
        <w:rPr>
          <w:rFonts w:ascii="TH SarabunPSK" w:hAnsi="TH SarabunPSK" w:cs="TH SarabunPSK"/>
          <w:sz w:val="32"/>
          <w:szCs w:val="32"/>
          <w:cs/>
        </w:rPr>
        <w:t xml:space="preserve">(เอกสารที่อ้างถึง </w:t>
      </w:r>
      <w:r w:rsidR="00353B6E" w:rsidRPr="008E1103">
        <w:rPr>
          <w:rFonts w:ascii="TH SarabunPSK" w:hAnsi="TH SarabunPSK" w:cs="TH SarabunPSK"/>
          <w:sz w:val="32"/>
          <w:szCs w:val="32"/>
          <w:cs/>
        </w:rPr>
        <w:t>2</w:t>
      </w:r>
      <w:r w:rsidR="003B3887" w:rsidRPr="008E1103">
        <w:rPr>
          <w:rFonts w:ascii="TH SarabunPSK" w:hAnsi="TH SarabunPSK" w:cs="TH SarabunPSK"/>
          <w:sz w:val="32"/>
          <w:szCs w:val="32"/>
        </w:rPr>
        <w:t>)</w:t>
      </w:r>
      <w:r w:rsidR="000F6BF4" w:rsidRPr="008E110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E1103">
        <w:rPr>
          <w:rFonts w:ascii="TH SarabunPSK" w:hAnsi="TH SarabunPSK" w:cs="TH SarabunPSK"/>
          <w:sz w:val="32"/>
          <w:szCs w:val="32"/>
          <w:cs/>
        </w:rPr>
        <w:t xml:space="preserve">ซึ่งล่าช้ากว่ากำหนด </w:t>
      </w:r>
      <w:r w:rsidR="002669D5">
        <w:rPr>
          <w:rFonts w:ascii="TH SarabunPSK" w:hAnsi="TH SarabunPSK" w:cs="TH SarabunPSK"/>
          <w:sz w:val="32"/>
          <w:szCs w:val="32"/>
        </w:rPr>
        <w:t/>
      </w:r>
      <w:r w:rsidR="002669D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F56EE" w:rsidRPr="008E1103">
        <w:rPr>
          <w:rFonts w:ascii="TH SarabunPSK" w:hAnsi="TH SarabunPSK" w:cs="TH SarabunPSK"/>
          <w:sz w:val="32"/>
          <w:szCs w:val="32"/>
          <w:cs/>
        </w:rPr>
        <w:t>วั</w:t>
      </w:r>
      <w:r w:rsidRPr="008E1103">
        <w:rPr>
          <w:rFonts w:ascii="TH SarabunPSK" w:hAnsi="TH SarabunPSK" w:cs="TH SarabunPSK"/>
          <w:sz w:val="32"/>
          <w:szCs w:val="32"/>
          <w:cs/>
        </w:rPr>
        <w:t>น นั้น</w:t>
      </w:r>
    </w:p>
    <w:p w:rsidR="004F029E" w:rsidRPr="008E1103" w:rsidRDefault="004F029E" w:rsidP="00E80CD5">
      <w:pPr>
        <w:pStyle w:val="Heading3"/>
        <w:jc w:val="thaiDistribute"/>
        <w:rPr>
          <w:rFonts w:ascii="TH SarabunPSK" w:eastAsia="Cordia New" w:hAnsi="TH SarabunPSK" w:cs="TH SarabunPSK"/>
          <w:sz w:val="32"/>
          <w:szCs w:val="32"/>
        </w:rPr>
      </w:pPr>
    </w:p>
    <w:p w:rsidR="004F0DAF" w:rsidRPr="00B22E6A" w:rsidRDefault="004F029E" w:rsidP="004F0DAF">
      <w:pPr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 w:rsidRPr="0012775F">
        <w:rPr>
          <w:rFonts w:ascii="TH SarabunPSK" w:hAnsi="TH SarabunPSK" w:cs="TH SarabunPSK"/>
          <w:sz w:val="32"/>
          <w:szCs w:val="32"/>
          <w:cs/>
        </w:rPr>
        <w:tab/>
      </w:r>
      <w:r w:rsidR="00400BA6" w:rsidRPr="0012775F">
        <w:rPr>
          <w:rFonts w:ascii="TH SarabunPSK" w:hAnsi="TH SarabunPSK" w:cs="TH SarabunPSK"/>
          <w:sz w:val="32"/>
          <w:szCs w:val="32"/>
          <w:cs/>
        </w:rPr>
        <w:t>ในการนี้ ศูนย์ฯ จึงขอแจ้งสงวนสิทธิ์ค่าปรับในกรณี</w:t>
      </w:r>
      <w:r w:rsidR="00232310" w:rsidRPr="0012775F">
        <w:rPr>
          <w:rFonts w:ascii="TH SarabunPSK" w:hAnsi="TH SarabunPSK" w:cs="TH SarabunPSK"/>
          <w:sz w:val="32"/>
          <w:szCs w:val="32"/>
          <w:cs/>
        </w:rPr>
        <w:t>ส่งมอบ</w:t>
      </w:r>
      <w:r w:rsidR="008E1103">
        <w:rPr>
          <w:rFonts w:ascii="TH SarabunPSK" w:hAnsi="TH SarabunPSK" w:cs="TH SarabunPSK" w:hint="cs"/>
          <w:sz w:val="32"/>
          <w:szCs w:val="32"/>
          <w:cs/>
        </w:rPr>
        <w:t>สินค้า</w:t>
      </w:r>
      <w:r w:rsidR="000C436B">
        <w:rPr>
          <w:rFonts w:ascii="TH SarabunPSK" w:hAnsi="TH SarabunPSK" w:cs="TH SarabunPSK" w:hint="cs"/>
          <w:sz w:val="32"/>
          <w:szCs w:val="32"/>
          <w:cs/>
        </w:rPr>
        <w:t>ล่า</w:t>
      </w:r>
      <w:r w:rsidR="00400BA6" w:rsidRPr="0012775F">
        <w:rPr>
          <w:rFonts w:ascii="TH SarabunPSK" w:hAnsi="TH SarabunPSK" w:cs="TH SarabunPSK"/>
          <w:sz w:val="32"/>
          <w:szCs w:val="32"/>
          <w:cs/>
        </w:rPr>
        <w:t>ช้า</w:t>
      </w:r>
      <w:r w:rsidR="00145085" w:rsidRPr="0012775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00BA6" w:rsidRPr="0012775F">
        <w:rPr>
          <w:rFonts w:ascii="TH SarabunPSK" w:hAnsi="TH SarabunPSK" w:cs="TH SarabunPSK"/>
          <w:sz w:val="32"/>
          <w:szCs w:val="32"/>
          <w:cs/>
        </w:rPr>
        <w:t>ตามรายละเอียดข้างต้น</w:t>
      </w:r>
      <w:r w:rsidR="00EA2083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BA4EC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80CD5" w:rsidRPr="0012775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62A21" w:rsidRPr="0012775F">
        <w:rPr>
          <w:rFonts w:ascii="TH SarabunPSK" w:hAnsi="TH SarabunPSK" w:cs="TH SarabunPSK"/>
          <w:sz w:val="32"/>
          <w:szCs w:val="32"/>
          <w:cs/>
        </w:rPr>
        <w:t>โ</w:t>
      </w:r>
      <w:r w:rsidR="00400BA6" w:rsidRPr="0012775F">
        <w:rPr>
          <w:rFonts w:ascii="TH SarabunPSK" w:hAnsi="TH SarabunPSK" w:cs="TH SarabunPSK"/>
          <w:sz w:val="32"/>
          <w:szCs w:val="32"/>
          <w:cs/>
        </w:rPr>
        <w:t>ดย</w:t>
      </w:r>
      <w:r w:rsidR="00173D60" w:rsidRPr="0012775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E7300" w:rsidRPr="0012775F">
        <w:rPr>
          <w:rFonts w:ascii="TH SarabunPSK" w:hAnsi="TH SarabunPSK" w:cs="TH SarabunPSK"/>
          <w:sz w:val="32"/>
          <w:szCs w:val="32"/>
          <w:cs/>
        </w:rPr>
        <w:t>ศูนย์ฯ จะคิดค่าปรับเป็นรายวัน</w:t>
      </w:r>
      <w:r w:rsidR="00400BA6" w:rsidRPr="0012775F">
        <w:rPr>
          <w:rFonts w:ascii="TH SarabunPSK" w:hAnsi="TH SarabunPSK" w:cs="TH SarabunPSK"/>
          <w:sz w:val="32"/>
          <w:szCs w:val="32"/>
          <w:cs/>
        </w:rPr>
        <w:t xml:space="preserve">ในอัตราร้อยละ </w:t>
      </w:r>
      <w:r w:rsidR="003201EC" w:rsidRPr="0012775F">
        <w:rPr>
          <w:rFonts w:ascii="TH SarabunPSK" w:hAnsi="TH SarabunPSK" w:cs="TH SarabunPSK" w:hint="cs"/>
          <w:sz w:val="32"/>
          <w:szCs w:val="32"/>
          <w:cs/>
        </w:rPr>
        <w:t>0.</w:t>
      </w:r>
      <w:r w:rsidR="008E1103">
        <w:rPr>
          <w:rFonts w:ascii="TH SarabunPSK" w:hAnsi="TH SarabunPSK" w:cs="TH SarabunPSK"/>
          <w:sz w:val="32"/>
          <w:szCs w:val="32"/>
        </w:rPr>
        <w:t>2</w:t>
      </w:r>
      <w:r w:rsidR="00437722" w:rsidRPr="0012775F">
        <w:rPr>
          <w:rFonts w:ascii="TH SarabunPSK" w:hAnsi="TH SarabunPSK" w:cs="TH SarabunPSK" w:hint="cs"/>
          <w:sz w:val="32"/>
          <w:szCs w:val="32"/>
          <w:cs/>
        </w:rPr>
        <w:t>0</w:t>
      </w:r>
      <w:r w:rsidR="00DA7A0B" w:rsidRPr="0012775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00BA6" w:rsidRPr="0012775F">
        <w:rPr>
          <w:rFonts w:ascii="TH SarabunPSK" w:hAnsi="TH SarabunPSK" w:cs="TH SarabunPSK"/>
          <w:sz w:val="32"/>
          <w:szCs w:val="32"/>
          <w:cs/>
        </w:rPr>
        <w:t>ของ</w:t>
      </w:r>
      <w:r w:rsidR="00302E2D" w:rsidRPr="0012775F">
        <w:rPr>
          <w:rFonts w:ascii="TH SarabunPSK" w:hAnsi="TH SarabunPSK" w:cs="TH SarabunPSK"/>
          <w:sz w:val="32"/>
          <w:szCs w:val="32"/>
          <w:cs/>
        </w:rPr>
        <w:t>มูลค่า</w:t>
      </w:r>
      <w:r w:rsidR="008E1103">
        <w:rPr>
          <w:rFonts w:ascii="TH SarabunPSK" w:hAnsi="TH SarabunPSK" w:cs="TH SarabunPSK" w:hint="cs"/>
          <w:sz w:val="32"/>
          <w:szCs w:val="32"/>
          <w:cs/>
        </w:rPr>
        <w:t>สินค้า</w:t>
      </w:r>
      <w:r w:rsidR="00400BA6" w:rsidRPr="0012775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00BA6" w:rsidRPr="0012775F">
        <w:rPr>
          <w:rFonts w:ascii="TH SarabunPSK" w:hAnsi="TH SarabunPSK" w:cs="TH SarabunPSK"/>
          <w:sz w:val="32"/>
          <w:szCs w:val="32"/>
        </w:rPr>
        <w:t>(</w:t>
      </w:r>
      <w:r w:rsidR="00400BA6" w:rsidRPr="0012775F">
        <w:rPr>
          <w:rFonts w:ascii="TH SarabunPSK" w:hAnsi="TH SarabunPSK" w:cs="TH SarabunPSK"/>
          <w:sz w:val="32"/>
          <w:szCs w:val="32"/>
          <w:cs/>
        </w:rPr>
        <w:t>รวมภาษีมูลค่าเพิ่ม</w:t>
      </w:r>
      <w:r w:rsidR="00400BA6" w:rsidRPr="0012775F">
        <w:rPr>
          <w:rFonts w:ascii="TH SarabunPSK" w:hAnsi="TH SarabunPSK" w:cs="TH SarabunPSK"/>
          <w:sz w:val="32"/>
          <w:szCs w:val="32"/>
        </w:rPr>
        <w:t>)</w:t>
      </w:r>
      <w:r w:rsidR="00400BA6" w:rsidRPr="0012775F">
        <w:rPr>
          <w:rFonts w:ascii="TH SarabunPSK" w:hAnsi="TH SarabunPSK" w:cs="TH SarabunPSK"/>
          <w:sz w:val="32"/>
          <w:szCs w:val="32"/>
          <w:cs/>
        </w:rPr>
        <w:t xml:space="preserve"> รวมเป็นเงินทั้งสิ้น </w:t>
      </w:r>
      <w:r w:rsidR="002669D5">
        <w:rPr>
          <w:rFonts w:ascii="TH SarabunPSK" w:hAnsi="TH SarabunPSK" w:cs="TH SarabunPSK"/>
          <w:sz w:val="32"/>
          <w:szCs w:val="32"/>
        </w:rPr>
        <w:t/>
      </w:r>
      <w:r w:rsidR="002669D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C1EB0" w:rsidRPr="0012775F">
        <w:rPr>
          <w:rFonts w:ascii="TH SarabunPSK" w:hAnsi="TH SarabunPSK" w:cs="TH SarabunPSK"/>
          <w:sz w:val="32"/>
          <w:szCs w:val="32"/>
          <w:cs/>
        </w:rPr>
        <w:t xml:space="preserve">บาท </w:t>
      </w:r>
      <w:r w:rsidR="0074142E" w:rsidRPr="0012775F">
        <w:rPr>
          <w:rFonts w:ascii="TH SarabunPSK" w:hAnsi="TH SarabunPSK" w:cs="TH SarabunPSK" w:hint="cs"/>
          <w:sz w:val="32"/>
          <w:szCs w:val="32"/>
          <w:cs/>
        </w:rPr>
        <w:t>(</w:t>
      </w:r>
      <w:r w:rsidR="002669D5">
        <w:rPr>
          <w:rFonts w:ascii="TH SarabunPSK" w:hAnsi="TH SarabunPSK" w:cs="TH SarabunPSK"/>
          <w:sz w:val="32"/>
          <w:szCs w:val="32"/>
        </w:rPr>
        <w:t/>
      </w:r>
      <w:r w:rsidR="004F0DAF">
        <w:rPr>
          <w:rFonts w:ascii="TH SarabunPSK" w:hAnsi="TH SarabunPSK" w:cs="TH SarabunPSK" w:hint="cs"/>
          <w:sz w:val="32"/>
          <w:szCs w:val="32"/>
          <w:cs/>
        </w:rPr>
        <w:t>)</w:t>
      </w:r>
      <w:r w:rsidR="00723EB1" w:rsidRPr="0012775F">
        <w:rPr>
          <w:rFonts w:ascii="TH SarabunPSK" w:hAnsi="TH SarabunPSK" w:cs="TH SarabunPSK"/>
          <w:sz w:val="32"/>
          <w:szCs w:val="32"/>
        </w:rPr>
        <w:t xml:space="preserve"> </w:t>
      </w:r>
      <w:r w:rsidR="00F72CCE" w:rsidRPr="0012775F">
        <w:rPr>
          <w:rFonts w:ascii="TH SarabunPSK" w:hAnsi="TH SarabunPSK" w:cs="TH SarabunPSK"/>
          <w:sz w:val="32"/>
          <w:szCs w:val="32"/>
          <w:cs/>
        </w:rPr>
        <w:t xml:space="preserve">ทั้งนี้ </w:t>
      </w:r>
      <w:r w:rsidR="005F0225" w:rsidRPr="0012775F">
        <w:rPr>
          <w:rFonts w:ascii="TH SarabunPSK" w:hAnsi="TH SarabunPSK" w:cs="TH SarabunPSK"/>
          <w:sz w:val="32"/>
          <w:szCs w:val="32"/>
          <w:cs/>
        </w:rPr>
        <w:t>ศู</w:t>
      </w:r>
      <w:r w:rsidR="00400BA6" w:rsidRPr="0012775F">
        <w:rPr>
          <w:rFonts w:ascii="TH SarabunPSK" w:hAnsi="TH SarabunPSK" w:cs="TH SarabunPSK"/>
          <w:sz w:val="32"/>
          <w:szCs w:val="32"/>
          <w:cs/>
        </w:rPr>
        <w:t>นย์ฯ</w:t>
      </w:r>
      <w:r w:rsidR="00173D60" w:rsidRPr="0012775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00BA6" w:rsidRPr="0012775F">
        <w:rPr>
          <w:rFonts w:ascii="TH SarabunPSK" w:hAnsi="TH SarabunPSK" w:cs="TH SarabunPSK"/>
          <w:sz w:val="32"/>
          <w:szCs w:val="32"/>
          <w:cs/>
        </w:rPr>
        <w:t>จะทำการหักค่าปรับจำนวนดังกล่าวออกจากยอดเงินการชำระค่า</w:t>
      </w:r>
      <w:r w:rsidR="008E1103">
        <w:rPr>
          <w:rFonts w:ascii="TH SarabunPSK" w:hAnsi="TH SarabunPSK" w:cs="TH SarabunPSK" w:hint="cs"/>
          <w:sz w:val="32"/>
          <w:szCs w:val="32"/>
          <w:cs/>
        </w:rPr>
        <w:t>สินค้า</w:t>
      </w:r>
      <w:r w:rsidR="00400BA6" w:rsidRPr="0012775F">
        <w:rPr>
          <w:rFonts w:ascii="TH SarabunPSK" w:hAnsi="TH SarabunPSK" w:cs="TH SarabunPSK"/>
          <w:sz w:val="32"/>
          <w:szCs w:val="32"/>
          <w:cs/>
        </w:rPr>
        <w:t>ที่ระบุในเช็คสั่งจ่าย</w:t>
      </w:r>
      <w:r w:rsidR="00EA4D6E" w:rsidRPr="0012775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91C43">
        <w:rPr>
          <w:rFonts w:ascii="TH SarabunPSK" w:hAnsi="TH SarabunPSK" w:cs="TH SarabunPSK" w:hint="cs"/>
          <w:sz w:val="32"/>
          <w:szCs w:val="32"/>
          <w:cs/>
        </w:rPr>
        <w:t>บริษัท</w:t>
      </w:r>
      <w:r w:rsidR="00400BA6" w:rsidRPr="0012775F">
        <w:rPr>
          <w:rFonts w:ascii="TH SarabunPSK" w:hAnsi="TH SarabunPSK" w:cs="TH SarabunPSK"/>
          <w:sz w:val="32"/>
          <w:szCs w:val="32"/>
          <w:cs/>
        </w:rPr>
        <w:t>ฯ</w:t>
      </w:r>
      <w:r w:rsidR="003C1EB0" w:rsidRPr="0012775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F0DAF" w:rsidRPr="00A22E38">
        <w:rPr>
          <w:rFonts w:ascii="TH SarabunPSK" w:hAnsi="TH SarabunPSK" w:cs="TH SarabunPSK"/>
          <w:sz w:val="32"/>
          <w:szCs w:val="32"/>
          <w:cs/>
        </w:rPr>
        <w:t>ในวันที่มารับเช็ค</w:t>
      </w:r>
      <w:r w:rsidR="004F0DAF">
        <w:rPr>
          <w:rFonts w:ascii="TH SarabunPSK" w:hAnsi="TH SarabunPSK" w:cs="TH SarabunPSK"/>
          <w:sz w:val="32"/>
          <w:szCs w:val="32"/>
        </w:rPr>
        <w:t xml:space="preserve"> </w:t>
      </w:r>
      <w:r w:rsidR="007B1528">
        <w:rPr>
          <w:rFonts w:ascii="TH SarabunPSK" w:hAnsi="TH SarabunPSK" w:cs="TH SarabunPSK" w:hint="cs"/>
          <w:sz w:val="32"/>
          <w:szCs w:val="32"/>
          <w:cs/>
        </w:rPr>
        <w:t>หรือ</w:t>
      </w:r>
      <w:r w:rsidR="00EB5374">
        <w:rPr>
          <w:rFonts w:ascii="TH SarabunPSK" w:hAnsi="TH SarabunPSK" w:cs="TH SarabunPSK" w:hint="cs"/>
          <w:sz w:val="32"/>
          <w:szCs w:val="32"/>
          <w:cs/>
        </w:rPr>
        <w:t>โอนเข้าบัญชีธนาคาร</w:t>
      </w:r>
      <w:r w:rsidR="004F0DAF">
        <w:rPr>
          <w:rFonts w:ascii="TH SarabunPSK" w:hAnsi="TH SarabunPSK" w:cs="TH SarabunPSK" w:hint="cs"/>
          <w:sz w:val="32"/>
          <w:szCs w:val="32"/>
          <w:cs/>
        </w:rPr>
        <w:t>ตามที่</w:t>
      </w:r>
      <w:r w:rsidR="007B1528">
        <w:rPr>
          <w:rFonts w:ascii="TH SarabunPSK" w:hAnsi="TH SarabunPSK" w:cs="TH SarabunPSK" w:hint="cs"/>
          <w:sz w:val="32"/>
          <w:szCs w:val="32"/>
          <w:cs/>
        </w:rPr>
        <w:t xml:space="preserve"> บริษัทฯ </w:t>
      </w:r>
      <w:r w:rsidR="004F0DAF">
        <w:rPr>
          <w:rFonts w:ascii="TH SarabunPSK" w:hAnsi="TH SarabunPSK" w:cs="TH SarabunPSK" w:hint="cs"/>
          <w:sz w:val="32"/>
          <w:szCs w:val="32"/>
          <w:cs/>
        </w:rPr>
        <w:t>แจ้งไว้</w:t>
      </w:r>
    </w:p>
    <w:p w:rsidR="00400BA6" w:rsidRPr="004A6A40" w:rsidRDefault="00400BA6" w:rsidP="00400BA6">
      <w:pPr>
        <w:spacing w:line="360" w:lineRule="exact"/>
        <w:jc w:val="both"/>
        <w:rPr>
          <w:rFonts w:ascii="TH SarabunPSK" w:hAnsi="TH SarabunPSK" w:cs="TH SarabunPSK" w:hint="cs"/>
          <w:sz w:val="32"/>
          <w:szCs w:val="32"/>
        </w:rPr>
      </w:pPr>
    </w:p>
    <w:p w:rsidR="00400BA6" w:rsidRPr="003F3357" w:rsidRDefault="00400BA6" w:rsidP="004F029E">
      <w:pPr>
        <w:tabs>
          <w:tab w:val="left" w:pos="851"/>
        </w:tabs>
        <w:spacing w:line="360" w:lineRule="exact"/>
        <w:jc w:val="both"/>
        <w:rPr>
          <w:rFonts w:ascii="TH SarabunPSK" w:hAnsi="TH SarabunPSK" w:cs="TH SarabunPSK"/>
          <w:sz w:val="32"/>
          <w:szCs w:val="32"/>
        </w:rPr>
      </w:pPr>
      <w:r w:rsidRPr="003F3357">
        <w:rPr>
          <w:rFonts w:ascii="TH SarabunPSK" w:hAnsi="TH SarabunPSK" w:cs="TH SarabunPSK"/>
          <w:sz w:val="32"/>
          <w:szCs w:val="32"/>
          <w:cs/>
        </w:rPr>
        <w:tab/>
        <w:t>จึงเรียนมาเพื่อโปรดทราบ</w:t>
      </w:r>
      <w:r w:rsidRPr="003F3357">
        <w:rPr>
          <w:rFonts w:ascii="TH SarabunPSK" w:hAnsi="TH SarabunPSK" w:cs="TH SarabunPSK"/>
          <w:sz w:val="32"/>
          <w:szCs w:val="32"/>
        </w:rPr>
        <w:tab/>
      </w:r>
      <w:r w:rsidRPr="003F3357">
        <w:rPr>
          <w:rFonts w:ascii="TH SarabunPSK" w:hAnsi="TH SarabunPSK" w:cs="TH SarabunPSK"/>
          <w:sz w:val="32"/>
          <w:szCs w:val="32"/>
          <w:cs/>
        </w:rPr>
        <w:t xml:space="preserve">                </w:t>
      </w:r>
    </w:p>
    <w:p w:rsidR="00400BA6" w:rsidRPr="006D1863" w:rsidRDefault="00400BA6" w:rsidP="00400BA6">
      <w:pPr>
        <w:spacing w:line="360" w:lineRule="exact"/>
        <w:rPr>
          <w:rFonts w:ascii="TH SarabunPSK" w:hAnsi="TH SarabunPSK" w:cs="TH SarabunPSK" w:hint="cs"/>
          <w:sz w:val="32"/>
          <w:szCs w:val="32"/>
        </w:rPr>
      </w:pPr>
    </w:p>
    <w:p w:rsidR="00400BA6" w:rsidRPr="006D1863" w:rsidRDefault="00302E2D" w:rsidP="00302E2D">
      <w:pPr>
        <w:tabs>
          <w:tab w:val="center" w:pos="4820"/>
          <w:tab w:val="left" w:pos="6663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6D1863">
        <w:rPr>
          <w:rFonts w:ascii="TH SarabunPSK" w:hAnsi="TH SarabunPSK" w:cs="TH SarabunPSK"/>
          <w:sz w:val="32"/>
          <w:szCs w:val="32"/>
          <w:cs/>
        </w:rPr>
        <w:tab/>
      </w:r>
      <w:r w:rsidR="00400BA6" w:rsidRPr="006D1863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400BA6" w:rsidRPr="006D1863" w:rsidRDefault="00400BA6" w:rsidP="00302E2D">
      <w:pPr>
        <w:tabs>
          <w:tab w:val="center" w:pos="4820"/>
          <w:tab w:val="left" w:pos="6165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6D1863">
        <w:rPr>
          <w:rFonts w:ascii="TH SarabunPSK" w:hAnsi="TH SarabunPSK" w:cs="TH SarabunPSK"/>
          <w:sz w:val="32"/>
          <w:szCs w:val="32"/>
          <w:cs/>
        </w:rPr>
        <w:tab/>
      </w:r>
    </w:p>
    <w:p w:rsidR="00400BA6" w:rsidRPr="006D1863" w:rsidRDefault="00400BA6" w:rsidP="00302E2D">
      <w:pPr>
        <w:tabs>
          <w:tab w:val="center" w:pos="4820"/>
          <w:tab w:val="left" w:pos="6165"/>
        </w:tabs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400BA6" w:rsidRPr="006D1863" w:rsidRDefault="00302E2D" w:rsidP="00302E2D">
      <w:pPr>
        <w:tabs>
          <w:tab w:val="center" w:pos="4820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6D1863">
        <w:rPr>
          <w:rFonts w:ascii="TH SarabunPSK" w:hAnsi="TH SarabunPSK" w:cs="TH SarabunPSK"/>
          <w:sz w:val="32"/>
          <w:szCs w:val="32"/>
        </w:rPr>
        <w:tab/>
      </w:r>
      <w:r w:rsidR="00400BA6" w:rsidRPr="006D1863">
        <w:rPr>
          <w:rFonts w:ascii="TH SarabunPSK" w:hAnsi="TH SarabunPSK" w:cs="TH SarabunPSK"/>
          <w:sz w:val="32"/>
          <w:szCs w:val="32"/>
        </w:rPr>
        <w:t>(</w:t>
      </w:r>
      <w:r w:rsidR="00400BA6" w:rsidRPr="006D1863">
        <w:rPr>
          <w:rFonts w:ascii="TH SarabunPSK" w:hAnsi="TH SarabunPSK" w:cs="TH SarabunPSK"/>
          <w:sz w:val="32"/>
          <w:szCs w:val="32"/>
          <w:cs/>
        </w:rPr>
        <w:t>นางสาว</w:t>
      </w:r>
      <w:r w:rsidR="000439C1" w:rsidRPr="006D1863">
        <w:rPr>
          <w:rFonts w:ascii="TH SarabunPSK" w:hAnsi="TH SarabunPSK" w:cs="TH SarabunPSK"/>
          <w:sz w:val="32"/>
          <w:szCs w:val="32"/>
          <w:cs/>
        </w:rPr>
        <w:t>ดุษฎี เสียมหาญ</w:t>
      </w:r>
      <w:r w:rsidR="00400BA6" w:rsidRPr="006D1863">
        <w:rPr>
          <w:rFonts w:ascii="TH SarabunPSK" w:hAnsi="TH SarabunPSK" w:cs="TH SarabunPSK"/>
          <w:sz w:val="32"/>
          <w:szCs w:val="32"/>
        </w:rPr>
        <w:t>)</w:t>
      </w:r>
    </w:p>
    <w:p w:rsidR="00302E2D" w:rsidRPr="006D1863" w:rsidRDefault="00302E2D" w:rsidP="00302E2D">
      <w:pPr>
        <w:tabs>
          <w:tab w:val="center" w:pos="4820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6D1863">
        <w:rPr>
          <w:rFonts w:ascii="TH SarabunPSK" w:hAnsi="TH SarabunPSK" w:cs="TH SarabunPSK"/>
          <w:sz w:val="32"/>
          <w:szCs w:val="32"/>
          <w:cs/>
        </w:rPr>
        <w:tab/>
      </w:r>
      <w:r w:rsidR="000439C1" w:rsidRPr="006D1863">
        <w:rPr>
          <w:rFonts w:ascii="TH SarabunPSK" w:hAnsi="TH SarabunPSK" w:cs="TH SarabunPSK"/>
          <w:sz w:val="32"/>
          <w:szCs w:val="32"/>
          <w:cs/>
        </w:rPr>
        <w:t>รอง</w:t>
      </w:r>
      <w:r w:rsidR="00400BA6" w:rsidRPr="006D1863">
        <w:rPr>
          <w:rFonts w:ascii="TH SarabunPSK" w:hAnsi="TH SarabunPSK" w:cs="TH SarabunPSK"/>
          <w:sz w:val="32"/>
          <w:szCs w:val="32"/>
          <w:cs/>
        </w:rPr>
        <w:t>ผู้อำนวยการ</w:t>
      </w:r>
    </w:p>
    <w:p w:rsidR="00400BA6" w:rsidRPr="006D1863" w:rsidRDefault="00302E2D" w:rsidP="00302E2D">
      <w:pPr>
        <w:tabs>
          <w:tab w:val="center" w:pos="4820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6D1863">
        <w:rPr>
          <w:rFonts w:ascii="TH SarabunPSK" w:hAnsi="TH SarabunPSK" w:cs="TH SarabunPSK"/>
          <w:sz w:val="32"/>
          <w:szCs w:val="32"/>
          <w:cs/>
        </w:rPr>
        <w:tab/>
      </w:r>
      <w:r w:rsidR="00400BA6" w:rsidRPr="006D1863">
        <w:rPr>
          <w:rFonts w:ascii="TH SarabunPSK" w:hAnsi="TH SarabunPSK" w:cs="TH SarabunPSK"/>
          <w:sz w:val="32"/>
          <w:szCs w:val="32"/>
          <w:cs/>
        </w:rPr>
        <w:t xml:space="preserve">ศูนย์พันธุวิศวกรรมและเทคโนโลยีชีวภาพแห่งชาติ                                                                </w:t>
      </w:r>
      <w:r w:rsidR="00400BA6" w:rsidRPr="006D1863">
        <w:rPr>
          <w:rFonts w:ascii="TH SarabunPSK" w:hAnsi="TH SarabunPSK" w:cs="TH SarabunPSK"/>
          <w:sz w:val="32"/>
          <w:szCs w:val="32"/>
        </w:rPr>
        <w:t xml:space="preserve">     </w:t>
      </w:r>
    </w:p>
    <w:p w:rsidR="00400BA6" w:rsidRDefault="00400BA6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6D1863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6D1863">
        <w:rPr>
          <w:rFonts w:ascii="TH SarabunPSK" w:hAnsi="TH SarabunPSK" w:cs="TH SarabunPSK"/>
          <w:sz w:val="32"/>
          <w:szCs w:val="32"/>
        </w:rPr>
        <w:t xml:space="preserve">   </w:t>
      </w:r>
    </w:p>
    <w:p w:rsidR="00353B6E" w:rsidRPr="006D1863" w:rsidRDefault="00353B6E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400BA6" w:rsidRPr="006D1863" w:rsidRDefault="00400BA6" w:rsidP="00400BA6">
      <w:pPr>
        <w:spacing w:line="360" w:lineRule="exact"/>
        <w:rPr>
          <w:rFonts w:ascii="TH SarabunPSK" w:hAnsi="TH SarabunPSK" w:cs="TH SarabunPSK" w:hint="cs"/>
          <w:sz w:val="32"/>
          <w:szCs w:val="32"/>
        </w:rPr>
      </w:pPr>
    </w:p>
    <w:p w:rsidR="00400BA6" w:rsidRPr="002669D5" w:rsidRDefault="00400BA6" w:rsidP="00400BA6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2669D5">
        <w:rPr>
          <w:rFonts w:ascii="TH SarabunPSK" w:hAnsi="TH SarabunPSK" w:cs="TH SarabunPSK"/>
          <w:sz w:val="32"/>
          <w:szCs w:val="32"/>
          <w:cs/>
        </w:rPr>
        <w:t xml:space="preserve">งานพัสดุ                                                       </w:t>
      </w:r>
      <w:r w:rsidR="00302E2D" w:rsidRPr="002669D5">
        <w:rPr>
          <w:rFonts w:ascii="TH SarabunPSK" w:hAnsi="TH SarabunPSK" w:cs="TH SarabunPSK"/>
          <w:sz w:val="32"/>
          <w:szCs w:val="32"/>
          <w:cs/>
        </w:rPr>
        <w:tab/>
      </w:r>
      <w:r w:rsidRPr="002669D5">
        <w:rPr>
          <w:rFonts w:ascii="TH SarabunPSK" w:hAnsi="TH SarabunPSK" w:cs="TH SarabunPSK"/>
          <w:sz w:val="32"/>
          <w:szCs w:val="32"/>
          <w:cs/>
        </w:rPr>
        <w:t xml:space="preserve">กรุณาลงนามรับทราบและส่ง </w:t>
      </w:r>
      <w:r w:rsidRPr="002669D5">
        <w:rPr>
          <w:rFonts w:ascii="TH SarabunPSK" w:hAnsi="TH SarabunPSK" w:cs="TH SarabunPSK"/>
          <w:sz w:val="32"/>
          <w:szCs w:val="32"/>
        </w:rPr>
        <w:t xml:space="preserve">FAX </w:t>
      </w:r>
      <w:r w:rsidRPr="002669D5">
        <w:rPr>
          <w:rFonts w:ascii="TH SarabunPSK" w:hAnsi="TH SarabunPSK" w:cs="TH SarabunPSK"/>
          <w:sz w:val="32"/>
          <w:szCs w:val="32"/>
          <w:cs/>
        </w:rPr>
        <w:t>กลับมา</w:t>
      </w:r>
    </w:p>
    <w:p w:rsidR="00400BA6" w:rsidRPr="002669D5" w:rsidRDefault="00400BA6" w:rsidP="00F522C4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2669D5">
        <w:rPr>
          <w:rFonts w:ascii="TH SarabunPSK" w:hAnsi="TH SarabunPSK" w:cs="TH SarabunPSK"/>
          <w:sz w:val="32"/>
          <w:szCs w:val="32"/>
          <w:cs/>
        </w:rPr>
        <w:t xml:space="preserve">โทรศัพท์  </w:t>
      </w:r>
      <w:r w:rsidR="00055353" w:rsidRPr="002669D5">
        <w:rPr>
          <w:rFonts w:ascii="TH SarabunPSK" w:hAnsi="TH SarabunPSK" w:cs="TH SarabunPSK" w:hint="cs"/>
          <w:sz w:val="32"/>
          <w:szCs w:val="32"/>
          <w:cs/>
        </w:rPr>
        <w:t>0</w:t>
      </w:r>
      <w:r w:rsidR="00E71A7A" w:rsidRPr="002669D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55353" w:rsidRPr="002669D5">
        <w:rPr>
          <w:rFonts w:ascii="TH SarabunPSK" w:hAnsi="TH SarabunPSK" w:cs="TH SarabunPSK" w:hint="cs"/>
          <w:sz w:val="32"/>
          <w:szCs w:val="32"/>
          <w:cs/>
        </w:rPr>
        <w:t>2564</w:t>
      </w:r>
      <w:r w:rsidR="00E71A7A" w:rsidRPr="002669D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55353" w:rsidRPr="002669D5">
        <w:rPr>
          <w:rFonts w:ascii="TH SarabunPSK" w:hAnsi="TH SarabunPSK" w:cs="TH SarabunPSK" w:hint="cs"/>
          <w:sz w:val="32"/>
          <w:szCs w:val="32"/>
          <w:cs/>
        </w:rPr>
        <w:t>6700</w:t>
      </w:r>
      <w:r w:rsidRPr="002669D5">
        <w:rPr>
          <w:rFonts w:ascii="TH SarabunPSK" w:hAnsi="TH SarabunPSK" w:cs="TH SarabunPSK"/>
          <w:sz w:val="32"/>
          <w:szCs w:val="32"/>
          <w:cs/>
        </w:rPr>
        <w:t xml:space="preserve"> ต่อ </w:t>
      </w:r>
      <w:r w:rsidR="002669D5" w:rsidRPr="002669D5">
        <w:rPr>
          <w:rFonts w:ascii="TH SarabunPSK" w:hAnsi="TH SarabunPSK" w:cs="TH SarabunPSK"/>
          <w:sz w:val="32"/>
          <w:szCs w:val="32"/>
        </w:rPr>
        <w:t/>
      </w:r>
      <w:r w:rsidR="002669D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669D5">
        <w:rPr>
          <w:rFonts w:ascii="TH SarabunPSK" w:hAnsi="TH SarabunPSK" w:cs="TH SarabunPSK"/>
          <w:sz w:val="32"/>
          <w:szCs w:val="32"/>
          <w:cs/>
        </w:rPr>
        <w:t>(</w:t>
      </w:r>
      <w:r w:rsidR="002669D5" w:rsidRPr="002669D5">
        <w:rPr>
          <w:rFonts w:ascii="TH SarabunPSK" w:hAnsi="TH SarabunPSK" w:cs="TH SarabunPSK"/>
          <w:sz w:val="32"/>
          <w:szCs w:val="32"/>
        </w:rPr>
        <w:t/>
      </w:r>
      <w:r w:rsidRPr="002669D5">
        <w:rPr>
          <w:rFonts w:ascii="TH SarabunPSK" w:hAnsi="TH SarabunPSK" w:cs="TH SarabunPSK"/>
          <w:sz w:val="32"/>
          <w:szCs w:val="32"/>
          <w:cs/>
        </w:rPr>
        <w:t xml:space="preserve">)    </w:t>
      </w:r>
      <w:r w:rsidR="002669D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669D5">
        <w:rPr>
          <w:rFonts w:ascii="TH SarabunPSK" w:hAnsi="TH SarabunPSK" w:cs="TH SarabunPSK"/>
          <w:sz w:val="32"/>
          <w:szCs w:val="32"/>
          <w:cs/>
        </w:rPr>
        <w:t>ลงชื่อ...........................................................</w:t>
      </w:r>
    </w:p>
    <w:p w:rsidR="00400BA6" w:rsidRPr="002669D5" w:rsidRDefault="00400BA6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2669D5">
        <w:rPr>
          <w:rFonts w:ascii="TH SarabunPSK" w:hAnsi="TH SarabunPSK" w:cs="TH SarabunPSK"/>
          <w:sz w:val="32"/>
          <w:szCs w:val="32"/>
          <w:cs/>
        </w:rPr>
        <w:t xml:space="preserve">โทรสาร   </w:t>
      </w:r>
      <w:r w:rsidR="00055353" w:rsidRPr="002669D5">
        <w:rPr>
          <w:rFonts w:ascii="TH SarabunPSK" w:hAnsi="TH SarabunPSK" w:cs="TH SarabunPSK" w:hint="cs"/>
          <w:sz w:val="32"/>
          <w:szCs w:val="32"/>
          <w:cs/>
        </w:rPr>
        <w:t>0</w:t>
      </w:r>
      <w:r w:rsidR="00E71A7A" w:rsidRPr="002669D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55353" w:rsidRPr="002669D5">
        <w:rPr>
          <w:rFonts w:ascii="TH SarabunPSK" w:hAnsi="TH SarabunPSK" w:cs="TH SarabunPSK" w:hint="cs"/>
          <w:sz w:val="32"/>
          <w:szCs w:val="32"/>
          <w:cs/>
        </w:rPr>
        <w:t>2564</w:t>
      </w:r>
      <w:r w:rsidR="00E71A7A" w:rsidRPr="002669D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55353" w:rsidRPr="002669D5">
        <w:rPr>
          <w:rFonts w:ascii="TH SarabunPSK" w:hAnsi="TH SarabunPSK" w:cs="TH SarabunPSK" w:hint="cs"/>
          <w:sz w:val="32"/>
          <w:szCs w:val="32"/>
          <w:cs/>
        </w:rPr>
        <w:t>6</w:t>
      </w:r>
      <w:r w:rsidR="005E3273" w:rsidRPr="002669D5">
        <w:rPr>
          <w:rFonts w:ascii="TH SarabunPSK" w:hAnsi="TH SarabunPSK" w:cs="TH SarabunPSK"/>
          <w:sz w:val="32"/>
          <w:szCs w:val="32"/>
        </w:rPr>
        <w:t>583</w:t>
      </w:r>
      <w:r w:rsidRPr="002669D5">
        <w:rPr>
          <w:rFonts w:ascii="TH SarabunPSK" w:hAnsi="TH SarabunPSK" w:cs="TH SarabunPSK"/>
          <w:sz w:val="32"/>
          <w:szCs w:val="32"/>
        </w:rPr>
        <w:t xml:space="preserve">                              </w:t>
      </w:r>
      <w:r w:rsidR="007D25B9" w:rsidRPr="002669D5">
        <w:rPr>
          <w:rFonts w:ascii="TH SarabunPSK" w:hAnsi="TH SarabunPSK" w:cs="TH SarabunPSK"/>
          <w:sz w:val="32"/>
          <w:szCs w:val="32"/>
        </w:rPr>
        <w:t xml:space="preserve">   </w:t>
      </w:r>
      <w:r w:rsidRPr="002669D5">
        <w:rPr>
          <w:rFonts w:ascii="TH SarabunPSK" w:hAnsi="TH SarabunPSK" w:cs="TH SarabunPSK"/>
          <w:sz w:val="32"/>
          <w:szCs w:val="32"/>
        </w:rPr>
        <w:t xml:space="preserve"> </w:t>
      </w:r>
      <w:r w:rsidR="00F522C4" w:rsidRPr="002669D5">
        <w:rPr>
          <w:rFonts w:ascii="TH SarabunPSK" w:hAnsi="TH SarabunPSK" w:cs="TH SarabunPSK"/>
          <w:sz w:val="32"/>
          <w:szCs w:val="32"/>
        </w:rPr>
        <w:t xml:space="preserve"> </w:t>
      </w:r>
      <w:r w:rsidRPr="002669D5">
        <w:rPr>
          <w:rFonts w:ascii="TH SarabunPSK" w:hAnsi="TH SarabunPSK" w:cs="TH SarabunPSK"/>
          <w:sz w:val="32"/>
          <w:szCs w:val="32"/>
        </w:rPr>
        <w:t xml:space="preserve">  </w:t>
      </w:r>
      <w:r w:rsidR="00145085" w:rsidRPr="002669D5">
        <w:rPr>
          <w:rFonts w:ascii="TH SarabunPSK" w:hAnsi="TH SarabunPSK" w:cs="TH SarabunPSK" w:hint="cs"/>
          <w:sz w:val="32"/>
          <w:szCs w:val="32"/>
          <w:cs/>
        </w:rPr>
        <w:tab/>
      </w:r>
      <w:r w:rsidR="00302E2D" w:rsidRPr="002669D5">
        <w:rPr>
          <w:rFonts w:ascii="TH SarabunPSK" w:hAnsi="TH SarabunPSK" w:cs="TH SarabunPSK"/>
          <w:sz w:val="32"/>
          <w:szCs w:val="32"/>
          <w:cs/>
        </w:rPr>
        <w:t>วั</w:t>
      </w:r>
      <w:r w:rsidRPr="002669D5">
        <w:rPr>
          <w:rFonts w:ascii="TH SarabunPSK" w:hAnsi="TH SarabunPSK" w:cs="TH SarabunPSK"/>
          <w:sz w:val="32"/>
          <w:szCs w:val="32"/>
          <w:cs/>
        </w:rPr>
        <w:t>นที่.............................................................</w:t>
      </w:r>
      <w:r w:rsidRPr="002669D5">
        <w:rPr>
          <w:rFonts w:ascii="TH SarabunPSK" w:hAnsi="TH SarabunPSK" w:cs="TH SarabunPSK"/>
          <w:sz w:val="32"/>
          <w:szCs w:val="32"/>
        </w:rPr>
        <w:t xml:space="preserve">      </w:t>
      </w:r>
    </w:p>
    <w:p w:rsidR="00400BA6" w:rsidRDefault="00400BA6" w:rsidP="00400BA6">
      <w:pPr>
        <w:spacing w:line="360" w:lineRule="exact"/>
        <w:rPr>
          <w:rFonts w:ascii="TH SarabunPSK" w:hAnsi="TH SarabunPSK" w:cs="TH SarabunPSK"/>
        </w:rPr>
      </w:pPr>
      <w:r w:rsidRPr="006D1863">
        <w:rPr>
          <w:rFonts w:ascii="TH SarabunPSK" w:hAnsi="TH SarabunPSK" w:cs="TH SarabunPSK"/>
          <w:cs/>
        </w:rPr>
        <w:tab/>
      </w:r>
      <w:r w:rsidRPr="006D1863">
        <w:rPr>
          <w:rFonts w:ascii="TH SarabunPSK" w:hAnsi="TH SarabunPSK" w:cs="TH SarabunPSK"/>
          <w:cs/>
        </w:rPr>
        <w:tab/>
      </w:r>
      <w:r w:rsidRPr="006D1863">
        <w:rPr>
          <w:rFonts w:ascii="TH SarabunPSK" w:hAnsi="TH SarabunPSK" w:cs="TH SarabunPSK"/>
          <w:cs/>
        </w:rPr>
        <w:tab/>
      </w:r>
      <w:r w:rsidRPr="006D1863">
        <w:rPr>
          <w:rFonts w:ascii="TH SarabunPSK" w:hAnsi="TH SarabunPSK" w:cs="TH SarabunPSK"/>
          <w:cs/>
        </w:rPr>
        <w:tab/>
      </w:r>
      <w:r w:rsidRPr="006D1863">
        <w:rPr>
          <w:rFonts w:ascii="TH SarabunPSK" w:hAnsi="TH SarabunPSK" w:cs="TH SarabunPSK"/>
          <w:cs/>
        </w:rPr>
        <w:tab/>
        <w:t xml:space="preserve">               </w:t>
      </w:r>
    </w:p>
    <w:p w:rsidR="005F168C" w:rsidRPr="006D1863" w:rsidRDefault="005F168C" w:rsidP="00400BA6">
      <w:pPr>
        <w:spacing w:line="360" w:lineRule="exact"/>
        <w:rPr>
          <w:rFonts w:ascii="TH SarabunPSK" w:hAnsi="TH SarabunPSK" w:cs="TH SarabunPSK"/>
        </w:rPr>
      </w:pPr>
    </w:p>
    <w:p w:rsidR="000439C1" w:rsidRDefault="000439C1" w:rsidP="00400BA6">
      <w:pPr>
        <w:spacing w:line="360" w:lineRule="exact"/>
        <w:rPr>
          <w:rFonts w:ascii="TH SarabunPSK" w:hAnsi="TH SarabunPSK" w:cs="TH SarabunPSK" w:hint="cs"/>
        </w:rPr>
      </w:pPr>
    </w:p>
    <w:sectPr w:rsidR="000439C1" w:rsidSect="00045E80">
      <w:pgSz w:w="11907" w:h="16840" w:code="9"/>
      <w:pgMar w:top="1134" w:right="1134" w:bottom="1134" w:left="1843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1AD4" w:rsidRDefault="00291AD4">
      <w:r>
        <w:separator/>
      </w:r>
    </w:p>
  </w:endnote>
  <w:endnote w:type="continuationSeparator" w:id="0">
    <w:p w:rsidR="00291AD4" w:rsidRDefault="00291A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1AD4" w:rsidRDefault="00291AD4">
      <w:r>
        <w:separator/>
      </w:r>
    </w:p>
  </w:footnote>
  <w:footnote w:type="continuationSeparator" w:id="0">
    <w:p w:rsidR="00291AD4" w:rsidRDefault="00291A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3E3ACC8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applyBreakingRules/>
  </w:compat>
  <w:rsids>
    <w:rsidRoot w:val="00192961"/>
    <w:rsid w:val="00002E96"/>
    <w:rsid w:val="00003F82"/>
    <w:rsid w:val="00005141"/>
    <w:rsid w:val="00006643"/>
    <w:rsid w:val="00007D59"/>
    <w:rsid w:val="000158E4"/>
    <w:rsid w:val="00026001"/>
    <w:rsid w:val="00026324"/>
    <w:rsid w:val="00026976"/>
    <w:rsid w:val="0003286B"/>
    <w:rsid w:val="0003532E"/>
    <w:rsid w:val="00041AC8"/>
    <w:rsid w:val="00042178"/>
    <w:rsid w:val="000439C1"/>
    <w:rsid w:val="00045E80"/>
    <w:rsid w:val="00055353"/>
    <w:rsid w:val="000649A4"/>
    <w:rsid w:val="00066A87"/>
    <w:rsid w:val="00066F87"/>
    <w:rsid w:val="00067298"/>
    <w:rsid w:val="0007113D"/>
    <w:rsid w:val="0007356E"/>
    <w:rsid w:val="000738ED"/>
    <w:rsid w:val="0007501D"/>
    <w:rsid w:val="00080931"/>
    <w:rsid w:val="00084C2E"/>
    <w:rsid w:val="0008520C"/>
    <w:rsid w:val="0009115C"/>
    <w:rsid w:val="00091658"/>
    <w:rsid w:val="00092C61"/>
    <w:rsid w:val="00094957"/>
    <w:rsid w:val="000A04E0"/>
    <w:rsid w:val="000A559A"/>
    <w:rsid w:val="000A7BBA"/>
    <w:rsid w:val="000B023B"/>
    <w:rsid w:val="000B5023"/>
    <w:rsid w:val="000B7C7F"/>
    <w:rsid w:val="000C111B"/>
    <w:rsid w:val="000C2753"/>
    <w:rsid w:val="000C2A3F"/>
    <w:rsid w:val="000C436B"/>
    <w:rsid w:val="000C4F8E"/>
    <w:rsid w:val="000C6585"/>
    <w:rsid w:val="000C7324"/>
    <w:rsid w:val="000C7B7A"/>
    <w:rsid w:val="000D1EB4"/>
    <w:rsid w:val="000D2356"/>
    <w:rsid w:val="000D2825"/>
    <w:rsid w:val="000D7312"/>
    <w:rsid w:val="000E377F"/>
    <w:rsid w:val="000E37E0"/>
    <w:rsid w:val="000E6FB9"/>
    <w:rsid w:val="000F6A95"/>
    <w:rsid w:val="000F6BF4"/>
    <w:rsid w:val="001002B4"/>
    <w:rsid w:val="00101EE3"/>
    <w:rsid w:val="001058BB"/>
    <w:rsid w:val="00106C10"/>
    <w:rsid w:val="00110656"/>
    <w:rsid w:val="001127EB"/>
    <w:rsid w:val="00113ED1"/>
    <w:rsid w:val="00120CC9"/>
    <w:rsid w:val="00123041"/>
    <w:rsid w:val="00124ECF"/>
    <w:rsid w:val="00126BF6"/>
    <w:rsid w:val="0012775F"/>
    <w:rsid w:val="00127B21"/>
    <w:rsid w:val="00127C73"/>
    <w:rsid w:val="00133C55"/>
    <w:rsid w:val="00135067"/>
    <w:rsid w:val="0013650F"/>
    <w:rsid w:val="00136C28"/>
    <w:rsid w:val="00137535"/>
    <w:rsid w:val="00143843"/>
    <w:rsid w:val="00145085"/>
    <w:rsid w:val="0015034B"/>
    <w:rsid w:val="00150CE0"/>
    <w:rsid w:val="0015274A"/>
    <w:rsid w:val="00153856"/>
    <w:rsid w:val="0016087D"/>
    <w:rsid w:val="00160AA0"/>
    <w:rsid w:val="00162622"/>
    <w:rsid w:val="00163073"/>
    <w:rsid w:val="001647E4"/>
    <w:rsid w:val="00170361"/>
    <w:rsid w:val="00173D60"/>
    <w:rsid w:val="0017584A"/>
    <w:rsid w:val="00176FD4"/>
    <w:rsid w:val="00181D96"/>
    <w:rsid w:val="0018350B"/>
    <w:rsid w:val="00186D74"/>
    <w:rsid w:val="00192961"/>
    <w:rsid w:val="00194929"/>
    <w:rsid w:val="001978B6"/>
    <w:rsid w:val="001A30FF"/>
    <w:rsid w:val="001A7699"/>
    <w:rsid w:val="001A7AD1"/>
    <w:rsid w:val="001B424A"/>
    <w:rsid w:val="001B7CAC"/>
    <w:rsid w:val="001C0648"/>
    <w:rsid w:val="001C1DD3"/>
    <w:rsid w:val="001C2FDC"/>
    <w:rsid w:val="001C7B67"/>
    <w:rsid w:val="001D29DC"/>
    <w:rsid w:val="001E0C8A"/>
    <w:rsid w:val="001E31D6"/>
    <w:rsid w:val="001E356E"/>
    <w:rsid w:val="001E3AFB"/>
    <w:rsid w:val="001E4312"/>
    <w:rsid w:val="001E7300"/>
    <w:rsid w:val="001E748E"/>
    <w:rsid w:val="001F247E"/>
    <w:rsid w:val="00212A78"/>
    <w:rsid w:val="0021307D"/>
    <w:rsid w:val="002151CE"/>
    <w:rsid w:val="00215671"/>
    <w:rsid w:val="00222583"/>
    <w:rsid w:val="00226090"/>
    <w:rsid w:val="00226857"/>
    <w:rsid w:val="00230A8D"/>
    <w:rsid w:val="00231CA1"/>
    <w:rsid w:val="00232310"/>
    <w:rsid w:val="002345CD"/>
    <w:rsid w:val="00240A94"/>
    <w:rsid w:val="00241393"/>
    <w:rsid w:val="00244869"/>
    <w:rsid w:val="00245084"/>
    <w:rsid w:val="00247762"/>
    <w:rsid w:val="00255B89"/>
    <w:rsid w:val="00260649"/>
    <w:rsid w:val="00261F11"/>
    <w:rsid w:val="00264D23"/>
    <w:rsid w:val="002669D5"/>
    <w:rsid w:val="00272F4E"/>
    <w:rsid w:val="00275221"/>
    <w:rsid w:val="002818A5"/>
    <w:rsid w:val="0028452F"/>
    <w:rsid w:val="002865D1"/>
    <w:rsid w:val="00287F08"/>
    <w:rsid w:val="00291149"/>
    <w:rsid w:val="00291AD4"/>
    <w:rsid w:val="00291C43"/>
    <w:rsid w:val="00292E91"/>
    <w:rsid w:val="002B097B"/>
    <w:rsid w:val="002C55EA"/>
    <w:rsid w:val="002C5ED0"/>
    <w:rsid w:val="002D106F"/>
    <w:rsid w:val="002D7283"/>
    <w:rsid w:val="002E0D22"/>
    <w:rsid w:val="002E5E91"/>
    <w:rsid w:val="002F1877"/>
    <w:rsid w:val="002F5E5B"/>
    <w:rsid w:val="0030252F"/>
    <w:rsid w:val="00302E2D"/>
    <w:rsid w:val="00310172"/>
    <w:rsid w:val="00311B7B"/>
    <w:rsid w:val="00313FCF"/>
    <w:rsid w:val="00317AC8"/>
    <w:rsid w:val="003201EC"/>
    <w:rsid w:val="003239E3"/>
    <w:rsid w:val="003239F4"/>
    <w:rsid w:val="003242C0"/>
    <w:rsid w:val="00325E5E"/>
    <w:rsid w:val="00331534"/>
    <w:rsid w:val="003319BF"/>
    <w:rsid w:val="00331FCE"/>
    <w:rsid w:val="003405C5"/>
    <w:rsid w:val="003414C3"/>
    <w:rsid w:val="00342944"/>
    <w:rsid w:val="003472F1"/>
    <w:rsid w:val="00351DCA"/>
    <w:rsid w:val="00353B6E"/>
    <w:rsid w:val="00357DCA"/>
    <w:rsid w:val="003611EE"/>
    <w:rsid w:val="00362622"/>
    <w:rsid w:val="00362A21"/>
    <w:rsid w:val="00365E6A"/>
    <w:rsid w:val="003675EF"/>
    <w:rsid w:val="00375F2E"/>
    <w:rsid w:val="003775D1"/>
    <w:rsid w:val="0038207E"/>
    <w:rsid w:val="00386623"/>
    <w:rsid w:val="003922C5"/>
    <w:rsid w:val="0039308F"/>
    <w:rsid w:val="003945C4"/>
    <w:rsid w:val="003953BE"/>
    <w:rsid w:val="003A2A4E"/>
    <w:rsid w:val="003A452D"/>
    <w:rsid w:val="003A6CEF"/>
    <w:rsid w:val="003A7411"/>
    <w:rsid w:val="003A7CC2"/>
    <w:rsid w:val="003B042F"/>
    <w:rsid w:val="003B24FC"/>
    <w:rsid w:val="003B3887"/>
    <w:rsid w:val="003B392A"/>
    <w:rsid w:val="003B3A32"/>
    <w:rsid w:val="003B5E5D"/>
    <w:rsid w:val="003C1EB0"/>
    <w:rsid w:val="003C2359"/>
    <w:rsid w:val="003C398B"/>
    <w:rsid w:val="003C547D"/>
    <w:rsid w:val="003D7AFD"/>
    <w:rsid w:val="003E3D90"/>
    <w:rsid w:val="003E707C"/>
    <w:rsid w:val="003F3357"/>
    <w:rsid w:val="003F3379"/>
    <w:rsid w:val="003F3A35"/>
    <w:rsid w:val="003F52BF"/>
    <w:rsid w:val="003F746C"/>
    <w:rsid w:val="003F782B"/>
    <w:rsid w:val="00400BA6"/>
    <w:rsid w:val="00404BB7"/>
    <w:rsid w:val="004079AC"/>
    <w:rsid w:val="00407EE7"/>
    <w:rsid w:val="00410315"/>
    <w:rsid w:val="00414E30"/>
    <w:rsid w:val="00417FF2"/>
    <w:rsid w:val="00420D55"/>
    <w:rsid w:val="00422E93"/>
    <w:rsid w:val="004245A4"/>
    <w:rsid w:val="00424A3E"/>
    <w:rsid w:val="00431B48"/>
    <w:rsid w:val="0043589F"/>
    <w:rsid w:val="00437722"/>
    <w:rsid w:val="00441028"/>
    <w:rsid w:val="00446CD7"/>
    <w:rsid w:val="004503AE"/>
    <w:rsid w:val="00450589"/>
    <w:rsid w:val="00452AD7"/>
    <w:rsid w:val="00453895"/>
    <w:rsid w:val="004546EC"/>
    <w:rsid w:val="00466384"/>
    <w:rsid w:val="004724AB"/>
    <w:rsid w:val="004725DC"/>
    <w:rsid w:val="00474496"/>
    <w:rsid w:val="00480361"/>
    <w:rsid w:val="0048171D"/>
    <w:rsid w:val="00482F5D"/>
    <w:rsid w:val="00483ABB"/>
    <w:rsid w:val="00483C9C"/>
    <w:rsid w:val="00484F14"/>
    <w:rsid w:val="00484F6F"/>
    <w:rsid w:val="004854E7"/>
    <w:rsid w:val="00486930"/>
    <w:rsid w:val="004873E0"/>
    <w:rsid w:val="00490746"/>
    <w:rsid w:val="00496023"/>
    <w:rsid w:val="004A3666"/>
    <w:rsid w:val="004A6A40"/>
    <w:rsid w:val="004C0FE9"/>
    <w:rsid w:val="004C6D8D"/>
    <w:rsid w:val="004D4721"/>
    <w:rsid w:val="004E1D3C"/>
    <w:rsid w:val="004E3A36"/>
    <w:rsid w:val="004E7E33"/>
    <w:rsid w:val="004F029E"/>
    <w:rsid w:val="004F0DAF"/>
    <w:rsid w:val="004F4002"/>
    <w:rsid w:val="00501626"/>
    <w:rsid w:val="005026FE"/>
    <w:rsid w:val="00511BA5"/>
    <w:rsid w:val="0051779A"/>
    <w:rsid w:val="00517A5D"/>
    <w:rsid w:val="00520FA3"/>
    <w:rsid w:val="00523007"/>
    <w:rsid w:val="005231EA"/>
    <w:rsid w:val="00524ECF"/>
    <w:rsid w:val="005259BB"/>
    <w:rsid w:val="005260D8"/>
    <w:rsid w:val="00534A6E"/>
    <w:rsid w:val="0053791C"/>
    <w:rsid w:val="00540EE7"/>
    <w:rsid w:val="0054288F"/>
    <w:rsid w:val="00543612"/>
    <w:rsid w:val="00545D67"/>
    <w:rsid w:val="005476C1"/>
    <w:rsid w:val="005522DF"/>
    <w:rsid w:val="0055270E"/>
    <w:rsid w:val="005530C3"/>
    <w:rsid w:val="00554E17"/>
    <w:rsid w:val="00560FA9"/>
    <w:rsid w:val="00561D0E"/>
    <w:rsid w:val="00562991"/>
    <w:rsid w:val="005673B9"/>
    <w:rsid w:val="00574B67"/>
    <w:rsid w:val="00593506"/>
    <w:rsid w:val="0059727A"/>
    <w:rsid w:val="005A05BD"/>
    <w:rsid w:val="005A06F1"/>
    <w:rsid w:val="005A1A38"/>
    <w:rsid w:val="005A379B"/>
    <w:rsid w:val="005A7CCE"/>
    <w:rsid w:val="005B0C10"/>
    <w:rsid w:val="005B17B3"/>
    <w:rsid w:val="005B662B"/>
    <w:rsid w:val="005C274C"/>
    <w:rsid w:val="005C33B0"/>
    <w:rsid w:val="005C375B"/>
    <w:rsid w:val="005C77A6"/>
    <w:rsid w:val="005D3144"/>
    <w:rsid w:val="005D4132"/>
    <w:rsid w:val="005D420D"/>
    <w:rsid w:val="005E22C0"/>
    <w:rsid w:val="005E3273"/>
    <w:rsid w:val="005F0225"/>
    <w:rsid w:val="005F168C"/>
    <w:rsid w:val="005F40BE"/>
    <w:rsid w:val="005F67E6"/>
    <w:rsid w:val="006101D1"/>
    <w:rsid w:val="00611E5C"/>
    <w:rsid w:val="00612848"/>
    <w:rsid w:val="00614697"/>
    <w:rsid w:val="00615A20"/>
    <w:rsid w:val="006165B0"/>
    <w:rsid w:val="006204EC"/>
    <w:rsid w:val="00621DB4"/>
    <w:rsid w:val="0062486D"/>
    <w:rsid w:val="00626D3F"/>
    <w:rsid w:val="00631714"/>
    <w:rsid w:val="00631D11"/>
    <w:rsid w:val="00632402"/>
    <w:rsid w:val="00635977"/>
    <w:rsid w:val="0064372F"/>
    <w:rsid w:val="00645017"/>
    <w:rsid w:val="006506CB"/>
    <w:rsid w:val="006511CF"/>
    <w:rsid w:val="00656280"/>
    <w:rsid w:val="00656E02"/>
    <w:rsid w:val="006604F1"/>
    <w:rsid w:val="00662109"/>
    <w:rsid w:val="006746EF"/>
    <w:rsid w:val="0068002A"/>
    <w:rsid w:val="00680BB4"/>
    <w:rsid w:val="0068408E"/>
    <w:rsid w:val="00685CFA"/>
    <w:rsid w:val="00690FB7"/>
    <w:rsid w:val="00690FD9"/>
    <w:rsid w:val="00692014"/>
    <w:rsid w:val="00692406"/>
    <w:rsid w:val="00693509"/>
    <w:rsid w:val="0069397E"/>
    <w:rsid w:val="00695954"/>
    <w:rsid w:val="006A4055"/>
    <w:rsid w:val="006B044E"/>
    <w:rsid w:val="006B372C"/>
    <w:rsid w:val="006B47BF"/>
    <w:rsid w:val="006B6E1F"/>
    <w:rsid w:val="006C4756"/>
    <w:rsid w:val="006C49E0"/>
    <w:rsid w:val="006D1863"/>
    <w:rsid w:val="006D7CEE"/>
    <w:rsid w:val="006E1352"/>
    <w:rsid w:val="006E3713"/>
    <w:rsid w:val="006E455D"/>
    <w:rsid w:val="006F3FCD"/>
    <w:rsid w:val="006F7642"/>
    <w:rsid w:val="007012B0"/>
    <w:rsid w:val="00717912"/>
    <w:rsid w:val="00723EB1"/>
    <w:rsid w:val="00726673"/>
    <w:rsid w:val="007301B8"/>
    <w:rsid w:val="0073578B"/>
    <w:rsid w:val="0074142E"/>
    <w:rsid w:val="0074458B"/>
    <w:rsid w:val="00750743"/>
    <w:rsid w:val="007543A2"/>
    <w:rsid w:val="00756919"/>
    <w:rsid w:val="00762827"/>
    <w:rsid w:val="00773C7C"/>
    <w:rsid w:val="007764CB"/>
    <w:rsid w:val="00777170"/>
    <w:rsid w:val="00784F86"/>
    <w:rsid w:val="007856C6"/>
    <w:rsid w:val="007904F6"/>
    <w:rsid w:val="00791330"/>
    <w:rsid w:val="007927AB"/>
    <w:rsid w:val="00794AE3"/>
    <w:rsid w:val="007A031C"/>
    <w:rsid w:val="007A0EA0"/>
    <w:rsid w:val="007A12C5"/>
    <w:rsid w:val="007A35E5"/>
    <w:rsid w:val="007A66BE"/>
    <w:rsid w:val="007A7784"/>
    <w:rsid w:val="007B1528"/>
    <w:rsid w:val="007B50D1"/>
    <w:rsid w:val="007B59EE"/>
    <w:rsid w:val="007B6A09"/>
    <w:rsid w:val="007B6D94"/>
    <w:rsid w:val="007C1B59"/>
    <w:rsid w:val="007C44CA"/>
    <w:rsid w:val="007C62F4"/>
    <w:rsid w:val="007C761B"/>
    <w:rsid w:val="007D02CF"/>
    <w:rsid w:val="007D17C5"/>
    <w:rsid w:val="007D1D0F"/>
    <w:rsid w:val="007D2029"/>
    <w:rsid w:val="007D25B9"/>
    <w:rsid w:val="007E03FF"/>
    <w:rsid w:val="007E1867"/>
    <w:rsid w:val="007E1FD8"/>
    <w:rsid w:val="007F008E"/>
    <w:rsid w:val="007F15D4"/>
    <w:rsid w:val="007F2AB0"/>
    <w:rsid w:val="007F3FAC"/>
    <w:rsid w:val="007F56EE"/>
    <w:rsid w:val="007F7240"/>
    <w:rsid w:val="00801A8E"/>
    <w:rsid w:val="0080471E"/>
    <w:rsid w:val="0080535E"/>
    <w:rsid w:val="008101A6"/>
    <w:rsid w:val="00812A69"/>
    <w:rsid w:val="008131A5"/>
    <w:rsid w:val="00814281"/>
    <w:rsid w:val="0082045C"/>
    <w:rsid w:val="008255F8"/>
    <w:rsid w:val="00833E97"/>
    <w:rsid w:val="00837F1E"/>
    <w:rsid w:val="00841066"/>
    <w:rsid w:val="00841571"/>
    <w:rsid w:val="008466B6"/>
    <w:rsid w:val="008539B8"/>
    <w:rsid w:val="00856FB7"/>
    <w:rsid w:val="008605CF"/>
    <w:rsid w:val="008623B0"/>
    <w:rsid w:val="00864669"/>
    <w:rsid w:val="008672B3"/>
    <w:rsid w:val="008728D4"/>
    <w:rsid w:val="00873AAB"/>
    <w:rsid w:val="00874FE3"/>
    <w:rsid w:val="00875A1B"/>
    <w:rsid w:val="00876387"/>
    <w:rsid w:val="00876496"/>
    <w:rsid w:val="008764BB"/>
    <w:rsid w:val="0087783A"/>
    <w:rsid w:val="008866A2"/>
    <w:rsid w:val="008879A6"/>
    <w:rsid w:val="0089002D"/>
    <w:rsid w:val="00891D5F"/>
    <w:rsid w:val="00893479"/>
    <w:rsid w:val="008A0723"/>
    <w:rsid w:val="008A0B97"/>
    <w:rsid w:val="008A1DDA"/>
    <w:rsid w:val="008A2136"/>
    <w:rsid w:val="008A6BED"/>
    <w:rsid w:val="008B30CD"/>
    <w:rsid w:val="008B5659"/>
    <w:rsid w:val="008B73CD"/>
    <w:rsid w:val="008C10ED"/>
    <w:rsid w:val="008C28DD"/>
    <w:rsid w:val="008C37B9"/>
    <w:rsid w:val="008C5555"/>
    <w:rsid w:val="008C5ACC"/>
    <w:rsid w:val="008D322F"/>
    <w:rsid w:val="008D3396"/>
    <w:rsid w:val="008D59B6"/>
    <w:rsid w:val="008D6064"/>
    <w:rsid w:val="008D71E1"/>
    <w:rsid w:val="008E1103"/>
    <w:rsid w:val="008E1B4A"/>
    <w:rsid w:val="008E5CB0"/>
    <w:rsid w:val="008F10B7"/>
    <w:rsid w:val="008F1970"/>
    <w:rsid w:val="008F71C6"/>
    <w:rsid w:val="009002B2"/>
    <w:rsid w:val="00901B17"/>
    <w:rsid w:val="0090597F"/>
    <w:rsid w:val="00910AF7"/>
    <w:rsid w:val="009122D3"/>
    <w:rsid w:val="009147E3"/>
    <w:rsid w:val="009176D8"/>
    <w:rsid w:val="00920F2D"/>
    <w:rsid w:val="009229FB"/>
    <w:rsid w:val="0092382F"/>
    <w:rsid w:val="00924665"/>
    <w:rsid w:val="00926454"/>
    <w:rsid w:val="009316AB"/>
    <w:rsid w:val="009327B6"/>
    <w:rsid w:val="00934501"/>
    <w:rsid w:val="00935094"/>
    <w:rsid w:val="00935E8D"/>
    <w:rsid w:val="009363E0"/>
    <w:rsid w:val="0094004F"/>
    <w:rsid w:val="00943FE6"/>
    <w:rsid w:val="00947639"/>
    <w:rsid w:val="009503AD"/>
    <w:rsid w:val="009518AA"/>
    <w:rsid w:val="00955AFB"/>
    <w:rsid w:val="00955EF1"/>
    <w:rsid w:val="0095724B"/>
    <w:rsid w:val="009650BE"/>
    <w:rsid w:val="009662A2"/>
    <w:rsid w:val="009702C8"/>
    <w:rsid w:val="00976ADA"/>
    <w:rsid w:val="009803DE"/>
    <w:rsid w:val="00982034"/>
    <w:rsid w:val="00982A07"/>
    <w:rsid w:val="00985113"/>
    <w:rsid w:val="009857B9"/>
    <w:rsid w:val="00990C90"/>
    <w:rsid w:val="009A714B"/>
    <w:rsid w:val="009B10B3"/>
    <w:rsid w:val="009B1D98"/>
    <w:rsid w:val="009B30EF"/>
    <w:rsid w:val="009C02BD"/>
    <w:rsid w:val="009C3662"/>
    <w:rsid w:val="009D191B"/>
    <w:rsid w:val="009D46A4"/>
    <w:rsid w:val="009D56F4"/>
    <w:rsid w:val="009E0E6F"/>
    <w:rsid w:val="009E32DA"/>
    <w:rsid w:val="009F4884"/>
    <w:rsid w:val="009F62D9"/>
    <w:rsid w:val="00A0028B"/>
    <w:rsid w:val="00A030A6"/>
    <w:rsid w:val="00A03D8A"/>
    <w:rsid w:val="00A06174"/>
    <w:rsid w:val="00A0680B"/>
    <w:rsid w:val="00A07953"/>
    <w:rsid w:val="00A14BBF"/>
    <w:rsid w:val="00A15618"/>
    <w:rsid w:val="00A206AD"/>
    <w:rsid w:val="00A235C7"/>
    <w:rsid w:val="00A46EE7"/>
    <w:rsid w:val="00A47E76"/>
    <w:rsid w:val="00A53350"/>
    <w:rsid w:val="00A54778"/>
    <w:rsid w:val="00A64800"/>
    <w:rsid w:val="00A70F48"/>
    <w:rsid w:val="00A71321"/>
    <w:rsid w:val="00A71A53"/>
    <w:rsid w:val="00A8356C"/>
    <w:rsid w:val="00A83F27"/>
    <w:rsid w:val="00A8576F"/>
    <w:rsid w:val="00A9428E"/>
    <w:rsid w:val="00AA2E98"/>
    <w:rsid w:val="00AB033E"/>
    <w:rsid w:val="00AB180A"/>
    <w:rsid w:val="00AB4BB4"/>
    <w:rsid w:val="00AB7923"/>
    <w:rsid w:val="00AD23E4"/>
    <w:rsid w:val="00AD3496"/>
    <w:rsid w:val="00AD6860"/>
    <w:rsid w:val="00AE0B62"/>
    <w:rsid w:val="00AE37A5"/>
    <w:rsid w:val="00AE4086"/>
    <w:rsid w:val="00AE4A1D"/>
    <w:rsid w:val="00AE64D8"/>
    <w:rsid w:val="00AF1D56"/>
    <w:rsid w:val="00AF5344"/>
    <w:rsid w:val="00B0331B"/>
    <w:rsid w:val="00B25197"/>
    <w:rsid w:val="00B311C6"/>
    <w:rsid w:val="00B33720"/>
    <w:rsid w:val="00B37F8E"/>
    <w:rsid w:val="00B40702"/>
    <w:rsid w:val="00B40EBF"/>
    <w:rsid w:val="00B439AC"/>
    <w:rsid w:val="00B44CBD"/>
    <w:rsid w:val="00B44E39"/>
    <w:rsid w:val="00B44FD1"/>
    <w:rsid w:val="00B450F6"/>
    <w:rsid w:val="00B53252"/>
    <w:rsid w:val="00B56C11"/>
    <w:rsid w:val="00B61234"/>
    <w:rsid w:val="00B63BD8"/>
    <w:rsid w:val="00B6415D"/>
    <w:rsid w:val="00B64D6A"/>
    <w:rsid w:val="00B67161"/>
    <w:rsid w:val="00B70AD3"/>
    <w:rsid w:val="00B747C8"/>
    <w:rsid w:val="00B74BD9"/>
    <w:rsid w:val="00B776EC"/>
    <w:rsid w:val="00B82560"/>
    <w:rsid w:val="00B84D33"/>
    <w:rsid w:val="00B92F7F"/>
    <w:rsid w:val="00B9457B"/>
    <w:rsid w:val="00B96A22"/>
    <w:rsid w:val="00BA1DE1"/>
    <w:rsid w:val="00BA46DC"/>
    <w:rsid w:val="00BA4EC8"/>
    <w:rsid w:val="00BA5EFF"/>
    <w:rsid w:val="00BA620B"/>
    <w:rsid w:val="00BA6F1D"/>
    <w:rsid w:val="00BA75E3"/>
    <w:rsid w:val="00BA7B3C"/>
    <w:rsid w:val="00BB1F18"/>
    <w:rsid w:val="00BC16F6"/>
    <w:rsid w:val="00BC2712"/>
    <w:rsid w:val="00BC2A95"/>
    <w:rsid w:val="00BC3402"/>
    <w:rsid w:val="00BC3914"/>
    <w:rsid w:val="00BD03E5"/>
    <w:rsid w:val="00BD0D80"/>
    <w:rsid w:val="00BD3840"/>
    <w:rsid w:val="00BD41A5"/>
    <w:rsid w:val="00BD7D05"/>
    <w:rsid w:val="00BE183A"/>
    <w:rsid w:val="00BE234F"/>
    <w:rsid w:val="00BE3804"/>
    <w:rsid w:val="00BE4812"/>
    <w:rsid w:val="00BF7A03"/>
    <w:rsid w:val="00C000DE"/>
    <w:rsid w:val="00C03BC5"/>
    <w:rsid w:val="00C07C4B"/>
    <w:rsid w:val="00C12C57"/>
    <w:rsid w:val="00C149F7"/>
    <w:rsid w:val="00C14C3F"/>
    <w:rsid w:val="00C17568"/>
    <w:rsid w:val="00C20393"/>
    <w:rsid w:val="00C2055A"/>
    <w:rsid w:val="00C22C9F"/>
    <w:rsid w:val="00C24B69"/>
    <w:rsid w:val="00C26601"/>
    <w:rsid w:val="00C33AE6"/>
    <w:rsid w:val="00C35243"/>
    <w:rsid w:val="00C43997"/>
    <w:rsid w:val="00C53E1A"/>
    <w:rsid w:val="00C54148"/>
    <w:rsid w:val="00C6033E"/>
    <w:rsid w:val="00C60F4D"/>
    <w:rsid w:val="00C66BCA"/>
    <w:rsid w:val="00C67DBF"/>
    <w:rsid w:val="00C75BEE"/>
    <w:rsid w:val="00C7667B"/>
    <w:rsid w:val="00C803F1"/>
    <w:rsid w:val="00C80C56"/>
    <w:rsid w:val="00C91276"/>
    <w:rsid w:val="00C92D61"/>
    <w:rsid w:val="00C94780"/>
    <w:rsid w:val="00C95396"/>
    <w:rsid w:val="00C95EBF"/>
    <w:rsid w:val="00C97B8D"/>
    <w:rsid w:val="00CA1D09"/>
    <w:rsid w:val="00CA5586"/>
    <w:rsid w:val="00CA7E38"/>
    <w:rsid w:val="00CB2B5D"/>
    <w:rsid w:val="00CB667D"/>
    <w:rsid w:val="00CB796D"/>
    <w:rsid w:val="00CB7B22"/>
    <w:rsid w:val="00CC31EB"/>
    <w:rsid w:val="00CC52FB"/>
    <w:rsid w:val="00CC6EE2"/>
    <w:rsid w:val="00CC7E74"/>
    <w:rsid w:val="00CD3307"/>
    <w:rsid w:val="00CD3B01"/>
    <w:rsid w:val="00CD7167"/>
    <w:rsid w:val="00CE133C"/>
    <w:rsid w:val="00CE2909"/>
    <w:rsid w:val="00CF0B02"/>
    <w:rsid w:val="00CF302D"/>
    <w:rsid w:val="00CF6CB6"/>
    <w:rsid w:val="00D035D4"/>
    <w:rsid w:val="00D045A1"/>
    <w:rsid w:val="00D065CB"/>
    <w:rsid w:val="00D1737A"/>
    <w:rsid w:val="00D17BE0"/>
    <w:rsid w:val="00D17CE0"/>
    <w:rsid w:val="00D204C1"/>
    <w:rsid w:val="00D21091"/>
    <w:rsid w:val="00D22CFD"/>
    <w:rsid w:val="00D24ACA"/>
    <w:rsid w:val="00D266A2"/>
    <w:rsid w:val="00D27335"/>
    <w:rsid w:val="00D3590A"/>
    <w:rsid w:val="00D36974"/>
    <w:rsid w:val="00D4026E"/>
    <w:rsid w:val="00D434D3"/>
    <w:rsid w:val="00D457F3"/>
    <w:rsid w:val="00D4621D"/>
    <w:rsid w:val="00D52941"/>
    <w:rsid w:val="00D6383C"/>
    <w:rsid w:val="00D651BA"/>
    <w:rsid w:val="00D747AB"/>
    <w:rsid w:val="00D77C2A"/>
    <w:rsid w:val="00D80C68"/>
    <w:rsid w:val="00D80D06"/>
    <w:rsid w:val="00D81907"/>
    <w:rsid w:val="00D82FC3"/>
    <w:rsid w:val="00D8567C"/>
    <w:rsid w:val="00D9793A"/>
    <w:rsid w:val="00DA1E41"/>
    <w:rsid w:val="00DA7A0B"/>
    <w:rsid w:val="00DB3400"/>
    <w:rsid w:val="00DB7998"/>
    <w:rsid w:val="00DC04B9"/>
    <w:rsid w:val="00DC0BB7"/>
    <w:rsid w:val="00DC1017"/>
    <w:rsid w:val="00DC1C8D"/>
    <w:rsid w:val="00DC767E"/>
    <w:rsid w:val="00DD12E2"/>
    <w:rsid w:val="00DD1506"/>
    <w:rsid w:val="00DE074D"/>
    <w:rsid w:val="00DE270A"/>
    <w:rsid w:val="00DE3C9A"/>
    <w:rsid w:val="00DE4F9D"/>
    <w:rsid w:val="00DE547E"/>
    <w:rsid w:val="00DE5DE1"/>
    <w:rsid w:val="00DF0F58"/>
    <w:rsid w:val="00DF110E"/>
    <w:rsid w:val="00DF1747"/>
    <w:rsid w:val="00DF3EA1"/>
    <w:rsid w:val="00DF5210"/>
    <w:rsid w:val="00DF5AA4"/>
    <w:rsid w:val="00DF67A5"/>
    <w:rsid w:val="00E05F6B"/>
    <w:rsid w:val="00E07B16"/>
    <w:rsid w:val="00E07F19"/>
    <w:rsid w:val="00E134B9"/>
    <w:rsid w:val="00E261CB"/>
    <w:rsid w:val="00E34D65"/>
    <w:rsid w:val="00E34EE9"/>
    <w:rsid w:val="00E364F5"/>
    <w:rsid w:val="00E40337"/>
    <w:rsid w:val="00E5172B"/>
    <w:rsid w:val="00E57238"/>
    <w:rsid w:val="00E67F98"/>
    <w:rsid w:val="00E71A7A"/>
    <w:rsid w:val="00E71DBF"/>
    <w:rsid w:val="00E742F5"/>
    <w:rsid w:val="00E758F6"/>
    <w:rsid w:val="00E80CD5"/>
    <w:rsid w:val="00E844B3"/>
    <w:rsid w:val="00E8679D"/>
    <w:rsid w:val="00E92F29"/>
    <w:rsid w:val="00EA2083"/>
    <w:rsid w:val="00EA4D6E"/>
    <w:rsid w:val="00EA64FB"/>
    <w:rsid w:val="00EA7564"/>
    <w:rsid w:val="00EB1D9F"/>
    <w:rsid w:val="00EB2151"/>
    <w:rsid w:val="00EB5374"/>
    <w:rsid w:val="00EC0460"/>
    <w:rsid w:val="00EC2FEF"/>
    <w:rsid w:val="00EC37A0"/>
    <w:rsid w:val="00EC3C37"/>
    <w:rsid w:val="00ED154A"/>
    <w:rsid w:val="00ED36D4"/>
    <w:rsid w:val="00EE0720"/>
    <w:rsid w:val="00EE5391"/>
    <w:rsid w:val="00EE73C2"/>
    <w:rsid w:val="00EF6486"/>
    <w:rsid w:val="00EF68ED"/>
    <w:rsid w:val="00EF73FD"/>
    <w:rsid w:val="00F0117E"/>
    <w:rsid w:val="00F0506B"/>
    <w:rsid w:val="00F07779"/>
    <w:rsid w:val="00F105CE"/>
    <w:rsid w:val="00F11589"/>
    <w:rsid w:val="00F12CEE"/>
    <w:rsid w:val="00F161B3"/>
    <w:rsid w:val="00F211B7"/>
    <w:rsid w:val="00F34BCA"/>
    <w:rsid w:val="00F37A5E"/>
    <w:rsid w:val="00F400CF"/>
    <w:rsid w:val="00F521C8"/>
    <w:rsid w:val="00F522C4"/>
    <w:rsid w:val="00F62843"/>
    <w:rsid w:val="00F62A7B"/>
    <w:rsid w:val="00F6792B"/>
    <w:rsid w:val="00F723C5"/>
    <w:rsid w:val="00F72CCE"/>
    <w:rsid w:val="00F73297"/>
    <w:rsid w:val="00F80C78"/>
    <w:rsid w:val="00F863A2"/>
    <w:rsid w:val="00F91529"/>
    <w:rsid w:val="00F92779"/>
    <w:rsid w:val="00FA2F66"/>
    <w:rsid w:val="00FA3408"/>
    <w:rsid w:val="00FB093E"/>
    <w:rsid w:val="00FC11AF"/>
    <w:rsid w:val="00FC300C"/>
    <w:rsid w:val="00FC3609"/>
    <w:rsid w:val="00FD0F56"/>
    <w:rsid w:val="00FD1ACF"/>
    <w:rsid w:val="00FD2A46"/>
    <w:rsid w:val="00FE11AF"/>
    <w:rsid w:val="00FE2E94"/>
    <w:rsid w:val="00FE2F27"/>
    <w:rsid w:val="00FE4838"/>
    <w:rsid w:val="00FE5AC1"/>
    <w:rsid w:val="00FE61AE"/>
    <w:rsid w:val="00FE7134"/>
    <w:rsid w:val="00FF19C4"/>
    <w:rsid w:val="00FF217D"/>
    <w:rsid w:val="00FF4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cs="Cordia New"/>
      <w:sz w:val="28"/>
      <w:szCs w:val="28"/>
    </w:rPr>
  </w:style>
  <w:style w:type="paragraph" w:styleId="Heading3">
    <w:name w:val="heading 3"/>
    <w:basedOn w:val="Normal"/>
    <w:next w:val="Normal"/>
    <w:qFormat/>
    <w:rsid w:val="00474496"/>
    <w:pPr>
      <w:keepNext/>
      <w:outlineLvl w:val="2"/>
    </w:pPr>
    <w:rPr>
      <w:rFonts w:eastAsia="Times New Roma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pPr>
      <w:ind w:left="709" w:hanging="709"/>
    </w:pPr>
  </w:style>
  <w:style w:type="paragraph" w:styleId="BalloonText">
    <w:name w:val="Balloon Text"/>
    <w:basedOn w:val="Normal"/>
    <w:semiHidden/>
    <w:rsid w:val="00192961"/>
    <w:rPr>
      <w:rFonts w:ascii="Tahoma" w:hAnsi="Tahoma" w:cs="Angsana New"/>
      <w:sz w:val="16"/>
      <w:szCs w:val="18"/>
    </w:rPr>
  </w:style>
  <w:style w:type="paragraph" w:styleId="BodyText">
    <w:name w:val="Body Text"/>
    <w:basedOn w:val="Normal"/>
    <w:rsid w:val="0003532E"/>
    <w:pPr>
      <w:spacing w:after="120"/>
    </w:pPr>
    <w:rPr>
      <w:szCs w:val="32"/>
    </w:rPr>
  </w:style>
  <w:style w:type="paragraph" w:styleId="ListBullet">
    <w:name w:val="List Bullet"/>
    <w:basedOn w:val="Normal"/>
    <w:rsid w:val="001C2FDC"/>
    <w:pPr>
      <w:numPr>
        <w:numId w:val="1"/>
      </w:numPr>
    </w:pPr>
    <w:rPr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daruneep\LOCALS~1\Temp\newAddress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newAddressI.dot</Template>
  <TotalTime>10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ที่  วว</vt:lpstr>
    </vt:vector>
  </TitlesOfParts>
  <Company>biotec</Company>
  <LinksUpToDate>false</LinksUpToDate>
  <CharactersWithSpaces>1853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วว</dc:title>
  <dc:subject/>
  <dc:creator>daruneep</dc:creator>
  <cp:keywords/>
  <cp:lastModifiedBy>MISAdmin</cp:lastModifiedBy>
  <cp:revision>2</cp:revision>
  <cp:lastPrinted>2015-10-26T09:18:00Z</cp:lastPrinted>
  <dcterms:created xsi:type="dcterms:W3CDTF">2016-03-14T04:00:00Z</dcterms:created>
  <dcterms:modified xsi:type="dcterms:W3CDTF">2016-03-14T04:00:00Z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
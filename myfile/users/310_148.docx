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747997" w:rsidRPr="0006655C" w:rsidRDefault="00747997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7 มิถุนายน 2560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ไว้ท์กรุ๊ป จำกัด (มหาชน)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747997" w:rsidRPr="0006655C" w:rsidRDefault="00747997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2041172955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5 เมษายน 2560</w:t>
      </w:r>
    </w:p>
    <w:p w:rsidR="00747997" w:rsidRPr="0006655C" w:rsidRDefault="00747997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ไว้ท์กรุ๊ป จำกัด (มหาชน)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2,675.00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สองพันหกร้อยเจ็ดสิบห้าบาทถ้วน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</w:t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6 มิถุนายน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47997" w:rsidRPr="00A007D4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ศูนย์ฯ แล้ว แต่ท่านยังมิได้ส่งมอบสินค้า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7 มิถุนายน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จนกว่าท่านจะดำเนินการส่งมอบสินค้าให้แก่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5.35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ห้าบาทสามสิบห้าสตางค์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47997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</w:p>
    <w:sectPr w:rsidR="00747997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97" w:rsidRDefault="00747997">
      <w:r>
        <w:separator/>
      </w:r>
    </w:p>
  </w:endnote>
  <w:endnote w:type="continuationSeparator" w:id="1">
    <w:p w:rsidR="00747997" w:rsidRDefault="00747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97" w:rsidRDefault="00747997">
      <w:r>
        <w:separator/>
      </w:r>
    </w:p>
  </w:footnote>
  <w:footnote w:type="continuationSeparator" w:id="1">
    <w:p w:rsidR="00747997" w:rsidRDefault="00747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394E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0EE6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748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4DF6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379EB"/>
    <w:rsid w:val="0074142E"/>
    <w:rsid w:val="007431AD"/>
    <w:rsid w:val="0074458B"/>
    <w:rsid w:val="00747997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4270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97D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25</TotalTime>
  <Pages>1</Pages>
  <Words>203</Words>
  <Characters>1162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9</cp:revision>
  <cp:lastPrinted>2015-10-26T09:18:00Z</cp:lastPrinted>
  <dcterms:created xsi:type="dcterms:W3CDTF">2017-03-31T12:47:00Z</dcterms:created>
  <dcterms:modified xsi:type="dcterms:W3CDTF">2017-04-12T10:39:00Z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
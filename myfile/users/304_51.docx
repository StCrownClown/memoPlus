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บริษัท เอส.เอ็ม.เคมีคอล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12,358.50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สิบสองบาทถ้วน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24 เมษายน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2041172049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22 กุมภาพันธ์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25 เมษายน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24.72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สองบาทถ้วน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3111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
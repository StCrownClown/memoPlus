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05" w:rsidRPr="008344A3" w:rsidRDefault="009B3905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aw_biotec_bw" style="position:absolute;left:0;text-align:left;margin-left:316.8pt;margin-top:-.1pt;width:114pt;height:36pt;z-index:251658240;visibility:visible">
            <v:imagedata r:id="rId4" o:title=""/>
          </v:shape>
        </w:pict>
      </w:r>
    </w:p>
    <w:p w:rsidR="009B3905" w:rsidRPr="008344A3" w:rsidRDefault="009B3905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B3905" w:rsidRPr="008344A3" w:rsidTr="00A20DCA">
        <w:trPr>
          <w:cantSplit/>
        </w:trPr>
        <w:tc>
          <w:tcPr>
            <w:tcW w:w="8812" w:type="dxa"/>
            <w:tcBorders>
              <w:bottom w:val="single" w:sz="12" w:space="0" w:color="auto"/>
            </w:tcBorders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  <w:tcBorders>
              <w:top w:val="single" w:sz="12" w:space="0" w:color="auto"/>
            </w:tcBorders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344A3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344A3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B3905" w:rsidRPr="008344A3" w:rsidRDefault="009B3905" w:rsidP="00882BD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B3905" w:rsidRPr="008344A3" w:rsidTr="00A20DCA">
        <w:trPr>
          <w:cantSplit/>
        </w:trPr>
        <w:tc>
          <w:tcPr>
            <w:tcW w:w="8812" w:type="dxa"/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B3905" w:rsidRPr="008344A3" w:rsidRDefault="009B3905" w:rsidP="00882BD7">
      <w:pPr>
        <w:rPr>
          <w:rFonts w:ascii="TH SarabunPSK" w:hAnsi="TH SarabunPSK" w:cs="TH SarabunPSK"/>
          <w:sz w:val="32"/>
          <w:szCs w:val="32"/>
        </w:rPr>
      </w:pPr>
    </w:p>
    <w:tbl>
      <w:tblPr>
        <w:tblW w:w="8812" w:type="dxa"/>
        <w:tblLayout w:type="fixed"/>
        <w:tblLook w:val="0000"/>
      </w:tblPr>
      <w:tblGrid>
        <w:gridCol w:w="4332"/>
        <w:gridCol w:w="4480"/>
      </w:tblGrid>
      <w:tr w:rsidR="009B3905" w:rsidRPr="008344A3" w:rsidTr="00A20DCA">
        <w:trPr>
          <w:cantSplit/>
        </w:trPr>
        <w:tc>
          <w:tcPr>
            <w:tcW w:w="4332" w:type="dxa"/>
          </w:tcPr>
          <w:p w:rsidR="009B3905" w:rsidRPr="008344A3" w:rsidRDefault="009B3905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วท </w:t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>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480" w:type="dxa"/>
          </w:tcPr>
          <w:p w:rsidR="009B3905" w:rsidRPr="008344A3" w:rsidRDefault="009B3905" w:rsidP="00FA7C13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  <w:gridSpan w:val="2"/>
          </w:tcPr>
          <w:p w:rsidR="009B3905" w:rsidRPr="008344A3" w:rsidRDefault="009B3905" w:rsidP="00882BD7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344A3">
              <w:rPr>
                <w:rFonts w:cs="TH SarabunPSK"/>
                <w:sz w:val="32"/>
                <w:szCs w:val="32"/>
                <w:cs/>
              </w:rPr>
              <w:t xml:space="preserve">ขอส่งข้อเสนอโครงการวิจัย 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  <w:gridSpan w:val="2"/>
          </w:tcPr>
          <w:p w:rsidR="009B3905" w:rsidRPr="008344A3" w:rsidRDefault="009B3905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</w:tbl>
    <w:p w:rsidR="009B3905" w:rsidRPr="008344A3" w:rsidRDefault="009B3905" w:rsidP="00166906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580F8A">
      <w:pPr>
        <w:tabs>
          <w:tab w:val="left" w:pos="0"/>
          <w:tab w:val="left" w:pos="5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344A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44A3">
        <w:rPr>
          <w:rFonts w:ascii="TH SarabunPSK" w:hAnsi="TH SarabunPSK" w:cs="TH SarabunPSK"/>
          <w:sz w:val="32"/>
          <w:szCs w:val="32"/>
          <w:cs/>
        </w:rPr>
        <w:t>ขอส่งข้อเสนอโครงการวิจัย เรื่อง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8344A3">
        <w:rPr>
          <w:rFonts w:ascii="TH SarabunPSK" w:hAnsi="TH SarabunPSK" w:cs="TH SarabunPSK"/>
          <w:sz w:val="32"/>
          <w:szCs w:val="32"/>
          <w:cs/>
        </w:rPr>
        <w:t>ระยะเวลา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8344A3">
        <w:rPr>
          <w:rFonts w:ascii="TH SarabunPSK" w:hAnsi="TH SarabunPSK" w:cs="TH SarabunPSK"/>
          <w:sz w:val="32"/>
          <w:szCs w:val="32"/>
          <w:cs/>
        </w:rPr>
        <w:t xml:space="preserve"> งบประมาณ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44A3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/>
      </w:r>
      <w:r w:rsidRPr="008344A3">
        <w:rPr>
          <w:rFonts w:ascii="TH SarabunPSK" w:hAnsi="TH SarabunPSK" w:cs="TH SarabunPSK"/>
          <w:sz w:val="32"/>
          <w:szCs w:val="32"/>
          <w:cs/>
        </w:rPr>
        <w:t>) โดยมี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</w:rPr>
        <w:t>  </w:t>
      </w:r>
      <w:r w:rsidRPr="008344A3">
        <w:rPr>
          <w:rFonts w:ascii="TH SarabunPSK" w:hAnsi="TH SarabunPSK" w:cs="TH SarabunPSK"/>
          <w:sz w:val="32"/>
          <w:szCs w:val="32"/>
          <w:cs/>
        </w:rPr>
        <w:t>นักวิจัย ศช. เป็นหัวหน้าโครงการ</w:t>
      </w:r>
    </w:p>
    <w:p w:rsidR="009B3905" w:rsidRPr="008344A3" w:rsidRDefault="009B3905" w:rsidP="00D146B6">
      <w:pPr>
        <w:tabs>
          <w:tab w:val="left" w:pos="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B3905" w:rsidRPr="008344A3" w:rsidRDefault="009B3905" w:rsidP="00727DFB">
      <w:pPr>
        <w:pStyle w:val="BodyText2"/>
        <w:tabs>
          <w:tab w:val="left" w:pos="5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344A3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</w:t>
      </w:r>
      <w:r w:rsidRPr="008344A3">
        <w:rPr>
          <w:rFonts w:ascii="TH SarabunPSK" w:hAnsi="TH SarabunPSK" w:cs="TH SarabunPSK"/>
          <w:sz w:val="32"/>
          <w:szCs w:val="32"/>
          <w:cs/>
        </w:rPr>
        <w:t>พิจารณา ทั้งนี้ไ</w:t>
      </w:r>
      <w:r>
        <w:rPr>
          <w:rFonts w:ascii="TH SarabunPSK" w:hAnsi="TH SarabunPSK" w:cs="TH SarabunPSK"/>
          <w:sz w:val="32"/>
          <w:szCs w:val="32"/>
          <w:cs/>
        </w:rPr>
        <w:t>ด้แนบข้อเสนอโครงการวิจัยฯ จำนวน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8344A3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B3905" w:rsidRDefault="009B3905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334883">
      <w:pPr>
        <w:tabs>
          <w:tab w:val="left" w:pos="0"/>
          <w:tab w:val="center" w:pos="4544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9B3905" w:rsidRPr="008344A3" w:rsidRDefault="009B3905" w:rsidP="00334883">
      <w:pPr>
        <w:tabs>
          <w:tab w:val="left" w:pos="0"/>
          <w:tab w:val="center" w:pos="4544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ผศช.</w:t>
      </w:r>
    </w:p>
    <w:p w:rsidR="009B3905" w:rsidRPr="008344A3" w:rsidRDefault="009B3905" w:rsidP="00882BD7">
      <w:pPr>
        <w:tabs>
          <w:tab w:val="left" w:pos="4253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A20DCA">
      <w:pPr>
        <w:tabs>
          <w:tab w:val="left" w:pos="5103"/>
        </w:tabs>
        <w:jc w:val="center"/>
        <w:rPr>
          <w:rFonts w:ascii="TH SarabunPSK" w:hAnsi="TH SarabunPSK" w:cs="TH SarabunPSK"/>
          <w:sz w:val="32"/>
          <w:szCs w:val="32"/>
        </w:rPr>
      </w:pP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               </w:t>
      </w:r>
    </w:p>
    <w:p w:rsidR="009B3905" w:rsidRDefault="009B3905" w:rsidP="00E0717F">
      <w:pPr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E0717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</w:t>
      </w:r>
    </w:p>
    <w:p w:rsidR="009B3905" w:rsidRPr="008344A3" w:rsidRDefault="009B3905" w:rsidP="00E0717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>โทร</w:t>
      </w:r>
      <w:r w:rsidRPr="008344A3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 0 2564</w:t>
      </w:r>
      <w:r>
        <w:rPr>
          <w:rFonts w:ascii="TH SarabunPSK" w:hAnsi="TH SarabunPSK" w:cs="TH SarabunPSK"/>
          <w:sz w:val="32"/>
          <w:szCs w:val="32"/>
        </w:rPr>
        <w:t xml:space="preserve"> 6700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 </w:t>
      </w:r>
      <w:r>
        <w:rPr>
          <w:rFonts w:ascii="TH SarabunPSK" w:hAnsi="TH SarabunPSK" w:cs="TH SarabunPSK"/>
          <w:sz w:val="32"/>
          <w:szCs w:val="32"/>
        </w:rPr>
        <w:t/>
      </w:r>
    </w:p>
    <w:p w:rsidR="009B3905" w:rsidRPr="008344A3" w:rsidRDefault="009B3905" w:rsidP="00E0717F">
      <w:pPr>
        <w:jc w:val="both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</w:t>
      </w: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>0 2564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</w:t>
      </w: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</w:p>
    <w:p w:rsidR="009B3905" w:rsidRPr="008344A3" w:rsidRDefault="009B3905" w:rsidP="00882BD7">
      <w:pPr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>
      <w:pPr>
        <w:rPr>
          <w:rFonts w:ascii="TH SarabunPSK" w:hAnsi="TH SarabunPSK" w:cs="TH SarabunPSK"/>
          <w:sz w:val="32"/>
          <w:szCs w:val="32"/>
        </w:rPr>
      </w:pPr>
    </w:p>
    <w:sectPr w:rsidR="009B3905" w:rsidRPr="008344A3" w:rsidSect="00D06ECB">
      <w:pgSz w:w="11906" w:h="16838"/>
      <w:pgMar w:top="851" w:right="158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‚l‚r ??f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64"/>
  <w:displayHorizontalDrawingGridEvery w:val="2"/>
  <w:displayVerticalDrawingGridEvery w:val="2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BD7"/>
    <w:rsid w:val="0002687F"/>
    <w:rsid w:val="00031D59"/>
    <w:rsid w:val="0004149C"/>
    <w:rsid w:val="001449A9"/>
    <w:rsid w:val="00166906"/>
    <w:rsid w:val="0019670A"/>
    <w:rsid w:val="001B2A54"/>
    <w:rsid w:val="001B7B79"/>
    <w:rsid w:val="001F6E82"/>
    <w:rsid w:val="00207161"/>
    <w:rsid w:val="002163EA"/>
    <w:rsid w:val="00216F2D"/>
    <w:rsid w:val="00223932"/>
    <w:rsid w:val="00223AA9"/>
    <w:rsid w:val="00236D71"/>
    <w:rsid w:val="0024206E"/>
    <w:rsid w:val="00262B78"/>
    <w:rsid w:val="002C4817"/>
    <w:rsid w:val="002C6DBF"/>
    <w:rsid w:val="002D2495"/>
    <w:rsid w:val="002E49C6"/>
    <w:rsid w:val="00306F37"/>
    <w:rsid w:val="00311BAD"/>
    <w:rsid w:val="00334883"/>
    <w:rsid w:val="00367E6C"/>
    <w:rsid w:val="00395A57"/>
    <w:rsid w:val="003B639D"/>
    <w:rsid w:val="00415F03"/>
    <w:rsid w:val="004361B1"/>
    <w:rsid w:val="00462E9C"/>
    <w:rsid w:val="004F71E0"/>
    <w:rsid w:val="00517301"/>
    <w:rsid w:val="0052525E"/>
    <w:rsid w:val="00580F8A"/>
    <w:rsid w:val="005B64B6"/>
    <w:rsid w:val="00603785"/>
    <w:rsid w:val="00654F31"/>
    <w:rsid w:val="006A7067"/>
    <w:rsid w:val="006B74AC"/>
    <w:rsid w:val="006C0CA9"/>
    <w:rsid w:val="006F59C3"/>
    <w:rsid w:val="00727DFB"/>
    <w:rsid w:val="0075170C"/>
    <w:rsid w:val="007A6C0A"/>
    <w:rsid w:val="007D3782"/>
    <w:rsid w:val="007E33B8"/>
    <w:rsid w:val="008344A3"/>
    <w:rsid w:val="00834D89"/>
    <w:rsid w:val="00853839"/>
    <w:rsid w:val="008651F9"/>
    <w:rsid w:val="00875C47"/>
    <w:rsid w:val="00882136"/>
    <w:rsid w:val="00882BD7"/>
    <w:rsid w:val="00887A94"/>
    <w:rsid w:val="00894FF4"/>
    <w:rsid w:val="00895FDD"/>
    <w:rsid w:val="008B03EF"/>
    <w:rsid w:val="009A5369"/>
    <w:rsid w:val="009B3905"/>
    <w:rsid w:val="009E028B"/>
    <w:rsid w:val="00A20DCA"/>
    <w:rsid w:val="00A377BF"/>
    <w:rsid w:val="00A54D00"/>
    <w:rsid w:val="00A84665"/>
    <w:rsid w:val="00A91D72"/>
    <w:rsid w:val="00AA44E5"/>
    <w:rsid w:val="00B31500"/>
    <w:rsid w:val="00B31C55"/>
    <w:rsid w:val="00B372E0"/>
    <w:rsid w:val="00B3770A"/>
    <w:rsid w:val="00B44834"/>
    <w:rsid w:val="00B86EB6"/>
    <w:rsid w:val="00BA2893"/>
    <w:rsid w:val="00C240A8"/>
    <w:rsid w:val="00C24951"/>
    <w:rsid w:val="00C30BDA"/>
    <w:rsid w:val="00C36E53"/>
    <w:rsid w:val="00C50869"/>
    <w:rsid w:val="00CA79EE"/>
    <w:rsid w:val="00CB12A1"/>
    <w:rsid w:val="00CE1120"/>
    <w:rsid w:val="00D06ECB"/>
    <w:rsid w:val="00D146B6"/>
    <w:rsid w:val="00D31055"/>
    <w:rsid w:val="00D51EE8"/>
    <w:rsid w:val="00D80E41"/>
    <w:rsid w:val="00D97629"/>
    <w:rsid w:val="00DA565B"/>
    <w:rsid w:val="00DC3988"/>
    <w:rsid w:val="00DC7EDC"/>
    <w:rsid w:val="00DE589C"/>
    <w:rsid w:val="00DF3217"/>
    <w:rsid w:val="00E039FA"/>
    <w:rsid w:val="00E060EB"/>
    <w:rsid w:val="00E0717F"/>
    <w:rsid w:val="00E3491B"/>
    <w:rsid w:val="00E372E2"/>
    <w:rsid w:val="00E531F7"/>
    <w:rsid w:val="00E57017"/>
    <w:rsid w:val="00F025ED"/>
    <w:rsid w:val="00F115A3"/>
    <w:rsid w:val="00F26C1A"/>
    <w:rsid w:val="00F81275"/>
    <w:rsid w:val="00F922A2"/>
    <w:rsid w:val="00FA7C13"/>
    <w:rsid w:val="00F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D7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882BD7"/>
    <w:pPr>
      <w:ind w:right="386"/>
    </w:pPr>
  </w:style>
  <w:style w:type="paragraph" w:styleId="Footer">
    <w:name w:val="footer"/>
    <w:basedOn w:val="Normal"/>
    <w:link w:val="Foot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ordia New" w:hAnsi="Cordia New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882BD7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Cordia New" w:hAnsi="Cordia New" w:cs="Cordia New"/>
      <w:sz w:val="35"/>
      <w:szCs w:val="35"/>
    </w:rPr>
  </w:style>
  <w:style w:type="character" w:styleId="PageNumber">
    <w:name w:val="page number"/>
    <w:aliases w:val="In table font,Nui -1"/>
    <w:basedOn w:val="DefaultParagraphFont"/>
    <w:uiPriority w:val="99"/>
    <w:rsid w:val="00462E9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E33B8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115</Words>
  <Characters>661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3</cp:revision>
  <cp:lastPrinted>2016-02-29T04:11:00Z</cp:lastPrinted>
  <dcterms:created xsi:type="dcterms:W3CDTF">2016-03-15T07:04:00Z</dcterms:created>
  <dcterms:modified xsi:type="dcterms:W3CDTF">2016-03-15T07:38:00Z</dcterms:modified>
</cp:coreProperties>
</file>
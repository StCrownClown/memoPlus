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E8446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D6020" w:rsidRPr="00D72166" w:rsidRDefault="008D602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D6020" w:rsidRPr="00D72166" w:rsidRDefault="008D602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D6020" w:rsidRPr="00D72166" w:rsidTr="00821B7D">
        <w:trPr>
          <w:cantSplit/>
          <w:trHeight w:val="353"/>
        </w:trPr>
        <w:tc>
          <w:tcPr>
            <w:tcW w:w="4361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D72166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D72166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D72166">
        <w:rPr>
          <w:rFonts w:ascii="TH SarabunPSK" w:hAnsi="TH SarabunPSK" w:cs="TH SarabunPSK"/>
          <w:sz w:val="32"/>
          <w:szCs w:val="32"/>
        </w:rPr>
        <w:t/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/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) โดยบริษัทฯ ต้องส่งมอบสินค้าให้ศูนย์ฯ ภายในวันที่ </w:t>
      </w:r>
      <w:r w:rsidRPr="00D72166">
        <w:rPr>
          <w:rFonts w:ascii="TH SarabunPSK" w:hAnsi="TH SarabunPSK" w:cs="TH SarabunPSK"/>
          <w:sz w:val="32"/>
          <w:szCs w:val="32"/>
        </w:rPr>
        <w:t/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D72166">
        <w:rPr>
          <w:rFonts w:ascii="TH SarabunPSK" w:hAnsi="TH SarabunPSK" w:cs="TH SarabunPSK"/>
          <w:sz w:val="32"/>
          <w:szCs w:val="32"/>
        </w:rPr>
        <w:t/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8D6020" w:rsidRPr="00D72166" w:rsidRDefault="008D6020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>
        <w:rPr>
          <w:rFonts w:ascii="TH SarabunPSK" w:hAnsi="TH SarabunPSK" w:cs="TH SarabunPSK"/>
          <w:sz w:val="32"/>
          <w:szCs w:val="32"/>
        </w:rPr>
        <w:t/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>
        <w:rPr>
          <w:rFonts w:ascii="TH SarabunPSK" w:hAnsi="TH SarabunPSK" w:cs="TH SarabunPSK"/>
          <w:sz w:val="32"/>
          <w:szCs w:val="32"/>
        </w:rPr>
        <w:t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D72166">
        <w:rPr>
          <w:rFonts w:ascii="TH SarabunPSK" w:hAnsi="TH SarabunPSK" w:cs="TH SarabunPSK"/>
          <w:sz w:val="32"/>
          <w:szCs w:val="32"/>
        </w:rPr>
        <w:t>2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D72166">
        <w:rPr>
          <w:rFonts w:ascii="TH SarabunPSK" w:hAnsi="TH SarabunPSK" w:cs="TH SarabunPSK"/>
          <w:sz w:val="32"/>
          <w:szCs w:val="32"/>
        </w:rPr>
        <w:t>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/>
      </w:r>
      <w:r w:rsidRPr="00D72166">
        <w:rPr>
          <w:rFonts w:ascii="TH SarabunPSK" w:hAnsi="TH SarabunPSK" w:cs="TH SarabunPSK"/>
          <w:sz w:val="32"/>
          <w:szCs w:val="32"/>
          <w:cs/>
        </w:rPr>
        <w:t>)</w:t>
      </w: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8D6020" w:rsidRPr="00D72166" w:rsidRDefault="008D602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</w:p>
    <w:p w:rsidR="008D6020" w:rsidRPr="00D72166" w:rsidRDefault="008D602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</w:rPr>
        <w:t>()</w:t>
      </w:r>
    </w:p>
    <w:p w:rsidR="008D6020" w:rsidRPr="00D72166" w:rsidRDefault="008D602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8D6020" w:rsidRPr="00D72166" w:rsidRDefault="008D602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</w:t>
      </w:r>
      <w:r w:rsidRPr="00D72166">
        <w:rPr>
          <w:rFonts w:ascii="TH SarabunPSK" w:hAnsi="TH SarabunPSK" w:cs="TH SarabunPSK"/>
          <w:sz w:val="32"/>
          <w:szCs w:val="32"/>
        </w:rPr>
        <w:t xml:space="preserve">.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D72166">
        <w:rPr>
          <w:rFonts w:ascii="TH SarabunPSK" w:hAnsi="TH SarabunPSK" w:cs="TH SarabunPSK"/>
          <w:sz w:val="32"/>
          <w:szCs w:val="32"/>
        </w:rPr>
        <w:t/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8D6020" w:rsidRPr="00D72166" w:rsidRDefault="008D602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8D6020" w:rsidRPr="00D72166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020" w:rsidRDefault="008D6020">
      <w:r>
        <w:separator/>
      </w:r>
    </w:p>
  </w:endnote>
  <w:endnote w:type="continuationSeparator" w:id="1">
    <w:p w:rsidR="008D6020" w:rsidRDefault="008D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020" w:rsidRDefault="008D6020">
      <w:r>
        <w:separator/>
      </w:r>
    </w:p>
  </w:footnote>
  <w:footnote w:type="continuationSeparator" w:id="1">
    <w:p w:rsidR="008D6020" w:rsidRDefault="008D6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1">
    <w:name w:val="EmailStyle25"/>
    <w:aliases w:val="EmailStyle25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1">
    <w:name w:val="EmailStyle31"/>
    <w:aliases w:val="EmailStyle3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9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0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8</cp:revision>
  <cp:lastPrinted>2015-08-27T03:40:00Z</cp:lastPrinted>
  <dcterms:created xsi:type="dcterms:W3CDTF">2016-07-28T07:00:00Z</dcterms:created>
  <dcterms:modified xsi:type="dcterms:W3CDTF">2016-07-29T06:30:00Z</dcterms:modified>
</cp:coreProperties>
</file>
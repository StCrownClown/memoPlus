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CAE" w:rsidRPr="00897A7B" w:rsidRDefault="00DE5CAE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AE4D75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DE5CAE" w:rsidRPr="00897A7B" w:rsidRDefault="00DE5CAE" w:rsidP="008E7CB7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DE5CAE" w:rsidRPr="00897A7B" w:rsidTr="00D65C1F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DE5CAE" w:rsidRPr="00897A7B" w:rsidRDefault="00DE5CAE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DE5CAE" w:rsidRPr="00897A7B" w:rsidTr="00D65C1F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DE5CAE" w:rsidRPr="00897A7B" w:rsidRDefault="00DE5CAE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DE5CAE" w:rsidRPr="00897A7B" w:rsidTr="00D65C1F">
        <w:trPr>
          <w:cantSplit/>
        </w:trPr>
        <w:tc>
          <w:tcPr>
            <w:tcW w:w="8897" w:type="dxa"/>
          </w:tcPr>
          <w:p w:rsidR="00DE5CAE" w:rsidRPr="00897A7B" w:rsidRDefault="00DE5CAE" w:rsidP="00D65C1F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DE5CAE" w:rsidRPr="00897A7B" w:rsidRDefault="00DE5CAE" w:rsidP="008E7CB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DE5CAE" w:rsidRPr="00897A7B" w:rsidTr="00D65C1F">
        <w:trPr>
          <w:cantSplit/>
        </w:trPr>
        <w:tc>
          <w:tcPr>
            <w:tcW w:w="8897" w:type="dxa"/>
          </w:tcPr>
          <w:p w:rsidR="00DE5CAE" w:rsidRPr="00897A7B" w:rsidRDefault="00DE5CAE" w:rsidP="00D65C1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DE5CAE" w:rsidRPr="00897A7B" w:rsidRDefault="00DE5CAE" w:rsidP="008E7CB7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DE5CAE" w:rsidRPr="00897A7B" w:rsidTr="00D65C1F">
        <w:trPr>
          <w:cantSplit/>
          <w:trHeight w:val="353"/>
        </w:trPr>
        <w:tc>
          <w:tcPr>
            <w:tcW w:w="4361" w:type="dxa"/>
          </w:tcPr>
          <w:p w:rsidR="00DE5CAE" w:rsidRPr="00897A7B" w:rsidRDefault="00DE5CAE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DE5CAE" w:rsidRPr="00897A7B" w:rsidRDefault="00DE5CAE" w:rsidP="00D65C1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E5CAE" w:rsidRPr="00897A7B" w:rsidTr="00D65C1F">
        <w:trPr>
          <w:cantSplit/>
        </w:trPr>
        <w:tc>
          <w:tcPr>
            <w:tcW w:w="8897" w:type="dxa"/>
            <w:gridSpan w:val="2"/>
          </w:tcPr>
          <w:p w:rsidR="00DE5CAE" w:rsidRPr="00897A7B" w:rsidRDefault="00DE5CAE" w:rsidP="00D65C1F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DE5CAE" w:rsidRPr="00897A7B" w:rsidTr="00D65C1F">
        <w:trPr>
          <w:cantSplit/>
        </w:trPr>
        <w:tc>
          <w:tcPr>
            <w:tcW w:w="8897" w:type="dxa"/>
            <w:gridSpan w:val="2"/>
          </w:tcPr>
          <w:p w:rsidR="00DE5CAE" w:rsidRPr="00897A7B" w:rsidRDefault="00DE5CAE" w:rsidP="00D65C1F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DE5CAE" w:rsidRPr="00897A7B" w:rsidRDefault="00DE5CAE" w:rsidP="008E7CB7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DE5CAE" w:rsidRPr="00897A7B" w:rsidRDefault="00DE5CAE" w:rsidP="008E7CB7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DE5CAE" w:rsidRPr="00897A7B" w:rsidRDefault="00DE5CAE" w:rsidP="008E7CB7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DE5CAE" w:rsidRPr="00897A7B" w:rsidRDefault="00DE5CAE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DE5CAE" w:rsidRPr="00897A7B" w:rsidRDefault="00DE5CAE" w:rsidP="008E7CB7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DE5CAE" w:rsidRPr="00897A7B" w:rsidRDefault="00DE5CAE" w:rsidP="008E7CB7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DE5CAE" w:rsidRPr="00897A7B" w:rsidRDefault="00DE5CAE" w:rsidP="008E7CB7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DE5CAE" w:rsidRPr="00897A7B" w:rsidRDefault="00DE5CAE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DE5CAE" w:rsidRPr="00897A7B" w:rsidRDefault="00DE5CAE" w:rsidP="008E7CB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E5CAE" w:rsidRPr="00897A7B" w:rsidRDefault="00DE5CAE" w:rsidP="008E7CB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/>
      </w:r>
    </w:p>
    <w:p w:rsidR="00DE5CAE" w:rsidRPr="00897A7B" w:rsidRDefault="00DE5CAE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DE5CAE" w:rsidRPr="00897A7B" w:rsidRDefault="00DE5CAE" w:rsidP="008E7CB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DE5CAE" w:rsidRPr="00897A7B" w:rsidRDefault="00DE5CAE" w:rsidP="008E7CB7">
      <w:pPr>
        <w:rPr>
          <w:rFonts w:ascii="TH SarabunPSK" w:hAnsi="TH SarabunPSK" w:cs="TH SarabunPSK"/>
          <w:sz w:val="32"/>
          <w:szCs w:val="32"/>
        </w:rPr>
      </w:pPr>
    </w:p>
    <w:p w:rsidR="00DE5CAE" w:rsidRPr="00897A7B" w:rsidRDefault="00DE5CAE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DE5CAE" w:rsidRPr="00897A7B" w:rsidRDefault="00DE5CAE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DE5CAE" w:rsidRPr="00897A7B" w:rsidRDefault="00DE5CAE" w:rsidP="008E7CB7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DE5CAE" w:rsidRPr="00897A7B" w:rsidRDefault="00DE5CAE" w:rsidP="008E7CB7">
      <w:pPr>
        <w:rPr>
          <w:rFonts w:ascii="TH SarabunPSK" w:hAnsi="TH SarabunPSK" w:cs="TH SarabunPSK"/>
          <w:sz w:val="32"/>
          <w:szCs w:val="32"/>
        </w:rPr>
      </w:pPr>
    </w:p>
    <w:p w:rsidR="00DE5CAE" w:rsidRPr="00897A7B" w:rsidRDefault="00DE5CAE" w:rsidP="008E7CB7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DE5CAE" w:rsidRPr="00897A7B" w:rsidRDefault="00DE5CAE" w:rsidP="008E7CB7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DE5CAE" w:rsidRPr="00897A7B" w:rsidRDefault="00DE5CAE" w:rsidP="008E7CB7">
      <w:pPr>
        <w:jc w:val="center"/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40B3">
        <w:br w:type="page"/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DE5CAE" w:rsidRDefault="00DE5CAE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DE5CAE" w:rsidRDefault="00DE5CAE" w:rsidP="00EE197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DE5CAE" w:rsidRDefault="00DE5CAE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DE5CAE" w:rsidRDefault="00DE5CAE" w:rsidP="00EE1977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DE5CAE" w:rsidRDefault="00DE5CAE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DE5CAE" w:rsidRDefault="00DE5CAE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DE5CAE" w:rsidRDefault="00DE5CAE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DE5CAE" w:rsidRDefault="00DE5CAE" w:rsidP="00587A61">
      <w:pPr>
        <w:tabs>
          <w:tab w:val="right" w:pos="1560"/>
          <w:tab w:val="left" w:pos="2127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/>
      </w:r>
    </w:p>
    <w:p w:rsidR="00DE5CAE" w:rsidRDefault="00DE5CAE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DE5CAE" w:rsidRDefault="00DE5CAE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:rsidR="00DE5CAE" w:rsidRDefault="00DE5CAE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ศูนย์พันธุวิศวกรรมและเทคโนโลยีชีวภาพแห่งชาติ</w:t>
      </w:r>
    </w:p>
    <w:p w:rsidR="00DE5CAE" w:rsidRDefault="00DE5CAE" w:rsidP="00587A61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 - </w:t>
      </w:r>
    </w:p>
    <w:p w:rsidR="00DE5CAE" w:rsidRDefault="00DE5CAE" w:rsidP="00EE1977">
      <w:pPr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DE5CAE" w:rsidRDefault="00DE5CAE" w:rsidP="00141AAF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DE5CAE" w:rsidRDefault="00DE5CAE" w:rsidP="00107DEA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-)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1</w:t>
      </w:r>
      <w:r>
        <w:rPr>
          <w:rFonts w:ascii="TH SarabunPSK" w:hAnsi="TH SarabunPSK" w:cs="TH SarabunPSK"/>
          <w:sz w:val="32"/>
          <w:szCs w:val="32"/>
          <w:cs/>
        </w:rPr>
        <w:t xml:space="preserve"> ซึ่งเป็นโครงการวิจัยและทดลองที่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>
        <w:rPr>
          <w:rFonts w:ascii="TH SarabunPSK" w:hAnsi="TH SarabunPSK" w:cs="TH SarabunPSK"/>
          <w:sz w:val="32"/>
          <w:szCs w:val="32"/>
          <w:cs/>
        </w:rPr>
        <w:t>ต่อพนักงานในห้องทดลอง ชุมชน และสิ่งแวดล้อม</w:t>
      </w:r>
    </w:p>
    <w:p w:rsidR="00DE5CAE" w:rsidRDefault="00DE5CAE" w:rsidP="00141AAF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(-)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โครงการวิจัยประเภทที่ 2 </w:t>
      </w:r>
      <w:r>
        <w:rPr>
          <w:rFonts w:ascii="TH SarabunPSK" w:hAnsi="TH SarabunPSK" w:cs="TH SarabunPSK"/>
          <w:sz w:val="32"/>
          <w:szCs w:val="32"/>
          <w:cs/>
        </w:rPr>
        <w:t>ซึ่งเป็นการวิจัยและทดลองที่</w:t>
      </w:r>
      <w:r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ต่อผู้ปฏิบัติงานในห้องทดลอง ชุมชน และสิ่งแวดล้อม</w:t>
      </w:r>
    </w:p>
    <w:p w:rsidR="00DE5CAE" w:rsidRDefault="00DE5CAE" w:rsidP="00141AAF">
      <w:pPr>
        <w:pStyle w:val="a"/>
        <w:ind w:left="426" w:right="22" w:hanging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(-)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โครงการวิจัยประเภท</w:t>
      </w:r>
      <w:r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>อผู้ปฏิบัติงานในห้องทดลอง แต่อาจเป็นอันตรายในระดับต่ำต่อชุมชน และสิ่งแวดล้อม หรือเกี่ยวกับการรักษาผู้ป่วยโดยการดัดแปลงพันธุกรรม หรือการวิจัยที่อาจมีอันตรายในระดับที่ยังไม่เป็นที่ทราบแน่ชัด</w:t>
      </w:r>
    </w:p>
    <w:p w:rsidR="00DE5CAE" w:rsidRDefault="00DE5CAE" w:rsidP="00EE1977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>
        <w:rPr>
          <w:rFonts w:ascii="TH SarabunPSK" w:hAnsi="TH SarabunPSK" w:cs="TH SarabunPSK"/>
          <w:sz w:val="32"/>
          <w:szCs w:val="32"/>
        </w:rPr>
        <w:t/>
      </w:r>
    </w:p>
    <w:p w:rsidR="00DE5CAE" w:rsidRDefault="00DE5CAE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DE5CAE" w:rsidRDefault="00DE5CAE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DE5CAE" w:rsidRDefault="00DE5CAE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DE5CAE" w:rsidRDefault="00DE5CAE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DE5CAE" w:rsidRDefault="00DE5CAE" w:rsidP="00EE1977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/>
      </w:r>
    </w:p>
    <w:p w:rsidR="00DE5CAE" w:rsidRPr="003940B3" w:rsidRDefault="00DE5CAE" w:rsidP="00EE1977">
      <w:pPr>
        <w:jc w:val="center"/>
      </w:pPr>
    </w:p>
    <w:sectPr w:rsidR="00DE5CAE" w:rsidRPr="003940B3" w:rsidSect="004B33FB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CAE" w:rsidRDefault="00DE5CAE">
      <w:r>
        <w:separator/>
      </w:r>
    </w:p>
  </w:endnote>
  <w:endnote w:type="continuationSeparator" w:id="1">
    <w:p w:rsidR="00DE5CAE" w:rsidRDefault="00DE5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CAE" w:rsidRDefault="00DE5CAE">
      <w:r>
        <w:separator/>
      </w:r>
    </w:p>
  </w:footnote>
  <w:footnote w:type="continuationSeparator" w:id="1">
    <w:p w:rsidR="00DE5CAE" w:rsidRDefault="00DE5C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1290"/>
    <w:rsid w:val="00084516"/>
    <w:rsid w:val="000A7815"/>
    <w:rsid w:val="000B5D18"/>
    <w:rsid w:val="000C7510"/>
    <w:rsid w:val="000E08FF"/>
    <w:rsid w:val="000E7951"/>
    <w:rsid w:val="000F3400"/>
    <w:rsid w:val="00107DEA"/>
    <w:rsid w:val="001158CA"/>
    <w:rsid w:val="00116C13"/>
    <w:rsid w:val="00123682"/>
    <w:rsid w:val="00132594"/>
    <w:rsid w:val="00141AAF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13F41"/>
    <w:rsid w:val="003516B4"/>
    <w:rsid w:val="00355743"/>
    <w:rsid w:val="00361814"/>
    <w:rsid w:val="00385233"/>
    <w:rsid w:val="003940B3"/>
    <w:rsid w:val="003B763F"/>
    <w:rsid w:val="003C37B0"/>
    <w:rsid w:val="003D3CC8"/>
    <w:rsid w:val="003D7129"/>
    <w:rsid w:val="003E2C5C"/>
    <w:rsid w:val="003E772A"/>
    <w:rsid w:val="003F7F4F"/>
    <w:rsid w:val="004008FD"/>
    <w:rsid w:val="00423F33"/>
    <w:rsid w:val="00446F4D"/>
    <w:rsid w:val="00481230"/>
    <w:rsid w:val="00495EBA"/>
    <w:rsid w:val="004A2277"/>
    <w:rsid w:val="004B1311"/>
    <w:rsid w:val="004B2660"/>
    <w:rsid w:val="004B33FB"/>
    <w:rsid w:val="004C0C9D"/>
    <w:rsid w:val="004C737C"/>
    <w:rsid w:val="004D0E74"/>
    <w:rsid w:val="004E1F2C"/>
    <w:rsid w:val="004E6D54"/>
    <w:rsid w:val="004E72BC"/>
    <w:rsid w:val="004F3735"/>
    <w:rsid w:val="004F74C6"/>
    <w:rsid w:val="00502209"/>
    <w:rsid w:val="00512486"/>
    <w:rsid w:val="00531603"/>
    <w:rsid w:val="005330A1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7A61"/>
    <w:rsid w:val="00592471"/>
    <w:rsid w:val="005934EE"/>
    <w:rsid w:val="005A22E1"/>
    <w:rsid w:val="005B1441"/>
    <w:rsid w:val="005B3970"/>
    <w:rsid w:val="005B7D82"/>
    <w:rsid w:val="005C1881"/>
    <w:rsid w:val="005C3A7D"/>
    <w:rsid w:val="005D406F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7F63D0"/>
    <w:rsid w:val="0080418B"/>
    <w:rsid w:val="00805A95"/>
    <w:rsid w:val="0081768C"/>
    <w:rsid w:val="00822BB5"/>
    <w:rsid w:val="0086294F"/>
    <w:rsid w:val="00866B00"/>
    <w:rsid w:val="00871B2C"/>
    <w:rsid w:val="00897A7B"/>
    <w:rsid w:val="008A5B56"/>
    <w:rsid w:val="008E7CB7"/>
    <w:rsid w:val="008F6D88"/>
    <w:rsid w:val="00900BDD"/>
    <w:rsid w:val="00904401"/>
    <w:rsid w:val="00917A4C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837"/>
    <w:rsid w:val="00AB32EA"/>
    <w:rsid w:val="00AB4483"/>
    <w:rsid w:val="00AC0B2A"/>
    <w:rsid w:val="00AD30FC"/>
    <w:rsid w:val="00AD4E44"/>
    <w:rsid w:val="00AE4D75"/>
    <w:rsid w:val="00AF0106"/>
    <w:rsid w:val="00AF1FBB"/>
    <w:rsid w:val="00B07A3F"/>
    <w:rsid w:val="00B11627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9741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5C1F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E5CAE"/>
    <w:rsid w:val="00DF0974"/>
    <w:rsid w:val="00DF7165"/>
    <w:rsid w:val="00E17752"/>
    <w:rsid w:val="00E2020D"/>
    <w:rsid w:val="00E43E8B"/>
    <w:rsid w:val="00E727E3"/>
    <w:rsid w:val="00E85933"/>
    <w:rsid w:val="00EB4B71"/>
    <w:rsid w:val="00ED3095"/>
    <w:rsid w:val="00EE1977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0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327</Words>
  <Characters>1869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10</cp:revision>
  <cp:lastPrinted>2016-06-29T03:45:00Z</cp:lastPrinted>
  <dcterms:created xsi:type="dcterms:W3CDTF">2016-07-06T06:59:00Z</dcterms:created>
  <dcterms:modified xsi:type="dcterms:W3CDTF">2016-07-13T08:44:00Z</dcterms:modified>
</cp:coreProperties>
</file>
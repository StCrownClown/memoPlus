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4DE" w:rsidRPr="0037428B" w:rsidRDefault="00DC44DE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37428B">
        <w:rPr>
          <w:rFonts w:ascii="TH SarabunPSK" w:hAnsi="TH SarabunPSK" w:cs="TH SarabunPSK"/>
          <w:sz w:val="32"/>
          <w:szCs w:val="32"/>
        </w:rPr>
        <w:t>/</w:t>
      </w:r>
    </w:p>
    <w:p w:rsidR="00DC44DE" w:rsidRPr="0037428B" w:rsidRDefault="00DC44DE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DC44DE" w:rsidRPr="0037428B" w:rsidRDefault="00DC44DE" w:rsidP="005E680A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</w:rPr>
        <w:t>4 ตุลาคม 2559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B03F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สงวนสิทธิ์การเรียกค่าปรับกรณีส่งมอบบริการ/งานจ้างล่าช้า</w:t>
      </w:r>
    </w:p>
    <w:p w:rsidR="00DC44DE" w:rsidRPr="0037428B" w:rsidRDefault="00DC44DE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37428B">
        <w:rPr>
          <w:rFonts w:ascii="TH SarabunPSK" w:hAnsi="TH SarabunPSK" w:cs="TH SarabunPSK"/>
          <w:sz w:val="32"/>
          <w:szCs w:val="32"/>
        </w:rPr>
        <w:t>ผู้จัดการ บริษัท เอซีเอส ซีนอน จำกัด</w:t>
      </w:r>
    </w:p>
    <w:p w:rsidR="00DC44DE" w:rsidRPr="0037428B" w:rsidRDefault="00DC44DE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37428B">
        <w:rPr>
          <w:rFonts w:ascii="TH SarabunPSK" w:hAnsi="TH SarabunPSK" w:cs="TH SarabunPSK"/>
          <w:sz w:val="32"/>
          <w:szCs w:val="32"/>
        </w:rPr>
        <w:t xml:space="preserve">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37428B">
        <w:rPr>
          <w:rFonts w:ascii="TH SarabunPSK" w:hAnsi="TH SarabunPSK" w:cs="TH SarabunPSK"/>
          <w:sz w:val="32"/>
          <w:szCs w:val="32"/>
        </w:rPr>
        <w:t>2041164587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37428B">
        <w:rPr>
          <w:rFonts w:ascii="TH SarabunPSK" w:hAnsi="TH SarabunPSK" w:cs="TH SarabunPSK"/>
          <w:sz w:val="32"/>
          <w:szCs w:val="32"/>
        </w:rPr>
        <w:t>8 กรกฎาคม 2559</w:t>
      </w:r>
    </w:p>
    <w:p w:rsidR="00DC44DE" w:rsidRPr="0037428B" w:rsidRDefault="00DC44DE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</w:rPr>
        <w:t xml:space="preserve">2.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37428B">
        <w:rPr>
          <w:rFonts w:ascii="TH SarabunPSK" w:hAnsi="TH SarabunPSK" w:cs="TH SarabunPSK"/>
          <w:sz w:val="32"/>
          <w:szCs w:val="32"/>
        </w:rPr>
        <w:t xml:space="preserve">221121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37428B">
        <w:rPr>
          <w:rFonts w:ascii="TH SarabunPSK" w:hAnsi="TH SarabunPSK" w:cs="TH SarabunPSK"/>
          <w:sz w:val="32"/>
          <w:szCs w:val="32"/>
        </w:rPr>
        <w:t>29 กันยายน 2559</w:t>
      </w:r>
    </w:p>
    <w:p w:rsidR="00DC44DE" w:rsidRPr="0037428B" w:rsidRDefault="00DC44DE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1A3F6C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ตามเอกสารที่อ้างถึง ศูนย์พันธุวิศวกรรมและเทคโนโลยีชีวภาพแห่งชาติ ตกลงจ้างดำเนินการ</w:t>
      </w:r>
      <w:r w:rsidRPr="0037428B">
        <w:rPr>
          <w:rFonts w:ascii="TH SarabunPSK" w:hAnsi="TH SarabunPSK" w:cs="TH SarabunPSK"/>
          <w:sz w:val="32"/>
          <w:szCs w:val="32"/>
        </w:rPr>
        <w:t>สั่งซื้อวัสดุวิทยาศาสตร์ จำนวน 2 รายการ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กับ </w:t>
      </w:r>
      <w:r w:rsidRPr="0037428B">
        <w:rPr>
          <w:rFonts w:ascii="TH SarabunPSK" w:hAnsi="TH SarabunPSK" w:cs="TH SarabunPSK"/>
          <w:sz w:val="32"/>
          <w:szCs w:val="32"/>
        </w:rPr>
        <w:t>บ.เอซีเอส ซีนอน จำกัด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>
        <w:rPr>
          <w:rFonts w:ascii="TH SarabunPSK" w:hAnsi="TH SarabunPSK" w:cs="TH SarabunPSK"/>
          <w:sz w:val="32"/>
          <w:szCs w:val="32"/>
        </w:rPr>
        <w:t>9180.60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เก้าพันหนึ่งร้อยแปดสิบบาทหกสิบสตางค์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ต้องส่งมอบบริการ/งานจ้างให้ศูนย์ฯ ภายในวันที่ </w:t>
      </w:r>
      <w:r w:rsidRPr="0037428B">
        <w:rPr>
          <w:rFonts w:ascii="TH SarabunPSK" w:hAnsi="TH SarabunPSK" w:cs="TH SarabunPSK"/>
          <w:sz w:val="32"/>
          <w:szCs w:val="32"/>
        </w:rPr>
        <w:t xml:space="preserve">29 กันยายน 2559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Pr="0037428B">
        <w:rPr>
          <w:rFonts w:ascii="TH SarabunPSK" w:hAnsi="TH SarabunPSK" w:cs="TH SarabunPSK"/>
          <w:sz w:val="32"/>
          <w:szCs w:val="32"/>
        </w:rPr>
        <w:t>60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นับถัดจากวันที่ผู้ให้บริการลงนามในใบสั่งซื้อ/จ้าง) และบริษัทฯ ได้ส่งมอบบริการ/งานจ้างให้ศูนย์ฯ เมื่อวันที่ </w:t>
      </w:r>
      <w:r w:rsidRPr="0037428B">
        <w:rPr>
          <w:rFonts w:ascii="TH SarabunPSK" w:hAnsi="TH SarabunPSK" w:cs="TH SarabunPSK"/>
          <w:sz w:val="32"/>
          <w:szCs w:val="32"/>
        </w:rPr>
        <w:t xml:space="preserve">29 กันยายน 2559 </w:t>
      </w:r>
      <w:r w:rsidRPr="0037428B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37428B">
        <w:rPr>
          <w:rFonts w:ascii="TH SarabunPSK" w:hAnsi="TH SarabunPSK" w:cs="TH SarabunPSK"/>
          <w:sz w:val="32"/>
          <w:szCs w:val="32"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20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DC44DE" w:rsidRPr="0037428B" w:rsidRDefault="00DC44DE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1A3F6C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ในการนี้ ศูนย์ฯ จึงขอแจ้งสงวนสิทธิ์ค่าปรับในกรณีส่งมอบบริการ/งานจ้างล่าช้า ตามรายละเอียดข้างต้น โดยศูนย์ฯ จะคิดค่าปรับเป็นรายวันในอัตราร้อยละ 0.10 ของมูลค่าบริการ/งานจ้าง </w:t>
      </w:r>
      <w:r w:rsidRPr="0037428B">
        <w:rPr>
          <w:rFonts w:ascii="TH SarabunPSK" w:hAnsi="TH SarabunPSK" w:cs="TH SarabunPSK"/>
          <w:sz w:val="32"/>
          <w:szCs w:val="32"/>
        </w:rPr>
        <w:t>(</w:t>
      </w:r>
      <w:r w:rsidRPr="0037428B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37428B">
        <w:rPr>
          <w:rFonts w:ascii="TH SarabunPSK" w:hAnsi="TH SarabunPSK" w:cs="TH SarabunPSK"/>
          <w:sz w:val="32"/>
          <w:szCs w:val="32"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367.22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สามร้อยหกสิบเจ็ดบาทยี่สิบสองสตางค์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บริการ/งานจ้างที่ระบุในเช็คสั่งจ่ายบริษัทฯ ในวันที่มารับเช็ค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DC44DE" w:rsidRPr="0037428B" w:rsidRDefault="00DC44DE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1A3F6C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37428B">
        <w:rPr>
          <w:rFonts w:ascii="TH SarabunPSK" w:hAnsi="TH SarabunPSK" w:cs="TH SarabunPSK"/>
          <w:sz w:val="32"/>
          <w:szCs w:val="32"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DC44DE" w:rsidRPr="0037428B" w:rsidRDefault="00DC44DE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>(</w:t>
      </w:r>
      <w:r w:rsidRPr="0037428B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37428B">
        <w:rPr>
          <w:rFonts w:ascii="TH SarabunPSK" w:hAnsi="TH SarabunPSK" w:cs="TH SarabunPSK"/>
          <w:sz w:val="32"/>
          <w:szCs w:val="32"/>
        </w:rPr>
        <w:t>)</w:t>
      </w:r>
    </w:p>
    <w:p w:rsidR="00DC44DE" w:rsidRPr="0037428B" w:rsidRDefault="00DC44DE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DC44DE" w:rsidRPr="0037428B" w:rsidRDefault="00DC44DE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7428B">
        <w:rPr>
          <w:rFonts w:ascii="TH SarabunPSK" w:hAnsi="TH SarabunPSK" w:cs="TH SarabunPSK"/>
          <w:sz w:val="32"/>
          <w:szCs w:val="32"/>
        </w:rPr>
        <w:t xml:space="preserve">   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DC44DE" w:rsidRPr="0037428B" w:rsidRDefault="00DC44DE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37428B">
        <w:rPr>
          <w:rFonts w:ascii="TH SarabunPSK" w:hAnsi="TH SarabunPSK" w:cs="TH SarabunPSK"/>
          <w:sz w:val="32"/>
          <w:szCs w:val="32"/>
        </w:rPr>
        <w:t xml:space="preserve">FAX </w:t>
      </w:r>
      <w:r w:rsidRPr="0037428B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DC44DE" w:rsidRPr="0037428B" w:rsidRDefault="00DC44DE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DC44DE" w:rsidRPr="0037428B" w:rsidRDefault="00DC44DE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37428B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37428B">
        <w:rPr>
          <w:rFonts w:ascii="TH SarabunPSK" w:hAnsi="TH SarabunPSK" w:cs="TH SarabunPSK"/>
          <w:sz w:val="32"/>
          <w:szCs w:val="32"/>
        </w:rPr>
        <w:t xml:space="preserve">      </w:t>
      </w:r>
    </w:p>
    <w:p w:rsidR="00DC44DE" w:rsidRPr="0037428B" w:rsidRDefault="00DC44DE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DC44DE" w:rsidRPr="0037428B" w:rsidSect="005E680A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4DE" w:rsidRDefault="00DC44DE">
      <w:r>
        <w:separator/>
      </w:r>
    </w:p>
  </w:endnote>
  <w:endnote w:type="continuationSeparator" w:id="1">
    <w:p w:rsidR="00DC44DE" w:rsidRDefault="00DC4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4DE" w:rsidRDefault="00DC44DE">
      <w:r>
        <w:separator/>
      </w:r>
    </w:p>
  </w:footnote>
  <w:footnote w:type="continuationSeparator" w:id="1">
    <w:p w:rsidR="00DC44DE" w:rsidRDefault="00DC44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A87"/>
    <w:rsid w:val="00066F87"/>
    <w:rsid w:val="00067298"/>
    <w:rsid w:val="0007113D"/>
    <w:rsid w:val="0007356E"/>
    <w:rsid w:val="000738ED"/>
    <w:rsid w:val="0007501D"/>
    <w:rsid w:val="00080931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D759E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17D97"/>
    <w:rsid w:val="00120CC9"/>
    <w:rsid w:val="00122F1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81D96"/>
    <w:rsid w:val="0018350B"/>
    <w:rsid w:val="00186D74"/>
    <w:rsid w:val="00192961"/>
    <w:rsid w:val="00194929"/>
    <w:rsid w:val="001978B6"/>
    <w:rsid w:val="001A09AA"/>
    <w:rsid w:val="001A0EE3"/>
    <w:rsid w:val="001A30FF"/>
    <w:rsid w:val="001A3F6C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B097B"/>
    <w:rsid w:val="002C55EA"/>
    <w:rsid w:val="002C590B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22F0"/>
    <w:rsid w:val="00353B6E"/>
    <w:rsid w:val="00357DCA"/>
    <w:rsid w:val="003611EE"/>
    <w:rsid w:val="00362622"/>
    <w:rsid w:val="00362A21"/>
    <w:rsid w:val="00365E6A"/>
    <w:rsid w:val="003675EF"/>
    <w:rsid w:val="0037428B"/>
    <w:rsid w:val="00375F2E"/>
    <w:rsid w:val="003775D1"/>
    <w:rsid w:val="0038207E"/>
    <w:rsid w:val="00382EDC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11E8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E680A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138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26E7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227F"/>
    <w:rsid w:val="0073578B"/>
    <w:rsid w:val="0074142E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10AF7"/>
    <w:rsid w:val="009122D3"/>
    <w:rsid w:val="009147E3"/>
    <w:rsid w:val="009176D8"/>
    <w:rsid w:val="00920F2D"/>
    <w:rsid w:val="009229FB"/>
    <w:rsid w:val="0092382F"/>
    <w:rsid w:val="00924665"/>
    <w:rsid w:val="00924B5C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5C76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03F24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D6A"/>
    <w:rsid w:val="00B67161"/>
    <w:rsid w:val="00B70AD3"/>
    <w:rsid w:val="00B747C8"/>
    <w:rsid w:val="00B74BD9"/>
    <w:rsid w:val="00B74E22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3840"/>
    <w:rsid w:val="00BD41A5"/>
    <w:rsid w:val="00BD7D05"/>
    <w:rsid w:val="00BE183A"/>
    <w:rsid w:val="00BE234F"/>
    <w:rsid w:val="00BE3804"/>
    <w:rsid w:val="00BE4812"/>
    <w:rsid w:val="00BF7A03"/>
    <w:rsid w:val="00C000DE"/>
    <w:rsid w:val="00C03BC5"/>
    <w:rsid w:val="00C0766D"/>
    <w:rsid w:val="00C07C4B"/>
    <w:rsid w:val="00C12C57"/>
    <w:rsid w:val="00C14968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1090"/>
    <w:rsid w:val="00C53E1A"/>
    <w:rsid w:val="00C54148"/>
    <w:rsid w:val="00C6033E"/>
    <w:rsid w:val="00C60F4D"/>
    <w:rsid w:val="00C66BCA"/>
    <w:rsid w:val="00C67DBF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046E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44DE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15715"/>
    <w:rsid w:val="00E261CB"/>
    <w:rsid w:val="00E34D65"/>
    <w:rsid w:val="00E34EE9"/>
    <w:rsid w:val="00E364F5"/>
    <w:rsid w:val="00E40337"/>
    <w:rsid w:val="00E47AA4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61B3"/>
    <w:rsid w:val="00F211B7"/>
    <w:rsid w:val="00F34BCA"/>
    <w:rsid w:val="00F37A5E"/>
    <w:rsid w:val="00F400CF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68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22F19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2F19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2F19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C14968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22F19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2F19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22F19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10</TotalTime>
  <Pages>1</Pages>
  <Words>255</Words>
  <Characters>1460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13</cp:revision>
  <cp:lastPrinted>2015-10-26T09:18:00Z</cp:lastPrinted>
  <dcterms:created xsi:type="dcterms:W3CDTF">2016-03-14T04:11:00Z</dcterms:created>
  <dcterms:modified xsi:type="dcterms:W3CDTF">2016-08-25T09:52:00Z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
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60DB4" w:rsidRPr="0006655C" w:rsidRDefault="00C60DB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60DB4" w:rsidRPr="0006655C" w:rsidRDefault="00C60DB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ผู้จัดการบริษัท เซ็นทรัล เพสท์ ซัพพลาย (2010) จำกัด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708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21 เมษายน 2560</w:t>
      </w: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IV6003023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23 มีนาคม 2560</w:t>
      </w:r>
    </w:p>
    <w:p w:rsidR="00C60DB4" w:rsidRPr="0006655C" w:rsidRDefault="00C60DB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 xml:space="preserve">แจ้งให้ท่านทราบการครบกำหนดการส่งมอบสินค้าให้ ศูนย์ 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31 มีนาคม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จะดำเนินการคิดค่าปรับจากท่านเป็นรายวันจนกว่าท่านจะส่งมอบสินค้าให้ ศูนย์ฯ ได้ครบถ้วนตามที่ตกลงกัน ความละเอียดแจ้งแล้ว นั้น </w:t>
      </w: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60DB4" w:rsidRPr="0037428B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ท่านได้ส่งมอบสินค้าให้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28 เมษายน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31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จึงขอแจ้งสงวนสิทธิ์ค่าปรับกรณีท่านส่งมอบสินค้าล่าช้า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1368.68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หนึ่งพันสามร้อยหกสิบแปดบาทหกสิบแปดสตางค์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C60DB4" w:rsidRPr="0006655C" w:rsidRDefault="00C60DB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60DB4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60DB4" w:rsidRPr="0006655C" w:rsidSect="00C96246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B4" w:rsidRDefault="00C60DB4">
      <w:r>
        <w:separator/>
      </w:r>
    </w:p>
  </w:endnote>
  <w:endnote w:type="continuationSeparator" w:id="1">
    <w:p w:rsidR="00C60DB4" w:rsidRDefault="00C60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B4" w:rsidRDefault="00C60DB4">
      <w:r>
        <w:separator/>
      </w:r>
    </w:p>
  </w:footnote>
  <w:footnote w:type="continuationSeparator" w:id="1">
    <w:p w:rsidR="00C60DB4" w:rsidRDefault="00C60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3B3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28B"/>
    <w:rsid w:val="00374957"/>
    <w:rsid w:val="00375F2E"/>
    <w:rsid w:val="003775D1"/>
    <w:rsid w:val="0038207E"/>
    <w:rsid w:val="00383AC0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0933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2F3D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DB4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6246"/>
    <w:rsid w:val="00C96790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26912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1678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42</TotalTime>
  <Pages>1</Pages>
  <Words>234</Words>
  <Characters>1336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2016-03-14T04:00:00Z</dcterms:created>
  <dcterms:modified xsi:type="dcterms:W3CDTF">2017-04-12T10:52:00Z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
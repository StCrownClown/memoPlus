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4A" w:rsidRPr="008F6D88" w:rsidRDefault="00EB5A4A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EB5A4A" w:rsidRPr="008F6D88" w:rsidRDefault="00EB5A4A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EB5A4A" w:rsidRPr="008F6D88" w:rsidRDefault="00EB5A4A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B5A4A" w:rsidRPr="008F6D88" w:rsidRDefault="00EB5A4A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EB5A4A" w:rsidRPr="008F6D88" w:rsidRDefault="00EB5A4A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EB5A4A" w:rsidRPr="008F6D88" w:rsidRDefault="00EB5A4A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EB5A4A" w:rsidRPr="000F3400" w:rsidRDefault="00EB5A4A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EB5A4A" w:rsidRPr="000F3400" w:rsidRDefault="00EB5A4A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EB5A4A" w:rsidRPr="000F3400" w:rsidRDefault="00EB5A4A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EB5A4A" w:rsidRPr="000F3400" w:rsidRDefault="00EB5A4A" w:rsidP="00B16C2D">
      <w:pPr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EB5A4A" w:rsidRPr="000F3400" w:rsidRDefault="00EB5A4A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EB5A4A" w:rsidRPr="000F3400" w:rsidRDefault="00EB5A4A" w:rsidP="00A75F45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EB5A4A" w:rsidRPr="000F3400" w:rsidRDefault="00EB5A4A" w:rsidP="00A75F45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EB5A4A" w:rsidRPr="000F3400" w:rsidRDefault="00EB5A4A" w:rsidP="00A75F45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EB5A4A" w:rsidRPr="000F3400" w:rsidRDefault="00EB5A4A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</w:p>
    <w:p w:rsidR="00EB5A4A" w:rsidRPr="000F3400" w:rsidRDefault="00EB5A4A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EB5A4A" w:rsidRPr="000F3400" w:rsidRDefault="00EB5A4A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EB5A4A" w:rsidRPr="000F3400" w:rsidRDefault="00EB5A4A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EB5A4A" w:rsidRPr="000F3400" w:rsidRDefault="00EB5A4A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EB5A4A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4A" w:rsidRDefault="00EB5A4A">
      <w:r>
        <w:separator/>
      </w:r>
    </w:p>
  </w:endnote>
  <w:endnote w:type="continuationSeparator" w:id="1">
    <w:p w:rsidR="00EB5A4A" w:rsidRDefault="00EB5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4A" w:rsidRDefault="00EB5A4A">
      <w:r>
        <w:separator/>
      </w:r>
    </w:p>
  </w:footnote>
  <w:footnote w:type="continuationSeparator" w:id="1">
    <w:p w:rsidR="00EB5A4A" w:rsidRDefault="00EB5A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6762D"/>
    <w:rsid w:val="0077511A"/>
    <w:rsid w:val="00776604"/>
    <w:rsid w:val="00794342"/>
    <w:rsid w:val="007A608E"/>
    <w:rsid w:val="007B6980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94560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</Pages>
  <Words>183</Words>
  <Characters>1044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25</cp:revision>
  <cp:lastPrinted>2016-06-29T03:45:00Z</cp:lastPrinted>
  <dcterms:created xsi:type="dcterms:W3CDTF">2016-06-29T03:11:00Z</dcterms:created>
  <dcterms:modified xsi:type="dcterms:W3CDTF">2016-07-13T02:08:00Z</dcterms:modified>
</cp:coreProperties>
</file>
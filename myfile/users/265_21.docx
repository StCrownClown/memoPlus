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29 มีนาคม 2560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ห้างหุ้นส่วนจำกัด วอร์ด เมดิก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3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วอร์ด เมดิก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5,671.00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ห้าพันหกร้อยเจ็ดสิบเอ็ดบาทถ้วน)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3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30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9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60030281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9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6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วอร์ด เมดิก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6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41.09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สี่สิบเอ็ดบาทเก้าสตางค์)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(นางกชกร วงค์กระสัน)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3106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
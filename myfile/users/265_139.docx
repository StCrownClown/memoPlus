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16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เอส.เอ็ม.เคมีคอล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12,593.90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หนึ่งหมื่นสองพันห้าร้อยเก้าสิบสามบาทเก้าสิบสตางค์)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11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45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15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IV1703593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15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4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4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100.75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หนึ่งร้อยบาทเจ็ดสิบห้าสตางค์)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
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D62" w:rsidRPr="00C519A7" w:rsidRDefault="003E1D62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3E1D62" w:rsidRPr="00C519A7" w:rsidRDefault="003E1D6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E1D62" w:rsidRPr="00C519A7" w:rsidRDefault="003E1D62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3E1D62" w:rsidRPr="00C519A7" w:rsidRDefault="003E1D62" w:rsidP="00B6469B">
      <w:pPr>
        <w:rPr>
          <w:rFonts w:ascii="TH SarabunPSK" w:hAnsi="TH SarabunPSK" w:cs="TH SarabunPSK"/>
          <w:sz w:val="28"/>
          <w:szCs w:val="28"/>
        </w:rPr>
      </w:pPr>
    </w:p>
    <w:p w:rsidR="003E1D62" w:rsidRPr="00C519A7" w:rsidRDefault="003E1D62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3E1D62" w:rsidRPr="00C519A7" w:rsidRDefault="003E1D6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3E1D62" w:rsidRPr="00C519A7" w:rsidRDefault="003E1D62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3E1D62" w:rsidRPr="00C519A7" w:rsidRDefault="003E1D6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E1D62" w:rsidRPr="00C519A7" w:rsidRDefault="003E1D62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519A7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3E1D62" w:rsidRPr="00C519A7" w:rsidRDefault="003E1D6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3E1D62" w:rsidRPr="00743E7C" w:rsidRDefault="003E1D62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3E1D62" w:rsidRPr="00743E7C" w:rsidRDefault="003E1D6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 - </w:t>
      </w:r>
      <w:r w:rsidRPr="00743E7C">
        <w:rPr>
          <w:rFonts w:ascii="TH SarabunPSK" w:hAnsi="TH SarabunPSK" w:cs="TH SarabunPSK"/>
          <w:sz w:val="32"/>
          <w:szCs w:val="32"/>
        </w:rPr>
        <w:tab/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</w:rPr>
        <w:tab/>
      </w:r>
    </w:p>
    <w:p w:rsidR="003E1D62" w:rsidRPr="009E5261" w:rsidRDefault="003E1D6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</w:rPr>
        <w:tab/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 </w:t>
      </w:r>
    </w:p>
    <w:p w:rsidR="003E1D62" w:rsidRPr="00743E7C" w:rsidRDefault="003E1D6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ab/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> - </w:t>
      </w:r>
      <w:r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>–</w:t>
      </w:r>
      <w:r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3E1D62" w:rsidRPr="00C519A7" w:rsidRDefault="003E1D62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 w:rsidRPr="00743E7C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ab/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C519A7">
        <w:rPr>
          <w:rFonts w:ascii="TH SarabunPSK" w:hAnsi="TH SarabunPSK" w:cs="TH SarabunPSK"/>
          <w:sz w:val="32"/>
          <w:szCs w:val="32"/>
        </w:rPr>
        <w:t xml:space="preserve"> –</w:t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Pr="00C519A7">
        <w:rPr>
          <w:rFonts w:ascii="TH SarabunPSK" w:hAnsi="TH SarabunPSK" w:cs="TH SarabunPSK"/>
          <w:sz w:val="32"/>
          <w:szCs w:val="32"/>
        </w:rPr>
        <w:tab/>
      </w:r>
    </w:p>
    <w:p w:rsidR="003E1D62" w:rsidRPr="00C519A7" w:rsidRDefault="003E1D6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3E1D62" w:rsidRPr="00C519A7" w:rsidRDefault="003E1D62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3E1D62" w:rsidRPr="00C519A7" w:rsidRDefault="003E1D62" w:rsidP="00B62C20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:rsidR="003E1D62" w:rsidRPr="00C519A7" w:rsidRDefault="003E1D6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3E1D62" w:rsidRPr="00C519A7" w:rsidRDefault="003E1D6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3E1D62" w:rsidRPr="00C519A7" w:rsidRDefault="003E1D6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3E1D62" w:rsidRPr="00C519A7" w:rsidRDefault="003E1D6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3E1D62" w:rsidRPr="00C519A7" w:rsidRDefault="003E1D6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3E1D62" w:rsidRPr="00C519A7" w:rsidRDefault="003E1D62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E1D62" w:rsidRPr="00C519A7" w:rsidRDefault="003E1D62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E1D62" w:rsidRPr="00C519A7" w:rsidRDefault="003E1D62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E1D62" w:rsidRPr="00C519A7" w:rsidRDefault="003E1D6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3E1D62" w:rsidRPr="00C519A7" w:rsidRDefault="003E1D6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3E1D62" w:rsidRPr="00C519A7" w:rsidRDefault="003E1D62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3E1D62" w:rsidRPr="00C519A7" w:rsidRDefault="003E1D6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3E1D62" w:rsidRPr="00C519A7" w:rsidRDefault="003E1D6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</w:p>
    <w:p w:rsidR="003E1D62" w:rsidRPr="00C519A7" w:rsidRDefault="003E1D62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3E1D62" w:rsidRPr="00C519A7" w:rsidRDefault="003E1D6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Pr="00743E7C">
        <w:rPr>
          <w:rFonts w:ascii="TH SarabunPSK" w:hAnsi="TH SarabunPSK" w:cs="TH SarabunPSK"/>
          <w:sz w:val="32"/>
          <w:szCs w:val="32"/>
        </w:rPr>
        <w:t/>
      </w:r>
    </w:p>
    <w:p w:rsidR="003E1D62" w:rsidRPr="00FD20B2" w:rsidRDefault="003E1D62">
      <w:pPr>
        <w:rPr>
          <w:rFonts w:ascii="TH SarabunPSK" w:hAnsi="TH SarabunPSK" w:cs="TH SarabunPSK"/>
          <w:sz w:val="28"/>
          <w:szCs w:val="28"/>
        </w:rPr>
      </w:pPr>
    </w:p>
    <w:sectPr w:rsidR="003E1D62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D62" w:rsidRDefault="003E1D62">
      <w:r>
        <w:separator/>
      </w:r>
    </w:p>
  </w:endnote>
  <w:endnote w:type="continuationSeparator" w:id="1">
    <w:p w:rsidR="003E1D62" w:rsidRDefault="003E1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D62" w:rsidRDefault="003E1D62">
      <w:r>
        <w:separator/>
      </w:r>
    </w:p>
  </w:footnote>
  <w:footnote w:type="continuationSeparator" w:id="1">
    <w:p w:rsidR="003E1D62" w:rsidRDefault="003E1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3E1D62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5474C"/>
    <w:rPr>
      <w:rFonts w:cs="Cordia New"/>
      <w:sz w:val="24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474C"/>
    <w:rPr>
      <w:rFonts w:cs="Cordia New"/>
      <w:sz w:val="24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474C"/>
    <w:rPr>
      <w:rFonts w:cs="Cordia New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74C"/>
    <w:rPr>
      <w:rFonts w:ascii="Courier New" w:hAnsi="Courier New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74C"/>
    <w:rPr>
      <w:rFonts w:cs="Cordia New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68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171</Words>
  <Characters>978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6</cp:revision>
  <cp:lastPrinted>2016-03-08T08:35:00Z</cp:lastPrinted>
  <dcterms:created xsi:type="dcterms:W3CDTF">2016-03-11T04:41:00Z</dcterms:created>
  <dcterms:modified xsi:type="dcterms:W3CDTF">2016-06-15T07:29:00Z</dcterms:modified>
</cp:coreProperties>
</file>
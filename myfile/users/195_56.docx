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วท 5402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>/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805A85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Default="0092384C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92384C" w:rsidRPr="00805A85" w:rsidRDefault="0092384C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217B71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217B71"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217B71">
        <w:rPr>
          <w:rFonts w:ascii="TH SarabunPSK" w:hAnsi="TH SarabunPSK" w:cs="TH SarabunPSK"/>
          <w:sz w:val="32"/>
          <w:szCs w:val="32"/>
          <w:lang w:val="en-US"/>
        </w:rPr>
        <w:t>.</w:t>
      </w:r>
      <w:r w:rsidRPr="00217B71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>แห่งชาต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ิ </w:t>
      </w:r>
      <w:r w:rsidRPr="00217B71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92384C" w:rsidRPr="00805A85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3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รายงานการประชุมคณะกรรมการบริหารฯ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</w:t>
      </w:r>
      <w:r w:rsidRPr="00217B71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spacing w:val="-6"/>
          <w:sz w:val="32"/>
          <w:szCs w:val="32"/>
          <w:cs/>
        </w:rPr>
        <w:t>4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217B71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217B71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92384C" w:rsidRPr="00217B71" w:rsidRDefault="0092384C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</w:p>
    <w:p w:rsidR="0092384C" w:rsidRPr="00452861" w:rsidRDefault="0092384C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ใน</w:t>
      </w:r>
      <w:r w:rsidRPr="00805A85">
        <w:rPr>
          <w:rFonts w:ascii="TH SarabunPSK" w:hAnsi="TH SarabunPSK" w:cs="TH SarabunPSK"/>
          <w:sz w:val="32"/>
          <w:szCs w:val="32"/>
          <w:cs/>
        </w:rPr>
        <w:t>วัน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805A85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805A85">
        <w:rPr>
          <w:rFonts w:ascii="TH SarabunPSK" w:hAnsi="TH SarabunPSK" w:cs="TH SarabunPSK"/>
          <w:sz w:val="32"/>
          <w:szCs w:val="32"/>
          <w:cs/>
        </w:rPr>
        <w:t xml:space="preserve"> ตาม</w:t>
      </w:r>
      <w:r w:rsidRPr="00452861">
        <w:rPr>
          <w:rFonts w:ascii="TH SarabunPSK" w:hAnsi="TH SarabunPSK" w:cs="TH SarabunPSK"/>
          <w:sz w:val="32"/>
          <w:szCs w:val="32"/>
          <w:cs/>
        </w:rPr>
        <w:t>ระเบียบวาระการประชุม รายละเอียด</w:t>
      </w:r>
      <w:r>
        <w:rPr>
          <w:rFonts w:ascii="TH SarabunPSK" w:hAnsi="TH SarabunPSK" w:cs="TH SarabunPSK"/>
          <w:sz w:val="32"/>
          <w:szCs w:val="32"/>
          <w:cs/>
        </w:rPr>
        <w:t>ปรากฏในสิ่งที่ส่งมาด้วยหมายเลข 1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92384C" w:rsidRPr="00452861" w:rsidRDefault="0092384C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92384C" w:rsidRPr="00452861" w:rsidRDefault="0092384C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ab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และแจ้งผลการพิจารณารายงานการประชุมคณะกรรมการบริหารฯ ครั้งที่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#{Date04}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</w:t>
      </w:r>
      <w:r>
        <w:rPr>
          <w:rFonts w:ascii="TH SarabunPSK" w:hAnsi="TH SarabunPSK" w:cs="TH SarabunPSK"/>
          <w:sz w:val="32"/>
          <w:szCs w:val="32"/>
          <w:cs/>
        </w:rPr>
        <w:t>3 และ 4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ให้ฝ่ายเลขานุการทราบ </w:t>
      </w:r>
      <w:r w:rsidRPr="00BE7C4A">
        <w:rPr>
          <w:rFonts w:ascii="TH SarabunPSK" w:hAnsi="TH SarabunPSK" w:cs="TH SarabunPSK"/>
          <w:sz w:val="32"/>
          <w:szCs w:val="32"/>
          <w:cs/>
        </w:rPr>
        <w:t>ภายในวันที่</w:t>
      </w:r>
      <w:r w:rsidRPr="00BE7C4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#{Date05}</w:t>
      </w:r>
      <w:r w:rsidRPr="00452861">
        <w:rPr>
          <w:rFonts w:ascii="TH SarabunPSK" w:hAnsi="TH SarabunPSK" w:cs="TH SarabunPSK"/>
          <w:sz w:val="32"/>
          <w:szCs w:val="32"/>
        </w:rPr>
        <w:t xml:space="preserve"> </w:t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92384C" w:rsidRPr="00217B71" w:rsidRDefault="0092384C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</w:rPr>
      </w:pP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384C" w:rsidRPr="00217B71" w:rsidRDefault="0092384C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2384C" w:rsidRPr="00217B71" w:rsidRDefault="0092384C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(นางสาวดุษฎี เสียมหาญ)</w:t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กรรมการและเลขานุการคณะกรรมการบริหาร</w:t>
      </w:r>
    </w:p>
    <w:p w:rsidR="0092384C" w:rsidRPr="00217B71" w:rsidRDefault="0092384C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2384C" w:rsidRPr="00217B71" w:rsidRDefault="0092384C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</w:p>
    <w:p w:rsidR="0092384C" w:rsidRPr="00217B71" w:rsidRDefault="0092384C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92384C" w:rsidRPr="00217B71" w:rsidRDefault="0092384C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45286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#{Value11}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92384C" w:rsidRPr="00217B71" w:rsidRDefault="0092384C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217B71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>
        <w:rPr>
          <w:rFonts w:ascii="TH SarabunPSK" w:hAnsi="TH SarabunPSK" w:cs="TH SarabunPSK"/>
          <w:sz w:val="32"/>
          <w:szCs w:val="32"/>
          <w:cs/>
        </w:rPr>
        <w:t xml:space="preserve">0 2564 </w:t>
      </w:r>
      <w:r>
        <w:rPr>
          <w:rFonts w:ascii="TH SarabunPSK" w:hAnsi="TH SarabunPSK" w:cs="TH SarabunPSK"/>
          <w:spacing w:val="-6"/>
          <w:sz w:val="32"/>
          <w:szCs w:val="32"/>
          <w:lang w:val="en-US"/>
        </w:rPr>
        <w:t>#{Value12}</w:t>
      </w:r>
    </w:p>
    <w:sectPr w:rsidR="0092384C" w:rsidRPr="00217B71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4C" w:rsidRDefault="0092384C">
      <w:r>
        <w:separator/>
      </w:r>
    </w:p>
  </w:endnote>
  <w:endnote w:type="continuationSeparator" w:id="1">
    <w:p w:rsidR="0092384C" w:rsidRDefault="00923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4C" w:rsidRDefault="0092384C">
      <w:r>
        <w:separator/>
      </w:r>
    </w:p>
  </w:footnote>
  <w:footnote w:type="continuationSeparator" w:id="1">
    <w:p w:rsidR="0092384C" w:rsidRDefault="009238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324B6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AA7"/>
    <w:rsid w:val="00916617"/>
    <w:rsid w:val="00916985"/>
    <w:rsid w:val="009205FB"/>
    <w:rsid w:val="0092384C"/>
    <w:rsid w:val="00931EA6"/>
    <w:rsid w:val="00932CF4"/>
    <w:rsid w:val="00944FAF"/>
    <w:rsid w:val="00960686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9F"/>
    <w:rPr>
      <w:rFonts w:asciiTheme="majorHAnsi" w:eastAsiaTheme="majorEastAsia" w:hAnsiTheme="majorHAnsi" w:cstheme="majorBidi"/>
      <w:b/>
      <w:bCs/>
      <w:kern w:val="32"/>
      <w:sz w:val="32"/>
      <w:szCs w:val="40"/>
      <w:lang w:val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9F"/>
    <w:rPr>
      <w:rFonts w:asciiTheme="majorHAnsi" w:eastAsiaTheme="majorEastAsia" w:hAnsiTheme="majorHAnsi" w:cstheme="majorBidi"/>
      <w:b/>
      <w:bCs/>
      <w:i/>
      <w:iCs/>
      <w:sz w:val="28"/>
      <w:szCs w:val="35"/>
      <w:lang w:val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9F"/>
    <w:rPr>
      <w:rFonts w:asciiTheme="minorHAnsi" w:eastAsiaTheme="minorEastAsia" w:hAnsiTheme="minorHAnsi" w:cstheme="minorBidi"/>
      <w:b/>
      <w:bCs/>
      <w:lang w:val="th-TH"/>
    </w:rPr>
  </w:style>
  <w:style w:type="paragraph" w:customStyle="1" w:styleId="a">
    <w:name w:val="??????????"/>
    <w:basedOn w:val="Normal"/>
    <w:uiPriority w:val="99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699F"/>
    <w:rPr>
      <w:sz w:val="28"/>
      <w:szCs w:val="35"/>
      <w:lang w:val="th-TH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99F"/>
    <w:rPr>
      <w:sz w:val="28"/>
      <w:szCs w:val="35"/>
      <w:lang w:val="th-TH"/>
    </w:rPr>
  </w:style>
  <w:style w:type="paragraph" w:styleId="BodyText">
    <w:name w:val="Body Text"/>
    <w:basedOn w:val="Normal"/>
    <w:link w:val="BodyTextChar"/>
    <w:uiPriority w:val="99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699F"/>
    <w:rPr>
      <w:sz w:val="28"/>
      <w:szCs w:val="35"/>
      <w:lang w:val="th-TH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1699F"/>
    <w:rPr>
      <w:sz w:val="28"/>
      <w:szCs w:val="35"/>
      <w:lang w:val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F"/>
    <w:rPr>
      <w:sz w:val="0"/>
      <w:szCs w:val="0"/>
      <w:lang w:val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sid w:val="00A1699F"/>
    <w:rPr>
      <w:sz w:val="28"/>
      <w:szCs w:val="35"/>
      <w:lang w:val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99F"/>
    <w:rPr>
      <w:rFonts w:asciiTheme="majorHAnsi" w:eastAsiaTheme="majorEastAsia" w:hAnsiTheme="majorHAnsi" w:cstheme="majorBidi"/>
      <w:b/>
      <w:bCs/>
      <w:kern w:val="28"/>
      <w:sz w:val="32"/>
      <w:szCs w:val="40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175</Words>
  <Characters>1003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2</cp:revision>
  <cp:lastPrinted>2016-01-08T09:30:00Z</cp:lastPrinted>
  <dcterms:created xsi:type="dcterms:W3CDTF">2016-03-11T06:34:00Z</dcterms:created>
  <dcterms:modified xsi:type="dcterms:W3CDTF">2016-03-11T06:34:00Z</dcterms:modified>
</cp:coreProperties>
</file>
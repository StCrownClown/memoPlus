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15 กรกฎาคม 2559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คณะกรรมการดำเนินงานโครงการการแพทย์แบบแม่นยำในโรคมะเร็ง (Precision Medicine for Cancer)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อธิการบดีมหาวิทยาลัยมหิดล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กองบริหารงานวิจัย มหาวิทยาลัยมหิดล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0517.016/2028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15 กรกฎาคม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กองบริหารงานวิจัย มหาวิทยาลัยมหิดล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ดร.ศิษเฎศ ทองสิมา นักวิจัยอาวุโส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คณะกรรมการดำเนินงานโครงการการแพทย์แบบแม่นยำในโรคมะเร็ง (Precision Medicine for Cancer)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11:00 - 11:00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ดร.</w:t>
      </w:r>
      <w:r w:rsidRPr="00B84DE3">
        <w:rPr>
          <w:rFonts w:ascii="TH SarabunPSK" w:hAnsi="TH SarabunPSK" w:cs="TH SarabunPSK"/>
          <w:sz w:val="32"/>
          <w:szCs w:val="32"/>
        </w:rPr>
        <w:t>ศิษเฎศ ทองสิมา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คณะกรรมการดำเนินงานโครงการฯ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
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20 เมษายน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ผู้จัดการบริษัท เซ็นทรัล เพสท์ ซัพพลาย (2010)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2041172700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22 มีนาคม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เซ็นทรัล เพสท์ ซัพพลาย (2010)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18939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หนึ่งหมื่นแปดพันเก้าร้อยสามสิบเก้าบาทถ้วน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30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31 มีนาคม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18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สิบแปดบาทถ้วน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rattiya@biotec.or.th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
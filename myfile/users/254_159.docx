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7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มหาวิทยาลัยเกษตรศาสตร์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มหาวิทยาลัยเกษตรศาสตร์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0513.10705/680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29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คณะวิทยาศษสตร์ มหาวิทยาลัยเกษตรศาสตร์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ดร.อุบลศรี เลิศสกุลพาณิช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วิทยากรโครงการสัมมนาระดับบัณฑิตศึกษา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11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11:15 - 11:15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มหาวิทยาลัยเกษตรศาสตร์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อุบลศรี เลิศสกุลพาณิช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
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5 เมษายน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2041171513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19 มกราคม 2560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IV17031395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31 มีนาคม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6,355.80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หกพันสามร้อยห้าสิบห้าบาทแปดสิบสตางค์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25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31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76.27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เจ็ดสิบหกบาทยี่สิบเจ็ดสตางค์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
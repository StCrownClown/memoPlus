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8D" w:rsidRPr="009B192D" w:rsidRDefault="00313D8D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2E7397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313D8D" w:rsidRPr="009B192D" w:rsidRDefault="00313D8D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313D8D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313D8D" w:rsidRPr="009B192D" w:rsidRDefault="00313D8D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313D8D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313D8D" w:rsidRPr="009B192D" w:rsidRDefault="00313D8D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313D8D" w:rsidRPr="009B192D" w:rsidTr="00A34D17">
        <w:trPr>
          <w:cantSplit/>
        </w:trPr>
        <w:tc>
          <w:tcPr>
            <w:tcW w:w="8897" w:type="dxa"/>
          </w:tcPr>
          <w:p w:rsidR="00313D8D" w:rsidRPr="009B192D" w:rsidRDefault="00313D8D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313D8D" w:rsidRPr="009B192D" w:rsidRDefault="00313D8D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313D8D" w:rsidRPr="009B192D" w:rsidTr="00A34D17">
        <w:trPr>
          <w:cantSplit/>
        </w:trPr>
        <w:tc>
          <w:tcPr>
            <w:tcW w:w="8897" w:type="dxa"/>
          </w:tcPr>
          <w:p w:rsidR="00313D8D" w:rsidRPr="009B192D" w:rsidRDefault="00313D8D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313D8D" w:rsidRPr="009B192D" w:rsidRDefault="00313D8D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313D8D" w:rsidRPr="009B192D" w:rsidTr="00A34D17">
        <w:trPr>
          <w:cantSplit/>
          <w:trHeight w:val="353"/>
        </w:trPr>
        <w:tc>
          <w:tcPr>
            <w:tcW w:w="4361" w:type="dxa"/>
          </w:tcPr>
          <w:p w:rsidR="00313D8D" w:rsidRPr="009B192D" w:rsidRDefault="00313D8D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313D8D" w:rsidRPr="009B192D" w:rsidRDefault="00313D8D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313D8D" w:rsidRPr="009B192D" w:rsidTr="00A34D17">
        <w:trPr>
          <w:cantSplit/>
        </w:trPr>
        <w:tc>
          <w:tcPr>
            <w:tcW w:w="8897" w:type="dxa"/>
            <w:gridSpan w:val="2"/>
          </w:tcPr>
          <w:p w:rsidR="00313D8D" w:rsidRPr="009B192D" w:rsidRDefault="00313D8D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บริการ/งานจ้าง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13D8D" w:rsidRPr="009B192D" w:rsidTr="00A34D17">
        <w:trPr>
          <w:cantSplit/>
        </w:trPr>
        <w:tc>
          <w:tcPr>
            <w:tcW w:w="8897" w:type="dxa"/>
            <w:gridSpan w:val="2"/>
          </w:tcPr>
          <w:p w:rsidR="00313D8D" w:rsidRPr="009B192D" w:rsidRDefault="00313D8D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313D8D" w:rsidRPr="009B192D" w:rsidRDefault="00313D8D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313D8D" w:rsidRPr="009B192D" w:rsidRDefault="00313D8D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>ตกลง</w:t>
      </w:r>
      <w:r>
        <w:rPr>
          <w:rFonts w:ascii="TH SarabunPSK" w:hAnsi="TH SarabunPSK" w:cs="TH SarabunPSK"/>
          <w:sz w:val="32"/>
          <w:szCs w:val="32"/>
          <w:cs/>
        </w:rPr>
        <w:t>จ้างดำเนินการ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งานจ้าง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/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313D8D" w:rsidRPr="009B192D" w:rsidRDefault="00313D8D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313D8D" w:rsidRDefault="00313D8D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>บัดนี้ครบกำหนดส่งมอบ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ยังมิได้ส่งมอบ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บริการ/งานจ้างดังกล่าว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>จึงขอแจ้งการเรียกเก็บค่าปรับตามใบสั่ง</w:t>
      </w:r>
      <w:r>
        <w:rPr>
          <w:rFonts w:ascii="TH SarabunPSK" w:hAnsi="TH SarabunPSK" w:cs="TH SarabunPSK"/>
          <w:sz w:val="32"/>
          <w:szCs w:val="32"/>
          <w:cs/>
        </w:rPr>
        <w:t>จ้าง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จะดำเนินการส่งมอบ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หรือร้อยละ 0.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313D8D" w:rsidRDefault="00313D8D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313D8D" w:rsidRPr="009F5F97" w:rsidRDefault="00313D8D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</w:t>
      </w:r>
      <w:r w:rsidRPr="00E373A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บริการ/งานจ้าง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งาน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E373A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บริการ/งานจ้าง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313D8D" w:rsidRPr="00095CE4" w:rsidRDefault="00313D8D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313D8D" w:rsidRPr="009B192D" w:rsidRDefault="00313D8D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313D8D" w:rsidRPr="009B192D" w:rsidRDefault="00313D8D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313D8D" w:rsidRPr="009B192D" w:rsidRDefault="00313D8D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313D8D" w:rsidRPr="009B192D" w:rsidRDefault="00313D8D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313D8D" w:rsidRPr="009B192D" w:rsidRDefault="00313D8D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313D8D" w:rsidRPr="009B192D" w:rsidRDefault="00313D8D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313D8D" w:rsidRPr="009B192D" w:rsidRDefault="00313D8D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313D8D" w:rsidRPr="009B192D" w:rsidRDefault="00313D8D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313D8D" w:rsidRPr="0006655C" w:rsidRDefault="00313D8D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313D8D" w:rsidRDefault="00313D8D"/>
    <w:sectPr w:rsidR="00313D8D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1B4338"/>
    <w:rsid w:val="00270376"/>
    <w:rsid w:val="002E7397"/>
    <w:rsid w:val="00313D8D"/>
    <w:rsid w:val="0037608E"/>
    <w:rsid w:val="0044662A"/>
    <w:rsid w:val="004C2A51"/>
    <w:rsid w:val="0063726C"/>
    <w:rsid w:val="0091393F"/>
    <w:rsid w:val="00954ADE"/>
    <w:rsid w:val="009B192D"/>
    <w:rsid w:val="009D5F5D"/>
    <w:rsid w:val="009F5F97"/>
    <w:rsid w:val="00A34D17"/>
    <w:rsid w:val="00B206B6"/>
    <w:rsid w:val="00E3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224</Words>
  <Characters>1283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dcterms:created xsi:type="dcterms:W3CDTF">2017-04-12T01:58:00Z</dcterms:created>
  <dcterms:modified xsi:type="dcterms:W3CDTF">2017-04-12T02:02:00Z</dcterms:modified>
</cp:coreProperties>
</file>
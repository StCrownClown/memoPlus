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พฤศจิกายน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คณบดีคณะเทคโนโลยีชีวภาพ มหาวิทยาลัยอัสสัมชัญ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มหาวิทยาลัยอัสสัมชัญ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ทช.22/2559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21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คณะเทตโนโลยีชีวภาพ มหาวิทยาลัยอัสสัมชัญ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ดร.กอบกุล เหล่าเท้ง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AI 4211 Fermentation Process ให้แก่นักศึกษาหลักสูตรวิทยาศาสตร์บัณฑิต คณะเทคโนโลยีชีวภาพ ชั้นปีที่ 4 ในหัวข้อเรื่อง "Scale up and Bioprocess Perspective"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17 พฤศจิกายน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10:45 - 10:45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ห้องปฏิบัติการเทคโนโลยีชีวกระบวนการ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
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7C" w:rsidRPr="006A7428" w:rsidRDefault="0014737C" w:rsidP="009777F6">
      <w:pPr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ที่ วท 5402</w:t>
      </w:r>
      <w:r w:rsidRPr="006A7428">
        <w:rPr>
          <w:rFonts w:ascii="TH SarabunPSK" w:hAnsi="TH SarabunPSK" w:cs="TH SarabunPSK"/>
          <w:sz w:val="30"/>
          <w:szCs w:val="30"/>
        </w:rPr>
        <w:t>/</w:t>
      </w:r>
    </w:p>
    <w:p w:rsidR="0014737C" w:rsidRPr="006A7428" w:rsidRDefault="001473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8F218A">
      <w:pPr>
        <w:ind w:left="2127"/>
        <w:jc w:val="center"/>
        <w:rPr>
          <w:rFonts w:ascii="TH SarabunPSK" w:hAnsi="TH SarabunPSK" w:cs="TH SarabunPSK"/>
          <w:sz w:val="30"/>
          <w:szCs w:val="30"/>
          <w:cs/>
        </w:rPr>
      </w:pPr>
      <w:r w:rsidRPr="006A7428">
        <w:rPr>
          <w:rFonts w:ascii="TH SarabunPSK" w:hAnsi="TH SarabunPSK" w:cs="TH SarabunPSK"/>
          <w:color w:val="FFFFFF"/>
          <w:sz w:val="30"/>
          <w:szCs w:val="30"/>
          <w:cs/>
        </w:rPr>
        <w:t>19</w:t>
      </w:r>
      <w:r w:rsidRPr="006A7428">
        <w:rPr>
          <w:rFonts w:ascii="TH SarabunPSK" w:hAnsi="TH SarabunPSK" w:cs="TH SarabunPSK"/>
          <w:sz w:val="30"/>
          <w:szCs w:val="30"/>
        </w:rPr>
        <w:t/>
      </w:r>
    </w:p>
    <w:p w:rsidR="0014737C" w:rsidRPr="006A7428" w:rsidRDefault="0014737C" w:rsidP="009777F6">
      <w:pPr>
        <w:ind w:firstLine="426"/>
        <w:jc w:val="thaiDistribute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เรื่อง  แจ้งให้ทำสัญญา</w:t>
      </w:r>
    </w:p>
    <w:p w:rsidR="0014737C" w:rsidRPr="006A7428" w:rsidRDefault="001473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6A7428">
        <w:rPr>
          <w:rFonts w:ascii="TH SarabunPSK" w:hAnsi="TH SarabunPSK" w:cs="TH SarabunPSK"/>
          <w:sz w:val="30"/>
          <w:szCs w:val="30"/>
        </w:rPr>
        <w:t/>
      </w:r>
    </w:p>
    <w:p w:rsidR="0014737C" w:rsidRPr="006A7428" w:rsidRDefault="001473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สิ่งที่ส่งมาด้วย  แบบหนังสือค้ำประกันสัญญา</w:t>
      </w:r>
    </w:p>
    <w:p w:rsidR="0014737C" w:rsidRPr="006A7428" w:rsidRDefault="0014737C" w:rsidP="009777F6">
      <w:pPr>
        <w:tabs>
          <w:tab w:val="left" w:pos="426"/>
          <w:tab w:val="left" w:pos="1134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3C27A0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ตามที่ ศูนย์พันธุวิศวกรรมและเทคโนโลยีชีวภาพแห่งชาติ ได้ตกลงเช่า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 กับ 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 เป็นจำนวนเงิน 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) รวมภาษีมูลค่าเพิ่มและค่าใช้จ่ายอื่นๆ ทั้งปวงด้วยแล้ว โดยบริษัทฯ ต้องส่งมอบพัสดุดังกล่าวภายใน 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 วัน นับถัดจากวันที่ลงนามในสัญญาเช่า</w:t>
      </w:r>
    </w:p>
    <w:p w:rsidR="0014737C" w:rsidRPr="006A7428" w:rsidRDefault="0014737C" w:rsidP="009777F6">
      <w:pPr>
        <w:ind w:firstLine="992"/>
        <w:jc w:val="thaiDistribute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ในการนี้ ศูนย์ฯ จึงขอให้ผู้มีอำนาจทำนิติกรรมสัญญาของ</w:t>
      </w:r>
      <w:bookmarkStart w:id="0" w:name="_GoBack"/>
      <w:bookmarkEnd w:id="0"/>
      <w:r w:rsidRPr="006A7428">
        <w:rPr>
          <w:rFonts w:ascii="TH SarabunPSK" w:hAnsi="TH SarabunPSK" w:cs="TH SarabunPSK"/>
          <w:sz w:val="30"/>
          <w:szCs w:val="30"/>
          <w:cs/>
        </w:rPr>
        <w:t xml:space="preserve">บริษัทฯ มาทำสัญญาเช่ากับศูนย์ฯ ภายใน </w:t>
      </w:r>
      <w:r w:rsidRPr="006A7428">
        <w:rPr>
          <w:rFonts w:ascii="TH SarabunPSK" w:hAnsi="TH SarabunPSK" w:cs="TH SarabunPSK"/>
          <w:sz w:val="30"/>
          <w:szCs w:val="30"/>
        </w:rPr>
        <w:t xml:space="preserve"> </w:t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นับถัดจากวันที่ได้รับหนังสือนี้แล้วพร้อมนำหลักประกันสัญญามูลค่าร้อยละ </w:t>
      </w:r>
      <w:r w:rsidRPr="006A7428">
        <w:rPr>
          <w:rFonts w:ascii="TH SarabunPSK" w:hAnsi="TH SarabunPSK" w:cs="TH SarabunPSK"/>
          <w:sz w:val="30"/>
          <w:szCs w:val="30"/>
        </w:rPr>
        <w:t xml:space="preserve"> </w:t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ของวงเงินทั้งสัญญา คิดเป็นเงิน 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6A7428">
        <w:rPr>
          <w:rFonts w:ascii="TH SarabunPSK" w:hAnsi="TH SarabunPSK" w:cs="TH SarabunPSK"/>
          <w:sz w:val="30"/>
          <w:szCs w:val="30"/>
        </w:rPr>
        <w:t/>
      </w:r>
      <w:r w:rsidRPr="006A7428">
        <w:rPr>
          <w:rFonts w:ascii="TH SarabunPSK" w:hAnsi="TH SarabunPSK" w:cs="TH SarabunPSK"/>
          <w:sz w:val="30"/>
          <w:szCs w:val="30"/>
          <w:cs/>
        </w:rPr>
        <w:t>) เป็นอย่างใดอย่างหนึ่งดังต่อไปนี้</w:t>
      </w:r>
    </w:p>
    <w:p w:rsidR="0014737C" w:rsidRPr="006A7428" w:rsidRDefault="001473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เงินสด</w:t>
      </w:r>
    </w:p>
    <w:p w:rsidR="0014737C" w:rsidRPr="006A7428" w:rsidRDefault="001473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 xml:space="preserve">เช็คที่ธนาคารสั่งจ่ายในนาม </w:t>
      </w:r>
      <w:r w:rsidRPr="006A7428">
        <w:rPr>
          <w:rFonts w:ascii="TH SarabunPSK" w:hAnsi="TH SarabunPSK" w:cs="TH SarabunPSK"/>
          <w:sz w:val="30"/>
          <w:szCs w:val="30"/>
        </w:rPr>
        <w:t>“</w:t>
      </w:r>
      <w:r w:rsidRPr="006A7428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  <w:r w:rsidRPr="006A7428">
        <w:rPr>
          <w:rFonts w:ascii="TH SarabunPSK" w:hAnsi="TH SarabunPSK" w:cs="TH SarabunPSK"/>
          <w:sz w:val="30"/>
          <w:szCs w:val="30"/>
        </w:rPr>
        <w:t>”</w:t>
      </w:r>
      <w:r w:rsidRPr="006A7428">
        <w:rPr>
          <w:rFonts w:ascii="TH SarabunPSK" w:hAnsi="TH SarabunPSK" w:cs="TH SarabunPSK"/>
          <w:sz w:val="30"/>
          <w:szCs w:val="30"/>
          <w:cs/>
        </w:rPr>
        <w:t xml:space="preserve"> โดยเป็นเช็คลงวันที่ที่ทำสัญญาหรือก่อนหน้านั้นไม่เกิน 3 วันทำการของทางราชการ</w:t>
      </w:r>
    </w:p>
    <w:p w:rsidR="0014737C" w:rsidRPr="006A7428" w:rsidRDefault="001473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หนังสือค้ำประกันของธนาคารภายในประเทศ</w:t>
      </w:r>
    </w:p>
    <w:p w:rsidR="0014737C" w:rsidRPr="006A7428" w:rsidRDefault="001473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หนังสือค้ำประกันของบรรษัทเงินทุนอุตสาหกรรมแห่งประเทศไทย หรือบริษัทเงินทุน หรือบริษัทเงินทุนหลักทรัพย์ที่ได้รับอนุญาตให้ประกอบกิจการเงินทุนเพื่อการพาณิชย์ และประกอบธุรกิจค้ำประกัน ตามประกาศของธนาคารแห่งประเทศไทยซึ่งได้แจ้งชื่อเวียนให้ส่วนราชการต่างๆ ทราบแล้ว โดยอนุโลมให้ใช้ตามแบบสิ่งที่ส่งมาด้วย</w:t>
      </w:r>
    </w:p>
    <w:p w:rsidR="0014737C" w:rsidRPr="006A7428" w:rsidRDefault="001473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พันธบัตรรัฐบาลไทย</w:t>
      </w:r>
    </w:p>
    <w:p w:rsidR="0014737C" w:rsidRPr="006A7428" w:rsidRDefault="0014737C" w:rsidP="000A36F5">
      <w:pPr>
        <w:tabs>
          <w:tab w:val="left" w:pos="1276"/>
        </w:tabs>
        <w:ind w:left="1276" w:hanging="284"/>
        <w:jc w:val="thaiDistribute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D1729E">
      <w:pPr>
        <w:ind w:firstLine="1276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จึงเรียน</w:t>
      </w:r>
      <w:r w:rsidRPr="006A7428">
        <w:rPr>
          <w:rFonts w:ascii="TH SarabunPSK" w:hAnsi="TH SarabunPSK" w:cs="TH SarabunPSK"/>
          <w:spacing w:val="-6"/>
          <w:sz w:val="30"/>
          <w:szCs w:val="30"/>
          <w:cs/>
        </w:rPr>
        <w:t>มาเพื่อโปรดพิจารณาดำเนินการ ศูนย์ฯ ขอขอบคุณในความร่วมมือของท่านมา ณ โอกาสนี้</w:t>
      </w:r>
      <w:r w:rsidRPr="006A7428">
        <w:rPr>
          <w:rFonts w:ascii="TH SarabunPSK" w:hAnsi="TH SarabunPSK" w:cs="TH SarabunPSK"/>
          <w:spacing w:val="-6"/>
          <w:sz w:val="30"/>
          <w:szCs w:val="30"/>
          <w:cs/>
        </w:rPr>
        <w:tab/>
      </w:r>
    </w:p>
    <w:p w:rsidR="0014737C" w:rsidRPr="006A7428" w:rsidRDefault="0014737C" w:rsidP="000A36F5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8F218A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14737C" w:rsidRPr="006A7428" w:rsidRDefault="0014737C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8F218A">
      <w:pPr>
        <w:tabs>
          <w:tab w:val="left" w:pos="540"/>
          <w:tab w:val="left" w:pos="1843"/>
          <w:tab w:val="left" w:pos="2127"/>
          <w:tab w:val="left" w:pos="3402"/>
        </w:tabs>
        <w:ind w:left="1701"/>
        <w:jc w:val="center"/>
        <w:rPr>
          <w:rFonts w:ascii="TH SarabunPSK" w:hAnsi="TH SarabunPSK" w:cs="TH SarabunPSK"/>
          <w:sz w:val="30"/>
          <w:szCs w:val="30"/>
          <w:cs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(นายสมวงษ์ ตระกูลรุ่ง)</w:t>
      </w:r>
    </w:p>
    <w:p w:rsidR="0014737C" w:rsidRPr="006A7428" w:rsidRDefault="0014737C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14737C" w:rsidRPr="006A7428" w:rsidRDefault="0014737C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14737C" w:rsidRPr="006A7428" w:rsidRDefault="0014737C" w:rsidP="005A754A">
      <w:pPr>
        <w:tabs>
          <w:tab w:val="left" w:pos="540"/>
          <w:tab w:val="left" w:pos="900"/>
        </w:tabs>
        <w:rPr>
          <w:rFonts w:ascii="TH SarabunPSK" w:hAnsi="TH SarabunPSK" w:cs="TH SarabunPSK"/>
          <w:sz w:val="30"/>
          <w:szCs w:val="30"/>
        </w:rPr>
      </w:pPr>
    </w:p>
    <w:p w:rsidR="0014737C" w:rsidRPr="006A7428" w:rsidRDefault="0014737C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 xml:space="preserve">งานพัสดุ </w:t>
      </w:r>
    </w:p>
    <w:p w:rsidR="0014737C" w:rsidRPr="006A7428" w:rsidRDefault="0014737C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 xml:space="preserve">โทร.  0 2564 6700 ต่อ </w:t>
      </w:r>
      <w:r w:rsidRPr="006A7428">
        <w:rPr>
          <w:rFonts w:ascii="TH SarabunPSK" w:hAnsi="TH SarabunPSK" w:cs="TH SarabunPSK"/>
          <w:sz w:val="30"/>
          <w:szCs w:val="30"/>
        </w:rPr>
        <w:t> ()</w:t>
      </w:r>
    </w:p>
    <w:p w:rsidR="0014737C" w:rsidRPr="006A7428" w:rsidRDefault="0014737C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6A7428">
        <w:rPr>
          <w:rFonts w:ascii="TH SarabunPSK" w:hAnsi="TH SarabunPSK" w:cs="TH SarabunPSK"/>
          <w:sz w:val="30"/>
          <w:szCs w:val="30"/>
          <w:cs/>
        </w:rPr>
        <w:t>โทรสาร   0 2564 6583</w:t>
      </w:r>
    </w:p>
    <w:p w:rsidR="0014737C" w:rsidRPr="006A7428" w:rsidRDefault="0014737C">
      <w:pPr>
        <w:rPr>
          <w:rFonts w:ascii="TH SarabunPSK" w:hAnsi="TH SarabunPSK" w:cs="TH SarabunPSK"/>
          <w:sz w:val="30"/>
          <w:szCs w:val="30"/>
          <w:cs/>
        </w:rPr>
      </w:pPr>
    </w:p>
    <w:sectPr w:rsidR="0014737C" w:rsidRPr="006A7428" w:rsidSect="008F218A">
      <w:headerReference w:type="default" r:id="rId7"/>
      <w:footerReference w:type="default" r:id="rId8"/>
      <w:pgSz w:w="11907" w:h="16840" w:code="9"/>
      <w:pgMar w:top="1797" w:right="1440" w:bottom="1440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37C" w:rsidRDefault="0014737C">
      <w:r>
        <w:separator/>
      </w:r>
    </w:p>
  </w:endnote>
  <w:endnote w:type="continuationSeparator" w:id="1">
    <w:p w:rsidR="0014737C" w:rsidRDefault="00147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7C" w:rsidRDefault="0014737C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37C" w:rsidRDefault="0014737C">
      <w:r>
        <w:separator/>
      </w:r>
    </w:p>
  </w:footnote>
  <w:footnote w:type="continuationSeparator" w:id="1">
    <w:p w:rsidR="0014737C" w:rsidRDefault="001473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37C" w:rsidRDefault="0014737C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B71"/>
    <w:multiLevelType w:val="hybridMultilevel"/>
    <w:tmpl w:val="ADEA948C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1">
    <w:nsid w:val="1E95604E"/>
    <w:multiLevelType w:val="multilevel"/>
    <w:tmpl w:val="B5C004D2"/>
    <w:lvl w:ilvl="0">
      <w:start w:val="1"/>
      <w:numFmt w:val="thaiNumbers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2">
    <w:nsid w:val="60DB0588"/>
    <w:multiLevelType w:val="hybridMultilevel"/>
    <w:tmpl w:val="A9828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DB6"/>
    <w:rsid w:val="00023F14"/>
    <w:rsid w:val="00061B59"/>
    <w:rsid w:val="000814A2"/>
    <w:rsid w:val="000A36F5"/>
    <w:rsid w:val="000A4177"/>
    <w:rsid w:val="000A709B"/>
    <w:rsid w:val="000F5054"/>
    <w:rsid w:val="00131C35"/>
    <w:rsid w:val="00132CA5"/>
    <w:rsid w:val="0014737C"/>
    <w:rsid w:val="00177288"/>
    <w:rsid w:val="001776D4"/>
    <w:rsid w:val="00194C3A"/>
    <w:rsid w:val="00194F05"/>
    <w:rsid w:val="001C515B"/>
    <w:rsid w:val="001D166B"/>
    <w:rsid w:val="00231EB5"/>
    <w:rsid w:val="00257909"/>
    <w:rsid w:val="00265312"/>
    <w:rsid w:val="002B2DC2"/>
    <w:rsid w:val="002D7A26"/>
    <w:rsid w:val="00323292"/>
    <w:rsid w:val="00324664"/>
    <w:rsid w:val="003266E6"/>
    <w:rsid w:val="00365DDE"/>
    <w:rsid w:val="003C27A0"/>
    <w:rsid w:val="003D3FC5"/>
    <w:rsid w:val="003F75DB"/>
    <w:rsid w:val="0040156E"/>
    <w:rsid w:val="00401BC4"/>
    <w:rsid w:val="00405117"/>
    <w:rsid w:val="004275DC"/>
    <w:rsid w:val="004304CE"/>
    <w:rsid w:val="004517EE"/>
    <w:rsid w:val="004B69DC"/>
    <w:rsid w:val="004B7235"/>
    <w:rsid w:val="004D552E"/>
    <w:rsid w:val="004F33C2"/>
    <w:rsid w:val="00500DD3"/>
    <w:rsid w:val="00515C3C"/>
    <w:rsid w:val="00531DD2"/>
    <w:rsid w:val="00580560"/>
    <w:rsid w:val="005863DB"/>
    <w:rsid w:val="0059162D"/>
    <w:rsid w:val="005A754A"/>
    <w:rsid w:val="005C57A3"/>
    <w:rsid w:val="005F21D1"/>
    <w:rsid w:val="00611583"/>
    <w:rsid w:val="0061265C"/>
    <w:rsid w:val="006442D6"/>
    <w:rsid w:val="00653456"/>
    <w:rsid w:val="00667CCD"/>
    <w:rsid w:val="006753BE"/>
    <w:rsid w:val="006A7428"/>
    <w:rsid w:val="006B20B7"/>
    <w:rsid w:val="006B2CFB"/>
    <w:rsid w:val="006B7CC4"/>
    <w:rsid w:val="006E230F"/>
    <w:rsid w:val="006F35F5"/>
    <w:rsid w:val="007337F1"/>
    <w:rsid w:val="00784E01"/>
    <w:rsid w:val="007A63A4"/>
    <w:rsid w:val="007E067B"/>
    <w:rsid w:val="007F4638"/>
    <w:rsid w:val="00806A75"/>
    <w:rsid w:val="00825DCC"/>
    <w:rsid w:val="00840D6F"/>
    <w:rsid w:val="008F218A"/>
    <w:rsid w:val="008F449B"/>
    <w:rsid w:val="0092482A"/>
    <w:rsid w:val="00940F7A"/>
    <w:rsid w:val="00944AA7"/>
    <w:rsid w:val="009777F6"/>
    <w:rsid w:val="00987114"/>
    <w:rsid w:val="009B415A"/>
    <w:rsid w:val="009D3E7D"/>
    <w:rsid w:val="009D7896"/>
    <w:rsid w:val="00A0705D"/>
    <w:rsid w:val="00A16371"/>
    <w:rsid w:val="00A173CD"/>
    <w:rsid w:val="00A239B9"/>
    <w:rsid w:val="00A249A6"/>
    <w:rsid w:val="00A35DCA"/>
    <w:rsid w:val="00A52259"/>
    <w:rsid w:val="00AC0CCC"/>
    <w:rsid w:val="00AD4F2F"/>
    <w:rsid w:val="00B20F19"/>
    <w:rsid w:val="00B53E6F"/>
    <w:rsid w:val="00B57EA3"/>
    <w:rsid w:val="00B61157"/>
    <w:rsid w:val="00B663AA"/>
    <w:rsid w:val="00B811E2"/>
    <w:rsid w:val="00BB3D0E"/>
    <w:rsid w:val="00BC03E2"/>
    <w:rsid w:val="00C025BF"/>
    <w:rsid w:val="00C1146F"/>
    <w:rsid w:val="00C11934"/>
    <w:rsid w:val="00C270AC"/>
    <w:rsid w:val="00C27E78"/>
    <w:rsid w:val="00C83367"/>
    <w:rsid w:val="00CA4DA6"/>
    <w:rsid w:val="00CF0EE7"/>
    <w:rsid w:val="00CF60AA"/>
    <w:rsid w:val="00D02DB7"/>
    <w:rsid w:val="00D1455A"/>
    <w:rsid w:val="00D1729E"/>
    <w:rsid w:val="00D1756B"/>
    <w:rsid w:val="00D575FD"/>
    <w:rsid w:val="00D62312"/>
    <w:rsid w:val="00D635B9"/>
    <w:rsid w:val="00DA7A2A"/>
    <w:rsid w:val="00DC0A94"/>
    <w:rsid w:val="00DD72A7"/>
    <w:rsid w:val="00E35B1F"/>
    <w:rsid w:val="00E3793D"/>
    <w:rsid w:val="00E5473C"/>
    <w:rsid w:val="00E74442"/>
    <w:rsid w:val="00EC2B26"/>
    <w:rsid w:val="00EF1BB6"/>
    <w:rsid w:val="00F0642C"/>
    <w:rsid w:val="00F0744B"/>
    <w:rsid w:val="00F13C66"/>
    <w:rsid w:val="00F15DB6"/>
    <w:rsid w:val="00F3277C"/>
    <w:rsid w:val="00F450CC"/>
    <w:rsid w:val="00F87909"/>
    <w:rsid w:val="00FB7D7E"/>
    <w:rsid w:val="00FD4F1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5B1F"/>
    <w:pPr>
      <w:keepNext/>
      <w:ind w:left="720" w:firstLine="720"/>
      <w:jc w:val="center"/>
      <w:outlineLvl w:val="0"/>
    </w:pPr>
    <w:rPr>
      <w:rFonts w:cs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F449B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449B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449B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32466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F449B"/>
    <w:rPr>
      <w:rFonts w:cs="Times New Roman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E35B1F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F449B"/>
    <w:rPr>
      <w:rFonts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20F1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449B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32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215</Words>
  <Characters>1230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phumin.khe</dc:creator>
  <cp:keywords/>
  <dc:description/>
  <cp:lastModifiedBy>biotec</cp:lastModifiedBy>
  <cp:revision>5</cp:revision>
  <cp:lastPrinted>2015-12-22T10:29:00Z</cp:lastPrinted>
  <dcterms:created xsi:type="dcterms:W3CDTF">2016-07-29T09:42:00Z</dcterms:created>
  <dcterms:modified xsi:type="dcterms:W3CDTF">2016-07-29T09:46:00Z</dcterms:modified>
</cp:coreProperties>
</file>
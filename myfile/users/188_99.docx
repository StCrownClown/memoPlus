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/ทดส้อบส่อม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8 มิถุนายน 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หน่วยวิจัยเทคโนโลยีชีวภาพอาหาร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>2</w:t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ทั้งนี้ทั้งนั้น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ิ3</w:t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หน่วยวิจัยเทคโนโลยีชีวภาพอาหาร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>20 มิถุนายน  2559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
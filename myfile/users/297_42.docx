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70" w:rsidRPr="00B45B19" w:rsidRDefault="00B03D70" w:rsidP="00B45B19">
      <w:pPr>
        <w:pStyle w:val="Header"/>
        <w:tabs>
          <w:tab w:val="clear" w:pos="8640"/>
        </w:tabs>
        <w:ind w:right="29"/>
        <w:jc w:val="right"/>
        <w:rPr>
          <w:rFonts w:ascii="TH SarabunPSK" w:hAnsi="TH SarabunPSK" w:cs="TH SarabunPSK"/>
          <w:sz w:val="32"/>
          <w:szCs w:val="32"/>
        </w:rPr>
      </w:pPr>
      <w:r w:rsidRPr="00154704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6" o:title=""/>
          </v:shape>
        </w:pict>
      </w:r>
    </w:p>
    <w:p w:rsidR="00B03D70" w:rsidRPr="00B45B19" w:rsidRDefault="00B03D70" w:rsidP="00B45B19">
      <w:pPr>
        <w:pStyle w:val="Header"/>
        <w:ind w:right="2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B03D70" w:rsidRPr="00B45B19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B03D70" w:rsidRPr="00B45B19" w:rsidRDefault="00B03D70" w:rsidP="00FD125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B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B03D70" w:rsidRPr="00B45B19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B03D70" w:rsidRPr="00B45B19" w:rsidRDefault="00B03D70" w:rsidP="00FD125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45B19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B45B19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B03D70" w:rsidRPr="00B45B19">
        <w:trPr>
          <w:cantSplit/>
        </w:trPr>
        <w:tc>
          <w:tcPr>
            <w:tcW w:w="8897" w:type="dxa"/>
          </w:tcPr>
          <w:p w:rsidR="00B03D70" w:rsidRPr="00B45B19" w:rsidRDefault="00B03D70" w:rsidP="00FD125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45B1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B45B1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B45B1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B45B19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B45B1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B45B1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B03D70" w:rsidRPr="00B45B19" w:rsidRDefault="00B03D70" w:rsidP="00C87B8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B03D70" w:rsidRPr="00B45B19">
        <w:trPr>
          <w:cantSplit/>
        </w:trPr>
        <w:tc>
          <w:tcPr>
            <w:tcW w:w="8897" w:type="dxa"/>
          </w:tcPr>
          <w:p w:rsidR="00B03D70" w:rsidRPr="00B45B19" w:rsidRDefault="00B03D70" w:rsidP="00FD125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B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B03D70" w:rsidRPr="00B45B19" w:rsidRDefault="00B03D70" w:rsidP="00C87B86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361"/>
        <w:gridCol w:w="4564"/>
      </w:tblGrid>
      <w:tr w:rsidR="00B03D70" w:rsidRPr="00B45B19" w:rsidTr="00CA473C">
        <w:trPr>
          <w:cantSplit/>
        </w:trPr>
        <w:tc>
          <w:tcPr>
            <w:tcW w:w="4361" w:type="dxa"/>
          </w:tcPr>
          <w:p w:rsidR="00B03D70" w:rsidRPr="00B45B19" w:rsidRDefault="00B03D70" w:rsidP="00FD12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B45B19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64" w:type="dxa"/>
          </w:tcPr>
          <w:p w:rsidR="00B03D70" w:rsidRPr="00B45B19" w:rsidRDefault="00B03D70" w:rsidP="00FD12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B45B19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B03D70" w:rsidRPr="00B45B19" w:rsidTr="001F5773">
        <w:trPr>
          <w:cantSplit/>
        </w:trPr>
        <w:tc>
          <w:tcPr>
            <w:tcW w:w="8925" w:type="dxa"/>
            <w:gridSpan w:val="2"/>
          </w:tcPr>
          <w:p w:rsidR="00B03D70" w:rsidRPr="00B45B19" w:rsidRDefault="00B03D70" w:rsidP="00B45B19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45B19">
              <w:rPr>
                <w:rFonts w:cs="TH SarabunPSK"/>
                <w:sz w:val="32"/>
                <w:szCs w:val="32"/>
                <w:cs/>
              </w:rPr>
              <w:t xml:space="preserve">เรื่อง  </w:t>
            </w: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>การแต่งตั้งคณะอนุกรรมการบริหาร</w:t>
            </w:r>
            <w:r w:rsidRPr="00B45B1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ศช.</w:t>
            </w:r>
          </w:p>
        </w:tc>
      </w:tr>
      <w:tr w:rsidR="00B03D70" w:rsidRPr="00B45B19" w:rsidTr="001F5773">
        <w:trPr>
          <w:cantSplit/>
        </w:trPr>
        <w:tc>
          <w:tcPr>
            <w:tcW w:w="8925" w:type="dxa"/>
            <w:gridSpan w:val="2"/>
          </w:tcPr>
          <w:p w:rsidR="00B03D70" w:rsidRPr="00B45B19" w:rsidRDefault="00B03D70" w:rsidP="00FD12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B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B45B19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B03D70" w:rsidRPr="00B45B19" w:rsidRDefault="00B03D70" w:rsidP="00C87B86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B03D70" w:rsidRPr="00B45B19" w:rsidRDefault="00B03D70" w:rsidP="00B45B19">
      <w:pPr>
        <w:ind w:firstLine="720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ตามที่ ศช. ได้แต่งตั้งท่านเป็น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>ในคณะอนุกรรมการบริหาร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เมื่อวันที่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ทั้งนี้ วาระคณะอนุกรรมการบริหารหน่วยวิจัยฯ ดังกล่าว ได้สิ้นสุดลงเมื่อวันที่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แล้ว </w:t>
      </w:r>
      <w:r w:rsidRPr="00B45B19">
        <w:rPr>
          <w:rFonts w:ascii="TH SarabunPSK" w:hAnsi="TH SarabunPSK" w:cs="TH SarabunPSK"/>
          <w:sz w:val="32"/>
          <w:szCs w:val="32"/>
          <w:cs/>
        </w:rPr>
        <w:t xml:space="preserve">รายละเอียดตามเอกสารที่แนบ 1 </w:t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>นั้น</w:t>
      </w:r>
    </w:p>
    <w:p w:rsidR="00B03D70" w:rsidRPr="00B45B19" w:rsidRDefault="00B03D70" w:rsidP="00B45B19">
      <w:pPr>
        <w:tabs>
          <w:tab w:val="left" w:pos="567"/>
        </w:tabs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ab/>
      </w:r>
    </w:p>
    <w:p w:rsidR="00B03D70" w:rsidRPr="00B45B19" w:rsidRDefault="00B03D70" w:rsidP="00B45B19">
      <w:pPr>
        <w:ind w:firstLine="720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ในการนี้ ที่ประชุมคณะกรรมการบริหาร </w:t>
      </w:r>
      <w:r>
        <w:rPr>
          <w:rFonts w:ascii="TH SarabunPSK" w:hAnsi="TH SarabunPSK" w:cs="TH SarabunPSK"/>
          <w:spacing w:val="-2"/>
          <w:sz w:val="32"/>
          <w:szCs w:val="32"/>
          <w:cs/>
        </w:rPr>
        <w:t>ศช.</w:t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มีมติในคราวประชุม ครั้งที่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เมื่อวันที่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แต่งตั้งคณะอนุกรรมการบริหารหน่วยวิจัยฯ และท่านได้รับแต่งตั้งเป็น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ตั้งแต่วันที่ </w:t>
      </w:r>
      <w:r w:rsidRPr="00B45B19">
        <w:rPr>
          <w:rFonts w:ascii="TH SarabunPSK" w:hAnsi="TH SarabunPSK" w:cs="TH SarabunPSK"/>
          <w:sz w:val="32"/>
          <w:szCs w:val="32"/>
        </w:rPr>
        <w:t/>
      </w: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โดยมีวาระการดำรงตำแหน่งคราวละ 2 ปี </w:t>
      </w:r>
      <w:r w:rsidRPr="00B45B19">
        <w:rPr>
          <w:rFonts w:ascii="TH SarabunPSK" w:hAnsi="TH SarabunPSK" w:cs="TH SarabunPSK"/>
          <w:sz w:val="32"/>
          <w:szCs w:val="32"/>
          <w:cs/>
        </w:rPr>
        <w:t>รายละเอียดตามเอกสารที่แนบ 2</w:t>
      </w:r>
    </w:p>
    <w:p w:rsidR="00B03D70" w:rsidRPr="00B45B19" w:rsidRDefault="00B03D70" w:rsidP="00B45B19">
      <w:pPr>
        <w:tabs>
          <w:tab w:val="left" w:pos="567"/>
        </w:tabs>
        <w:jc w:val="thaiDistribute"/>
        <w:rPr>
          <w:rFonts w:ascii="TH SarabunPSK" w:hAnsi="TH SarabunPSK" w:cs="TH SarabunPSK"/>
          <w:spacing w:val="-2"/>
          <w:sz w:val="32"/>
          <w:szCs w:val="32"/>
        </w:rPr>
      </w:pPr>
    </w:p>
    <w:p w:rsidR="00B03D70" w:rsidRPr="00B45B19" w:rsidRDefault="00B03D70" w:rsidP="00B45B19">
      <w:pPr>
        <w:ind w:firstLine="720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B45B19">
        <w:rPr>
          <w:rFonts w:ascii="TH SarabunPSK" w:hAnsi="TH SarabunPSK" w:cs="TH SarabunPSK"/>
          <w:spacing w:val="-2"/>
          <w:sz w:val="32"/>
          <w:szCs w:val="32"/>
          <w:cs/>
        </w:rPr>
        <w:t>จึงเรียนมาเพื่อโปรดทราบ ทั้งนี้ ศูนย์ฯ หวังเป็นอย่างยิ่งว่าจะได้รับคำแนะนำอันเป็นประโยชน์ต่อการบริหารจัดการหน่วยวิจัยฯ จากท่าน และขอขอบคุณมา ณ โอกาสนี้</w:t>
      </w:r>
    </w:p>
    <w:p w:rsidR="00B03D70" w:rsidRPr="00B45B19" w:rsidRDefault="00B03D70" w:rsidP="0067017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03D70" w:rsidRPr="00B45B19" w:rsidRDefault="00B03D70" w:rsidP="006A6AE4">
      <w:pPr>
        <w:pStyle w:val="Heading1"/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B03D70" w:rsidRPr="00B45B19" w:rsidRDefault="00B03D70" w:rsidP="00B45B19">
      <w:pPr>
        <w:ind w:left="2268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45B19">
        <w:rPr>
          <w:rFonts w:ascii="TH SarabunPSK" w:hAnsi="TH SarabunPSK" w:cs="TH SarabunPSK"/>
          <w:sz w:val="32"/>
          <w:szCs w:val="32"/>
        </w:rPr>
        <w:t/>
      </w:r>
    </w:p>
    <w:p w:rsidR="00B03D70" w:rsidRPr="00B45B19" w:rsidRDefault="00B03D70" w:rsidP="00B45B19">
      <w:pPr>
        <w:ind w:left="2268" w:right="29"/>
        <w:jc w:val="center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</w:rPr>
        <w:t/>
      </w:r>
    </w:p>
    <w:p w:rsidR="00B03D70" w:rsidRPr="00B45B19" w:rsidRDefault="00B03D70" w:rsidP="00B45B19">
      <w:pPr>
        <w:pStyle w:val="Heading1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</w:rPr>
        <w:t/>
      </w:r>
    </w:p>
    <w:p w:rsidR="00B03D70" w:rsidRPr="00B45B19" w:rsidRDefault="00B03D70" w:rsidP="00670179">
      <w:pPr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B03D70" w:rsidRPr="00B45B19" w:rsidRDefault="00B03D70" w:rsidP="00670179">
      <w:pPr>
        <w:jc w:val="both"/>
        <w:rPr>
          <w:rFonts w:ascii="TH SarabunPSK" w:hAnsi="TH SarabunPSK" w:cs="TH SarabunPSK"/>
          <w:sz w:val="32"/>
          <w:szCs w:val="32"/>
        </w:rPr>
      </w:pPr>
    </w:p>
    <w:p w:rsidR="00B03D70" w:rsidRPr="00B45B19" w:rsidRDefault="00B03D70" w:rsidP="00B45B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B03D70" w:rsidRPr="00B45B19" w:rsidRDefault="00B03D70" w:rsidP="00B45B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5B19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45B19">
        <w:rPr>
          <w:rFonts w:ascii="TH SarabunPSK" w:hAnsi="TH SarabunPSK" w:cs="TH SarabunPSK"/>
          <w:sz w:val="32"/>
          <w:szCs w:val="32"/>
        </w:rPr>
        <w:t> ()</w:t>
      </w:r>
    </w:p>
    <w:p w:rsidR="00B03D70" w:rsidRPr="00B45B19" w:rsidRDefault="00B03D70" w:rsidP="00B45B19">
      <w:pPr>
        <w:rPr>
          <w:rFonts w:ascii="TH SarabunPSK" w:hAnsi="TH SarabunPSK" w:cs="TH SarabunPSK"/>
          <w:sz w:val="32"/>
          <w:szCs w:val="32"/>
          <w:cs/>
        </w:rPr>
      </w:pPr>
      <w:r w:rsidRPr="00B45B19">
        <w:rPr>
          <w:rFonts w:ascii="TH SarabunPSK" w:hAnsi="TH SarabunPSK" w:cs="TH SarabunPSK"/>
          <w:sz w:val="32"/>
          <w:szCs w:val="32"/>
          <w:cs/>
        </w:rPr>
        <w:t>โทรสาร  0 2564 6707</w:t>
      </w:r>
    </w:p>
    <w:p w:rsidR="00B03D70" w:rsidRPr="00B45B19" w:rsidRDefault="00B03D70" w:rsidP="00B45B19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B03D70" w:rsidRPr="00B45B19" w:rsidSect="00B45B19">
      <w:pgSz w:w="11913" w:h="16834" w:code="9"/>
      <w:pgMar w:top="851" w:right="1440" w:bottom="1440" w:left="1797" w:header="720" w:footer="720" w:gutter="0"/>
      <w:paperSrc w:first="15" w:other="15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D70" w:rsidRDefault="00B03D70">
      <w:r>
        <w:separator/>
      </w:r>
    </w:p>
  </w:endnote>
  <w:endnote w:type="continuationSeparator" w:id="1">
    <w:p w:rsidR="00B03D70" w:rsidRDefault="00B03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D70" w:rsidRDefault="00B03D70">
      <w:r>
        <w:separator/>
      </w:r>
    </w:p>
  </w:footnote>
  <w:footnote w:type="continuationSeparator" w:id="1">
    <w:p w:rsidR="00B03D70" w:rsidRDefault="00B03D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78A0"/>
    <w:rsid w:val="000004EB"/>
    <w:rsid w:val="0000110D"/>
    <w:rsid w:val="00007DFC"/>
    <w:rsid w:val="000159DD"/>
    <w:rsid w:val="00037F07"/>
    <w:rsid w:val="0004417F"/>
    <w:rsid w:val="00052760"/>
    <w:rsid w:val="00053C63"/>
    <w:rsid w:val="000646CA"/>
    <w:rsid w:val="00090D95"/>
    <w:rsid w:val="00090E2E"/>
    <w:rsid w:val="00095CA6"/>
    <w:rsid w:val="000A3487"/>
    <w:rsid w:val="000A5BC1"/>
    <w:rsid w:val="000B18C2"/>
    <w:rsid w:val="000B1CB6"/>
    <w:rsid w:val="000E7FB8"/>
    <w:rsid w:val="001231C8"/>
    <w:rsid w:val="0013719C"/>
    <w:rsid w:val="00143B4E"/>
    <w:rsid w:val="00152398"/>
    <w:rsid w:val="00154704"/>
    <w:rsid w:val="00166731"/>
    <w:rsid w:val="00166A7C"/>
    <w:rsid w:val="0017276D"/>
    <w:rsid w:val="00180A0A"/>
    <w:rsid w:val="001A02A4"/>
    <w:rsid w:val="001B2177"/>
    <w:rsid w:val="001B2514"/>
    <w:rsid w:val="001C2522"/>
    <w:rsid w:val="001C5F59"/>
    <w:rsid w:val="001E5112"/>
    <w:rsid w:val="001F2462"/>
    <w:rsid w:val="001F5773"/>
    <w:rsid w:val="001F6D78"/>
    <w:rsid w:val="001F7211"/>
    <w:rsid w:val="0020295B"/>
    <w:rsid w:val="00210AD5"/>
    <w:rsid w:val="00217504"/>
    <w:rsid w:val="00240389"/>
    <w:rsid w:val="002436B8"/>
    <w:rsid w:val="00251452"/>
    <w:rsid w:val="00255985"/>
    <w:rsid w:val="002625D9"/>
    <w:rsid w:val="00262758"/>
    <w:rsid w:val="00263A6C"/>
    <w:rsid w:val="00265209"/>
    <w:rsid w:val="00267089"/>
    <w:rsid w:val="002841C8"/>
    <w:rsid w:val="0029580C"/>
    <w:rsid w:val="002A5537"/>
    <w:rsid w:val="002D0CCD"/>
    <w:rsid w:val="002E107D"/>
    <w:rsid w:val="002E29ED"/>
    <w:rsid w:val="002F6F83"/>
    <w:rsid w:val="00313CDC"/>
    <w:rsid w:val="00313F39"/>
    <w:rsid w:val="003173A1"/>
    <w:rsid w:val="00317B7A"/>
    <w:rsid w:val="0032153C"/>
    <w:rsid w:val="00345D55"/>
    <w:rsid w:val="003501D5"/>
    <w:rsid w:val="00355DF4"/>
    <w:rsid w:val="0035607F"/>
    <w:rsid w:val="00367A03"/>
    <w:rsid w:val="00372B66"/>
    <w:rsid w:val="003A41C2"/>
    <w:rsid w:val="003A71B5"/>
    <w:rsid w:val="003B470E"/>
    <w:rsid w:val="003D2F2A"/>
    <w:rsid w:val="003D4F1F"/>
    <w:rsid w:val="003D57B8"/>
    <w:rsid w:val="003E28FD"/>
    <w:rsid w:val="003E7206"/>
    <w:rsid w:val="003F03A5"/>
    <w:rsid w:val="003F25DA"/>
    <w:rsid w:val="00416EC2"/>
    <w:rsid w:val="0042050B"/>
    <w:rsid w:val="004671F6"/>
    <w:rsid w:val="004700B2"/>
    <w:rsid w:val="00473A9E"/>
    <w:rsid w:val="00496DDA"/>
    <w:rsid w:val="00497DAB"/>
    <w:rsid w:val="004B5A27"/>
    <w:rsid w:val="004D4C27"/>
    <w:rsid w:val="004F42C4"/>
    <w:rsid w:val="0050574E"/>
    <w:rsid w:val="005173C6"/>
    <w:rsid w:val="00547B23"/>
    <w:rsid w:val="00550289"/>
    <w:rsid w:val="00554526"/>
    <w:rsid w:val="005642FF"/>
    <w:rsid w:val="00564FC6"/>
    <w:rsid w:val="00572014"/>
    <w:rsid w:val="00573182"/>
    <w:rsid w:val="00573CD6"/>
    <w:rsid w:val="00576DD5"/>
    <w:rsid w:val="005807E7"/>
    <w:rsid w:val="00584A3C"/>
    <w:rsid w:val="00591644"/>
    <w:rsid w:val="00597994"/>
    <w:rsid w:val="005A2168"/>
    <w:rsid w:val="005A31B2"/>
    <w:rsid w:val="005A4830"/>
    <w:rsid w:val="005B2D9A"/>
    <w:rsid w:val="005B5DC0"/>
    <w:rsid w:val="005D117D"/>
    <w:rsid w:val="005E0FA1"/>
    <w:rsid w:val="005E4AD0"/>
    <w:rsid w:val="006369B2"/>
    <w:rsid w:val="00646108"/>
    <w:rsid w:val="00647DD9"/>
    <w:rsid w:val="00653A60"/>
    <w:rsid w:val="00670179"/>
    <w:rsid w:val="00673BCF"/>
    <w:rsid w:val="00675142"/>
    <w:rsid w:val="00684F26"/>
    <w:rsid w:val="00690486"/>
    <w:rsid w:val="00697D98"/>
    <w:rsid w:val="006A1B64"/>
    <w:rsid w:val="006A6AE4"/>
    <w:rsid w:val="006C70F9"/>
    <w:rsid w:val="006D359D"/>
    <w:rsid w:val="006D69E6"/>
    <w:rsid w:val="006E1AE3"/>
    <w:rsid w:val="006F35EE"/>
    <w:rsid w:val="0070343E"/>
    <w:rsid w:val="00705510"/>
    <w:rsid w:val="0071539A"/>
    <w:rsid w:val="00715EAF"/>
    <w:rsid w:val="00730F91"/>
    <w:rsid w:val="007332B8"/>
    <w:rsid w:val="00750C80"/>
    <w:rsid w:val="00766712"/>
    <w:rsid w:val="00766E60"/>
    <w:rsid w:val="00773445"/>
    <w:rsid w:val="00787458"/>
    <w:rsid w:val="007912CD"/>
    <w:rsid w:val="007B5E7D"/>
    <w:rsid w:val="007F1755"/>
    <w:rsid w:val="007F51F5"/>
    <w:rsid w:val="007F7F47"/>
    <w:rsid w:val="00816D1D"/>
    <w:rsid w:val="00820374"/>
    <w:rsid w:val="00822DC8"/>
    <w:rsid w:val="0084179C"/>
    <w:rsid w:val="00850C28"/>
    <w:rsid w:val="00851B2F"/>
    <w:rsid w:val="008578A0"/>
    <w:rsid w:val="0086775A"/>
    <w:rsid w:val="00876676"/>
    <w:rsid w:val="008808A9"/>
    <w:rsid w:val="00886217"/>
    <w:rsid w:val="00894D13"/>
    <w:rsid w:val="008A15C2"/>
    <w:rsid w:val="008A1CFA"/>
    <w:rsid w:val="008A1F37"/>
    <w:rsid w:val="008B5E72"/>
    <w:rsid w:val="008C17D4"/>
    <w:rsid w:val="008C2A96"/>
    <w:rsid w:val="008C72EC"/>
    <w:rsid w:val="008D2D2A"/>
    <w:rsid w:val="008D7B9A"/>
    <w:rsid w:val="008E0E55"/>
    <w:rsid w:val="008F3FB3"/>
    <w:rsid w:val="008F561F"/>
    <w:rsid w:val="008F6A9B"/>
    <w:rsid w:val="00903F66"/>
    <w:rsid w:val="009304EE"/>
    <w:rsid w:val="00936648"/>
    <w:rsid w:val="00937EFA"/>
    <w:rsid w:val="00946A82"/>
    <w:rsid w:val="00963C44"/>
    <w:rsid w:val="00963DE2"/>
    <w:rsid w:val="00974A7D"/>
    <w:rsid w:val="009809F5"/>
    <w:rsid w:val="00981692"/>
    <w:rsid w:val="009B6591"/>
    <w:rsid w:val="009C59E7"/>
    <w:rsid w:val="009D1154"/>
    <w:rsid w:val="009D434B"/>
    <w:rsid w:val="009D74FB"/>
    <w:rsid w:val="009E069C"/>
    <w:rsid w:val="009E299F"/>
    <w:rsid w:val="009F078C"/>
    <w:rsid w:val="009F59DA"/>
    <w:rsid w:val="009F750D"/>
    <w:rsid w:val="00A007D2"/>
    <w:rsid w:val="00A44647"/>
    <w:rsid w:val="00A4790F"/>
    <w:rsid w:val="00A51393"/>
    <w:rsid w:val="00A6626A"/>
    <w:rsid w:val="00A85315"/>
    <w:rsid w:val="00A946CB"/>
    <w:rsid w:val="00AA0F1F"/>
    <w:rsid w:val="00AB1F48"/>
    <w:rsid w:val="00AC015F"/>
    <w:rsid w:val="00AD1110"/>
    <w:rsid w:val="00AE254B"/>
    <w:rsid w:val="00AE3E2E"/>
    <w:rsid w:val="00AE552E"/>
    <w:rsid w:val="00AF0AE1"/>
    <w:rsid w:val="00B03D70"/>
    <w:rsid w:val="00B26806"/>
    <w:rsid w:val="00B413F3"/>
    <w:rsid w:val="00B45B19"/>
    <w:rsid w:val="00B537AB"/>
    <w:rsid w:val="00B633BE"/>
    <w:rsid w:val="00B74E1C"/>
    <w:rsid w:val="00B76ABF"/>
    <w:rsid w:val="00B844C2"/>
    <w:rsid w:val="00BB440B"/>
    <w:rsid w:val="00BD0AF0"/>
    <w:rsid w:val="00BF5943"/>
    <w:rsid w:val="00C054BB"/>
    <w:rsid w:val="00C22AFB"/>
    <w:rsid w:val="00C32387"/>
    <w:rsid w:val="00C37564"/>
    <w:rsid w:val="00C87B86"/>
    <w:rsid w:val="00C87D3B"/>
    <w:rsid w:val="00C91228"/>
    <w:rsid w:val="00CA473C"/>
    <w:rsid w:val="00CE54A8"/>
    <w:rsid w:val="00D17A57"/>
    <w:rsid w:val="00D342EE"/>
    <w:rsid w:val="00D37373"/>
    <w:rsid w:val="00D44575"/>
    <w:rsid w:val="00D45D23"/>
    <w:rsid w:val="00D46C07"/>
    <w:rsid w:val="00D50102"/>
    <w:rsid w:val="00D604E3"/>
    <w:rsid w:val="00D63CB1"/>
    <w:rsid w:val="00D75620"/>
    <w:rsid w:val="00D81145"/>
    <w:rsid w:val="00D83B78"/>
    <w:rsid w:val="00D96DDD"/>
    <w:rsid w:val="00DA4010"/>
    <w:rsid w:val="00DC6B83"/>
    <w:rsid w:val="00DD10DA"/>
    <w:rsid w:val="00DD17BB"/>
    <w:rsid w:val="00DD1B92"/>
    <w:rsid w:val="00E0543F"/>
    <w:rsid w:val="00E10F91"/>
    <w:rsid w:val="00E15E23"/>
    <w:rsid w:val="00E1717D"/>
    <w:rsid w:val="00E623D5"/>
    <w:rsid w:val="00E72522"/>
    <w:rsid w:val="00EC7EE4"/>
    <w:rsid w:val="00EE0508"/>
    <w:rsid w:val="00F02079"/>
    <w:rsid w:val="00F037CD"/>
    <w:rsid w:val="00F12AEA"/>
    <w:rsid w:val="00F6441D"/>
    <w:rsid w:val="00FA7498"/>
    <w:rsid w:val="00FB484A"/>
    <w:rsid w:val="00FC5149"/>
    <w:rsid w:val="00FD125B"/>
    <w:rsid w:val="00FE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04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70179"/>
    <w:pPr>
      <w:keepNext/>
      <w:outlineLvl w:val="0"/>
    </w:pPr>
    <w:rPr>
      <w:rFonts w:ascii="EucrosiaUPC" w:eastAsia="Cordia New" w:hAnsi="EucrosiaUPC" w:cs="EucrosiaUPC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70179"/>
    <w:pPr>
      <w:keepNext/>
      <w:tabs>
        <w:tab w:val="center" w:pos="5670"/>
      </w:tabs>
      <w:ind w:left="720" w:right="-340" w:hanging="720"/>
      <w:jc w:val="both"/>
      <w:outlineLvl w:val="1"/>
    </w:pPr>
    <w:rPr>
      <w:rFonts w:ascii="EucrosiaUPC" w:eastAsia="Cordia New" w:hAnsi="EucrosiaUPC" w:cs="EucrosiaUPC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154704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154704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1547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="Times New Roman"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8578A0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eastAsia="Times New Roman" w:cs="Cordia New"/>
      <w:sz w:val="35"/>
      <w:szCs w:val="35"/>
    </w:rPr>
  </w:style>
  <w:style w:type="character" w:styleId="Hyperlink">
    <w:name w:val="Hyperlink"/>
    <w:basedOn w:val="DefaultParagraphFont"/>
    <w:uiPriority w:val="99"/>
    <w:rsid w:val="008578A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76ABF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8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167</Words>
  <Characters>953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3</cp:revision>
  <cp:lastPrinted>2015-07-21T06:33:00Z</cp:lastPrinted>
  <dcterms:created xsi:type="dcterms:W3CDTF">2016-11-30T09:02:00Z</dcterms:created>
  <dcterms:modified xsi:type="dcterms:W3CDTF">2016-11-30T09:06:00Z</dcterms:modified>
</cp:coreProperties>
</file>
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75" w:rsidRPr="00C519A7" w:rsidRDefault="00605275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605275" w:rsidRPr="00C519A7" w:rsidRDefault="00605275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605275" w:rsidRPr="00C519A7" w:rsidRDefault="00605275" w:rsidP="00B6469B">
      <w:pPr>
        <w:rPr>
          <w:rFonts w:ascii="TH SarabunPSK" w:hAnsi="TH SarabunPSK" w:cs="TH SarabunPSK"/>
          <w:sz w:val="28"/>
          <w:szCs w:val="28"/>
        </w:rPr>
      </w:pPr>
    </w:p>
    <w:p w:rsidR="00605275" w:rsidRPr="00C519A7" w:rsidRDefault="00605275" w:rsidP="00B646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C519A7"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605275" w:rsidRPr="00C519A7" w:rsidRDefault="00605275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605275" w:rsidRPr="00C519A7" w:rsidRDefault="00605275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ผู้จัดการบริษัท การบินไทย จำกัด </w:t>
      </w: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มหาชน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605275" w:rsidRPr="00C519A7" w:rsidRDefault="00605275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519A7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C519A7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>ให้แก่</w:t>
      </w:r>
      <w:r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 w:rsidRPr="00C519A7"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cs/>
        </w:rPr>
        <w:t>)</w:t>
      </w:r>
      <w:r w:rsidRPr="00C519A7">
        <w:rPr>
          <w:rFonts w:ascii="TH SarabunPSK" w:hAnsi="TH SarabunPSK" w:cs="TH SarabunPSK"/>
        </w:rPr>
        <w:t xml:space="preserve"> </w:t>
      </w:r>
      <w:r w:rsidRPr="00C519A7">
        <w:rPr>
          <w:rFonts w:ascii="TH SarabunPSK" w:hAnsi="TH SarabunPSK" w:cs="TH SarabunPSK"/>
          <w:cs/>
        </w:rPr>
        <w:t xml:space="preserve">ตำแหน่ง </w:t>
      </w:r>
      <w:r>
        <w:rPr>
          <w:rFonts w:ascii="TH SarabunPSK" w:hAnsi="TH SarabunPSK" w:cs="TH SarabunPSK"/>
        </w:rPr>
        <w:t>wwww</w:t>
      </w:r>
      <w:r w:rsidRPr="00C519A7">
        <w:rPr>
          <w:rFonts w:ascii="TH SarabunPSK" w:hAnsi="TH SarabunPSK" w:cs="TH SarabunPSK"/>
        </w:rPr>
        <w:t xml:space="preserve">  </w:t>
      </w:r>
      <w:r w:rsidRPr="00C519A7">
        <w:rPr>
          <w:rFonts w:ascii="TH SarabunPSK" w:hAnsi="TH SarabunPSK" w:cs="TH SarabunPSK"/>
          <w:cs/>
        </w:rPr>
        <w:t>ตามรายละเอียดต่อไปนี้</w:t>
      </w:r>
    </w:p>
    <w:p w:rsidR="00605275" w:rsidRPr="00C519A7" w:rsidRDefault="00605275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605275" w:rsidRPr="00743E7C" w:rsidRDefault="00605275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605275" w:rsidRPr="00743E7C" w:rsidRDefault="00605275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#{Value06#ไฟลท์}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#{Value10#เวลา} - #{Value11#เวลา}</w:t>
      </w:r>
      <w:r w:rsidRPr="00743E7C">
        <w:rPr>
          <w:rFonts w:ascii="TH SarabunPSK" w:hAnsi="TH SarabunPSK" w:cs="TH SarabunPSK"/>
          <w:sz w:val="32"/>
          <w:szCs w:val="32"/>
        </w:rPr>
        <w:tab/>
        <w:t>#{Value18#เมือง}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#{Value19#เมือง}</w:t>
      </w:r>
      <w:r w:rsidRPr="00743E7C">
        <w:rPr>
          <w:rFonts w:ascii="TH SarabunPSK" w:hAnsi="TH SarabunPSK" w:cs="TH SarabunPSK"/>
          <w:sz w:val="32"/>
          <w:szCs w:val="32"/>
        </w:rPr>
        <w:tab/>
      </w:r>
    </w:p>
    <w:p w:rsidR="00605275" w:rsidRPr="009E5261" w:rsidRDefault="00605275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#{Value07#ไฟลท์}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#{Value12#เวลา}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>#{Value13#เวลา}</w:t>
      </w:r>
      <w:r w:rsidRPr="00743E7C">
        <w:rPr>
          <w:rFonts w:ascii="TH SarabunPSK" w:hAnsi="TH SarabunPSK" w:cs="TH SarabunPSK"/>
          <w:sz w:val="32"/>
          <w:szCs w:val="32"/>
        </w:rPr>
        <w:tab/>
        <w:t>#{Value20#เมือง}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 #{Value21#เมือง}</w:t>
      </w:r>
    </w:p>
    <w:p w:rsidR="00605275" w:rsidRPr="00743E7C" w:rsidRDefault="00605275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#{Value08#ไฟลท์}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#{Value14#เวลา} - #{Value15#เวลา}</w:t>
      </w:r>
      <w:r w:rsidRPr="00743E7C"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#{Value22#เมือง}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#{Value23#เมือง}</w:t>
      </w:r>
    </w:p>
    <w:p w:rsidR="00605275" w:rsidRPr="00C519A7" w:rsidRDefault="00605275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#{Value09#ไฟลท์}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#{Value16#เวลา}</w:t>
      </w:r>
      <w:r w:rsidRPr="00C519A7"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>#{Value17#เวลา}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#{Value24#เมือง}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–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#{Value25#เมือง}</w:t>
      </w:r>
      <w:r w:rsidRPr="00C519A7">
        <w:rPr>
          <w:rFonts w:ascii="TH SarabunPSK" w:hAnsi="TH SarabunPSK" w:cs="TH SarabunPSK"/>
          <w:sz w:val="32"/>
          <w:szCs w:val="32"/>
        </w:rPr>
        <w:tab/>
      </w:r>
    </w:p>
    <w:p w:rsidR="00605275" w:rsidRPr="00C519A7" w:rsidRDefault="00605275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605275" w:rsidRPr="00C519A7" w:rsidRDefault="00605275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605275" w:rsidRPr="00C519A7" w:rsidRDefault="00605275" w:rsidP="00B62C20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519A7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519A7">
        <w:rPr>
          <w:rFonts w:ascii="TH SarabunPSK" w:hAnsi="TH SarabunPSK" w:cs="TH SarabunPSK"/>
          <w:sz w:val="32"/>
          <w:szCs w:val="32"/>
        </w:rPr>
        <w:t>12120</w:t>
      </w:r>
    </w:p>
    <w:p w:rsidR="00605275" w:rsidRPr="00C519A7" w:rsidRDefault="00605275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605275" w:rsidRPr="00C519A7" w:rsidRDefault="00605275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605275" w:rsidRPr="00C519A7" w:rsidRDefault="00605275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605275" w:rsidRPr="00C519A7" w:rsidRDefault="00605275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โทร</w:t>
      </w:r>
      <w:r w:rsidRPr="00C519A7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519A7">
        <w:rPr>
          <w:rFonts w:ascii="TH SarabunPSK" w:hAnsi="TH SarabunPSK" w:cs="TH SarabunPSK"/>
          <w:sz w:val="32"/>
          <w:szCs w:val="32"/>
          <w:cs/>
        </w:rPr>
        <w:t>ต่อ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605275" w:rsidRPr="00C519A7" w:rsidRDefault="00605275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519A7">
        <w:rPr>
          <w:rFonts w:ascii="TH SarabunPSK" w:hAnsi="TH SarabunPSK" w:cs="TH SarabunPSK"/>
          <w:sz w:val="32"/>
          <w:szCs w:val="32"/>
        </w:rPr>
        <w:t xml:space="preserve">0 2564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605275" w:rsidRPr="00FD20B2" w:rsidRDefault="00605275">
      <w:pPr>
        <w:rPr>
          <w:rFonts w:ascii="TH SarabunPSK" w:hAnsi="TH SarabunPSK" w:cs="TH SarabunPSK"/>
          <w:sz w:val="28"/>
          <w:szCs w:val="28"/>
        </w:rPr>
      </w:pPr>
    </w:p>
    <w:sectPr w:rsidR="00605275" w:rsidRPr="00FD20B2" w:rsidSect="00C519A7">
      <w:pgSz w:w="12240" w:h="15840" w:code="1"/>
      <w:pgMar w:top="1258" w:right="1440" w:bottom="340" w:left="170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275" w:rsidRDefault="00605275">
      <w:r>
        <w:separator/>
      </w:r>
    </w:p>
  </w:endnote>
  <w:endnote w:type="continuationSeparator" w:id="1">
    <w:p w:rsidR="00605275" w:rsidRDefault="00605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275" w:rsidRDefault="00605275">
      <w:r>
        <w:separator/>
      </w:r>
    </w:p>
  </w:footnote>
  <w:footnote w:type="continuationSeparator" w:id="1">
    <w:p w:rsidR="00605275" w:rsidRDefault="006052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A7BF7"/>
    <w:rsid w:val="000C6BB8"/>
    <w:rsid w:val="000D361F"/>
    <w:rsid w:val="000E26DA"/>
    <w:rsid w:val="000F48BA"/>
    <w:rsid w:val="000F6B23"/>
    <w:rsid w:val="0014030C"/>
    <w:rsid w:val="00156931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40CE9"/>
    <w:rsid w:val="00256E9E"/>
    <w:rsid w:val="00257873"/>
    <w:rsid w:val="002654AA"/>
    <w:rsid w:val="0027734F"/>
    <w:rsid w:val="00293198"/>
    <w:rsid w:val="002959CC"/>
    <w:rsid w:val="002C1687"/>
    <w:rsid w:val="002C7D52"/>
    <w:rsid w:val="002E2A0C"/>
    <w:rsid w:val="002E785C"/>
    <w:rsid w:val="003016A6"/>
    <w:rsid w:val="00311C2A"/>
    <w:rsid w:val="003136D2"/>
    <w:rsid w:val="00314EDB"/>
    <w:rsid w:val="00321092"/>
    <w:rsid w:val="00350AC8"/>
    <w:rsid w:val="00351764"/>
    <w:rsid w:val="00354B1F"/>
    <w:rsid w:val="00374156"/>
    <w:rsid w:val="003770A4"/>
    <w:rsid w:val="00390512"/>
    <w:rsid w:val="003A2B40"/>
    <w:rsid w:val="003B09AE"/>
    <w:rsid w:val="003E1D62"/>
    <w:rsid w:val="00403C16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5FAC"/>
    <w:rsid w:val="004A6762"/>
    <w:rsid w:val="005143EC"/>
    <w:rsid w:val="00514AF4"/>
    <w:rsid w:val="00524323"/>
    <w:rsid w:val="00536BFC"/>
    <w:rsid w:val="005536F6"/>
    <w:rsid w:val="00577484"/>
    <w:rsid w:val="005916E3"/>
    <w:rsid w:val="00594356"/>
    <w:rsid w:val="00596CA8"/>
    <w:rsid w:val="005A35F5"/>
    <w:rsid w:val="005B20F3"/>
    <w:rsid w:val="006050B1"/>
    <w:rsid w:val="00605275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E06DD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72EE6"/>
    <w:rsid w:val="0097549B"/>
    <w:rsid w:val="009A1752"/>
    <w:rsid w:val="009B504B"/>
    <w:rsid w:val="009B77AF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755F"/>
    <w:rsid w:val="00DF2C26"/>
    <w:rsid w:val="00E204BC"/>
    <w:rsid w:val="00E63D47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E06D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E06D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E06D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E06D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06D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5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187</Words>
  <Characters>1070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3</cp:revision>
  <cp:lastPrinted>2016-03-08T08:35:00Z</cp:lastPrinted>
  <dcterms:created xsi:type="dcterms:W3CDTF">2016-06-16T04:34:00Z</dcterms:created>
  <dcterms:modified xsi:type="dcterms:W3CDTF">2016-06-16T04:35:00Z</dcterms:modified>
</cp:coreProperties>
</file>
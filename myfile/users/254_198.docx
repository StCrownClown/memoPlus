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21 กุมภาพันธ์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กรรมการสอบวิทยานิพนธ์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คณบดีบัณฑิตวิทยาลัย มหาวิทยาลัยศิลปากร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มหาวิทยาลัยศิลปากร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6806(นฐ)/ 608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30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มหาวิทยาลัยศิลปากร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ดร.บุญเฮียง พรมดอนกอย นักวิจัยอาวุโส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กรรมการสอบวิทยานิพนธ์ของ นางสาวพรพิมล เลยยุทธ นักศึกษาสาขาวิชาจุลชีววิทยา แผน ก แบบ ก 2 ระดับปริญญามหาบัณฑิต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22 กุมภาพันธ์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17:15 - 17:15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มหาวิทยาลัยศิลปากร จ. นครปฐม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บุญเฮียง พรมดอนกอย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กรรมการสอบวิทยานิพนธ์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
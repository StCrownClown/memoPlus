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8C" w:rsidRPr="00897A7B" w:rsidRDefault="0081768C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17A4C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1768C" w:rsidRPr="00897A7B" w:rsidRDefault="0081768C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81768C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1768C" w:rsidRPr="00897A7B" w:rsidRDefault="0081768C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1768C" w:rsidRPr="00897A7B" w:rsidTr="00D65C1F">
        <w:trPr>
          <w:cantSplit/>
        </w:trPr>
        <w:tc>
          <w:tcPr>
            <w:tcW w:w="8897" w:type="dxa"/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1768C" w:rsidRPr="00897A7B" w:rsidTr="00D65C1F">
        <w:trPr>
          <w:cantSplit/>
          <w:trHeight w:val="353"/>
        </w:trPr>
        <w:tc>
          <w:tcPr>
            <w:tcW w:w="4361" w:type="dxa"/>
          </w:tcPr>
          <w:p w:rsidR="0081768C" w:rsidRPr="00897A7B" w:rsidRDefault="0081768C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81768C" w:rsidRPr="00897A7B" w:rsidRDefault="0081768C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gridSpan w:val="2"/>
          </w:tcPr>
          <w:p w:rsidR="0081768C" w:rsidRPr="00897A7B" w:rsidRDefault="0081768C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BT-IBC-59-019</w:t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gridSpan w:val="2"/>
          </w:tcPr>
          <w:p w:rsidR="0081768C" w:rsidRPr="00897A7B" w:rsidRDefault="0081768C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นางพรรษา ทบวอ)</w:t>
            </w:r>
          </w:p>
        </w:tc>
      </w:tr>
    </w:tbl>
    <w:p w:rsidR="0081768C" w:rsidRPr="00897A7B" w:rsidRDefault="0081768C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>#{Valuwe03}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>13 มิถุนายน 2559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1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>1 หรือ BSL 1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81768C" w:rsidRPr="00897A7B" w:rsidRDefault="0081768C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81768C" w:rsidRPr="00897A7B" w:rsidRDefault="0081768C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81768C" w:rsidRPr="00897A7B" w:rsidRDefault="0081768C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81768C" w:rsidRPr="00897A7B" w:rsidRDefault="0081768C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81768C" w:rsidRPr="00897A7B" w:rsidRDefault="0081768C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81768C" w:rsidRPr="00897A7B" w:rsidRDefault="0081768C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81768C" w:rsidRPr="00897A7B" w:rsidRDefault="0081768C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(</w:t>
      </w:r>
      <w:r w:rsidRPr="00897A7B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  <w:r w:rsidRPr="00897A7B">
        <w:rPr>
          <w:rFonts w:ascii="TH SarabunPSK" w:hAnsi="TH SarabunPSK" w:cs="TH SarabunPSK"/>
          <w:sz w:val="32"/>
          <w:szCs w:val="32"/>
          <w:cs/>
        </w:rPr>
        <w:t>)</w:t>
      </w:r>
    </w:p>
    <w:p w:rsidR="0081768C" w:rsidRPr="00897A7B" w:rsidRDefault="0081768C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81768C" w:rsidRPr="00897A7B" w:rsidRDefault="0081768C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81768C" w:rsidRPr="00897A7B" w:rsidRDefault="0081768C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81768C" w:rsidRDefault="0081768C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81768C" w:rsidRDefault="0081768C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13 มิถุนายน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BT-IBC-59-019</w:t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81768C" w:rsidRDefault="0081768C" w:rsidP="00EE1977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การศึกษาหน้าที่ของเอนไซม์ cyclooxygenase (COX) จากกุ้งกุลาดำ Penaeus monodon</w:t>
      </w:r>
    </w:p>
    <w:p w:rsidR="0081768C" w:rsidRDefault="0081768C" w:rsidP="00EE1977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Functional characterization of the cyclooxygenase (COX) enzyme in the black tiger shrimp Penaeus monodon</w:t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นางพรรษา ทบวอ</w:t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</w:p>
    <w:p w:rsidR="0081768C" w:rsidRDefault="0081768C" w:rsidP="00EE1977">
      <w:pPr>
        <w:spacing w:line="36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81768C" w:rsidRDefault="0081768C" w:rsidP="00EE1977">
      <w:pPr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81768C" w:rsidRDefault="0081768C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81768C" w:rsidRDefault="0081768C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81768C" w:rsidRDefault="0081768C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81768C" w:rsidRDefault="0081768C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81768C" w:rsidRDefault="0081768C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Pr="003940B3" w:rsidRDefault="0081768C" w:rsidP="00EE1977">
      <w:pPr>
        <w:jc w:val="center"/>
      </w:pPr>
    </w:p>
    <w:sectPr w:rsidR="0081768C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8C" w:rsidRDefault="0081768C">
      <w:r>
        <w:separator/>
      </w:r>
    </w:p>
  </w:endnote>
  <w:endnote w:type="continuationSeparator" w:id="1">
    <w:p w:rsidR="0081768C" w:rsidRDefault="0081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8C" w:rsidRDefault="0081768C">
      <w:r>
        <w:separator/>
      </w:r>
    </w:p>
  </w:footnote>
  <w:footnote w:type="continuationSeparator" w:id="1">
    <w:p w:rsidR="0081768C" w:rsidRDefault="00817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328</Words>
  <Characters>1874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6</cp:revision>
  <cp:lastPrinted>2016-06-29T03:45:00Z</cp:lastPrinted>
  <dcterms:created xsi:type="dcterms:W3CDTF">2016-07-06T06:59:00Z</dcterms:created>
  <dcterms:modified xsi:type="dcterms:W3CDTF">2016-07-06T07:44:00Z</dcterms:modified>
</cp:coreProperties>
</file>
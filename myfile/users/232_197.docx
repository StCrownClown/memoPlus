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DA" w:rsidRPr="0047448E" w:rsidRDefault="00CC43DA" w:rsidP="00973C1F">
      <w:pPr>
        <w:pStyle w:val="a"/>
        <w:ind w:right="0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>5402</w:t>
      </w:r>
      <w:r w:rsidRPr="0047448E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          </w:t>
      </w:r>
    </w:p>
    <w:p w:rsidR="00CC43DA" w:rsidRPr="0047448E" w:rsidRDefault="00CC43DA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:rsidR="00CC43DA" w:rsidRPr="0047448E" w:rsidRDefault="00CC43DA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47448E" w:rsidRDefault="00CC43DA" w:rsidP="00973C1F">
      <w:pPr>
        <w:pStyle w:val="a"/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C43DA" w:rsidRPr="0047448E" w:rsidRDefault="00CC43DA" w:rsidP="00973C1F">
      <w:pPr>
        <w:pStyle w:val="a"/>
        <w:tabs>
          <w:tab w:val="left" w:pos="567"/>
        </w:tabs>
        <w:ind w:right="0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 xml:space="preserve">ขอแจ้งเปลี่ยนแปลงวันประชุม </w:t>
      </w:r>
    </w:p>
    <w:p w:rsidR="00CC43DA" w:rsidRPr="0047448E" w:rsidRDefault="00CC43DA" w:rsidP="00973C1F">
      <w:pPr>
        <w:pStyle w:val="a"/>
        <w:tabs>
          <w:tab w:val="left" w:pos="567"/>
        </w:tabs>
        <w:ind w:right="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47448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47448E" w:rsidRDefault="00CC43DA" w:rsidP="00A32E30">
      <w:pPr>
        <w:pStyle w:val="a"/>
        <w:ind w:left="720" w:right="0" w:hanging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 xml:space="preserve">อ้างถึง 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  <w:t>หนังสือศูนย์พันธุวิศวกรรมและเทคโนโลยีชีวภาพแห่งชาติ เลขที่ วท 5402/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 xml:space="preserve">ลงวันที่      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47448E" w:rsidRDefault="00CC43DA" w:rsidP="00BE47A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สิ่งที่ส่งมาด้วย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47448E">
        <w:rPr>
          <w:rFonts w:ascii="TH SarabunPSK" w:hAnsi="TH SarabunPSK" w:cs="TH SarabunPSK"/>
          <w:sz w:val="32"/>
          <w:szCs w:val="32"/>
          <w:cs/>
        </w:rPr>
        <w:tab/>
        <w:t xml:space="preserve">ระเบียบวาระการประชุมคณะกรรมการบริหารศูนย์พันธุวิศวกรรมและเทคโนโลยี  ชีวภาพแห่งชาติ ครั้งที่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47448E" w:rsidRDefault="00CC43DA" w:rsidP="00973C1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Pr="0047448E">
        <w:rPr>
          <w:rFonts w:ascii="TH SarabunPSK" w:hAnsi="TH SarabunPSK" w:cs="TH SarabunPSK"/>
          <w:sz w:val="32"/>
          <w:szCs w:val="32"/>
          <w:cs/>
          <w:lang w:val="en-US"/>
        </w:rPr>
        <w:tab/>
        <w:t xml:space="preserve">2. </w:t>
      </w:r>
      <w:r w:rsidRPr="0047448E">
        <w:rPr>
          <w:rFonts w:ascii="TH SarabunPSK" w:hAnsi="TH SarabunPSK" w:cs="TH SarabunPSK"/>
          <w:sz w:val="32"/>
          <w:szCs w:val="32"/>
          <w:cs/>
        </w:rPr>
        <w:t>แบบตอบรับการประชุม</w:t>
      </w:r>
    </w:p>
    <w:p w:rsidR="00CC43DA" w:rsidRPr="0047448E" w:rsidRDefault="00CC43DA" w:rsidP="00973C1F">
      <w:pPr>
        <w:pStyle w:val="a"/>
        <w:tabs>
          <w:tab w:val="left" w:pos="567"/>
          <w:tab w:val="left" w:pos="1418"/>
          <w:tab w:val="left" w:pos="1701"/>
        </w:tabs>
        <w:ind w:left="1701" w:right="0" w:hanging="1701"/>
        <w:rPr>
          <w:rFonts w:ascii="TH SarabunPSK" w:hAnsi="TH SarabunPSK" w:cs="TH SarabunPSK"/>
          <w:sz w:val="32"/>
          <w:szCs w:val="32"/>
          <w:lang w:val="en-US"/>
        </w:rPr>
      </w:pPr>
    </w:p>
    <w:p w:rsidR="00CC43DA" w:rsidRPr="0047448E" w:rsidRDefault="00CC43DA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ab/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ตามหนังสือที่</w:t>
      </w:r>
      <w:r w:rsidRPr="0047448E">
        <w:rPr>
          <w:rFonts w:ascii="TH SarabunPSK" w:hAnsi="TH SarabunPSK" w:cs="TH SarabunPSK"/>
          <w:spacing w:val="-6"/>
          <w:sz w:val="32"/>
          <w:szCs w:val="32"/>
          <w:cs/>
        </w:rPr>
        <w:t>อ้างถึง ศูนย์พันธุวิศวกรรมและเทคโนโลยีชีวภาพแห่งชาติ กำหนด</w:t>
      </w:r>
      <w:r w:rsidRPr="0047448E">
        <w:rPr>
          <w:rFonts w:ascii="TH SarabunPSK" w:hAnsi="TH SarabunPSK" w:cs="TH SarabunPSK"/>
          <w:sz w:val="32"/>
          <w:szCs w:val="32"/>
          <w:cs/>
        </w:rPr>
        <w:t>วันประชุม</w:t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คณะกรรมการบริหารศูนย์ฯ ครั้งที่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>
        <w:rPr>
          <w:rFonts w:ascii="TH SarabunPSK" w:hAnsi="TH SarabunPSK" w:cs="TH SarabunPSK"/>
          <w:spacing w:val="-4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4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น.</w:t>
      </w:r>
      <w:r w:rsidRPr="0047448E">
        <w:rPr>
          <w:rFonts w:ascii="TH SarabunPSK" w:hAnsi="TH SarabunPSK" w:cs="TH SarabunPSK"/>
          <w:spacing w:val="-6"/>
          <w:sz w:val="32"/>
          <w:szCs w:val="32"/>
          <w:cs/>
        </w:rPr>
        <w:t xml:space="preserve"> ณ</w:t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ชั้น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>อาคาร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</w:t>
      </w:r>
      <w:r w:rsidRPr="0047448E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CC43DA" w:rsidRPr="0047448E" w:rsidRDefault="00CC43DA" w:rsidP="00973C1F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C43DA" w:rsidRPr="00CF0C82" w:rsidRDefault="00CC43DA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ab/>
      </w:r>
      <w:r w:rsidRPr="0047448E">
        <w:rPr>
          <w:rFonts w:ascii="TH SarabunPSK" w:hAnsi="TH SarabunPSK" w:cs="TH SarabunPSK"/>
          <w:sz w:val="32"/>
          <w:szCs w:val="32"/>
          <w:cs/>
        </w:rPr>
        <w:tab/>
        <w:t>เนื่องจาก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เหตุขัดข้องบางประการ ศูนย์ฯ จึงใคร่ขอแจ้งเปลี่ยนแปลงวันประชุมเป็น </w:t>
      </w:r>
      <w:r w:rsidRPr="00CF0C82">
        <w:rPr>
          <w:rFonts w:ascii="TH SarabunPSK" w:hAnsi="TH SarabunPSK" w:cs="TH SarabunPSK"/>
          <w:spacing w:val="-4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 น. ณ ห้องประชุม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F0C82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ชั้น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pacing w:val="-10"/>
          <w:sz w:val="32"/>
          <w:szCs w:val="32"/>
          <w:cs/>
          <w:lang w:val="en-US"/>
        </w:rPr>
        <w:t xml:space="preserve"> อาคาร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/>
      </w:r>
      <w:r w:rsidRPr="00CF0C82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>ตามระเบียบวาระการประชุม รายละเอียดปรากฏในสิ่งที่ส่งมาด้วยหมายเลข 1</w:t>
      </w:r>
    </w:p>
    <w:p w:rsidR="00CC43DA" w:rsidRPr="00CF0C82" w:rsidRDefault="00CC43DA" w:rsidP="00973C1F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:rsidR="00CC43DA" w:rsidRPr="00CF0C82" w:rsidRDefault="00CC43DA" w:rsidP="00973C1F">
      <w:pPr>
        <w:pStyle w:val="a"/>
        <w:tabs>
          <w:tab w:val="left" w:pos="1276"/>
          <w:tab w:val="left" w:pos="1418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F0C82">
        <w:rPr>
          <w:rFonts w:ascii="TH SarabunPSK" w:hAnsi="TH SarabunPSK" w:cs="TH SarabunPSK"/>
          <w:sz w:val="32"/>
          <w:szCs w:val="32"/>
          <w:cs/>
        </w:rPr>
        <w:tab/>
      </w:r>
      <w:r w:rsidRPr="00CF0C82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CF0C82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เรียนมาเพื่อโปรดพิจารณาเข้าร่วมประชุมตามวัน เวลา และสถานที่ดังกล่าว </w:t>
      </w:r>
      <w:r w:rsidRPr="00CF0C82">
        <w:rPr>
          <w:rFonts w:ascii="TH SarabunPSK" w:hAnsi="TH SarabunPSK" w:cs="TH SarabunPSK"/>
          <w:sz w:val="32"/>
          <w:szCs w:val="32"/>
          <w:cs/>
        </w:rPr>
        <w:t>ทั้งนี้ โปรดกรอกแบบตอบรับการ</w:t>
      </w:r>
      <w:r w:rsidRPr="00CF0C82">
        <w:rPr>
          <w:rFonts w:ascii="TH SarabunPSK" w:hAnsi="TH SarabunPSK" w:cs="TH SarabunPSK"/>
          <w:spacing w:val="-6"/>
          <w:sz w:val="32"/>
          <w:szCs w:val="32"/>
          <w:cs/>
        </w:rPr>
        <w:t xml:space="preserve">ประชุมดังรายละเอียดตามสิ่งที่ส่งมาด้วยหมายเลข 2 </w:t>
      </w:r>
      <w:r w:rsidRPr="00CF0C82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CF0C8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F0C82">
        <w:rPr>
          <w:rFonts w:ascii="TH SarabunPSK" w:hAnsi="TH SarabunPSK" w:cs="TH SarabunPSK"/>
          <w:sz w:val="32"/>
          <w:szCs w:val="32"/>
          <w:cs/>
        </w:rPr>
        <w:t>ด้วย จะขอบพระคุณยิ่ง</w:t>
      </w:r>
    </w:p>
    <w:p w:rsidR="00CC43DA" w:rsidRPr="0047448E" w:rsidRDefault="00CC43DA" w:rsidP="00973C1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C43DA" w:rsidRPr="0047448E" w:rsidRDefault="00CC43DA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C43DA" w:rsidRPr="0047448E" w:rsidRDefault="00CC43DA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C43DA" w:rsidRPr="0047448E" w:rsidRDefault="00CC43DA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C43DA" w:rsidRPr="00A32E30" w:rsidRDefault="00CC43DA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A32E30" w:rsidRDefault="00CC43DA" w:rsidP="0004169E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A32E30" w:rsidRDefault="00CC43DA" w:rsidP="0004169E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47448E" w:rsidRDefault="00CC43DA" w:rsidP="00973C1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C43DA" w:rsidRPr="0047448E" w:rsidRDefault="00CC43DA" w:rsidP="00973C1F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CC43DA" w:rsidRDefault="00CC43DA" w:rsidP="00973C1F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43DA" w:rsidRPr="0047448E" w:rsidRDefault="00CC43DA" w:rsidP="00973C1F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  <w:lang w:val="en-US"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  <w:r w:rsidRPr="0047448E">
        <w:rPr>
          <w:rFonts w:ascii="TH SarabunPSK" w:hAnsi="TH SarabunPSK" w:cs="TH SarabunPSK"/>
          <w:sz w:val="32"/>
          <w:szCs w:val="32"/>
          <w:cs/>
        </w:rPr>
        <w:t>)</w:t>
      </w:r>
    </w:p>
    <w:p w:rsidR="00CC43DA" w:rsidRPr="0047448E" w:rsidRDefault="00CC43DA" w:rsidP="00F829B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47448E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  <w:lang w:val="en-US"/>
        </w:rPr>
        <w:t/>
      </w:r>
    </w:p>
    <w:sectPr w:rsidR="00CC43DA" w:rsidRPr="0047448E" w:rsidSect="00955D3B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3DA" w:rsidRDefault="00CC43DA">
      <w:pPr>
        <w:rPr>
          <w:rFonts w:cs="Times New Roman"/>
          <w:cs/>
        </w:rPr>
      </w:pPr>
      <w:r>
        <w:separator/>
      </w:r>
    </w:p>
  </w:endnote>
  <w:endnote w:type="continuationSeparator" w:id="1">
    <w:p w:rsidR="00CC43DA" w:rsidRDefault="00CC43DA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3DA" w:rsidRDefault="00CC43DA">
      <w:pPr>
        <w:rPr>
          <w:rFonts w:cs="Times New Roman"/>
          <w:cs/>
        </w:rPr>
      </w:pPr>
      <w:r>
        <w:separator/>
      </w:r>
    </w:p>
  </w:footnote>
  <w:footnote w:type="continuationSeparator" w:id="1">
    <w:p w:rsidR="00CC43DA" w:rsidRDefault="00CC43DA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2C4C1AFC"/>
    <w:multiLevelType w:val="hybridMultilevel"/>
    <w:tmpl w:val="5B1EED00"/>
    <w:lvl w:ilvl="0" w:tplc="DE0E7D5C">
      <w:start w:val="2"/>
      <w:numFmt w:val="thaiNumbers"/>
      <w:lvlText w:val="%1.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2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3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4">
    <w:nsid w:val="5F4F25CC"/>
    <w:multiLevelType w:val="hybridMultilevel"/>
    <w:tmpl w:val="7B46C076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6D0B"/>
    <w:rsid w:val="000324B6"/>
    <w:rsid w:val="00032C90"/>
    <w:rsid w:val="00037036"/>
    <w:rsid w:val="0004169E"/>
    <w:rsid w:val="0006090E"/>
    <w:rsid w:val="00076EEB"/>
    <w:rsid w:val="00084266"/>
    <w:rsid w:val="000860C7"/>
    <w:rsid w:val="00086E95"/>
    <w:rsid w:val="000A1607"/>
    <w:rsid w:val="000B10EB"/>
    <w:rsid w:val="000B518D"/>
    <w:rsid w:val="000C627C"/>
    <w:rsid w:val="000C77DC"/>
    <w:rsid w:val="000D256F"/>
    <w:rsid w:val="000D3FB3"/>
    <w:rsid w:val="000E7F09"/>
    <w:rsid w:val="000F5218"/>
    <w:rsid w:val="00101C0E"/>
    <w:rsid w:val="0011157F"/>
    <w:rsid w:val="001302CE"/>
    <w:rsid w:val="001324AC"/>
    <w:rsid w:val="00133130"/>
    <w:rsid w:val="001365F1"/>
    <w:rsid w:val="00136826"/>
    <w:rsid w:val="00137112"/>
    <w:rsid w:val="0015674B"/>
    <w:rsid w:val="001748DE"/>
    <w:rsid w:val="0017523E"/>
    <w:rsid w:val="001823FD"/>
    <w:rsid w:val="001833B1"/>
    <w:rsid w:val="001A57CB"/>
    <w:rsid w:val="001A5ADA"/>
    <w:rsid w:val="001A6428"/>
    <w:rsid w:val="001B5693"/>
    <w:rsid w:val="001B56AF"/>
    <w:rsid w:val="001B5A4E"/>
    <w:rsid w:val="001C052C"/>
    <w:rsid w:val="001C6DB9"/>
    <w:rsid w:val="001F3573"/>
    <w:rsid w:val="001F57F3"/>
    <w:rsid w:val="00207E5E"/>
    <w:rsid w:val="00216E30"/>
    <w:rsid w:val="002203EA"/>
    <w:rsid w:val="00225118"/>
    <w:rsid w:val="00231DD1"/>
    <w:rsid w:val="00234897"/>
    <w:rsid w:val="002564BE"/>
    <w:rsid w:val="00261E09"/>
    <w:rsid w:val="002654BD"/>
    <w:rsid w:val="002811B0"/>
    <w:rsid w:val="00283144"/>
    <w:rsid w:val="002835D9"/>
    <w:rsid w:val="00294515"/>
    <w:rsid w:val="002A662E"/>
    <w:rsid w:val="002C66D1"/>
    <w:rsid w:val="002D0E9D"/>
    <w:rsid w:val="002D1551"/>
    <w:rsid w:val="002D7846"/>
    <w:rsid w:val="002F2A1A"/>
    <w:rsid w:val="002F44A3"/>
    <w:rsid w:val="00301B3E"/>
    <w:rsid w:val="0030246A"/>
    <w:rsid w:val="00305521"/>
    <w:rsid w:val="003079D7"/>
    <w:rsid w:val="00315DCC"/>
    <w:rsid w:val="00320A36"/>
    <w:rsid w:val="00321336"/>
    <w:rsid w:val="0032267C"/>
    <w:rsid w:val="0034626C"/>
    <w:rsid w:val="00352E1C"/>
    <w:rsid w:val="00353EB3"/>
    <w:rsid w:val="00365AA1"/>
    <w:rsid w:val="003704E8"/>
    <w:rsid w:val="0038303F"/>
    <w:rsid w:val="0038517D"/>
    <w:rsid w:val="00386DAF"/>
    <w:rsid w:val="0039342B"/>
    <w:rsid w:val="00395AA8"/>
    <w:rsid w:val="003B4134"/>
    <w:rsid w:val="003C4D87"/>
    <w:rsid w:val="003D482F"/>
    <w:rsid w:val="003F06AA"/>
    <w:rsid w:val="0041561F"/>
    <w:rsid w:val="00420279"/>
    <w:rsid w:val="0042145D"/>
    <w:rsid w:val="004214DF"/>
    <w:rsid w:val="00427F53"/>
    <w:rsid w:val="0043026F"/>
    <w:rsid w:val="00434753"/>
    <w:rsid w:val="0044239E"/>
    <w:rsid w:val="00447A65"/>
    <w:rsid w:val="0045281E"/>
    <w:rsid w:val="00453F8C"/>
    <w:rsid w:val="004555C9"/>
    <w:rsid w:val="00464858"/>
    <w:rsid w:val="00466BD5"/>
    <w:rsid w:val="00473FE5"/>
    <w:rsid w:val="0047448E"/>
    <w:rsid w:val="00480284"/>
    <w:rsid w:val="00482223"/>
    <w:rsid w:val="00487650"/>
    <w:rsid w:val="004931C1"/>
    <w:rsid w:val="004A4079"/>
    <w:rsid w:val="004B454E"/>
    <w:rsid w:val="004B5274"/>
    <w:rsid w:val="004B6E9A"/>
    <w:rsid w:val="004B7921"/>
    <w:rsid w:val="004C0326"/>
    <w:rsid w:val="004C4727"/>
    <w:rsid w:val="004D154F"/>
    <w:rsid w:val="004E1A75"/>
    <w:rsid w:val="004E2C24"/>
    <w:rsid w:val="004E3783"/>
    <w:rsid w:val="004E7030"/>
    <w:rsid w:val="004F0EE9"/>
    <w:rsid w:val="004F150E"/>
    <w:rsid w:val="004F21CF"/>
    <w:rsid w:val="005002A2"/>
    <w:rsid w:val="005137ED"/>
    <w:rsid w:val="00516643"/>
    <w:rsid w:val="005233BA"/>
    <w:rsid w:val="00541D68"/>
    <w:rsid w:val="00543DFF"/>
    <w:rsid w:val="00544415"/>
    <w:rsid w:val="005537B6"/>
    <w:rsid w:val="00562BCA"/>
    <w:rsid w:val="00572ABA"/>
    <w:rsid w:val="005762B6"/>
    <w:rsid w:val="00582416"/>
    <w:rsid w:val="00585EAC"/>
    <w:rsid w:val="0058654F"/>
    <w:rsid w:val="005904E8"/>
    <w:rsid w:val="0059221F"/>
    <w:rsid w:val="005A7A1A"/>
    <w:rsid w:val="005B5F18"/>
    <w:rsid w:val="005C071C"/>
    <w:rsid w:val="005E0DD7"/>
    <w:rsid w:val="005F04A0"/>
    <w:rsid w:val="005F436E"/>
    <w:rsid w:val="00620CCC"/>
    <w:rsid w:val="006342BD"/>
    <w:rsid w:val="00636A03"/>
    <w:rsid w:val="00643461"/>
    <w:rsid w:val="00643CEF"/>
    <w:rsid w:val="00662262"/>
    <w:rsid w:val="00665508"/>
    <w:rsid w:val="00683098"/>
    <w:rsid w:val="00691E05"/>
    <w:rsid w:val="006A5088"/>
    <w:rsid w:val="006A77CF"/>
    <w:rsid w:val="006A7DDB"/>
    <w:rsid w:val="006B6296"/>
    <w:rsid w:val="006C6E16"/>
    <w:rsid w:val="006D07BF"/>
    <w:rsid w:val="006D5CED"/>
    <w:rsid w:val="006E422B"/>
    <w:rsid w:val="006F066D"/>
    <w:rsid w:val="006F4858"/>
    <w:rsid w:val="00703725"/>
    <w:rsid w:val="00706406"/>
    <w:rsid w:val="00713AD4"/>
    <w:rsid w:val="00721F75"/>
    <w:rsid w:val="00727633"/>
    <w:rsid w:val="00731D74"/>
    <w:rsid w:val="00733ADE"/>
    <w:rsid w:val="007359FB"/>
    <w:rsid w:val="00737968"/>
    <w:rsid w:val="0074010D"/>
    <w:rsid w:val="00752CB4"/>
    <w:rsid w:val="00756863"/>
    <w:rsid w:val="007A4D3E"/>
    <w:rsid w:val="007B474C"/>
    <w:rsid w:val="007C5A01"/>
    <w:rsid w:val="007D4C00"/>
    <w:rsid w:val="007F2BD6"/>
    <w:rsid w:val="007F3D99"/>
    <w:rsid w:val="0081545F"/>
    <w:rsid w:val="0082165B"/>
    <w:rsid w:val="00830ECF"/>
    <w:rsid w:val="00842832"/>
    <w:rsid w:val="0086254F"/>
    <w:rsid w:val="00896C27"/>
    <w:rsid w:val="008D6123"/>
    <w:rsid w:val="008E702F"/>
    <w:rsid w:val="008F7FF9"/>
    <w:rsid w:val="00900B27"/>
    <w:rsid w:val="00901226"/>
    <w:rsid w:val="009048EC"/>
    <w:rsid w:val="00904AA7"/>
    <w:rsid w:val="00916617"/>
    <w:rsid w:val="00916985"/>
    <w:rsid w:val="009205FB"/>
    <w:rsid w:val="00931E1D"/>
    <w:rsid w:val="00944FAF"/>
    <w:rsid w:val="00950AF3"/>
    <w:rsid w:val="00952DFB"/>
    <w:rsid w:val="00955D3B"/>
    <w:rsid w:val="00960686"/>
    <w:rsid w:val="00973A55"/>
    <w:rsid w:val="00973C1F"/>
    <w:rsid w:val="00976867"/>
    <w:rsid w:val="00977B05"/>
    <w:rsid w:val="00990B28"/>
    <w:rsid w:val="009A2AC4"/>
    <w:rsid w:val="009C2F16"/>
    <w:rsid w:val="009C3290"/>
    <w:rsid w:val="009C4E25"/>
    <w:rsid w:val="009C55BE"/>
    <w:rsid w:val="009C6BC9"/>
    <w:rsid w:val="009D54FF"/>
    <w:rsid w:val="009E50E5"/>
    <w:rsid w:val="009F3F34"/>
    <w:rsid w:val="00A0353A"/>
    <w:rsid w:val="00A054D4"/>
    <w:rsid w:val="00A10876"/>
    <w:rsid w:val="00A24FC3"/>
    <w:rsid w:val="00A25E09"/>
    <w:rsid w:val="00A269FE"/>
    <w:rsid w:val="00A32E30"/>
    <w:rsid w:val="00A34050"/>
    <w:rsid w:val="00A47FE2"/>
    <w:rsid w:val="00A626A6"/>
    <w:rsid w:val="00A64CB4"/>
    <w:rsid w:val="00A815F4"/>
    <w:rsid w:val="00A87530"/>
    <w:rsid w:val="00A93226"/>
    <w:rsid w:val="00AA7D15"/>
    <w:rsid w:val="00AA7DB2"/>
    <w:rsid w:val="00AB388F"/>
    <w:rsid w:val="00AB3E7F"/>
    <w:rsid w:val="00AE3F21"/>
    <w:rsid w:val="00AE66D5"/>
    <w:rsid w:val="00AF26FD"/>
    <w:rsid w:val="00AF4BC5"/>
    <w:rsid w:val="00B056CF"/>
    <w:rsid w:val="00B05C93"/>
    <w:rsid w:val="00B06C58"/>
    <w:rsid w:val="00B07DB8"/>
    <w:rsid w:val="00B12D86"/>
    <w:rsid w:val="00B17CFB"/>
    <w:rsid w:val="00B20D13"/>
    <w:rsid w:val="00B265F3"/>
    <w:rsid w:val="00B31DE7"/>
    <w:rsid w:val="00B32826"/>
    <w:rsid w:val="00B40DD0"/>
    <w:rsid w:val="00B43489"/>
    <w:rsid w:val="00B61587"/>
    <w:rsid w:val="00B70C62"/>
    <w:rsid w:val="00B82E3C"/>
    <w:rsid w:val="00B84787"/>
    <w:rsid w:val="00B8790B"/>
    <w:rsid w:val="00BA226F"/>
    <w:rsid w:val="00BC233B"/>
    <w:rsid w:val="00BC52E4"/>
    <w:rsid w:val="00BD279B"/>
    <w:rsid w:val="00BE0013"/>
    <w:rsid w:val="00BE47AF"/>
    <w:rsid w:val="00BE63CF"/>
    <w:rsid w:val="00C0411B"/>
    <w:rsid w:val="00C13468"/>
    <w:rsid w:val="00C20841"/>
    <w:rsid w:val="00C223E0"/>
    <w:rsid w:val="00C31EA4"/>
    <w:rsid w:val="00C35D77"/>
    <w:rsid w:val="00C366B7"/>
    <w:rsid w:val="00C4051D"/>
    <w:rsid w:val="00C437B9"/>
    <w:rsid w:val="00C50B69"/>
    <w:rsid w:val="00C54AE1"/>
    <w:rsid w:val="00C603BA"/>
    <w:rsid w:val="00C97B4B"/>
    <w:rsid w:val="00CA1801"/>
    <w:rsid w:val="00CA72FA"/>
    <w:rsid w:val="00CC1A52"/>
    <w:rsid w:val="00CC43DA"/>
    <w:rsid w:val="00CC6AED"/>
    <w:rsid w:val="00CC6D9D"/>
    <w:rsid w:val="00CD085A"/>
    <w:rsid w:val="00CD0CF6"/>
    <w:rsid w:val="00CD174D"/>
    <w:rsid w:val="00CD58AF"/>
    <w:rsid w:val="00CE23D9"/>
    <w:rsid w:val="00CE2C5D"/>
    <w:rsid w:val="00CF0C82"/>
    <w:rsid w:val="00CF38C1"/>
    <w:rsid w:val="00CF3BDF"/>
    <w:rsid w:val="00CF4F9F"/>
    <w:rsid w:val="00D069D2"/>
    <w:rsid w:val="00D1538A"/>
    <w:rsid w:val="00D208A7"/>
    <w:rsid w:val="00D2112E"/>
    <w:rsid w:val="00D2419F"/>
    <w:rsid w:val="00D363CC"/>
    <w:rsid w:val="00D404BC"/>
    <w:rsid w:val="00D5206D"/>
    <w:rsid w:val="00D52F61"/>
    <w:rsid w:val="00D8776E"/>
    <w:rsid w:val="00DA3854"/>
    <w:rsid w:val="00DB0F55"/>
    <w:rsid w:val="00DB1893"/>
    <w:rsid w:val="00DC3520"/>
    <w:rsid w:val="00DD7701"/>
    <w:rsid w:val="00DE30D0"/>
    <w:rsid w:val="00DE46BF"/>
    <w:rsid w:val="00DF72F0"/>
    <w:rsid w:val="00E01148"/>
    <w:rsid w:val="00E05191"/>
    <w:rsid w:val="00E06B7D"/>
    <w:rsid w:val="00E1468D"/>
    <w:rsid w:val="00E17136"/>
    <w:rsid w:val="00E233CA"/>
    <w:rsid w:val="00E25032"/>
    <w:rsid w:val="00E3530E"/>
    <w:rsid w:val="00E42B39"/>
    <w:rsid w:val="00E42BA3"/>
    <w:rsid w:val="00E43629"/>
    <w:rsid w:val="00E52DF0"/>
    <w:rsid w:val="00E548A4"/>
    <w:rsid w:val="00E60F11"/>
    <w:rsid w:val="00E63BFE"/>
    <w:rsid w:val="00E77768"/>
    <w:rsid w:val="00E85201"/>
    <w:rsid w:val="00E90B89"/>
    <w:rsid w:val="00EE0370"/>
    <w:rsid w:val="00EE6BF0"/>
    <w:rsid w:val="00EF2192"/>
    <w:rsid w:val="00EF6199"/>
    <w:rsid w:val="00EF796F"/>
    <w:rsid w:val="00F02563"/>
    <w:rsid w:val="00F036F6"/>
    <w:rsid w:val="00F07618"/>
    <w:rsid w:val="00F111AE"/>
    <w:rsid w:val="00F1329A"/>
    <w:rsid w:val="00F61F36"/>
    <w:rsid w:val="00F829B5"/>
    <w:rsid w:val="00F848A4"/>
    <w:rsid w:val="00F914F3"/>
    <w:rsid w:val="00FA119E"/>
    <w:rsid w:val="00FA7A91"/>
    <w:rsid w:val="00FD0043"/>
    <w:rsid w:val="00FD0141"/>
    <w:rsid w:val="00FD1662"/>
    <w:rsid w:val="00FD1E5C"/>
    <w:rsid w:val="00FD62A1"/>
    <w:rsid w:val="00FE1525"/>
    <w:rsid w:val="00FF3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F0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52DF0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52DF0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52DF0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E52DF0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E52DF0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E52DF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E52DF0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E52DF0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950AF3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191</Words>
  <Characters>1093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3</cp:revision>
  <cp:lastPrinted>2016-01-22T07:01:00Z</cp:lastPrinted>
  <dcterms:created xsi:type="dcterms:W3CDTF">2016-06-09T07:37:00Z</dcterms:created>
  <dcterms:modified xsi:type="dcterms:W3CDTF">2016-06-09T07:56:00Z</dcterms:modified>
</cp:coreProperties>
</file>
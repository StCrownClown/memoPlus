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AE" w:rsidRDefault="008F6EAE" w:rsidP="00BD0AF0">
      <w:pPr>
        <w:pStyle w:val="Header"/>
        <w:ind w:right="-759"/>
        <w:jc w:val="right"/>
        <w:rPr>
          <w:rFonts w:ascii="TH SarabunPSK" w:hAnsi="TH SarabunPSK" w:cs="TH SarabunPSK"/>
        </w:rPr>
      </w:pPr>
    </w:p>
    <w:p w:rsidR="008F6EAE" w:rsidRDefault="008F6EAE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0E232B" w:rsidRPr="000E232B">
        <w:rPr>
          <w:rFonts w:ascii="TH SarabunPSK" w:hAnsi="TH SarabunPSK" w:cs="TH SarabunPSK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8F6EAE" w:rsidRPr="00F93260" w:rsidRDefault="008F6EAE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8F6EAE" w:rsidRPr="00BE725E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8F6EAE" w:rsidRPr="00BE725E" w:rsidRDefault="008F6EAE" w:rsidP="000646C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E725E">
              <w:rPr>
                <w:rFonts w:ascii="TH SarabunPSK" w:hAnsi="TH SarabunPSK" w:cs="TH SarabunPSK"/>
                <w:b/>
                <w:bCs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F6EAE" w:rsidRPr="00BE725E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8F6EAE" w:rsidRPr="00BE725E" w:rsidRDefault="008F6EAE" w:rsidP="000646CA">
            <w:pPr>
              <w:jc w:val="center"/>
              <w:rPr>
                <w:rFonts w:ascii="TH SarabunPSK" w:hAnsi="TH SarabunPSK" w:cs="TH SarabunPSK"/>
              </w:rPr>
            </w:pPr>
            <w:r w:rsidRPr="00BE725E">
              <w:rPr>
                <w:rFonts w:ascii="TH SarabunPSK" w:hAnsi="TH SarabunPSK" w:cs="TH SarabunPSK"/>
              </w:rPr>
              <w:t xml:space="preserve">113 </w:t>
            </w:r>
            <w:r w:rsidRPr="00BE725E">
              <w:rPr>
                <w:rFonts w:ascii="TH SarabunPSK" w:hAnsi="TH SarabunPSK" w:cs="TH SarabunPSK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8F6EAE" w:rsidRPr="00BE725E">
        <w:trPr>
          <w:cantSplit/>
        </w:trPr>
        <w:tc>
          <w:tcPr>
            <w:tcW w:w="8613" w:type="dxa"/>
          </w:tcPr>
          <w:p w:rsidR="008F6EAE" w:rsidRPr="00BE725E" w:rsidRDefault="008F6EAE" w:rsidP="000646CA">
            <w:pPr>
              <w:jc w:val="center"/>
              <w:rPr>
                <w:rFonts w:ascii="TH SarabunPSK" w:hAnsi="TH SarabunPSK" w:cs="TH SarabunPSK"/>
              </w:rPr>
            </w:pPr>
            <w:r w:rsidRPr="00BE725E">
              <w:rPr>
                <w:rFonts w:ascii="TH SarabunPSK" w:hAnsi="TH SarabunPSK" w:cs="TH SarabunPSK"/>
                <w:cs/>
              </w:rPr>
              <w:t xml:space="preserve">โทรศัพท์ </w:t>
            </w:r>
            <w:r w:rsidRPr="00BE725E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BE725E">
              <w:rPr>
                <w:rFonts w:ascii="TH SarabunPSK" w:hAnsi="TH SarabunPSK" w:cs="TH SarabunPSK"/>
                <w:b/>
                <w:bCs/>
                <w:cs/>
              </w:rPr>
              <w:t>0 2564 6700</w:t>
            </w:r>
            <w:r w:rsidRPr="00BE725E">
              <w:rPr>
                <w:rFonts w:ascii="TH SarabunPSK" w:hAnsi="TH SarabunPSK" w:cs="TH SarabunPSK"/>
              </w:rPr>
              <w:t xml:space="preserve">     </w:t>
            </w:r>
            <w:r w:rsidRPr="00BE725E">
              <w:rPr>
                <w:rFonts w:ascii="TH SarabunPSK" w:hAnsi="TH SarabunPSK" w:cs="TH SarabunPSK"/>
                <w:cs/>
              </w:rPr>
              <w:t xml:space="preserve">โทรสาร  </w:t>
            </w:r>
            <w:r w:rsidRPr="00BE725E">
              <w:rPr>
                <w:rFonts w:ascii="TH SarabunPSK" w:hAnsi="TH SarabunPSK" w:cs="TH SarabunPSK"/>
                <w:b/>
                <w:bCs/>
                <w:cs/>
              </w:rPr>
              <w:t>0 2564 6701-05</w:t>
            </w:r>
          </w:p>
        </w:tc>
      </w:tr>
    </w:tbl>
    <w:p w:rsidR="008F6EAE" w:rsidRPr="00BE725E" w:rsidRDefault="008F6EAE" w:rsidP="00BD0AF0">
      <w:pPr>
        <w:rPr>
          <w:rFonts w:ascii="TH SarabunPSK" w:hAnsi="TH SarabunPSK" w:cs="TH SarabunPSK"/>
          <w:b/>
          <w:bCs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8F6EAE" w:rsidRPr="00BE725E">
        <w:trPr>
          <w:cantSplit/>
        </w:trPr>
        <w:tc>
          <w:tcPr>
            <w:tcW w:w="8613" w:type="dxa"/>
          </w:tcPr>
          <w:p w:rsidR="008F6EAE" w:rsidRPr="00BE725E" w:rsidRDefault="008F6EA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72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F6EAE" w:rsidRPr="00F93260" w:rsidRDefault="008F6EA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8F6EAE" w:rsidRPr="007427BC">
        <w:trPr>
          <w:cantSplit/>
        </w:trPr>
        <w:tc>
          <w:tcPr>
            <w:tcW w:w="3936" w:type="dxa"/>
          </w:tcPr>
          <w:p w:rsidR="008F6EAE" w:rsidRPr="007427BC" w:rsidRDefault="008F6EA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7BC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7427BC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677" w:type="dxa"/>
          </w:tcPr>
          <w:p w:rsidR="008F6EAE" w:rsidRPr="007427BC" w:rsidRDefault="008F6EA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7BC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7427B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  <w:tr w:rsidR="008F6EAE" w:rsidRPr="007427BC">
        <w:trPr>
          <w:cantSplit/>
        </w:trPr>
        <w:tc>
          <w:tcPr>
            <w:tcW w:w="8613" w:type="dxa"/>
            <w:gridSpan w:val="2"/>
          </w:tcPr>
          <w:p w:rsidR="008F6EAE" w:rsidRPr="007427BC" w:rsidRDefault="008F6EA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427BC">
              <w:rPr>
                <w:rFonts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7427B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427BC">
              <w:rPr>
                <w:rFonts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8F6EAE" w:rsidRPr="007427BC">
        <w:trPr>
          <w:cantSplit/>
        </w:trPr>
        <w:tc>
          <w:tcPr>
            <w:tcW w:w="8613" w:type="dxa"/>
            <w:gridSpan w:val="2"/>
          </w:tcPr>
          <w:p w:rsidR="008F6EAE" w:rsidRPr="007427BC" w:rsidRDefault="008F6EA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7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7427B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8F6EAE" w:rsidRPr="007427BC" w:rsidRDefault="008F6EAE" w:rsidP="007332B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8F6EAE" w:rsidRPr="007427BC" w:rsidRDefault="008F6EAE" w:rsidP="00BE725E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</w:rPr>
      </w:pPr>
      <w:r w:rsidRPr="007427B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r w:rsidRPr="007427BC">
        <w:rPr>
          <w:rFonts w:ascii="TH SarabunPSK" w:hAnsi="TH SarabunPSK" w:cs="TH SarabunPSK"/>
          <w:sz w:val="32"/>
          <w:szCs w:val="32"/>
          <w:cs/>
        </w:rPr>
        <w:t xml:space="preserve"> ศช. ขอส่งรายงานโครงการวิจัย พัฒนาและวิศวกรรม</w:t>
      </w:r>
      <w:r w:rsidR="00B33BAD">
        <w:rPr>
          <w:rFonts w:ascii="TH SarabunPSK" w:hAnsi="TH SarabunPSK" w:cs="TH SarabunPSK"/>
          <w:sz w:val="32"/>
          <w:szCs w:val="32"/>
        </w:rPr>
        <w:t xml:space="preserve"> </w:t>
      </w:r>
      <w:r w:rsidRPr="007427BC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7427BC">
        <w:rPr>
          <w:rFonts w:ascii="TH SarabunPSK" w:hAnsi="TH SarabunPSK" w:cs="TH SarabunPSK"/>
          <w:sz w:val="32"/>
          <w:szCs w:val="32"/>
        </w:rPr>
        <w:t xml:space="preserve"> </w:t>
      </w:r>
      <w:r w:rsidRPr="007427BC">
        <w:rPr>
          <w:rFonts w:ascii="TH SarabunPSK" w:hAnsi="TH SarabunPSK" w:cs="TH SarabunPSK"/>
          <w:sz w:val="32"/>
          <w:szCs w:val="32"/>
          <w:cs/>
        </w:rPr>
        <w:t>รหัสโครงการ</w:t>
      </w:r>
      <w:r w:rsidRPr="007427BC">
        <w:rPr>
          <w:rFonts w:ascii="TH SarabunPSK" w:hAnsi="TH SarabunPSK" w:cs="TH SarabunPSK"/>
          <w:sz w:val="32"/>
          <w:szCs w:val="32"/>
        </w:rPr>
        <w:t xml:space="preserve">  </w:t>
      </w:r>
      <w:r w:rsidRPr="007427BC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7427B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-</w:t>
      </w:r>
      <w:r w:rsidRPr="007427BC">
        <w:rPr>
          <w:rFonts w:ascii="TH SarabunPSK" w:hAnsi="TH SarabunPSK" w:cs="TH SarabunPSK"/>
          <w:sz w:val="32"/>
          <w:szCs w:val="32"/>
        </w:rPr>
        <w:t xml:space="preserve">  </w:t>
      </w:r>
      <w:r w:rsidRPr="007427BC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7427B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> </w:t>
      </w:r>
      <w:r w:rsidRPr="007427BC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8F6EAE" w:rsidRPr="007427BC" w:rsidRDefault="008F6EAE" w:rsidP="00BE725E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F6EAE" w:rsidRPr="007427BC" w:rsidRDefault="008F6EAE" w:rsidP="00735552">
      <w:pPr>
        <w:pStyle w:val="a"/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</w:rPr>
      </w:pPr>
      <w:r w:rsidRPr="007427BC">
        <w:rPr>
          <w:rFonts w:ascii="TH SarabunPSK" w:hAnsi="TH SarabunPSK" w:cs="TH SarabunPSK"/>
          <w:sz w:val="32"/>
          <w:szCs w:val="32"/>
        </w:rPr>
        <w:t xml:space="preserve"> </w:t>
      </w:r>
      <w:r w:rsidRPr="007427BC">
        <w:rPr>
          <w:rFonts w:ascii="TH SarabunPSK" w:hAnsi="TH SarabunPSK" w:cs="TH SarabunPSK"/>
          <w:sz w:val="32"/>
          <w:szCs w:val="32"/>
          <w:cs/>
        </w:rPr>
        <w:t xml:space="preserve">        จึงเรียนมาเพื่อโปรดพิจารณา ทั้งนี้ได้แนบ</w:t>
      </w:r>
      <w:r w:rsidRPr="007427BC">
        <w:rPr>
          <w:rFonts w:cs="TH SarabunPSK"/>
          <w:sz w:val="32"/>
          <w:szCs w:val="32"/>
          <w:cs/>
        </w:rPr>
        <w:t xml:space="preserve">รายงานโครงการวิจัยฯ ฉบับสมบูรณ์ </w:t>
      </w:r>
      <w:r w:rsidRPr="007427BC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 </w:t>
      </w:r>
      <w:r w:rsidRPr="007427BC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8F6EAE" w:rsidRPr="007427BC" w:rsidRDefault="008F6EAE" w:rsidP="00BE725E">
      <w:pPr>
        <w:tabs>
          <w:tab w:val="left" w:pos="0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27BC">
        <w:rPr>
          <w:rFonts w:ascii="TH SarabunPSK" w:hAnsi="TH SarabunPSK" w:cs="TH SarabunPSK"/>
          <w:sz w:val="32"/>
          <w:szCs w:val="32"/>
        </w:rPr>
        <w:t xml:space="preserve"> </w:t>
      </w:r>
    </w:p>
    <w:p w:rsidR="008F6EAE" w:rsidRPr="007427BC" w:rsidRDefault="008F6EAE" w:rsidP="00CF2C26">
      <w:pPr>
        <w:pStyle w:val="BodyText"/>
        <w:ind w:right="-33"/>
        <w:jc w:val="thaiDistribute"/>
        <w:rPr>
          <w:rFonts w:ascii="TH SarabunPSK" w:hAnsi="TH SarabunPSK" w:cs="TH SarabunPSK"/>
          <w:sz w:val="32"/>
        </w:rPr>
      </w:pPr>
    </w:p>
    <w:p w:rsidR="008F6EAE" w:rsidRPr="007427BC" w:rsidRDefault="008F6EAE" w:rsidP="00CF2C26">
      <w:pPr>
        <w:pStyle w:val="BodyText"/>
        <w:ind w:right="-33"/>
        <w:jc w:val="thaiDistribute"/>
        <w:rPr>
          <w:rFonts w:ascii="TH SarabunPSK" w:hAnsi="TH SarabunPSK" w:cs="TH SarabunPSK"/>
          <w:sz w:val="32"/>
        </w:rPr>
      </w:pPr>
    </w:p>
    <w:p w:rsidR="008F6EAE" w:rsidRPr="007427BC" w:rsidRDefault="008F6EAE" w:rsidP="006F1EB3">
      <w:pPr>
        <w:pStyle w:val="BodyText"/>
        <w:tabs>
          <w:tab w:val="center" w:pos="4500"/>
        </w:tabs>
        <w:jc w:val="center"/>
        <w:rPr>
          <w:rFonts w:ascii="TH SarabunPSK" w:hAnsi="TH SarabunPSK" w:cs="TH SarabunPSK"/>
          <w:sz w:val="32"/>
        </w:rPr>
      </w:pPr>
      <w:r w:rsidRPr="007427BC">
        <w:rPr>
          <w:rFonts w:ascii="TH SarabunPSK" w:hAnsi="TH SarabunPSK" w:cs="TH SarabunPSK"/>
          <w:sz w:val="32"/>
        </w:rPr>
        <w:t xml:space="preserve">             </w:t>
      </w:r>
    </w:p>
    <w:p w:rsidR="008F6EAE" w:rsidRPr="007427BC" w:rsidRDefault="008F6EAE" w:rsidP="006F1EB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</w:p>
    <w:p w:rsidR="008F6EAE" w:rsidRPr="007427BC" w:rsidRDefault="008F6EAE" w:rsidP="00CF2C26">
      <w:pPr>
        <w:ind w:right="-33"/>
        <w:jc w:val="thaiDistribute"/>
        <w:rPr>
          <w:rFonts w:ascii="TH SarabunPSK" w:hAnsi="TH SarabunPSK" w:cs="TH SarabunPSK"/>
          <w:sz w:val="32"/>
          <w:szCs w:val="32"/>
        </w:rPr>
      </w:pPr>
    </w:p>
    <w:p w:rsidR="008F6EAE" w:rsidRPr="007427BC" w:rsidRDefault="008F6EAE" w:rsidP="00CF2C26">
      <w:pPr>
        <w:ind w:right="-33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8F6EAE" w:rsidRPr="007427BC" w:rsidRDefault="008F6EAE" w:rsidP="00CF2C26">
      <w:pPr>
        <w:ind w:right="-33"/>
        <w:jc w:val="thaiDistribute"/>
        <w:rPr>
          <w:rFonts w:ascii="TH SarabunPSK" w:hAnsi="TH SarabunPSK" w:cs="TH SarabunPSK"/>
          <w:sz w:val="32"/>
          <w:szCs w:val="32"/>
        </w:rPr>
      </w:pPr>
    </w:p>
    <w:p w:rsidR="008F6EAE" w:rsidRPr="007427BC" w:rsidRDefault="008F6EAE" w:rsidP="00CF2C26">
      <w:pPr>
        <w:ind w:right="-33"/>
        <w:jc w:val="thaiDistribute"/>
        <w:rPr>
          <w:rFonts w:ascii="TH SarabunPSK" w:hAnsi="TH SarabunPSK" w:cs="TH SarabunPSK"/>
          <w:sz w:val="32"/>
          <w:szCs w:val="32"/>
        </w:rPr>
      </w:pPr>
    </w:p>
    <w:p w:rsidR="008F6EAE" w:rsidRPr="007427BC" w:rsidRDefault="008F6EAE" w:rsidP="00CF2C26">
      <w:pPr>
        <w:ind w:right="-33"/>
        <w:jc w:val="thaiDistribute"/>
        <w:rPr>
          <w:rFonts w:ascii="TH SarabunPSK" w:hAnsi="TH SarabunPSK" w:cs="TH SarabunPSK"/>
          <w:sz w:val="32"/>
          <w:szCs w:val="32"/>
        </w:rPr>
      </w:pPr>
    </w:p>
    <w:p w:rsidR="008F6EAE" w:rsidRPr="007427BC" w:rsidRDefault="008F6EAE" w:rsidP="00CF2C26">
      <w:pPr>
        <w:ind w:right="-33"/>
        <w:jc w:val="thaiDistribute"/>
        <w:rPr>
          <w:rFonts w:ascii="TH SarabunPSK" w:hAnsi="TH SarabunPSK" w:cs="TH SarabunPSK"/>
          <w:sz w:val="32"/>
          <w:szCs w:val="32"/>
        </w:rPr>
      </w:pPr>
    </w:p>
    <w:p w:rsidR="008F6EAE" w:rsidRPr="007427BC" w:rsidRDefault="008F6EAE" w:rsidP="00CF2C26">
      <w:pPr>
        <w:ind w:right="-33"/>
        <w:jc w:val="thaiDistribute"/>
        <w:rPr>
          <w:rFonts w:ascii="TH SarabunPSK" w:hAnsi="TH SarabunPSK" w:cs="TH SarabunPSK"/>
          <w:sz w:val="32"/>
          <w:szCs w:val="32"/>
        </w:rPr>
      </w:pPr>
    </w:p>
    <w:p w:rsidR="008F6EAE" w:rsidRPr="007427BC" w:rsidRDefault="008F6EAE" w:rsidP="00CF2C26">
      <w:pPr>
        <w:ind w:right="-33"/>
        <w:jc w:val="thaiDistribute"/>
        <w:rPr>
          <w:rFonts w:ascii="TH SarabunPSK" w:hAnsi="TH SarabunPSK" w:cs="TH SarabunPSK"/>
          <w:sz w:val="32"/>
          <w:szCs w:val="32"/>
        </w:rPr>
      </w:pPr>
    </w:p>
    <w:p w:rsidR="008F6EAE" w:rsidRPr="007427BC" w:rsidRDefault="008F6EAE" w:rsidP="00CF2C26">
      <w:pPr>
        <w:ind w:right="-3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8F6EAE" w:rsidRPr="007427BC" w:rsidRDefault="008F6EAE" w:rsidP="00CF2C26">
      <w:pPr>
        <w:ind w:right="-33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7427BC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  0 2564  6700 ต่อ </w:t>
      </w:r>
      <w:r>
        <w:rPr>
          <w:rFonts w:ascii="TH SarabunPSK" w:hAnsi="TH SarabunPSK" w:cs="TH SarabunPSK"/>
          <w:sz w:val="32"/>
          <w:szCs w:val="32"/>
        </w:rPr>
        <w:t/>
      </w:r>
    </w:p>
    <w:p w:rsidR="008F6EAE" w:rsidRPr="007427BC" w:rsidRDefault="008F6EAE" w:rsidP="00CF2C26">
      <w:pPr>
        <w:ind w:right="-33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7427BC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/>
      </w:r>
    </w:p>
    <w:p w:rsidR="008F6EAE" w:rsidRPr="007427BC" w:rsidRDefault="008F6EAE" w:rsidP="00CF2C26">
      <w:pPr>
        <w:pStyle w:val="a"/>
        <w:tabs>
          <w:tab w:val="left" w:pos="851"/>
        </w:tabs>
        <w:ind w:right="9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F6EAE" w:rsidRPr="007427BC" w:rsidRDefault="008F6EAE" w:rsidP="00CF2C26">
      <w:pPr>
        <w:pStyle w:val="a"/>
        <w:tabs>
          <w:tab w:val="left" w:pos="851"/>
        </w:tabs>
        <w:ind w:right="91"/>
        <w:jc w:val="thaiDistribute"/>
        <w:rPr>
          <w:rFonts w:ascii="TH SarabunPSK" w:hAnsi="TH SarabunPSK" w:cs="TH SarabunPSK"/>
          <w:sz w:val="32"/>
          <w:szCs w:val="32"/>
        </w:rPr>
      </w:pPr>
    </w:p>
    <w:p w:rsidR="008F6EAE" w:rsidRPr="007427BC" w:rsidRDefault="008F6EAE" w:rsidP="004B5A27">
      <w:pPr>
        <w:rPr>
          <w:rFonts w:ascii="TH SarabunPSK" w:hAnsi="TH SarabunPSK" w:cs="TH SarabunPSK"/>
          <w:sz w:val="32"/>
          <w:szCs w:val="32"/>
          <w:cs/>
        </w:rPr>
      </w:pPr>
    </w:p>
    <w:sectPr w:rsidR="008F6EAE" w:rsidRPr="007427BC" w:rsidSect="001135F1">
      <w:pgSz w:w="11913" w:h="16834" w:code="9"/>
      <w:pgMar w:top="284" w:right="1588" w:bottom="1440" w:left="187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EAE" w:rsidRDefault="008F6EAE">
      <w:r>
        <w:separator/>
      </w:r>
    </w:p>
  </w:endnote>
  <w:endnote w:type="continuationSeparator" w:id="0">
    <w:p w:rsidR="008F6EAE" w:rsidRDefault="008F6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EAE" w:rsidRDefault="008F6EAE">
      <w:r>
        <w:separator/>
      </w:r>
    </w:p>
  </w:footnote>
  <w:footnote w:type="continuationSeparator" w:id="0">
    <w:p w:rsidR="008F6EAE" w:rsidRDefault="008F6E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2177"/>
    <w:rsid w:val="001C5F59"/>
    <w:rsid w:val="001F04F7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606743"/>
    <w:rsid w:val="006369B2"/>
    <w:rsid w:val="00675142"/>
    <w:rsid w:val="006F1EB3"/>
    <w:rsid w:val="00730F91"/>
    <w:rsid w:val="007332B8"/>
    <w:rsid w:val="00735552"/>
    <w:rsid w:val="007427BC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66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2</TotalTime>
  <Pages>1</Pages>
  <Words>112</Words>
  <Characters>707</Characters>
  <Application>Microsoft Office Word</Application>
  <DocSecurity>0</DocSecurity>
  <Lines>5</Lines>
  <Paragraphs>1</Paragraphs>
  <ScaleCrop>false</ScaleCrop>
  <Company>biotec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MISAdmin</cp:lastModifiedBy>
  <cp:revision>9</cp:revision>
  <cp:lastPrinted>2016-03-14T09:28:00Z</cp:lastPrinted>
  <dcterms:created xsi:type="dcterms:W3CDTF">2016-03-14T09:34:00Z</dcterms:created>
  <dcterms:modified xsi:type="dcterms:W3CDTF">2016-03-16T09:30:00Z</dcterms:modified>
</cp:coreProperties>
</file>
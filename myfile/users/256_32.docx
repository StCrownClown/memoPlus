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78B" w:rsidRPr="00A33BAA" w:rsidRDefault="0020178B" w:rsidP="0046318B">
      <w:pPr>
        <w:rPr>
          <w:rFonts w:ascii="TH SarabunPSK" w:hAnsi="TH SarabunPSK" w:cs="TH SarabunPSK"/>
          <w:sz w:val="32"/>
          <w:szCs w:val="32"/>
          <w:cs/>
        </w:rPr>
      </w:pPr>
      <w:r w:rsidRPr="00A33BAA">
        <w:rPr>
          <w:rFonts w:ascii="TH SarabunPSK" w:hAnsi="TH SarabunPSK" w:cs="TH SarabunPSK"/>
          <w:sz w:val="32"/>
          <w:szCs w:val="32"/>
          <w:cs/>
        </w:rPr>
        <w:t>ที่ วท 5402/</w:t>
      </w:r>
      <w:r w:rsidRPr="00A33BAA">
        <w:rPr>
          <w:rFonts w:ascii="TH SarabunPSK" w:hAnsi="TH SarabunPSK" w:cs="TH SarabunPSK"/>
          <w:sz w:val="32"/>
          <w:szCs w:val="32"/>
        </w:rPr>
        <w:t/>
      </w:r>
    </w:p>
    <w:p w:rsidR="0020178B" w:rsidRPr="00A33BAA" w:rsidRDefault="0020178B" w:rsidP="009C788D">
      <w:pPr>
        <w:rPr>
          <w:rFonts w:ascii="TH SarabunPSK" w:hAnsi="TH SarabunPSK" w:cs="TH SarabunPSK"/>
          <w:sz w:val="32"/>
          <w:szCs w:val="32"/>
        </w:rPr>
      </w:pPr>
    </w:p>
    <w:p w:rsidR="0020178B" w:rsidRPr="00A33BAA" w:rsidRDefault="0020178B" w:rsidP="007957D6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A33BAA">
        <w:rPr>
          <w:rFonts w:ascii="TH SarabunPSK" w:hAnsi="TH SarabunPSK" w:cs="TH SarabunPSK"/>
          <w:sz w:val="32"/>
          <w:szCs w:val="32"/>
        </w:rPr>
        <w:t>6 มิถุนายน 2560</w:t>
      </w:r>
    </w:p>
    <w:p w:rsidR="0020178B" w:rsidRPr="00A33BAA" w:rsidRDefault="0020178B" w:rsidP="009C788D">
      <w:pPr>
        <w:rPr>
          <w:rFonts w:ascii="TH SarabunPSK" w:hAnsi="TH SarabunPSK" w:cs="TH SarabunPSK"/>
          <w:sz w:val="32"/>
          <w:szCs w:val="32"/>
        </w:rPr>
      </w:pPr>
    </w:p>
    <w:p w:rsidR="0020178B" w:rsidRPr="00A33BAA" w:rsidRDefault="0020178B" w:rsidP="00F936E4">
      <w:pPr>
        <w:rPr>
          <w:rFonts w:ascii="TH SarabunPSK" w:hAnsi="TH SarabunPSK" w:cs="TH SarabunPSK"/>
          <w:sz w:val="32"/>
          <w:szCs w:val="32"/>
        </w:rPr>
      </w:pPr>
      <w:r w:rsidRPr="00A33BAA">
        <w:rPr>
          <w:rFonts w:ascii="TH SarabunPSK" w:hAnsi="TH SarabunPSK" w:cs="TH SarabunPSK"/>
          <w:sz w:val="32"/>
          <w:szCs w:val="32"/>
          <w:cs/>
        </w:rPr>
        <w:t>เรื่อง  ขอความอนุเคราะห์</w:t>
      </w:r>
      <w:r w:rsidRPr="00A33BAA">
        <w:rPr>
          <w:rFonts w:ascii="TH SarabunPSK" w:hAnsi="TH SarabunPSK" w:cs="TH SarabunPSK"/>
          <w:sz w:val="32"/>
          <w:szCs w:val="32"/>
        </w:rPr>
        <w:t>ใช้เครื่อง BD FACSAria Cell Sorter</w:t>
      </w:r>
    </w:p>
    <w:p w:rsidR="0020178B" w:rsidRPr="00A33BAA" w:rsidRDefault="0020178B" w:rsidP="00F936E4">
      <w:pPr>
        <w:rPr>
          <w:rFonts w:ascii="TH SarabunPSK" w:hAnsi="TH SarabunPSK" w:cs="TH SarabunPSK"/>
          <w:sz w:val="32"/>
          <w:szCs w:val="32"/>
        </w:rPr>
      </w:pPr>
    </w:p>
    <w:p w:rsidR="0020178B" w:rsidRPr="00A33BAA" w:rsidRDefault="0020178B" w:rsidP="00F936E4">
      <w:pPr>
        <w:rPr>
          <w:rFonts w:ascii="TH SarabunPSK" w:hAnsi="TH SarabunPSK" w:cs="TH SarabunPSK"/>
          <w:sz w:val="32"/>
          <w:szCs w:val="32"/>
        </w:rPr>
      </w:pPr>
      <w:r w:rsidRPr="00A33BAA">
        <w:rPr>
          <w:rFonts w:ascii="TH SarabunPSK" w:hAnsi="TH SarabunPSK" w:cs="TH SarabunPSK"/>
          <w:sz w:val="32"/>
          <w:szCs w:val="32"/>
          <w:cs/>
        </w:rPr>
        <w:t>เรียน</w:t>
      </w:r>
      <w:r w:rsidRPr="00A33BA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 </w:t>
      </w:r>
      <w:r w:rsidRPr="00A33BAA">
        <w:rPr>
          <w:rFonts w:ascii="TH SarabunPSK" w:hAnsi="TH SarabunPSK" w:cs="TH SarabunPSK"/>
          <w:sz w:val="32"/>
          <w:szCs w:val="32"/>
        </w:rPr>
        <w:t>ผศน. ผ่าน ผศช.</w:t>
      </w:r>
    </w:p>
    <w:p w:rsidR="0020178B" w:rsidRPr="00A33BAA" w:rsidRDefault="0020178B" w:rsidP="009C788D">
      <w:pPr>
        <w:rPr>
          <w:rFonts w:ascii="TH SarabunPSK" w:hAnsi="TH SarabunPSK" w:cs="TH SarabunPSK"/>
          <w:sz w:val="32"/>
          <w:szCs w:val="32"/>
        </w:rPr>
      </w:pPr>
    </w:p>
    <w:p w:rsidR="0020178B" w:rsidRPr="00A33BAA" w:rsidRDefault="0020178B" w:rsidP="007957D6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A33BAA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A33BAA">
        <w:rPr>
          <w:rFonts w:ascii="TH SarabunPSK" w:hAnsi="TH SarabunPSK" w:cs="TH SarabunPSK"/>
          <w:sz w:val="32"/>
          <w:szCs w:val="32"/>
        </w:rPr>
        <w:t xml:space="preserve">หน่วยวิจัยชีววิทยาโมเลกุลทางการแพทย์ </w:t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โดย </w:t>
      </w:r>
      <w:r w:rsidRPr="00A33BAA">
        <w:rPr>
          <w:rFonts w:ascii="TH SarabunPSK" w:hAnsi="TH SarabunPSK" w:cs="TH SarabunPSK"/>
          <w:sz w:val="32"/>
          <w:szCs w:val="32"/>
        </w:rPr>
        <w:t>ดร.</w:t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33BAA">
        <w:rPr>
          <w:rFonts w:ascii="TH SarabunPSK" w:hAnsi="TH SarabunPSK" w:cs="TH SarabunPSK"/>
          <w:sz w:val="32"/>
          <w:szCs w:val="32"/>
        </w:rPr>
        <w:t>ชัยรัตน์ อุทัยพิบูลย์ </w:t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ตำแหน่ง </w:t>
      </w:r>
      <w:r w:rsidRPr="00A33BAA">
        <w:rPr>
          <w:rFonts w:ascii="TH SarabunPSK" w:hAnsi="TH SarabunPSK" w:cs="TH SarabunPSK"/>
          <w:sz w:val="32"/>
          <w:szCs w:val="32"/>
        </w:rPr>
        <w:t>นักวิจัยอาวุโส </w:t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 กำลังดำเนินโครงการศึกษาวิจัยเรื่อง </w:t>
      </w:r>
      <w:r w:rsidRPr="00A33BAA">
        <w:rPr>
          <w:rFonts w:ascii="TH SarabunPSK" w:hAnsi="TH SarabunPSK" w:cs="TH SarabunPSK"/>
          <w:sz w:val="32"/>
          <w:szCs w:val="32"/>
        </w:rPr>
        <w:t>การศึกษาความจำเป็นของเอ็นไซม์ GTP cyclohydrolase 1 (GCH1) ในเชื้อมาลาเรีย Plasmodium falciparum </w:t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 โครงการดังกล่าวมีวัตถุประสงค์เพื่อ</w:t>
      </w:r>
      <w:r w:rsidRPr="00A33BAA">
        <w:rPr>
          <w:rFonts w:ascii="TH SarabunPSK" w:hAnsi="TH SarabunPSK" w:cs="TH SarabunPSK"/>
          <w:sz w:val="32"/>
          <w:szCs w:val="32"/>
        </w:rPr>
        <w:t xml:space="preserve"> ศึกษายีนเป้าหมายใหม่ในการพัฒนายาต้านเชื้อมาลาเรีย</w:t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20178B" w:rsidRPr="00A33BAA" w:rsidRDefault="0020178B" w:rsidP="007957D6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20178B" w:rsidRPr="00A33BAA" w:rsidRDefault="0020178B" w:rsidP="007957D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33BAA">
        <w:rPr>
          <w:rFonts w:ascii="TH SarabunPSK" w:hAnsi="TH SarabunPSK" w:cs="TH SarabunPSK"/>
          <w:sz w:val="32"/>
          <w:szCs w:val="32"/>
          <w:cs/>
        </w:rPr>
        <w:t>เพื่อให้โครงการวิจัยสามารถบรรลุผลตามเป้าหมายที่วางไว้ ในการนี้ ศูนย์ฯ จึงใคร่ขอความอนุเคราะห์</w:t>
      </w:r>
      <w:r w:rsidRPr="00A33BAA">
        <w:rPr>
          <w:rFonts w:ascii="TH SarabunPSK" w:hAnsi="TH SarabunPSK" w:cs="TH SarabunPSK"/>
          <w:sz w:val="32"/>
          <w:szCs w:val="32"/>
        </w:rPr>
        <w:t>ขอใช้เครื่อง BD FACSAria Cell Sorter ของห้องปฏิบัติการความปลอดภัยทางนาโนเทคโนโลยี ศูนย์นาโนเทคโนโลยีแห่งชาติ</w:t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 เพื่อใช้ใน</w:t>
      </w:r>
      <w:r w:rsidRPr="00A33BAA">
        <w:rPr>
          <w:rFonts w:ascii="TH SarabunPSK" w:hAnsi="TH SarabunPSK" w:cs="TH SarabunPSK"/>
          <w:sz w:val="32"/>
          <w:szCs w:val="32"/>
        </w:rPr>
        <w:t>ในการคัดเลือกกลุ่มเชื้อมาลาเรียที่มีการแสดงออกของโปรตีนเรืองแสงสีเขียว เพื่อนำมาเลี้ยงในห้องปฏิบัติการต่อไป </w:t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 จาก </w:t>
      </w:r>
      <w:r w:rsidRPr="00A33BAA">
        <w:rPr>
          <w:rFonts w:ascii="TH SarabunPSK" w:hAnsi="TH SarabunPSK" w:cs="TH SarabunPSK"/>
          <w:sz w:val="32"/>
          <w:szCs w:val="32"/>
        </w:rPr>
        <w:t>ในระยะเวลาตั้งแต่ พฤษภาคม 2560 จนถึง ธันวาคม 2560 </w:t>
      </w:r>
      <w:r w:rsidRPr="00A33BA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</w:t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A33BAA">
        <w:rPr>
          <w:rFonts w:ascii="TH SarabunPSK" w:hAnsi="TH SarabunPSK" w:cs="TH SarabunPSK"/>
          <w:sz w:val="32"/>
          <w:szCs w:val="32"/>
        </w:rPr>
        <w:t>นางสาว</w:t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33BAA">
        <w:rPr>
          <w:rFonts w:ascii="TH SarabunPSK" w:hAnsi="TH SarabunPSK" w:cs="TH SarabunPSK"/>
          <w:sz w:val="32"/>
          <w:szCs w:val="32"/>
        </w:rPr>
        <w:t>ปาริชาต พรหมณะ สังกัดห้องปฎิบัติการวิศวกรรมโปรตีน-ลิแกนด์และชีววิทยาโมเลกุล หน่วยวิจัยชีววิทยาโมเลกุลทางการแพทย์ ศช. เป็นผู้ขอใช้เครื่องมือดังกล่าว</w:t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 จะเป็นผู้ประสานงานของศูนย์ฯ เรื่องข้อมูลรายละเอียดต่างๆ ต่อไป</w:t>
      </w:r>
    </w:p>
    <w:p w:rsidR="0020178B" w:rsidRPr="00A33BAA" w:rsidRDefault="0020178B" w:rsidP="007957D6">
      <w:pPr>
        <w:ind w:left="360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20178B" w:rsidRPr="00A33BAA" w:rsidRDefault="0020178B" w:rsidP="007957D6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A33BAA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จึงเรียนมาเพื่อโปรดพิจารณาให้ความอนุเคราะห์ และแจ้งศูนย์ฯ ทราบในโอกาสแรกด้วย ทั้งนี้ ศูนย์ฯ ขอขอบคุณในความอนุเคราะห์ของท่านไว้ ณ โอกาสนี้</w:t>
      </w:r>
    </w:p>
    <w:p w:rsidR="0020178B" w:rsidRPr="00A33BAA" w:rsidRDefault="0020178B" w:rsidP="00F936E4">
      <w:pPr>
        <w:ind w:left="360"/>
        <w:rPr>
          <w:rFonts w:ascii="TH SarabunPSK" w:hAnsi="TH SarabunPSK" w:cs="TH SarabunPSK"/>
          <w:sz w:val="32"/>
          <w:szCs w:val="32"/>
        </w:rPr>
      </w:pPr>
    </w:p>
    <w:p w:rsidR="0020178B" w:rsidRPr="00A33BAA" w:rsidRDefault="0020178B" w:rsidP="00291E2B">
      <w:pPr>
        <w:ind w:left="2160"/>
        <w:jc w:val="center"/>
        <w:rPr>
          <w:rFonts w:ascii="TH SarabunPSK" w:hAnsi="TH SarabunPSK" w:cs="TH SarabunPSK"/>
          <w:sz w:val="32"/>
          <w:szCs w:val="32"/>
          <w:cs/>
        </w:rPr>
      </w:pPr>
      <w:r w:rsidRPr="00A33BAA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0178B" w:rsidRPr="00A33BAA" w:rsidRDefault="0020178B" w:rsidP="00291E2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20178B" w:rsidRPr="00A33BAA" w:rsidRDefault="0020178B" w:rsidP="00291E2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20178B" w:rsidRPr="00A33BAA" w:rsidRDefault="0020178B" w:rsidP="00291E2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  <w:r w:rsidRPr="00A33BAA">
        <w:rPr>
          <w:rFonts w:ascii="TH SarabunPSK" w:hAnsi="TH SarabunPSK" w:cs="TH SarabunPSK"/>
          <w:sz w:val="32"/>
          <w:szCs w:val="32"/>
        </w:rPr>
        <w:t>(นางสาวสุมาลี กำจรวงศ์ไพศาล)</w:t>
      </w:r>
    </w:p>
    <w:p w:rsidR="0020178B" w:rsidRDefault="0020178B" w:rsidP="00291E2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  <w:r w:rsidRPr="00A33BAA">
        <w:rPr>
          <w:rFonts w:ascii="TH SarabunPSK" w:hAnsi="TH SarabunPSK" w:cs="TH SarabunPSK"/>
          <w:sz w:val="32"/>
          <w:szCs w:val="32"/>
        </w:rPr>
        <w:t>ผู้อำนวยการ</w:t>
      </w:r>
    </w:p>
    <w:p w:rsidR="0020178B" w:rsidRDefault="0020178B" w:rsidP="00291E2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หน่วยวิจัยชีววิทยาโมเลกุลทางการแพทย์ </w:t>
      </w:r>
    </w:p>
    <w:p w:rsidR="0020178B" w:rsidRPr="00A33BAA" w:rsidRDefault="0020178B" w:rsidP="00291E2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  <w:r w:rsidRPr="00A33BAA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0178B" w:rsidRPr="00A33BAA" w:rsidRDefault="0020178B" w:rsidP="0046318B">
      <w:pPr>
        <w:rPr>
          <w:rFonts w:ascii="TH SarabunPSK" w:hAnsi="TH SarabunPSK" w:cs="TH SarabunPSK"/>
          <w:sz w:val="32"/>
          <w:szCs w:val="32"/>
        </w:rPr>
      </w:pPr>
    </w:p>
    <w:p w:rsidR="0020178B" w:rsidRPr="00A33BAA" w:rsidRDefault="0020178B" w:rsidP="0046318B">
      <w:pPr>
        <w:rPr>
          <w:rFonts w:ascii="TH SarabunPSK" w:hAnsi="TH SarabunPSK" w:cs="TH SarabunPSK"/>
          <w:sz w:val="32"/>
          <w:szCs w:val="32"/>
        </w:rPr>
      </w:pPr>
    </w:p>
    <w:p w:rsidR="0020178B" w:rsidRPr="00A33BAA" w:rsidRDefault="0020178B" w:rsidP="0046318B">
      <w:pPr>
        <w:rPr>
          <w:rFonts w:ascii="TH SarabunPSK" w:hAnsi="TH SarabunPSK" w:cs="TH SarabunPSK"/>
          <w:sz w:val="32"/>
          <w:szCs w:val="32"/>
        </w:rPr>
      </w:pPr>
      <w:r w:rsidRPr="00A33BAA">
        <w:rPr>
          <w:rFonts w:ascii="TH SarabunPSK" w:hAnsi="TH SarabunPSK" w:cs="TH SarabunPSK"/>
          <w:sz w:val="32"/>
          <w:szCs w:val="32"/>
        </w:rPr>
        <w:t>น.ส.ปาริชาต พรหมณะ พรหมณะ สังกัดห้องปฎิบัติการวิศวกรรมโปรตีน-ลิแกนด์และชีววิทยาโมเลกุล หน่วยวิจัยชีววิทยาโมเลกุลทางการแพทย์ พรหมณะ สังกัดห้องปฎิบัติการวิศวกรรมโปรตีน-ลิแกนด์และชีววิทยาโมเลกุล หน่วยวิจัยชีววิทยาโมเลกุลทางการแพทย์ </w:t>
      </w:r>
      <w:r w:rsidRPr="00A33BA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20178B" w:rsidRPr="00A33BAA" w:rsidRDefault="0020178B" w:rsidP="0046318B">
      <w:pPr>
        <w:rPr>
          <w:rFonts w:ascii="TH SarabunPSK" w:hAnsi="TH SarabunPSK" w:cs="TH SarabunPSK"/>
          <w:sz w:val="32"/>
          <w:szCs w:val="32"/>
          <w:cs/>
        </w:rPr>
      </w:pPr>
      <w:r w:rsidRPr="00A33BAA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bookmarkStart w:id="0" w:name="_GoBack"/>
      <w:bookmarkEnd w:id="0"/>
      <w:r w:rsidRPr="00A33BAA">
        <w:rPr>
          <w:rFonts w:ascii="TH SarabunPSK" w:hAnsi="TH SarabunPSK" w:cs="TH SarabunPSK"/>
          <w:sz w:val="32"/>
          <w:szCs w:val="32"/>
        </w:rPr>
        <w:t xml:space="preserve">3527 </w:t>
      </w:r>
      <w:r w:rsidRPr="00A33BAA">
        <w:rPr>
          <w:rFonts w:ascii="TH SarabunPSK" w:hAnsi="TH SarabunPSK" w:cs="TH SarabunPSK"/>
          <w:sz w:val="32"/>
          <w:szCs w:val="32"/>
          <w:cs/>
        </w:rPr>
        <w:t>(</w:t>
      </w:r>
      <w:r w:rsidRPr="00A33BAA">
        <w:rPr>
          <w:rFonts w:ascii="TH SarabunPSK" w:hAnsi="TH SarabunPSK" w:cs="TH SarabunPSK"/>
          <w:sz w:val="32"/>
          <w:szCs w:val="32"/>
        </w:rPr>
        <w:t/>
      </w:r>
      <w:r w:rsidRPr="00A33BAA">
        <w:rPr>
          <w:rFonts w:ascii="TH SarabunPSK" w:hAnsi="TH SarabunPSK" w:cs="TH SarabunPSK"/>
          <w:sz w:val="32"/>
          <w:szCs w:val="32"/>
          <w:cs/>
        </w:rPr>
        <w:t>)</w:t>
      </w:r>
    </w:p>
    <w:p w:rsidR="0020178B" w:rsidRPr="00A33BAA" w:rsidRDefault="0020178B" w:rsidP="0046318B">
      <w:pPr>
        <w:rPr>
          <w:rFonts w:ascii="TH SarabunPSK" w:hAnsi="TH SarabunPSK" w:cs="TH SarabunPSK"/>
          <w:sz w:val="32"/>
          <w:szCs w:val="32"/>
          <w:cs/>
        </w:rPr>
      </w:pPr>
      <w:r w:rsidRPr="00A33BAA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A33BAA">
        <w:rPr>
          <w:rFonts w:ascii="TH SarabunPSK" w:hAnsi="TH SarabunPSK" w:cs="TH SarabunPSK"/>
          <w:sz w:val="32"/>
          <w:szCs w:val="32"/>
        </w:rPr>
        <w:t>6707</w:t>
      </w:r>
    </w:p>
    <w:sectPr w:rsidR="0020178B" w:rsidRPr="00A33BAA" w:rsidSect="007957D6">
      <w:headerReference w:type="default" r:id="rId7"/>
      <w:pgSz w:w="11906" w:h="16838"/>
      <w:pgMar w:top="1797" w:right="144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78B" w:rsidRDefault="0020178B">
      <w:r>
        <w:separator/>
      </w:r>
    </w:p>
  </w:endnote>
  <w:endnote w:type="continuationSeparator" w:id="1">
    <w:p w:rsidR="0020178B" w:rsidRDefault="002017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78B" w:rsidRDefault="0020178B">
      <w:r>
        <w:separator/>
      </w:r>
    </w:p>
  </w:footnote>
  <w:footnote w:type="continuationSeparator" w:id="1">
    <w:p w:rsidR="0020178B" w:rsidRDefault="002017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78B" w:rsidRDefault="0020178B" w:rsidP="00D237CB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30D08"/>
    <w:multiLevelType w:val="hybridMultilevel"/>
    <w:tmpl w:val="42900B48"/>
    <w:lvl w:ilvl="0" w:tplc="40044B34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782D"/>
    <w:rsid w:val="000007C6"/>
    <w:rsid w:val="000063E6"/>
    <w:rsid w:val="00070A01"/>
    <w:rsid w:val="000823F7"/>
    <w:rsid w:val="00092331"/>
    <w:rsid w:val="00096EC8"/>
    <w:rsid w:val="00100439"/>
    <w:rsid w:val="00105C26"/>
    <w:rsid w:val="00112CA5"/>
    <w:rsid w:val="00165822"/>
    <w:rsid w:val="001871DC"/>
    <w:rsid w:val="001B18EF"/>
    <w:rsid w:val="001D58B8"/>
    <w:rsid w:val="001E2874"/>
    <w:rsid w:val="001E487D"/>
    <w:rsid w:val="001F4310"/>
    <w:rsid w:val="00201734"/>
    <w:rsid w:val="0020178B"/>
    <w:rsid w:val="0021076B"/>
    <w:rsid w:val="0022392F"/>
    <w:rsid w:val="002328E3"/>
    <w:rsid w:val="0025639E"/>
    <w:rsid w:val="00276278"/>
    <w:rsid w:val="00291E2B"/>
    <w:rsid w:val="002B0BC5"/>
    <w:rsid w:val="00422692"/>
    <w:rsid w:val="00427970"/>
    <w:rsid w:val="00434566"/>
    <w:rsid w:val="00442722"/>
    <w:rsid w:val="00442798"/>
    <w:rsid w:val="00444F1E"/>
    <w:rsid w:val="00462414"/>
    <w:rsid w:val="0046318B"/>
    <w:rsid w:val="004C4449"/>
    <w:rsid w:val="004D0029"/>
    <w:rsid w:val="004D0CE1"/>
    <w:rsid w:val="005047D4"/>
    <w:rsid w:val="0058373F"/>
    <w:rsid w:val="005D4A5E"/>
    <w:rsid w:val="005D528A"/>
    <w:rsid w:val="00604C02"/>
    <w:rsid w:val="00605BC9"/>
    <w:rsid w:val="006602A9"/>
    <w:rsid w:val="006724A0"/>
    <w:rsid w:val="00674FB6"/>
    <w:rsid w:val="006C49D9"/>
    <w:rsid w:val="006D20D8"/>
    <w:rsid w:val="006D7C4D"/>
    <w:rsid w:val="00726AEC"/>
    <w:rsid w:val="007555E7"/>
    <w:rsid w:val="007957D6"/>
    <w:rsid w:val="007A194E"/>
    <w:rsid w:val="007B28D6"/>
    <w:rsid w:val="007F26A4"/>
    <w:rsid w:val="00826BC1"/>
    <w:rsid w:val="00867EFF"/>
    <w:rsid w:val="008B2986"/>
    <w:rsid w:val="008D5803"/>
    <w:rsid w:val="008E34D0"/>
    <w:rsid w:val="008E6CBC"/>
    <w:rsid w:val="008F1409"/>
    <w:rsid w:val="008F45F1"/>
    <w:rsid w:val="00953295"/>
    <w:rsid w:val="009610B3"/>
    <w:rsid w:val="009626E0"/>
    <w:rsid w:val="00962C1D"/>
    <w:rsid w:val="009C788D"/>
    <w:rsid w:val="009F3EC3"/>
    <w:rsid w:val="00A02ADE"/>
    <w:rsid w:val="00A26432"/>
    <w:rsid w:val="00A33BAA"/>
    <w:rsid w:val="00A40E06"/>
    <w:rsid w:val="00A65CF1"/>
    <w:rsid w:val="00A77C17"/>
    <w:rsid w:val="00A86405"/>
    <w:rsid w:val="00A95EC0"/>
    <w:rsid w:val="00AD25C4"/>
    <w:rsid w:val="00B009D8"/>
    <w:rsid w:val="00B249DC"/>
    <w:rsid w:val="00B9782D"/>
    <w:rsid w:val="00BC4D37"/>
    <w:rsid w:val="00BE5AFA"/>
    <w:rsid w:val="00C23F60"/>
    <w:rsid w:val="00C3173B"/>
    <w:rsid w:val="00C35035"/>
    <w:rsid w:val="00C73881"/>
    <w:rsid w:val="00D237CB"/>
    <w:rsid w:val="00D45AFF"/>
    <w:rsid w:val="00D725D4"/>
    <w:rsid w:val="00D817AA"/>
    <w:rsid w:val="00DB6F7E"/>
    <w:rsid w:val="00DF6658"/>
    <w:rsid w:val="00E170D9"/>
    <w:rsid w:val="00E40585"/>
    <w:rsid w:val="00E4431E"/>
    <w:rsid w:val="00E65317"/>
    <w:rsid w:val="00E747B0"/>
    <w:rsid w:val="00E95F18"/>
    <w:rsid w:val="00EB2034"/>
    <w:rsid w:val="00EB41BB"/>
    <w:rsid w:val="00ED2440"/>
    <w:rsid w:val="00EF2928"/>
    <w:rsid w:val="00F10B28"/>
    <w:rsid w:val="00F112BC"/>
    <w:rsid w:val="00F67E0A"/>
    <w:rsid w:val="00F936E4"/>
    <w:rsid w:val="00F94066"/>
    <w:rsid w:val="00F9749F"/>
    <w:rsid w:val="00FA79B7"/>
    <w:rsid w:val="00FB0421"/>
    <w:rsid w:val="00FB491A"/>
    <w:rsid w:val="00FC5E09"/>
    <w:rsid w:val="00FE5EA8"/>
    <w:rsid w:val="00FE7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88D"/>
    <w:rPr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9782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E6CBC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B9782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E6CBC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FE5EA8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E6CBC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40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130</Words>
  <Characters>744</Characters>
  <Application>Microsoft Office Outlook</Application>
  <DocSecurity>0</DocSecurity>
  <Lines>0</Lines>
  <Paragraphs>0</Paragraphs>
  <ScaleCrop>false</ScaleCrop>
  <Company>OP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ส่วนงาน  หน่วยวิจัยเพื่อความเป็นเลิศ เทคโนโลยีชีวภาพกุ้ง  คณะวิทยาศาสตร์</dc:title>
  <dc:subject/>
  <dc:creator>Office01</dc:creator>
  <cp:keywords/>
  <dc:description/>
  <cp:lastModifiedBy>biotec</cp:lastModifiedBy>
  <cp:revision>7</cp:revision>
  <cp:lastPrinted>2009-10-26T07:34:00Z</cp:lastPrinted>
  <dcterms:created xsi:type="dcterms:W3CDTF">2016-06-20T02:41:00Z</dcterms:created>
  <dcterms:modified xsi:type="dcterms:W3CDTF">2016-06-20T02:54:00Z</dcterms:modified>
</cp:coreProperties>
</file>
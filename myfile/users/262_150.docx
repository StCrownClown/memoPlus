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04B" w:rsidRPr="00897A7B" w:rsidRDefault="00A9504B" w:rsidP="00174DD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7" o:title=""/>
          </v:shape>
        </w:pict>
      </w:r>
    </w:p>
    <w:p w:rsidR="00A9504B" w:rsidRPr="00897A7B" w:rsidRDefault="00A9504B" w:rsidP="00174DD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A9504B" w:rsidRPr="00897A7B" w:rsidTr="00174DD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A9504B" w:rsidRPr="00897A7B" w:rsidRDefault="00A9504B" w:rsidP="003778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A9504B" w:rsidRPr="00897A7B" w:rsidTr="00174DD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A9504B" w:rsidRPr="00897A7B" w:rsidRDefault="00A9504B" w:rsidP="003778D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A9504B" w:rsidRPr="00897A7B" w:rsidTr="00174DDA">
        <w:trPr>
          <w:cantSplit/>
        </w:trPr>
        <w:tc>
          <w:tcPr>
            <w:tcW w:w="8897" w:type="dxa"/>
          </w:tcPr>
          <w:p w:rsidR="00A9504B" w:rsidRPr="00897A7B" w:rsidRDefault="00A9504B" w:rsidP="003778DD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897A7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897A7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897A7B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A9504B" w:rsidRPr="00897A7B" w:rsidRDefault="00A9504B" w:rsidP="00174DD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A9504B" w:rsidRPr="00897A7B" w:rsidTr="003778DD">
        <w:trPr>
          <w:cantSplit/>
        </w:trPr>
        <w:tc>
          <w:tcPr>
            <w:tcW w:w="8897" w:type="dxa"/>
          </w:tcPr>
          <w:p w:rsidR="00A9504B" w:rsidRPr="00897A7B" w:rsidRDefault="00A9504B" w:rsidP="003778D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A9504B" w:rsidRPr="00897A7B" w:rsidRDefault="00A9504B" w:rsidP="00174DDA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A9504B" w:rsidRPr="00897A7B" w:rsidTr="003778DD">
        <w:trPr>
          <w:cantSplit/>
          <w:trHeight w:val="353"/>
        </w:trPr>
        <w:tc>
          <w:tcPr>
            <w:tcW w:w="4361" w:type="dxa"/>
          </w:tcPr>
          <w:p w:rsidR="00A9504B" w:rsidRPr="00897A7B" w:rsidRDefault="00A9504B" w:rsidP="003778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0505/</w:t>
            </w:r>
          </w:p>
        </w:tc>
        <w:tc>
          <w:tcPr>
            <w:tcW w:w="4536" w:type="dxa"/>
          </w:tcPr>
          <w:p w:rsidR="00A9504B" w:rsidRPr="00897A7B" w:rsidRDefault="00A9504B" w:rsidP="003778D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9504B" w:rsidRPr="00897A7B" w:rsidTr="003778DD">
        <w:trPr>
          <w:cantSplit/>
        </w:trPr>
        <w:tc>
          <w:tcPr>
            <w:tcW w:w="8897" w:type="dxa"/>
            <w:gridSpan w:val="2"/>
          </w:tcPr>
          <w:p w:rsidR="00A9504B" w:rsidRPr="00897A7B" w:rsidRDefault="00A9504B" w:rsidP="003778DD">
            <w:pPr>
              <w:pStyle w:val="Footer"/>
              <w:tabs>
                <w:tab w:val="clear" w:pos="4320"/>
                <w:tab w:val="clear" w:pos="8640"/>
              </w:tabs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ผลการพิจารณาโครงการวิจัยทางพันธุวิศวกรรม โดย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IBC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ศช.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รหัสโครงการ 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9504B" w:rsidRPr="00897A7B" w:rsidTr="003778DD">
        <w:trPr>
          <w:cantSplit/>
        </w:trPr>
        <w:tc>
          <w:tcPr>
            <w:tcW w:w="8897" w:type="dxa"/>
            <w:gridSpan w:val="2"/>
          </w:tcPr>
          <w:p w:rsidR="00A9504B" w:rsidRPr="00897A7B" w:rsidRDefault="00A9504B" w:rsidP="003778DD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เรียน  หัวหน้าโครงการ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897A7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897A7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A9504B" w:rsidRPr="00897A7B" w:rsidRDefault="00A9504B" w:rsidP="006B1B5F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A9504B" w:rsidRPr="00897A7B" w:rsidRDefault="00A9504B" w:rsidP="00654131">
      <w:pPr>
        <w:ind w:firstLine="644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เนื่องด้วย ข้อเสนอการวิจัยเรื่อง </w:t>
      </w:r>
      <w:r w:rsidRPr="00897A7B">
        <w:rPr>
          <w:rFonts w:ascii="TH SarabunPSK" w:hAnsi="TH SarabunPSK" w:cs="TH SarabunPSK"/>
          <w:sz w:val="32"/>
          <w:szCs w:val="32"/>
        </w:rPr>
        <w:t>#{Valuwe03} </w:t>
      </w:r>
      <w:r w:rsidRPr="00897A7B">
        <w:rPr>
          <w:rFonts w:ascii="TH SarabunPSK" w:hAnsi="TH SarabunPSK" w:cs="TH SarabunPSK"/>
          <w:sz w:val="32"/>
          <w:szCs w:val="32"/>
          <w:cs/>
        </w:rPr>
        <w:t>ได้ผ่านการพิจารณาจากคณะกรรมการด้านความปลอดภัยทางชีวภาพ (</w:t>
      </w:r>
      <w:r w:rsidRPr="00897A7B">
        <w:rPr>
          <w:rFonts w:ascii="TH SarabunPSK" w:hAnsi="TH SarabunPSK" w:cs="TH SarabunPSK"/>
          <w:sz w:val="32"/>
          <w:szCs w:val="32"/>
        </w:rPr>
        <w:t>IBC)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ศช. แล้ว เมื่อวันที่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ซึ่งพิจารณาเห็นชอบให้เป็นโครงการวิจัยประเภทที่ 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ซึ่งต้องใช้ห้องปฏิบัติการระดับ 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โดยคณะกรรมการฯ ได้มีความเห็นและมีข้อเสนอแนะต่อโครงการดังนี้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</w:p>
    <w:p w:rsidR="00A9504B" w:rsidRPr="00897A7B" w:rsidRDefault="00A9504B" w:rsidP="00897A7B">
      <w:pPr>
        <w:ind w:left="284" w:firstLine="349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1. </w:t>
      </w:r>
    </w:p>
    <w:p w:rsidR="00A9504B" w:rsidRPr="00897A7B" w:rsidRDefault="00A9504B" w:rsidP="00897A7B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2. </w:t>
      </w:r>
    </w:p>
    <w:p w:rsidR="00A9504B" w:rsidRPr="00897A7B" w:rsidRDefault="00A9504B" w:rsidP="00897A7B">
      <w:pPr>
        <w:ind w:left="633"/>
        <w:jc w:val="thaiDistribute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>3. </w:t>
      </w:r>
    </w:p>
    <w:p w:rsidR="00A9504B" w:rsidRPr="00897A7B" w:rsidRDefault="00A9504B" w:rsidP="00897A7B">
      <w:pPr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</w:p>
    <w:p w:rsidR="00A9504B" w:rsidRPr="00897A7B" w:rsidRDefault="00A9504B" w:rsidP="007E69EA">
      <w:pPr>
        <w:pStyle w:val="a"/>
        <w:ind w:right="22" w:firstLine="63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จึงเรียนมาเพื่อทราบ </w:t>
      </w:r>
    </w:p>
    <w:p w:rsidR="00A9504B" w:rsidRPr="00897A7B" w:rsidRDefault="00A9504B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</w:rPr>
        <w:tab/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       </w:t>
      </w:r>
    </w:p>
    <w:p w:rsidR="00A9504B" w:rsidRPr="00897A7B" w:rsidRDefault="00A9504B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A9504B" w:rsidRPr="00897A7B" w:rsidRDefault="00A9504B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(</w:t>
      </w:r>
      <w:r w:rsidRPr="00897A7B">
        <w:rPr>
          <w:rFonts w:ascii="TH SarabunPSK" w:hAnsi="TH SarabunPSK" w:cs="TH SarabunPSK"/>
          <w:sz w:val="32"/>
          <w:szCs w:val="32"/>
        </w:rPr>
        <w:t/>
      </w:r>
      <w:r w:rsidRPr="00897A7B">
        <w:rPr>
          <w:rFonts w:ascii="TH SarabunPSK" w:hAnsi="TH SarabunPSK" w:cs="TH SarabunPSK"/>
          <w:sz w:val="32"/>
          <w:szCs w:val="32"/>
          <w:cs/>
        </w:rPr>
        <w:t>)</w:t>
      </w:r>
    </w:p>
    <w:p w:rsidR="00A9504B" w:rsidRPr="00897A7B" w:rsidRDefault="00A9504B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A9504B" w:rsidRPr="00897A7B" w:rsidRDefault="00A9504B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A9504B" w:rsidRPr="00897A7B" w:rsidRDefault="00A9504B" w:rsidP="006B1B5F">
      <w:pPr>
        <w:rPr>
          <w:rFonts w:ascii="TH SarabunPSK" w:hAnsi="TH SarabunPSK" w:cs="TH SarabunPSK"/>
          <w:sz w:val="32"/>
          <w:szCs w:val="32"/>
        </w:rPr>
      </w:pPr>
    </w:p>
    <w:p w:rsidR="00A9504B" w:rsidRPr="00897A7B" w:rsidRDefault="00A9504B" w:rsidP="006B1B5F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งานความปลอดภัย อาชีวอนามัย และสิ่งแวดล้อม</w:t>
      </w:r>
    </w:p>
    <w:p w:rsidR="00A9504B" w:rsidRPr="00897A7B" w:rsidRDefault="00A9504B" w:rsidP="006B1B5F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โทร.  0 2564 6700 ต่อ 3442-3</w:t>
      </w:r>
    </w:p>
    <w:p w:rsidR="00A9504B" w:rsidRPr="00897A7B" w:rsidRDefault="00A9504B" w:rsidP="006B1B5F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โทรสาร  0 2564 6699</w:t>
      </w:r>
    </w:p>
    <w:p w:rsidR="00A9504B" w:rsidRPr="00897A7B" w:rsidRDefault="00A9504B" w:rsidP="006B1B5F">
      <w:pPr>
        <w:rPr>
          <w:rFonts w:ascii="TH SarabunPSK" w:hAnsi="TH SarabunPSK" w:cs="TH SarabunPSK"/>
          <w:sz w:val="32"/>
          <w:szCs w:val="32"/>
        </w:rPr>
      </w:pPr>
    </w:p>
    <w:p w:rsidR="00A9504B" w:rsidRPr="00897A7B" w:rsidRDefault="00A9504B" w:rsidP="005B3970">
      <w:pPr>
        <w:tabs>
          <w:tab w:val="left" w:pos="1276"/>
        </w:tabs>
        <w:rPr>
          <w:rFonts w:ascii="TH SarabunPSK" w:hAnsi="TH SarabunPSK" w:cs="TH SarabunPSK"/>
          <w:sz w:val="32"/>
          <w:szCs w:val="32"/>
        </w:rPr>
      </w:pPr>
      <w:r w:rsidRPr="00897A7B">
        <w:rPr>
          <w:rFonts w:ascii="TH SarabunPSK" w:hAnsi="TH SarabunPSK" w:cs="TH SarabunPSK"/>
          <w:sz w:val="32"/>
          <w:szCs w:val="32"/>
          <w:cs/>
        </w:rPr>
        <w:t>สำเนาเรียน</w:t>
      </w:r>
      <w:r w:rsidRPr="00897A7B">
        <w:rPr>
          <w:rFonts w:ascii="TH SarabunPSK" w:hAnsi="TH SarabunPSK" w:cs="TH SarabunPSK"/>
          <w:sz w:val="32"/>
          <w:szCs w:val="32"/>
        </w:rPr>
        <w:t xml:space="preserve"> </w:t>
      </w:r>
      <w:r w:rsidRPr="00897A7B">
        <w:rPr>
          <w:rFonts w:ascii="TH SarabunPSK" w:hAnsi="TH SarabunPSK" w:cs="TH SarabunPSK"/>
          <w:sz w:val="32"/>
          <w:szCs w:val="32"/>
          <w:cs/>
        </w:rPr>
        <w:t xml:space="preserve"> ฝ่ายประสานงานหน่วยวิจัย</w:t>
      </w:r>
    </w:p>
    <w:p w:rsidR="00A9504B" w:rsidRPr="00897A7B" w:rsidRDefault="00A9504B" w:rsidP="00192DCA">
      <w:pPr>
        <w:tabs>
          <w:tab w:val="left" w:pos="1134"/>
        </w:tabs>
        <w:rPr>
          <w:rFonts w:ascii="TH SarabunPSK" w:hAnsi="TH SarabunPSK" w:cs="TH SarabunPSK"/>
          <w:sz w:val="32"/>
          <w:szCs w:val="32"/>
        </w:rPr>
      </w:pPr>
    </w:p>
    <w:p w:rsidR="00A9504B" w:rsidRPr="00897A7B" w:rsidRDefault="00A9504B" w:rsidP="00EE1977">
      <w:pPr>
        <w:jc w:val="center"/>
        <w:rPr>
          <w:rFonts w:ascii="TH SarabunPSK" w:hAnsi="TH SarabunPSK" w:cs="TH SarabunPSK"/>
          <w:sz w:val="32"/>
          <w:szCs w:val="32"/>
        </w:rPr>
      </w:pPr>
    </w:p>
    <w:sectPr w:rsidR="00A9504B" w:rsidRPr="00897A7B" w:rsidSect="00174DDA">
      <w:pgSz w:w="11906" w:h="16838" w:code="9"/>
      <w:pgMar w:top="1276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04B" w:rsidRDefault="00A9504B">
      <w:r>
        <w:separator/>
      </w:r>
    </w:p>
  </w:endnote>
  <w:endnote w:type="continuationSeparator" w:id="1">
    <w:p w:rsidR="00A9504B" w:rsidRDefault="00A95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04B" w:rsidRDefault="00A9504B">
      <w:r>
        <w:separator/>
      </w:r>
    </w:p>
  </w:footnote>
  <w:footnote w:type="continuationSeparator" w:id="1">
    <w:p w:rsidR="00A9504B" w:rsidRDefault="00A950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2384C236"/>
    <w:lvl w:ilvl="0" w:tplc="17905E3A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84516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32594"/>
    <w:rsid w:val="00142657"/>
    <w:rsid w:val="00153E56"/>
    <w:rsid w:val="00157028"/>
    <w:rsid w:val="00164168"/>
    <w:rsid w:val="001665B5"/>
    <w:rsid w:val="001715D7"/>
    <w:rsid w:val="00174DDA"/>
    <w:rsid w:val="001835AD"/>
    <w:rsid w:val="00190DDF"/>
    <w:rsid w:val="00192DCA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97604"/>
    <w:rsid w:val="00297F1B"/>
    <w:rsid w:val="002A06F4"/>
    <w:rsid w:val="002C26F0"/>
    <w:rsid w:val="002F19C4"/>
    <w:rsid w:val="002F21E8"/>
    <w:rsid w:val="003053E5"/>
    <w:rsid w:val="003516B4"/>
    <w:rsid w:val="00355743"/>
    <w:rsid w:val="00361814"/>
    <w:rsid w:val="003778DD"/>
    <w:rsid w:val="00385233"/>
    <w:rsid w:val="003940B3"/>
    <w:rsid w:val="003A7C02"/>
    <w:rsid w:val="003B763F"/>
    <w:rsid w:val="003C37B0"/>
    <w:rsid w:val="003D3CC8"/>
    <w:rsid w:val="003D7129"/>
    <w:rsid w:val="003E2C5C"/>
    <w:rsid w:val="003E772A"/>
    <w:rsid w:val="004008FD"/>
    <w:rsid w:val="00423F33"/>
    <w:rsid w:val="00446F4D"/>
    <w:rsid w:val="00481230"/>
    <w:rsid w:val="00495EBA"/>
    <w:rsid w:val="004A2277"/>
    <w:rsid w:val="004A4C46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02209"/>
    <w:rsid w:val="00512486"/>
    <w:rsid w:val="005237E0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92471"/>
    <w:rsid w:val="005934EE"/>
    <w:rsid w:val="005A22E1"/>
    <w:rsid w:val="005B1441"/>
    <w:rsid w:val="005B3805"/>
    <w:rsid w:val="005B3970"/>
    <w:rsid w:val="005B7D82"/>
    <w:rsid w:val="005C1881"/>
    <w:rsid w:val="005C3A7D"/>
    <w:rsid w:val="005D406F"/>
    <w:rsid w:val="005E5A2E"/>
    <w:rsid w:val="005F06E3"/>
    <w:rsid w:val="005F1995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A5B5E"/>
    <w:rsid w:val="006B1B5F"/>
    <w:rsid w:val="006C0505"/>
    <w:rsid w:val="006E7C54"/>
    <w:rsid w:val="006F7AE4"/>
    <w:rsid w:val="00705C9B"/>
    <w:rsid w:val="00733F5F"/>
    <w:rsid w:val="0076762D"/>
    <w:rsid w:val="00770526"/>
    <w:rsid w:val="0077511A"/>
    <w:rsid w:val="00776604"/>
    <w:rsid w:val="00794342"/>
    <w:rsid w:val="007A608E"/>
    <w:rsid w:val="007A6F75"/>
    <w:rsid w:val="007C7017"/>
    <w:rsid w:val="007D05D6"/>
    <w:rsid w:val="007E69EA"/>
    <w:rsid w:val="007F43E2"/>
    <w:rsid w:val="0080418B"/>
    <w:rsid w:val="00805A95"/>
    <w:rsid w:val="0080656B"/>
    <w:rsid w:val="00822BB5"/>
    <w:rsid w:val="0086294F"/>
    <w:rsid w:val="00866B00"/>
    <w:rsid w:val="00871B2C"/>
    <w:rsid w:val="00897A7B"/>
    <w:rsid w:val="008A5B56"/>
    <w:rsid w:val="008F6D88"/>
    <w:rsid w:val="00900BDD"/>
    <w:rsid w:val="00904401"/>
    <w:rsid w:val="009375F4"/>
    <w:rsid w:val="00942DC8"/>
    <w:rsid w:val="0096250C"/>
    <w:rsid w:val="00964A47"/>
    <w:rsid w:val="00966E26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75CC"/>
    <w:rsid w:val="00A80F08"/>
    <w:rsid w:val="00A87958"/>
    <w:rsid w:val="00A9504B"/>
    <w:rsid w:val="00A95837"/>
    <w:rsid w:val="00AB32EA"/>
    <w:rsid w:val="00AB4483"/>
    <w:rsid w:val="00AC0B2A"/>
    <w:rsid w:val="00AD30FC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45174"/>
    <w:rsid w:val="00C519C8"/>
    <w:rsid w:val="00C51F9E"/>
    <w:rsid w:val="00C5542B"/>
    <w:rsid w:val="00C578EE"/>
    <w:rsid w:val="00C616D3"/>
    <w:rsid w:val="00C67CF6"/>
    <w:rsid w:val="00C71987"/>
    <w:rsid w:val="00C836E4"/>
    <w:rsid w:val="00C91257"/>
    <w:rsid w:val="00C9289A"/>
    <w:rsid w:val="00CB29B2"/>
    <w:rsid w:val="00CC0DCB"/>
    <w:rsid w:val="00CC6A08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259D"/>
    <w:rsid w:val="00D519E9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3160B"/>
    <w:rsid w:val="00E43E8B"/>
    <w:rsid w:val="00E727E3"/>
    <w:rsid w:val="00E85933"/>
    <w:rsid w:val="00ED3095"/>
    <w:rsid w:val="00EE1977"/>
    <w:rsid w:val="00EF5650"/>
    <w:rsid w:val="00F0081A"/>
    <w:rsid w:val="00F0218D"/>
    <w:rsid w:val="00F1082F"/>
    <w:rsid w:val="00F12D46"/>
    <w:rsid w:val="00F14B93"/>
    <w:rsid w:val="00F213BA"/>
    <w:rsid w:val="00F4013E"/>
    <w:rsid w:val="00F902D1"/>
    <w:rsid w:val="00F91C36"/>
    <w:rsid w:val="00FA519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008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1</Pages>
  <Words>143</Words>
  <Characters>820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7</cp:revision>
  <cp:lastPrinted>2016-06-29T03:45:00Z</cp:lastPrinted>
  <dcterms:created xsi:type="dcterms:W3CDTF">2016-07-06T07:09:00Z</dcterms:created>
  <dcterms:modified xsi:type="dcterms:W3CDTF">2016-07-06T07:23:00Z</dcterms:modified>
</cp:coreProperties>
</file>
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10 ตุลาคม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 (วท) /2779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21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ดร.อุบลศรี เลิศสกุลพาณิช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กรรมการสอบวิทยานิพนธ์ ของ นายเบษฎา คุณโน นักศึกษาหลักสูตรปริญญาโท สาขาวิชาเคมี คณะวิทยาศาสตร์ มหาวิทยาลัยมหิดล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12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คณะวิทยาศษสตร์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อุบลศรี เลิศสกุลพาณิช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กรรมการสอบวิทยานิพนธ์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
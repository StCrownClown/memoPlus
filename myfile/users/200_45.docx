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ที่  วท 5402</w:t>
      </w:r>
      <w:r w:rsidRPr="0006655C">
        <w:rPr>
          <w:rFonts w:ascii="TH SarabunPSK" w:hAnsi="TH SarabunPSK" w:cs="TH SarabunPSK"/>
          <w:sz w:val="32"/>
          <w:szCs w:val="32"/>
        </w:rPr>
        <w:t>/</w:t>
      </w:r>
    </w:p>
    <w:p w:rsidR="002A32D4" w:rsidRPr="0006655C" w:rsidRDefault="002A32D4" w:rsidP="00240A94">
      <w:pPr>
        <w:tabs>
          <w:tab w:val="left" w:pos="851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 xml:space="preserve">                                                       </w:t>
      </w:r>
    </w:p>
    <w:p w:rsidR="002A32D4" w:rsidRPr="0006655C" w:rsidRDefault="002A32D4" w:rsidP="0006655C">
      <w:pPr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</w:rPr>
        <w:t>30 สิงหาคม 2559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เรื่อง  สงวนสิทธิ์การเรียกค่าปรับกรณีส่งมอบสินค้าล่าช้า</w:t>
      </w:r>
    </w:p>
    <w:p w:rsidR="002A32D4" w:rsidRPr="0006655C" w:rsidRDefault="002A32D4" w:rsidP="0006655C">
      <w:pPr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เรียน  </w:t>
      </w:r>
      <w:r w:rsidRPr="0006655C">
        <w:rPr>
          <w:rFonts w:ascii="TH SarabunPSK" w:hAnsi="TH SarabunPSK" w:cs="TH SarabunPSK"/>
          <w:sz w:val="32"/>
          <w:szCs w:val="32"/>
        </w:rPr>
        <w:t>ผู้จัดการ บริษัท ไรท์ไซน์ เทรดดิ้ง จำกัด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อ้างถึง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1</w:t>
      </w:r>
      <w:r w:rsidRPr="0006655C">
        <w:rPr>
          <w:rFonts w:ascii="TH SarabunPSK" w:hAnsi="TH SarabunPSK" w:cs="TH SarabunPSK"/>
          <w:sz w:val="32"/>
          <w:szCs w:val="32"/>
        </w:rPr>
        <w:t xml:space="preserve">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ใบสั่งซื้อ/จ้างเลขที่ </w:t>
      </w:r>
      <w:r w:rsidRPr="0006655C">
        <w:rPr>
          <w:rFonts w:ascii="TH SarabunPSK" w:hAnsi="TH SarabunPSK" w:cs="TH SarabunPSK"/>
          <w:sz w:val="32"/>
          <w:szCs w:val="32"/>
        </w:rPr>
        <w:t>2041164271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ลงวันที่ </w:t>
      </w:r>
      <w:r w:rsidRPr="0006655C">
        <w:rPr>
          <w:rFonts w:ascii="TH SarabunPSK" w:hAnsi="TH SarabunPSK" w:cs="TH SarabunPSK"/>
          <w:sz w:val="32"/>
          <w:szCs w:val="32"/>
        </w:rPr>
        <w:t>22 กรกฎาคม 2559</w:t>
      </w:r>
    </w:p>
    <w:p w:rsidR="002A32D4" w:rsidRPr="0006655C" w:rsidRDefault="002A32D4" w:rsidP="007B1528">
      <w:pPr>
        <w:tabs>
          <w:tab w:val="left" w:pos="709"/>
          <w:tab w:val="left" w:pos="993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</w:rPr>
        <w:t xml:space="preserve">2.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ใบกำกับภาษีเลขที่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INV-590224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ลงวันที่ </w:t>
      </w:r>
      <w:r w:rsidRPr="0006655C">
        <w:rPr>
          <w:rFonts w:ascii="TH SarabunPSK" w:hAnsi="TH SarabunPSK" w:cs="TH SarabunPSK"/>
          <w:sz w:val="32"/>
          <w:szCs w:val="32"/>
        </w:rPr>
        <w:t>29 สิงหาคม 2559</w:t>
      </w:r>
    </w:p>
    <w:p w:rsidR="002A32D4" w:rsidRPr="0006655C" w:rsidRDefault="002A32D4" w:rsidP="00F522C4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spacing w:line="360" w:lineRule="exact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ตามเอกสารที่อ้างถึง ศูนย์พันธุวิศวกรรมและเทคโนโลยีชีวภาพแห่งชาติ ตกลงซื้อวัสดุวิทยาศาสตร์  จำนวน </w:t>
      </w:r>
      <w:r w:rsidRPr="0006655C">
        <w:rPr>
          <w:rFonts w:ascii="TH SarabunPSK" w:hAnsi="TH SarabunPSK" w:cs="TH SarabunPSK"/>
          <w:sz w:val="32"/>
          <w:szCs w:val="32"/>
        </w:rPr>
        <w:t>3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รายการ กับ </w:t>
      </w:r>
      <w:r w:rsidRPr="0006655C">
        <w:rPr>
          <w:rFonts w:ascii="TH SarabunPSK" w:hAnsi="TH SarabunPSK" w:cs="TH SarabunPSK"/>
          <w:sz w:val="32"/>
          <w:szCs w:val="32"/>
        </w:rPr>
        <w:t>บริษัท ไรท์ไซน์ เทรดดิ้ง จำกัด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เป็นจำนวนเงิน </w:t>
      </w:r>
      <w:r w:rsidRPr="009D5F5D">
        <w:rPr>
          <w:rFonts w:ascii="TH SarabunPSK" w:hAnsi="TH SarabunPSK" w:cs="TH SarabunPSK"/>
          <w:sz w:val="32"/>
          <w:szCs w:val="32"/>
        </w:rPr>
        <w:t>17,976.00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 w:rsidRPr="009D5F5D">
        <w:rPr>
          <w:rFonts w:ascii="TH SarabunPSK" w:hAnsi="TH SarabunPSK" w:cs="TH SarabunPSK"/>
          <w:sz w:val="32"/>
          <w:szCs w:val="32"/>
        </w:rPr>
        <w:t>หนึ่งหมื่นเจ็ดพันเก้าร้อยเจ็ดสิบหกบาทถ้วน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ซึ่งรวมภาษีมูลค่าเพิ่มแล้ว โดยบริษัทฯ ต้องส่งมอบสินค้าให้ศูนย์ฯ ภายในวันที่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24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ตามเงื่อนไขที่กำหนดในใบสั่งซื้อ/จ้าง (กำหนดส่งมอบภายใน </w:t>
      </w:r>
      <w:r>
        <w:rPr>
          <w:rFonts w:ascii="TH SarabunPSK" w:hAnsi="TH SarabunPSK" w:cs="TH SarabunPSK"/>
          <w:sz w:val="32"/>
          <w:szCs w:val="32"/>
        </w:rPr>
        <w:t>30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นับถัดจากวันที่ผู้ขายลงนามในใบสั่งซื้อ/จ้าง) โดย บริษัทฯ ได้ส่งมอบสินค้าให้ศูนย์ฯ เมื่อวันที่ </w:t>
      </w:r>
      <w:r w:rsidRPr="0006655C">
        <w:rPr>
          <w:rFonts w:ascii="TH SarabunPSK" w:hAnsi="TH SarabunPSK" w:cs="TH SarabunPSK"/>
          <w:sz w:val="32"/>
          <w:szCs w:val="32"/>
        </w:rPr>
        <w:t xml:space="preserve">29 สิงหาคม 2559 </w:t>
      </w:r>
      <w:r w:rsidRPr="0006655C">
        <w:rPr>
          <w:rFonts w:ascii="TH SarabunPSK" w:hAnsi="TH SarabunPSK" w:cs="TH SarabunPSK"/>
          <w:sz w:val="32"/>
          <w:szCs w:val="32"/>
          <w:cs/>
        </w:rPr>
        <w:t>(เอกสารที่อ้างถึง 2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ซึ่งล่าช้ากว่ากำหนด </w:t>
      </w:r>
      <w:r>
        <w:rPr>
          <w:rFonts w:ascii="TH SarabunPSK" w:hAnsi="TH SarabunPSK" w:cs="TH SarabunPSK"/>
          <w:sz w:val="32"/>
          <w:szCs w:val="32"/>
        </w:rPr>
        <w:t>5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วัน นั้น</w:t>
      </w:r>
    </w:p>
    <w:p w:rsidR="002A32D4" w:rsidRPr="0006655C" w:rsidRDefault="002A32D4" w:rsidP="00E80CD5">
      <w:pPr>
        <w:pStyle w:val="Heading3"/>
        <w:jc w:val="thaiDistribute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B64932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ในการนี้ ศูนย์ฯ จึงขอแจ้งสงวนสิทธิ์ค่าปรับในกรณีส่งมอบสินค้าล่าช้า ตามรายละเอียดข้างต้น     โดยศูนย์ฯ จะคิดค่าปรับเป็นรายวันในอัตราร้อยละ 0.</w:t>
      </w:r>
      <w:r w:rsidRPr="0006655C">
        <w:rPr>
          <w:rFonts w:ascii="TH SarabunPSK" w:hAnsi="TH SarabunPSK" w:cs="TH SarabunPSK"/>
          <w:sz w:val="32"/>
          <w:szCs w:val="32"/>
        </w:rPr>
        <w:t>2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0 ของมูลค่าสินค้า </w:t>
      </w: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รวมภาษีมูลค่าเพิ่ม</w:t>
      </w:r>
      <w:r w:rsidRPr="0006655C">
        <w:rPr>
          <w:rFonts w:ascii="TH SarabunPSK" w:hAnsi="TH SarabunPSK" w:cs="TH SarabunPSK"/>
          <w:sz w:val="32"/>
          <w:szCs w:val="32"/>
        </w:rPr>
        <w:t>)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รวมเป็นเงินทั้งสิ้น </w:t>
      </w:r>
      <w:r>
        <w:rPr>
          <w:rFonts w:ascii="TH SarabunPSK" w:hAnsi="TH SarabunPSK" w:cs="TH SarabunPSK"/>
          <w:sz w:val="32"/>
          <w:szCs w:val="32"/>
        </w:rPr>
        <w:t>179.76</w:t>
      </w:r>
      <w:r w:rsidRPr="009D5F5D">
        <w:rPr>
          <w:rFonts w:ascii="TH SarabunPSK" w:hAnsi="TH SarabunPSK" w:cs="TH SarabunPSK"/>
          <w:sz w:val="32"/>
          <w:szCs w:val="32"/>
          <w:cs/>
        </w:rPr>
        <w:t xml:space="preserve"> บาท (</w:t>
      </w:r>
      <w:r>
        <w:rPr>
          <w:rFonts w:ascii="TH SarabunPSK" w:hAnsi="TH SarabunPSK" w:cs="TH SarabunPSK"/>
          <w:sz w:val="32"/>
          <w:szCs w:val="32"/>
        </w:rPr>
        <w:t>หนึ่งร้อยเจ็ดสิบเก้าบาทเจ็ดสิบหกสตางค์</w:t>
      </w:r>
      <w:r w:rsidRPr="009D5F5D">
        <w:rPr>
          <w:rFonts w:ascii="TH SarabunPSK" w:hAnsi="TH SarabunPSK" w:cs="TH SarabunPSK"/>
          <w:sz w:val="32"/>
          <w:szCs w:val="32"/>
          <w:cs/>
        </w:rPr>
        <w:t>)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ทั้งนี้ ศูนย์ฯ จะทำการหักค่าปรับจำนวนดังกล่าวออกจากยอดเงินการชำระค่าสินค้าที่ระบุในเช็คสั่งจ่ายบริษัทฯ ในวันที่มารับเช็ค</w:t>
      </w:r>
      <w:r w:rsidRPr="0006655C">
        <w:rPr>
          <w:rFonts w:ascii="TH SarabunPSK" w:hAnsi="TH SarabunPSK" w:cs="TH SarabunPSK"/>
          <w:sz w:val="32"/>
          <w:szCs w:val="32"/>
        </w:rPr>
        <w:t xml:space="preserve"> </w:t>
      </w:r>
      <w:r w:rsidRPr="0006655C">
        <w:rPr>
          <w:rFonts w:ascii="TH SarabunPSK" w:hAnsi="TH SarabunPSK" w:cs="TH SarabunPSK"/>
          <w:sz w:val="32"/>
          <w:szCs w:val="32"/>
          <w:cs/>
        </w:rPr>
        <w:t>หรือโอนเข้าบัญชีธนาคารตามที่บริษัทฯ แจ้งไว้</w:t>
      </w:r>
    </w:p>
    <w:p w:rsidR="002A32D4" w:rsidRPr="0006655C" w:rsidRDefault="002A32D4" w:rsidP="00400BA6">
      <w:pPr>
        <w:spacing w:line="360" w:lineRule="exact"/>
        <w:jc w:val="both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E305DB">
      <w:pPr>
        <w:spacing w:line="360" w:lineRule="exact"/>
        <w:ind w:firstLine="720"/>
        <w:jc w:val="both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จึงเรียนมาเพื่อโปรดทราบ</w:t>
      </w:r>
      <w:r w:rsidRPr="0006655C">
        <w:rPr>
          <w:rFonts w:ascii="TH SarabunPSK" w:hAnsi="TH SarabunPSK" w:cs="TH SarabunPSK"/>
          <w:sz w:val="32"/>
          <w:szCs w:val="32"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         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663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  <w:tab w:val="left" w:pos="6165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</w:rPr>
        <w:t>(</w:t>
      </w:r>
      <w:r w:rsidRPr="0006655C">
        <w:rPr>
          <w:rFonts w:ascii="TH SarabunPSK" w:hAnsi="TH SarabunPSK" w:cs="TH SarabunPSK"/>
          <w:sz w:val="32"/>
          <w:szCs w:val="32"/>
          <w:cs/>
        </w:rPr>
        <w:t>นางสาวดุษฎี เสียมหาญ</w:t>
      </w:r>
      <w:r w:rsidRPr="0006655C">
        <w:rPr>
          <w:rFonts w:ascii="TH SarabunPSK" w:hAnsi="TH SarabunPSK" w:cs="TH SarabunPSK"/>
          <w:sz w:val="32"/>
          <w:szCs w:val="32"/>
        </w:rPr>
        <w:t>)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รองผู้อำนวยการ</w:t>
      </w:r>
    </w:p>
    <w:p w:rsidR="002A32D4" w:rsidRPr="0006655C" w:rsidRDefault="002A32D4" w:rsidP="0006655C">
      <w:pPr>
        <w:tabs>
          <w:tab w:val="center" w:pos="4820"/>
        </w:tabs>
        <w:spacing w:line="360" w:lineRule="exact"/>
        <w:ind w:left="2268"/>
        <w:jc w:val="center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2A32D4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  </w:t>
      </w:r>
      <w:r w:rsidRPr="0006655C">
        <w:rPr>
          <w:rFonts w:ascii="TH SarabunPSK" w:hAnsi="TH SarabunPSK" w:cs="TH SarabunPSK"/>
          <w:sz w:val="32"/>
          <w:szCs w:val="32"/>
        </w:rPr>
        <w:t xml:space="preserve">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งานพัสดุ                  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กรุณาลงนามรับทราบและส่ง </w:t>
      </w:r>
      <w:r w:rsidRPr="0006655C">
        <w:rPr>
          <w:rFonts w:ascii="TH SarabunPSK" w:hAnsi="TH SarabunPSK" w:cs="TH SarabunPSK"/>
          <w:sz w:val="32"/>
          <w:szCs w:val="32"/>
        </w:rPr>
        <w:t xml:space="preserve">FAX </w:t>
      </w:r>
      <w:r w:rsidRPr="0006655C">
        <w:rPr>
          <w:rFonts w:ascii="TH SarabunPSK" w:hAnsi="TH SarabunPSK" w:cs="TH SarabunPSK"/>
          <w:sz w:val="32"/>
          <w:szCs w:val="32"/>
          <w:cs/>
        </w:rPr>
        <w:t>กลับมา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  <w:cs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2566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 (</w:t>
      </w:r>
      <w:r>
        <w:rPr>
          <w:rFonts w:ascii="TH SarabunPSK" w:hAnsi="TH SarabunPSK" w:cs="TH SarabunPSK"/>
          <w:sz w:val="32"/>
          <w:szCs w:val="32"/>
        </w:rPr>
        <w:t>ศิริขวัญ</w:t>
      </w:r>
      <w:r w:rsidRPr="0006655C">
        <w:rPr>
          <w:rFonts w:ascii="TH SarabunPSK" w:hAnsi="TH SarabunPSK" w:cs="TH SarabunPSK"/>
          <w:sz w:val="32"/>
          <w:szCs w:val="32"/>
          <w:cs/>
        </w:rPr>
        <w:t xml:space="preserve">)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ลงชื่อ...........................................................</w:t>
      </w:r>
    </w:p>
    <w:p w:rsidR="002A32D4" w:rsidRPr="0006655C" w:rsidRDefault="002A32D4" w:rsidP="0006655C">
      <w:pPr>
        <w:tabs>
          <w:tab w:val="left" w:pos="4820"/>
        </w:tabs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>โทรสาร  0 2564 6</w:t>
      </w:r>
      <w:r w:rsidRPr="0006655C">
        <w:rPr>
          <w:rFonts w:ascii="TH SarabunPSK" w:hAnsi="TH SarabunPSK" w:cs="TH SarabunPSK"/>
          <w:sz w:val="32"/>
          <w:szCs w:val="32"/>
        </w:rPr>
        <w:t xml:space="preserve">583                                     </w:t>
      </w:r>
      <w:r w:rsidRPr="0006655C">
        <w:rPr>
          <w:rFonts w:ascii="TH SarabunPSK" w:hAnsi="TH SarabunPSK" w:cs="TH SarabunPSK"/>
          <w:sz w:val="32"/>
          <w:szCs w:val="32"/>
          <w:cs/>
        </w:rPr>
        <w:tab/>
        <w:t>วันที่.............................................................</w:t>
      </w:r>
      <w:r w:rsidRPr="0006655C">
        <w:rPr>
          <w:rFonts w:ascii="TH SarabunPSK" w:hAnsi="TH SarabunPSK" w:cs="TH SarabunPSK"/>
          <w:sz w:val="32"/>
          <w:szCs w:val="32"/>
        </w:rPr>
        <w:t xml:space="preserve">      </w:t>
      </w:r>
    </w:p>
    <w:p w:rsidR="002A32D4" w:rsidRPr="0006655C" w:rsidRDefault="002A32D4" w:rsidP="00400BA6">
      <w:pPr>
        <w:spacing w:line="360" w:lineRule="exact"/>
        <w:rPr>
          <w:rFonts w:ascii="TH SarabunPSK" w:hAnsi="TH SarabunPSK" w:cs="TH SarabunPSK"/>
          <w:sz w:val="32"/>
          <w:szCs w:val="32"/>
        </w:rPr>
      </w:pP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</w:r>
      <w:r w:rsidRPr="0006655C">
        <w:rPr>
          <w:rFonts w:ascii="TH SarabunPSK" w:hAnsi="TH SarabunPSK" w:cs="TH SarabunPSK"/>
          <w:sz w:val="32"/>
          <w:szCs w:val="32"/>
          <w:cs/>
        </w:rPr>
        <w:tab/>
        <w:t xml:space="preserve">               </w:t>
      </w:r>
    </w:p>
    <w:sectPr w:rsidR="002A32D4" w:rsidRPr="0006655C" w:rsidSect="0006655C">
      <w:pgSz w:w="11907" w:h="16840" w:code="9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A32D4" w:rsidRDefault="002A32D4">
      <w:r>
        <w:separator/>
      </w:r>
    </w:p>
  </w:endnote>
  <w:endnote w:type="continuationSeparator" w:id="1">
    <w:p w:rsidR="002A32D4" w:rsidRDefault="002A32D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A32D4" w:rsidRDefault="002A32D4">
      <w:r>
        <w:separator/>
      </w:r>
    </w:p>
  </w:footnote>
  <w:footnote w:type="continuationSeparator" w:id="1">
    <w:p w:rsidR="002A32D4" w:rsidRDefault="002A32D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3E3ACC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92961"/>
    <w:rsid w:val="00002E96"/>
    <w:rsid w:val="00003F82"/>
    <w:rsid w:val="00005141"/>
    <w:rsid w:val="00006643"/>
    <w:rsid w:val="00007D59"/>
    <w:rsid w:val="000158E4"/>
    <w:rsid w:val="00026001"/>
    <w:rsid w:val="00026324"/>
    <w:rsid w:val="00026976"/>
    <w:rsid w:val="0003286B"/>
    <w:rsid w:val="0003532E"/>
    <w:rsid w:val="00041AC8"/>
    <w:rsid w:val="00042178"/>
    <w:rsid w:val="000439C1"/>
    <w:rsid w:val="00045E80"/>
    <w:rsid w:val="00055353"/>
    <w:rsid w:val="000649A4"/>
    <w:rsid w:val="0006655C"/>
    <w:rsid w:val="00066A87"/>
    <w:rsid w:val="00066F87"/>
    <w:rsid w:val="00067298"/>
    <w:rsid w:val="0007113D"/>
    <w:rsid w:val="0007356E"/>
    <w:rsid w:val="000738ED"/>
    <w:rsid w:val="0007501D"/>
    <w:rsid w:val="00080931"/>
    <w:rsid w:val="0008201C"/>
    <w:rsid w:val="00084C2E"/>
    <w:rsid w:val="0008520C"/>
    <w:rsid w:val="0009115C"/>
    <w:rsid w:val="00091658"/>
    <w:rsid w:val="00092C61"/>
    <w:rsid w:val="00094957"/>
    <w:rsid w:val="000A04E0"/>
    <w:rsid w:val="000A559A"/>
    <w:rsid w:val="000A7BBA"/>
    <w:rsid w:val="000B023B"/>
    <w:rsid w:val="000B5023"/>
    <w:rsid w:val="000B7C7F"/>
    <w:rsid w:val="000C111B"/>
    <w:rsid w:val="000C2753"/>
    <w:rsid w:val="000C2A3F"/>
    <w:rsid w:val="000C436B"/>
    <w:rsid w:val="000C4F8E"/>
    <w:rsid w:val="000C6585"/>
    <w:rsid w:val="000C7324"/>
    <w:rsid w:val="000C7B7A"/>
    <w:rsid w:val="000D1EB4"/>
    <w:rsid w:val="000D2356"/>
    <w:rsid w:val="000D2825"/>
    <w:rsid w:val="000D7312"/>
    <w:rsid w:val="000E377F"/>
    <w:rsid w:val="000E37E0"/>
    <w:rsid w:val="000E6FB9"/>
    <w:rsid w:val="000F6A95"/>
    <w:rsid w:val="000F6BF4"/>
    <w:rsid w:val="001002B4"/>
    <w:rsid w:val="00101EE3"/>
    <w:rsid w:val="001058BB"/>
    <w:rsid w:val="00106C10"/>
    <w:rsid w:val="00110656"/>
    <w:rsid w:val="001127EB"/>
    <w:rsid w:val="00113ED1"/>
    <w:rsid w:val="00120CC9"/>
    <w:rsid w:val="00123041"/>
    <w:rsid w:val="00124ECF"/>
    <w:rsid w:val="00126BF6"/>
    <w:rsid w:val="0012775F"/>
    <w:rsid w:val="00127B21"/>
    <w:rsid w:val="00127C73"/>
    <w:rsid w:val="00133C55"/>
    <w:rsid w:val="00135067"/>
    <w:rsid w:val="0013650F"/>
    <w:rsid w:val="00136C28"/>
    <w:rsid w:val="00137535"/>
    <w:rsid w:val="00143843"/>
    <w:rsid w:val="00145085"/>
    <w:rsid w:val="0015034B"/>
    <w:rsid w:val="00150CE0"/>
    <w:rsid w:val="0015274A"/>
    <w:rsid w:val="00153856"/>
    <w:rsid w:val="0016087D"/>
    <w:rsid w:val="00160AA0"/>
    <w:rsid w:val="00162622"/>
    <w:rsid w:val="00163073"/>
    <w:rsid w:val="001647E4"/>
    <w:rsid w:val="00170361"/>
    <w:rsid w:val="00173D60"/>
    <w:rsid w:val="0017584A"/>
    <w:rsid w:val="00176FD4"/>
    <w:rsid w:val="00176FE8"/>
    <w:rsid w:val="00181D96"/>
    <w:rsid w:val="0018350B"/>
    <w:rsid w:val="00186D74"/>
    <w:rsid w:val="00192961"/>
    <w:rsid w:val="00194929"/>
    <w:rsid w:val="001978B6"/>
    <w:rsid w:val="001A30FF"/>
    <w:rsid w:val="001A7699"/>
    <w:rsid w:val="001A7AD1"/>
    <w:rsid w:val="001B424A"/>
    <w:rsid w:val="001B7CAC"/>
    <w:rsid w:val="001C0648"/>
    <w:rsid w:val="001C1DD3"/>
    <w:rsid w:val="001C2FDC"/>
    <w:rsid w:val="001C7B67"/>
    <w:rsid w:val="001D29DC"/>
    <w:rsid w:val="001E0C8A"/>
    <w:rsid w:val="001E31D6"/>
    <w:rsid w:val="001E356E"/>
    <w:rsid w:val="001E3AFB"/>
    <w:rsid w:val="001E4312"/>
    <w:rsid w:val="001E7300"/>
    <w:rsid w:val="001E748E"/>
    <w:rsid w:val="001F247E"/>
    <w:rsid w:val="00212A78"/>
    <w:rsid w:val="0021307D"/>
    <w:rsid w:val="002151CE"/>
    <w:rsid w:val="00215671"/>
    <w:rsid w:val="00222583"/>
    <w:rsid w:val="00226090"/>
    <w:rsid w:val="00226857"/>
    <w:rsid w:val="00230A8D"/>
    <w:rsid w:val="00231CA1"/>
    <w:rsid w:val="00232310"/>
    <w:rsid w:val="002345CD"/>
    <w:rsid w:val="00240A94"/>
    <w:rsid w:val="00241393"/>
    <w:rsid w:val="00244869"/>
    <w:rsid w:val="00245084"/>
    <w:rsid w:val="00247762"/>
    <w:rsid w:val="00255B89"/>
    <w:rsid w:val="00260649"/>
    <w:rsid w:val="00261F11"/>
    <w:rsid w:val="002647C7"/>
    <w:rsid w:val="00264D23"/>
    <w:rsid w:val="00266686"/>
    <w:rsid w:val="002669D5"/>
    <w:rsid w:val="00272F4E"/>
    <w:rsid w:val="00275221"/>
    <w:rsid w:val="002818A5"/>
    <w:rsid w:val="0028452F"/>
    <w:rsid w:val="002865D1"/>
    <w:rsid w:val="00287F08"/>
    <w:rsid w:val="00291149"/>
    <w:rsid w:val="00291AD4"/>
    <w:rsid w:val="00291C43"/>
    <w:rsid w:val="00292E91"/>
    <w:rsid w:val="002A3144"/>
    <w:rsid w:val="002A32D4"/>
    <w:rsid w:val="002B097B"/>
    <w:rsid w:val="002C55EA"/>
    <w:rsid w:val="002C5ED0"/>
    <w:rsid w:val="002D106F"/>
    <w:rsid w:val="002D7283"/>
    <w:rsid w:val="002E0D22"/>
    <w:rsid w:val="002E5E91"/>
    <w:rsid w:val="002F1877"/>
    <w:rsid w:val="002F5E5B"/>
    <w:rsid w:val="0030252F"/>
    <w:rsid w:val="00302E2D"/>
    <w:rsid w:val="00310172"/>
    <w:rsid w:val="00311B7B"/>
    <w:rsid w:val="00313FCF"/>
    <w:rsid w:val="00317AC8"/>
    <w:rsid w:val="003201EC"/>
    <w:rsid w:val="003239E3"/>
    <w:rsid w:val="003239F4"/>
    <w:rsid w:val="003242C0"/>
    <w:rsid w:val="00325E5E"/>
    <w:rsid w:val="00331534"/>
    <w:rsid w:val="003319BF"/>
    <w:rsid w:val="00331FCE"/>
    <w:rsid w:val="003405C5"/>
    <w:rsid w:val="003414C3"/>
    <w:rsid w:val="00342944"/>
    <w:rsid w:val="003472F1"/>
    <w:rsid w:val="00351DCA"/>
    <w:rsid w:val="00353B6E"/>
    <w:rsid w:val="00357DCA"/>
    <w:rsid w:val="003611EE"/>
    <w:rsid w:val="00362622"/>
    <w:rsid w:val="00362A21"/>
    <w:rsid w:val="00365E6A"/>
    <w:rsid w:val="003675EF"/>
    <w:rsid w:val="00374957"/>
    <w:rsid w:val="00375F2E"/>
    <w:rsid w:val="003775D1"/>
    <w:rsid w:val="0038207E"/>
    <w:rsid w:val="00386623"/>
    <w:rsid w:val="003922C5"/>
    <w:rsid w:val="0039308F"/>
    <w:rsid w:val="003945C4"/>
    <w:rsid w:val="003953BE"/>
    <w:rsid w:val="003A2A4E"/>
    <w:rsid w:val="003A452D"/>
    <w:rsid w:val="003A6CEF"/>
    <w:rsid w:val="003A7411"/>
    <w:rsid w:val="003A7CC2"/>
    <w:rsid w:val="003B042F"/>
    <w:rsid w:val="003B24FC"/>
    <w:rsid w:val="003B3887"/>
    <w:rsid w:val="003B392A"/>
    <w:rsid w:val="003B3A32"/>
    <w:rsid w:val="003B5E5D"/>
    <w:rsid w:val="003C1EB0"/>
    <w:rsid w:val="003C2359"/>
    <w:rsid w:val="003C398B"/>
    <w:rsid w:val="003C547D"/>
    <w:rsid w:val="003D7AFD"/>
    <w:rsid w:val="003E3D90"/>
    <w:rsid w:val="003E707C"/>
    <w:rsid w:val="003F3357"/>
    <w:rsid w:val="003F3379"/>
    <w:rsid w:val="003F3A35"/>
    <w:rsid w:val="003F52BF"/>
    <w:rsid w:val="003F746C"/>
    <w:rsid w:val="003F782B"/>
    <w:rsid w:val="00400BA6"/>
    <w:rsid w:val="00404BB7"/>
    <w:rsid w:val="004079AC"/>
    <w:rsid w:val="00407EE7"/>
    <w:rsid w:val="00410315"/>
    <w:rsid w:val="00414E30"/>
    <w:rsid w:val="00417FF2"/>
    <w:rsid w:val="00420D55"/>
    <w:rsid w:val="00422E93"/>
    <w:rsid w:val="004245A4"/>
    <w:rsid w:val="00424A3E"/>
    <w:rsid w:val="00431B48"/>
    <w:rsid w:val="0043589F"/>
    <w:rsid w:val="00437722"/>
    <w:rsid w:val="00441028"/>
    <w:rsid w:val="00446CD7"/>
    <w:rsid w:val="004503AE"/>
    <w:rsid w:val="00450589"/>
    <w:rsid w:val="00452AD7"/>
    <w:rsid w:val="00453895"/>
    <w:rsid w:val="004546EC"/>
    <w:rsid w:val="00466384"/>
    <w:rsid w:val="004724AB"/>
    <w:rsid w:val="004725DC"/>
    <w:rsid w:val="00474496"/>
    <w:rsid w:val="00480361"/>
    <w:rsid w:val="0048171D"/>
    <w:rsid w:val="00482F5D"/>
    <w:rsid w:val="00483ABB"/>
    <w:rsid w:val="00483C9C"/>
    <w:rsid w:val="00484F14"/>
    <w:rsid w:val="00484F6F"/>
    <w:rsid w:val="004854E7"/>
    <w:rsid w:val="00486930"/>
    <w:rsid w:val="004873E0"/>
    <w:rsid w:val="00490746"/>
    <w:rsid w:val="00493BE4"/>
    <w:rsid w:val="00496023"/>
    <w:rsid w:val="004A3666"/>
    <w:rsid w:val="004A6A40"/>
    <w:rsid w:val="004C0FE9"/>
    <w:rsid w:val="004C6D8D"/>
    <w:rsid w:val="004D4721"/>
    <w:rsid w:val="004E1D3C"/>
    <w:rsid w:val="004E3A36"/>
    <w:rsid w:val="004E7E33"/>
    <w:rsid w:val="004F029E"/>
    <w:rsid w:val="004F0DAF"/>
    <w:rsid w:val="004F4002"/>
    <w:rsid w:val="00501626"/>
    <w:rsid w:val="005026FE"/>
    <w:rsid w:val="00511BA5"/>
    <w:rsid w:val="0051779A"/>
    <w:rsid w:val="00517A5D"/>
    <w:rsid w:val="00520FA3"/>
    <w:rsid w:val="00523007"/>
    <w:rsid w:val="005231EA"/>
    <w:rsid w:val="00524ECF"/>
    <w:rsid w:val="005259BB"/>
    <w:rsid w:val="005260D8"/>
    <w:rsid w:val="00534A6E"/>
    <w:rsid w:val="005355AD"/>
    <w:rsid w:val="0053791C"/>
    <w:rsid w:val="00540EE7"/>
    <w:rsid w:val="0054288F"/>
    <w:rsid w:val="00543612"/>
    <w:rsid w:val="00545D67"/>
    <w:rsid w:val="005476C1"/>
    <w:rsid w:val="005522DF"/>
    <w:rsid w:val="0055270E"/>
    <w:rsid w:val="005530C3"/>
    <w:rsid w:val="00554E17"/>
    <w:rsid w:val="00560FA9"/>
    <w:rsid w:val="00561D0E"/>
    <w:rsid w:val="00562991"/>
    <w:rsid w:val="005673B9"/>
    <w:rsid w:val="00574B67"/>
    <w:rsid w:val="00593506"/>
    <w:rsid w:val="0059727A"/>
    <w:rsid w:val="005A05BD"/>
    <w:rsid w:val="005A06F1"/>
    <w:rsid w:val="005A1A38"/>
    <w:rsid w:val="005A379B"/>
    <w:rsid w:val="005A7CCE"/>
    <w:rsid w:val="005B0C10"/>
    <w:rsid w:val="005B17B3"/>
    <w:rsid w:val="005B662B"/>
    <w:rsid w:val="005C274C"/>
    <w:rsid w:val="005C33B0"/>
    <w:rsid w:val="005C375B"/>
    <w:rsid w:val="005C77A6"/>
    <w:rsid w:val="005D3144"/>
    <w:rsid w:val="005D4132"/>
    <w:rsid w:val="005D420D"/>
    <w:rsid w:val="005E22C0"/>
    <w:rsid w:val="005E3273"/>
    <w:rsid w:val="005F0225"/>
    <w:rsid w:val="005F168C"/>
    <w:rsid w:val="005F40BE"/>
    <w:rsid w:val="005F67E6"/>
    <w:rsid w:val="006101D1"/>
    <w:rsid w:val="00611E5C"/>
    <w:rsid w:val="00612848"/>
    <w:rsid w:val="00614697"/>
    <w:rsid w:val="00615A20"/>
    <w:rsid w:val="006165B0"/>
    <w:rsid w:val="006204EC"/>
    <w:rsid w:val="00621DB4"/>
    <w:rsid w:val="0062486D"/>
    <w:rsid w:val="00626D3F"/>
    <w:rsid w:val="00626F1B"/>
    <w:rsid w:val="00631714"/>
    <w:rsid w:val="00631D11"/>
    <w:rsid w:val="00632402"/>
    <w:rsid w:val="00635977"/>
    <w:rsid w:val="0064372F"/>
    <w:rsid w:val="00645017"/>
    <w:rsid w:val="006506CB"/>
    <w:rsid w:val="006511CF"/>
    <w:rsid w:val="00656280"/>
    <w:rsid w:val="00656E02"/>
    <w:rsid w:val="006604F1"/>
    <w:rsid w:val="00662109"/>
    <w:rsid w:val="006746EF"/>
    <w:rsid w:val="0068002A"/>
    <w:rsid w:val="00680BB4"/>
    <w:rsid w:val="0068408E"/>
    <w:rsid w:val="00685CFA"/>
    <w:rsid w:val="00690FB7"/>
    <w:rsid w:val="00690FD9"/>
    <w:rsid w:val="00692014"/>
    <w:rsid w:val="00692406"/>
    <w:rsid w:val="00693509"/>
    <w:rsid w:val="0069397E"/>
    <w:rsid w:val="00695954"/>
    <w:rsid w:val="006A4055"/>
    <w:rsid w:val="006B044E"/>
    <w:rsid w:val="006B372C"/>
    <w:rsid w:val="006B47BF"/>
    <w:rsid w:val="006B6E1F"/>
    <w:rsid w:val="006C4756"/>
    <w:rsid w:val="006C49E0"/>
    <w:rsid w:val="006D1863"/>
    <w:rsid w:val="006D7CEE"/>
    <w:rsid w:val="006E1352"/>
    <w:rsid w:val="006E3713"/>
    <w:rsid w:val="006E455D"/>
    <w:rsid w:val="006F3FCD"/>
    <w:rsid w:val="006F7642"/>
    <w:rsid w:val="007012B0"/>
    <w:rsid w:val="00717912"/>
    <w:rsid w:val="00723EB1"/>
    <w:rsid w:val="00726673"/>
    <w:rsid w:val="007301B8"/>
    <w:rsid w:val="0073578B"/>
    <w:rsid w:val="0074142E"/>
    <w:rsid w:val="007431AD"/>
    <w:rsid w:val="0074458B"/>
    <w:rsid w:val="00750743"/>
    <w:rsid w:val="007543A2"/>
    <w:rsid w:val="00756919"/>
    <w:rsid w:val="00762827"/>
    <w:rsid w:val="00773C7C"/>
    <w:rsid w:val="007764CB"/>
    <w:rsid w:val="00777170"/>
    <w:rsid w:val="00784F86"/>
    <w:rsid w:val="007856C6"/>
    <w:rsid w:val="007904F6"/>
    <w:rsid w:val="00791330"/>
    <w:rsid w:val="007927AB"/>
    <w:rsid w:val="00794AE3"/>
    <w:rsid w:val="007A031C"/>
    <w:rsid w:val="007A0EA0"/>
    <w:rsid w:val="007A12C5"/>
    <w:rsid w:val="007A35E5"/>
    <w:rsid w:val="007A66BE"/>
    <w:rsid w:val="007A7784"/>
    <w:rsid w:val="007B1528"/>
    <w:rsid w:val="007B50D1"/>
    <w:rsid w:val="007B59EE"/>
    <w:rsid w:val="007B6A09"/>
    <w:rsid w:val="007B6D94"/>
    <w:rsid w:val="007C1B59"/>
    <w:rsid w:val="007C44CA"/>
    <w:rsid w:val="007C62F4"/>
    <w:rsid w:val="007C761B"/>
    <w:rsid w:val="007D02CF"/>
    <w:rsid w:val="007D17C5"/>
    <w:rsid w:val="007D1D0F"/>
    <w:rsid w:val="007D2029"/>
    <w:rsid w:val="007D25B9"/>
    <w:rsid w:val="007E03FF"/>
    <w:rsid w:val="007E1867"/>
    <w:rsid w:val="007E1FD8"/>
    <w:rsid w:val="007F008E"/>
    <w:rsid w:val="007F15D4"/>
    <w:rsid w:val="007F2AB0"/>
    <w:rsid w:val="007F3FAC"/>
    <w:rsid w:val="007F56EE"/>
    <w:rsid w:val="007F7240"/>
    <w:rsid w:val="00801A8E"/>
    <w:rsid w:val="0080471E"/>
    <w:rsid w:val="0080535E"/>
    <w:rsid w:val="008101A6"/>
    <w:rsid w:val="00812A69"/>
    <w:rsid w:val="008131A5"/>
    <w:rsid w:val="00814281"/>
    <w:rsid w:val="0082045C"/>
    <w:rsid w:val="0082291B"/>
    <w:rsid w:val="008255F8"/>
    <w:rsid w:val="00833E97"/>
    <w:rsid w:val="00837F1E"/>
    <w:rsid w:val="00841066"/>
    <w:rsid w:val="00841571"/>
    <w:rsid w:val="008466B6"/>
    <w:rsid w:val="008539B8"/>
    <w:rsid w:val="00856FB7"/>
    <w:rsid w:val="008605CF"/>
    <w:rsid w:val="008623B0"/>
    <w:rsid w:val="00864669"/>
    <w:rsid w:val="008672B3"/>
    <w:rsid w:val="008728D4"/>
    <w:rsid w:val="00873AAB"/>
    <w:rsid w:val="00874FE3"/>
    <w:rsid w:val="00875A1B"/>
    <w:rsid w:val="00876387"/>
    <w:rsid w:val="00876496"/>
    <w:rsid w:val="008764BB"/>
    <w:rsid w:val="0087783A"/>
    <w:rsid w:val="008866A2"/>
    <w:rsid w:val="008879A6"/>
    <w:rsid w:val="0089002D"/>
    <w:rsid w:val="00891D5F"/>
    <w:rsid w:val="00893479"/>
    <w:rsid w:val="008A0723"/>
    <w:rsid w:val="008A0B97"/>
    <w:rsid w:val="008A1DDA"/>
    <w:rsid w:val="008A2136"/>
    <w:rsid w:val="008A6BED"/>
    <w:rsid w:val="008B30CD"/>
    <w:rsid w:val="008B5659"/>
    <w:rsid w:val="008B73CD"/>
    <w:rsid w:val="008C10ED"/>
    <w:rsid w:val="008C28DD"/>
    <w:rsid w:val="008C37B9"/>
    <w:rsid w:val="008C5555"/>
    <w:rsid w:val="008C5ACC"/>
    <w:rsid w:val="008D322F"/>
    <w:rsid w:val="008D3396"/>
    <w:rsid w:val="008D59B6"/>
    <w:rsid w:val="008D6064"/>
    <w:rsid w:val="008D71E1"/>
    <w:rsid w:val="008E1103"/>
    <w:rsid w:val="008E1B4A"/>
    <w:rsid w:val="008E5CB0"/>
    <w:rsid w:val="008F10B7"/>
    <w:rsid w:val="008F1970"/>
    <w:rsid w:val="008F71C6"/>
    <w:rsid w:val="009002B2"/>
    <w:rsid w:val="00901B17"/>
    <w:rsid w:val="0090597F"/>
    <w:rsid w:val="00907AE7"/>
    <w:rsid w:val="00910AF7"/>
    <w:rsid w:val="009122D3"/>
    <w:rsid w:val="009147E3"/>
    <w:rsid w:val="009176D8"/>
    <w:rsid w:val="00920F2D"/>
    <w:rsid w:val="009229FB"/>
    <w:rsid w:val="0092382F"/>
    <w:rsid w:val="00924665"/>
    <w:rsid w:val="00926454"/>
    <w:rsid w:val="009316AB"/>
    <w:rsid w:val="009327B6"/>
    <w:rsid w:val="00934501"/>
    <w:rsid w:val="00935094"/>
    <w:rsid w:val="00935E8D"/>
    <w:rsid w:val="009363E0"/>
    <w:rsid w:val="0094004F"/>
    <w:rsid w:val="00943FE6"/>
    <w:rsid w:val="00947639"/>
    <w:rsid w:val="009503AD"/>
    <w:rsid w:val="009518AA"/>
    <w:rsid w:val="00955AFB"/>
    <w:rsid w:val="00955EF1"/>
    <w:rsid w:val="0095724B"/>
    <w:rsid w:val="009650BE"/>
    <w:rsid w:val="009662A2"/>
    <w:rsid w:val="009702C8"/>
    <w:rsid w:val="00976ADA"/>
    <w:rsid w:val="009803DE"/>
    <w:rsid w:val="00982034"/>
    <w:rsid w:val="00982A07"/>
    <w:rsid w:val="00985113"/>
    <w:rsid w:val="009857B9"/>
    <w:rsid w:val="00990C90"/>
    <w:rsid w:val="009A714B"/>
    <w:rsid w:val="009B10B3"/>
    <w:rsid w:val="009B1D98"/>
    <w:rsid w:val="009B30EF"/>
    <w:rsid w:val="009C02BD"/>
    <w:rsid w:val="009C3662"/>
    <w:rsid w:val="009D191B"/>
    <w:rsid w:val="009D46A4"/>
    <w:rsid w:val="009D56F4"/>
    <w:rsid w:val="009D5F5D"/>
    <w:rsid w:val="009E0E6F"/>
    <w:rsid w:val="009E32DA"/>
    <w:rsid w:val="009F4884"/>
    <w:rsid w:val="009F62D9"/>
    <w:rsid w:val="00A0028B"/>
    <w:rsid w:val="00A030A6"/>
    <w:rsid w:val="00A03D8A"/>
    <w:rsid w:val="00A06174"/>
    <w:rsid w:val="00A0680B"/>
    <w:rsid w:val="00A07953"/>
    <w:rsid w:val="00A14BBF"/>
    <w:rsid w:val="00A15618"/>
    <w:rsid w:val="00A206AD"/>
    <w:rsid w:val="00A22E38"/>
    <w:rsid w:val="00A235C7"/>
    <w:rsid w:val="00A46EE7"/>
    <w:rsid w:val="00A47E76"/>
    <w:rsid w:val="00A53350"/>
    <w:rsid w:val="00A54778"/>
    <w:rsid w:val="00A64800"/>
    <w:rsid w:val="00A70F48"/>
    <w:rsid w:val="00A71321"/>
    <w:rsid w:val="00A71A53"/>
    <w:rsid w:val="00A8356C"/>
    <w:rsid w:val="00A83F27"/>
    <w:rsid w:val="00A8576F"/>
    <w:rsid w:val="00A9428E"/>
    <w:rsid w:val="00AA2E98"/>
    <w:rsid w:val="00AB033E"/>
    <w:rsid w:val="00AB180A"/>
    <w:rsid w:val="00AB4BB4"/>
    <w:rsid w:val="00AB7923"/>
    <w:rsid w:val="00AD23E4"/>
    <w:rsid w:val="00AD3496"/>
    <w:rsid w:val="00AD6860"/>
    <w:rsid w:val="00AE0B62"/>
    <w:rsid w:val="00AE37A5"/>
    <w:rsid w:val="00AE4086"/>
    <w:rsid w:val="00AE4A1D"/>
    <w:rsid w:val="00AE64D8"/>
    <w:rsid w:val="00AF1D56"/>
    <w:rsid w:val="00AF5344"/>
    <w:rsid w:val="00B0331B"/>
    <w:rsid w:val="00B22E6A"/>
    <w:rsid w:val="00B25197"/>
    <w:rsid w:val="00B311C6"/>
    <w:rsid w:val="00B33720"/>
    <w:rsid w:val="00B37F8E"/>
    <w:rsid w:val="00B40702"/>
    <w:rsid w:val="00B40EBF"/>
    <w:rsid w:val="00B439AC"/>
    <w:rsid w:val="00B44CBD"/>
    <w:rsid w:val="00B44E39"/>
    <w:rsid w:val="00B44FD1"/>
    <w:rsid w:val="00B450F6"/>
    <w:rsid w:val="00B53252"/>
    <w:rsid w:val="00B56C11"/>
    <w:rsid w:val="00B61234"/>
    <w:rsid w:val="00B63BD8"/>
    <w:rsid w:val="00B6415D"/>
    <w:rsid w:val="00B64932"/>
    <w:rsid w:val="00B64D6A"/>
    <w:rsid w:val="00B67161"/>
    <w:rsid w:val="00B70AD3"/>
    <w:rsid w:val="00B747C8"/>
    <w:rsid w:val="00B74BD9"/>
    <w:rsid w:val="00B776EC"/>
    <w:rsid w:val="00B82560"/>
    <w:rsid w:val="00B84D33"/>
    <w:rsid w:val="00B92F7F"/>
    <w:rsid w:val="00B9457B"/>
    <w:rsid w:val="00B96A22"/>
    <w:rsid w:val="00BA1DE1"/>
    <w:rsid w:val="00BA46DC"/>
    <w:rsid w:val="00BA4EC8"/>
    <w:rsid w:val="00BA5EFF"/>
    <w:rsid w:val="00BA620B"/>
    <w:rsid w:val="00BA6F1D"/>
    <w:rsid w:val="00BA75E3"/>
    <w:rsid w:val="00BA7B3C"/>
    <w:rsid w:val="00BB1F18"/>
    <w:rsid w:val="00BC16F6"/>
    <w:rsid w:val="00BC2712"/>
    <w:rsid w:val="00BC2A95"/>
    <w:rsid w:val="00BC3402"/>
    <w:rsid w:val="00BC3914"/>
    <w:rsid w:val="00BD03E5"/>
    <w:rsid w:val="00BD0D80"/>
    <w:rsid w:val="00BD2AC6"/>
    <w:rsid w:val="00BD3840"/>
    <w:rsid w:val="00BD41A5"/>
    <w:rsid w:val="00BD4AE7"/>
    <w:rsid w:val="00BD62C1"/>
    <w:rsid w:val="00BD7D05"/>
    <w:rsid w:val="00BE183A"/>
    <w:rsid w:val="00BE234F"/>
    <w:rsid w:val="00BE3804"/>
    <w:rsid w:val="00BE4812"/>
    <w:rsid w:val="00BF7A03"/>
    <w:rsid w:val="00C000DE"/>
    <w:rsid w:val="00C03BC5"/>
    <w:rsid w:val="00C07C4B"/>
    <w:rsid w:val="00C12C57"/>
    <w:rsid w:val="00C149F7"/>
    <w:rsid w:val="00C14C3F"/>
    <w:rsid w:val="00C17568"/>
    <w:rsid w:val="00C20393"/>
    <w:rsid w:val="00C2055A"/>
    <w:rsid w:val="00C22C9F"/>
    <w:rsid w:val="00C24B69"/>
    <w:rsid w:val="00C26601"/>
    <w:rsid w:val="00C33AE6"/>
    <w:rsid w:val="00C35243"/>
    <w:rsid w:val="00C43997"/>
    <w:rsid w:val="00C53E1A"/>
    <w:rsid w:val="00C54148"/>
    <w:rsid w:val="00C5536A"/>
    <w:rsid w:val="00C56783"/>
    <w:rsid w:val="00C6033E"/>
    <w:rsid w:val="00C60F4D"/>
    <w:rsid w:val="00C66BCA"/>
    <w:rsid w:val="00C67DBF"/>
    <w:rsid w:val="00C73DDD"/>
    <w:rsid w:val="00C75BEE"/>
    <w:rsid w:val="00C7667B"/>
    <w:rsid w:val="00C803F1"/>
    <w:rsid w:val="00C80C56"/>
    <w:rsid w:val="00C91276"/>
    <w:rsid w:val="00C92D61"/>
    <w:rsid w:val="00C94780"/>
    <w:rsid w:val="00C95396"/>
    <w:rsid w:val="00C95EBF"/>
    <w:rsid w:val="00C97B8D"/>
    <w:rsid w:val="00CA1D09"/>
    <w:rsid w:val="00CA5586"/>
    <w:rsid w:val="00CA7E38"/>
    <w:rsid w:val="00CB2B5D"/>
    <w:rsid w:val="00CB667D"/>
    <w:rsid w:val="00CB796D"/>
    <w:rsid w:val="00CB7B22"/>
    <w:rsid w:val="00CC31EB"/>
    <w:rsid w:val="00CC52FB"/>
    <w:rsid w:val="00CC6EE2"/>
    <w:rsid w:val="00CC7E74"/>
    <w:rsid w:val="00CD3307"/>
    <w:rsid w:val="00CD3B01"/>
    <w:rsid w:val="00CD7167"/>
    <w:rsid w:val="00CE133C"/>
    <w:rsid w:val="00CE2909"/>
    <w:rsid w:val="00CF0B02"/>
    <w:rsid w:val="00CF302D"/>
    <w:rsid w:val="00CF6CB6"/>
    <w:rsid w:val="00D035D4"/>
    <w:rsid w:val="00D045A1"/>
    <w:rsid w:val="00D065CB"/>
    <w:rsid w:val="00D1737A"/>
    <w:rsid w:val="00D17BE0"/>
    <w:rsid w:val="00D17CE0"/>
    <w:rsid w:val="00D204C1"/>
    <w:rsid w:val="00D21091"/>
    <w:rsid w:val="00D22CFD"/>
    <w:rsid w:val="00D24ACA"/>
    <w:rsid w:val="00D266A2"/>
    <w:rsid w:val="00D27335"/>
    <w:rsid w:val="00D3590A"/>
    <w:rsid w:val="00D36974"/>
    <w:rsid w:val="00D4026E"/>
    <w:rsid w:val="00D434D3"/>
    <w:rsid w:val="00D457F3"/>
    <w:rsid w:val="00D4621D"/>
    <w:rsid w:val="00D474DB"/>
    <w:rsid w:val="00D52941"/>
    <w:rsid w:val="00D6383C"/>
    <w:rsid w:val="00D651BA"/>
    <w:rsid w:val="00D730EE"/>
    <w:rsid w:val="00D747AB"/>
    <w:rsid w:val="00D77C2A"/>
    <w:rsid w:val="00D80C68"/>
    <w:rsid w:val="00D80D06"/>
    <w:rsid w:val="00D81907"/>
    <w:rsid w:val="00D82FC3"/>
    <w:rsid w:val="00D8567C"/>
    <w:rsid w:val="00D9793A"/>
    <w:rsid w:val="00DA1E41"/>
    <w:rsid w:val="00DA7A0B"/>
    <w:rsid w:val="00DB3400"/>
    <w:rsid w:val="00DB7998"/>
    <w:rsid w:val="00DC04B9"/>
    <w:rsid w:val="00DC0BB7"/>
    <w:rsid w:val="00DC1017"/>
    <w:rsid w:val="00DC1C8D"/>
    <w:rsid w:val="00DC767E"/>
    <w:rsid w:val="00DD12E2"/>
    <w:rsid w:val="00DD1506"/>
    <w:rsid w:val="00DE074D"/>
    <w:rsid w:val="00DE270A"/>
    <w:rsid w:val="00DE3C9A"/>
    <w:rsid w:val="00DE4F9D"/>
    <w:rsid w:val="00DE547E"/>
    <w:rsid w:val="00DE5DE1"/>
    <w:rsid w:val="00DF0F58"/>
    <w:rsid w:val="00DF110E"/>
    <w:rsid w:val="00DF1747"/>
    <w:rsid w:val="00DF3EA1"/>
    <w:rsid w:val="00DF5210"/>
    <w:rsid w:val="00DF5AA4"/>
    <w:rsid w:val="00DF67A5"/>
    <w:rsid w:val="00E05F6B"/>
    <w:rsid w:val="00E07B16"/>
    <w:rsid w:val="00E07F19"/>
    <w:rsid w:val="00E134B9"/>
    <w:rsid w:val="00E261CB"/>
    <w:rsid w:val="00E305DB"/>
    <w:rsid w:val="00E34D65"/>
    <w:rsid w:val="00E34EE9"/>
    <w:rsid w:val="00E364F5"/>
    <w:rsid w:val="00E40337"/>
    <w:rsid w:val="00E5172B"/>
    <w:rsid w:val="00E57238"/>
    <w:rsid w:val="00E67F98"/>
    <w:rsid w:val="00E71A7A"/>
    <w:rsid w:val="00E71DBF"/>
    <w:rsid w:val="00E742F5"/>
    <w:rsid w:val="00E758F6"/>
    <w:rsid w:val="00E80CD5"/>
    <w:rsid w:val="00E844B3"/>
    <w:rsid w:val="00E8679D"/>
    <w:rsid w:val="00E92F29"/>
    <w:rsid w:val="00EA2083"/>
    <w:rsid w:val="00EA4D6E"/>
    <w:rsid w:val="00EA64FB"/>
    <w:rsid w:val="00EA7564"/>
    <w:rsid w:val="00EB1D9F"/>
    <w:rsid w:val="00EB2151"/>
    <w:rsid w:val="00EB5374"/>
    <w:rsid w:val="00EC0460"/>
    <w:rsid w:val="00EC2FEF"/>
    <w:rsid w:val="00EC37A0"/>
    <w:rsid w:val="00EC3C37"/>
    <w:rsid w:val="00ED154A"/>
    <w:rsid w:val="00ED36D4"/>
    <w:rsid w:val="00EE0720"/>
    <w:rsid w:val="00EE5391"/>
    <w:rsid w:val="00EE73C2"/>
    <w:rsid w:val="00EF6486"/>
    <w:rsid w:val="00EF68ED"/>
    <w:rsid w:val="00EF73FD"/>
    <w:rsid w:val="00F0117E"/>
    <w:rsid w:val="00F0506B"/>
    <w:rsid w:val="00F07779"/>
    <w:rsid w:val="00F105CE"/>
    <w:rsid w:val="00F11589"/>
    <w:rsid w:val="00F12CEE"/>
    <w:rsid w:val="00F13CFE"/>
    <w:rsid w:val="00F161B3"/>
    <w:rsid w:val="00F211B7"/>
    <w:rsid w:val="00F34BCA"/>
    <w:rsid w:val="00F37A5E"/>
    <w:rsid w:val="00F400CF"/>
    <w:rsid w:val="00F47158"/>
    <w:rsid w:val="00F521C8"/>
    <w:rsid w:val="00F522C4"/>
    <w:rsid w:val="00F62843"/>
    <w:rsid w:val="00F62A7B"/>
    <w:rsid w:val="00F6792B"/>
    <w:rsid w:val="00F723C5"/>
    <w:rsid w:val="00F72CCE"/>
    <w:rsid w:val="00F73297"/>
    <w:rsid w:val="00F80C78"/>
    <w:rsid w:val="00F863A2"/>
    <w:rsid w:val="00F91529"/>
    <w:rsid w:val="00F92779"/>
    <w:rsid w:val="00FA2F66"/>
    <w:rsid w:val="00FA3408"/>
    <w:rsid w:val="00FB093E"/>
    <w:rsid w:val="00FB3411"/>
    <w:rsid w:val="00FC11AF"/>
    <w:rsid w:val="00FC300C"/>
    <w:rsid w:val="00FC3609"/>
    <w:rsid w:val="00FD0F56"/>
    <w:rsid w:val="00FD1ACF"/>
    <w:rsid w:val="00FD2A46"/>
    <w:rsid w:val="00FE11AF"/>
    <w:rsid w:val="00FE2E94"/>
    <w:rsid w:val="00FE2F27"/>
    <w:rsid w:val="00FE4838"/>
    <w:rsid w:val="00FE5AC1"/>
    <w:rsid w:val="00FE61AE"/>
    <w:rsid w:val="00FE7134"/>
    <w:rsid w:val="00FF19C4"/>
    <w:rsid w:val="00FF217D"/>
    <w:rsid w:val="00FF4B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4957"/>
    <w:rPr>
      <w:rFonts w:cs="Cordia New"/>
      <w:sz w:val="28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74496"/>
    <w:pPr>
      <w:keepNext/>
      <w:outlineLvl w:val="2"/>
    </w:pPr>
    <w:rPr>
      <w:rFonts w:eastAsia="Times New Roma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82291B"/>
    <w:rPr>
      <w:rFonts w:ascii="Cambria" w:hAnsi="Cambria" w:cs="Angsana New"/>
      <w:b/>
      <w:bCs/>
      <w:sz w:val="33"/>
      <w:szCs w:val="33"/>
    </w:rPr>
  </w:style>
  <w:style w:type="paragraph" w:styleId="Header">
    <w:name w:val="header"/>
    <w:basedOn w:val="Normal"/>
    <w:link w:val="Head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82291B"/>
    <w:rPr>
      <w:rFonts w:cs="Cordia New"/>
      <w:sz w:val="35"/>
      <w:szCs w:val="35"/>
    </w:rPr>
  </w:style>
  <w:style w:type="paragraph" w:styleId="Footer">
    <w:name w:val="footer"/>
    <w:basedOn w:val="Normal"/>
    <w:link w:val="FooterChar"/>
    <w:uiPriority w:val="99"/>
    <w:rsid w:val="00374957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82291B"/>
    <w:rPr>
      <w:rFonts w:cs="Cordia New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374957"/>
    <w:pPr>
      <w:ind w:left="709" w:hanging="709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82291B"/>
    <w:rPr>
      <w:rFonts w:cs="Cordia New"/>
      <w:sz w:val="35"/>
      <w:szCs w:val="35"/>
    </w:rPr>
  </w:style>
  <w:style w:type="paragraph" w:styleId="BalloonText">
    <w:name w:val="Balloon Text"/>
    <w:basedOn w:val="Normal"/>
    <w:link w:val="BalloonTextChar"/>
    <w:uiPriority w:val="99"/>
    <w:semiHidden/>
    <w:rsid w:val="00192961"/>
    <w:rPr>
      <w:rFonts w:ascii="Tahoma" w:hAnsi="Tahoma" w:cs="Angsana New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82291B"/>
    <w:rPr>
      <w:rFonts w:ascii="Times New Roman" w:hAnsi="Times New Roman" w:cs="Cordia New"/>
      <w:sz w:val="2"/>
    </w:rPr>
  </w:style>
  <w:style w:type="paragraph" w:styleId="BodyText">
    <w:name w:val="Body Text"/>
    <w:basedOn w:val="Normal"/>
    <w:link w:val="BodyTextChar"/>
    <w:uiPriority w:val="99"/>
    <w:rsid w:val="0003532E"/>
    <w:pPr>
      <w:spacing w:after="120"/>
    </w:pPr>
    <w:rPr>
      <w:szCs w:val="32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82291B"/>
    <w:rPr>
      <w:rFonts w:cs="Cordia New"/>
      <w:sz w:val="35"/>
      <w:szCs w:val="35"/>
    </w:rPr>
  </w:style>
  <w:style w:type="paragraph" w:styleId="ListBullet">
    <w:name w:val="List Bullet"/>
    <w:basedOn w:val="Normal"/>
    <w:uiPriority w:val="99"/>
    <w:rsid w:val="001C2FDC"/>
    <w:pPr>
      <w:numPr>
        <w:numId w:val="2"/>
      </w:numPr>
    </w:pPr>
    <w:rPr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daruneep\LOCALS~1\Temp\newAddress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newAddressI.dot</Template>
  <TotalTime>22</TotalTime>
  <Pages>1</Pages>
  <Words>251</Words>
  <Characters>1437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วว</dc:title>
  <dc:subject/>
  <dc:creator>daruneep</dc:creator>
  <cp:keywords/>
  <dc:description/>
  <cp:lastModifiedBy>biotec</cp:lastModifiedBy>
  <cp:revision>11</cp:revision>
  <cp:lastPrinted>2015-10-26T09:18:00Z</cp:lastPrinted>
  <dcterms:created xsi:type="dcterms:W3CDTF">2016-03-14T04:00:00Z</dcterms:created>
  <dcterms:modified xsi:type="dcterms:W3CDTF">2016-08-25T09:43:00Z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</Properties>
</file>
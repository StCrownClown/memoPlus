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14 ธันวาคม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อาจารย์ที่ปรึกษาร่วมโครงงานวิจัย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มหาวิทยาลัยศิลปากร วิทยาเขตพระราชวังสนามจันทร์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มหาวิทยาลัยศิลปากร วิทยาเขตพระราชวังสนามจันทร์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6813/08251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 พฤศจิกายน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มหาวิทยาลัยศิลปากร วิทยาเขตพระราชวังสนามจันทร์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ดร.อมลยา โตสุโขวงศ์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อาจารย์ที่ปรึกษาร่วมโครงงานวิจัย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11:00 - 11:00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อมลยา โตสุโขวงศ์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อาจารย์ที่ปรึกษาร่วมโครงงานวิจัย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
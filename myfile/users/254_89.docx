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3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 มหาวิทยาลัยธรรมศาสตร์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0516.21/533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20 กุมภาพันธ์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มหาวิทยาลัยธรรมศาสตร์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ดร.แสงสูรย์ เจริญวิไลศิริ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กรรมการสอบเค้าโครงวิทยานิพนธ์ของ นางสาววิภาดา ด้วงพรหมโพธิ์ นักศึกษาหลักสูตรปรัชญาดุษฎีบัณฑิต สาขาวิชาชีวเคมีและชีววิทยาโมเลกุล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23 มีนาคม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16:00 - 16:00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มหาวิทยาลัยธรรมศาสตร์ ศูนย์รังสิต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แสงสูรย์ เจริญวิไลศิริ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
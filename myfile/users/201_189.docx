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4DE" w:rsidRPr="0037428B" w:rsidRDefault="00DC44DE" w:rsidP="00B03F24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37428B">
        <w:rPr>
          <w:rFonts w:ascii="TH SarabunPSK" w:hAnsi="TH SarabunPSK" w:cs="TH SarabunPSK"/>
          <w:sz w:val="32"/>
          <w:szCs w:val="32"/>
        </w:rPr>
        <w:t>/0501/282/2559</w:t>
      </w:r>
    </w:p>
    <w:p w:rsidR="00DC44DE" w:rsidRPr="0037428B" w:rsidRDefault="00DC44DE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DC44DE" w:rsidRPr="0037428B" w:rsidRDefault="00DC44DE" w:rsidP="005E680A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</w:rPr>
        <w:t/>
      </w:r>
    </w:p>
    <w:p w:rsidR="00DC44DE" w:rsidRPr="0037428B" w:rsidRDefault="00DC44DE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DC44DE" w:rsidRPr="0037428B" w:rsidRDefault="00DC44DE" w:rsidP="00B03F24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สงวนสิทธิ์การเรียกค่าปรับกรณีส่งมอบบริการ/งานจ้างล่าช้า</w:t>
      </w:r>
    </w:p>
    <w:p w:rsidR="00DC44DE" w:rsidRPr="0037428B" w:rsidRDefault="00DC44DE" w:rsidP="00B03F24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37428B">
        <w:rPr>
          <w:rFonts w:ascii="TH SarabunPSK" w:hAnsi="TH SarabunPSK" w:cs="TH SarabunPSK"/>
          <w:sz w:val="32"/>
          <w:szCs w:val="32"/>
        </w:rPr>
        <w:t>ผู้จัดการ บริษัท เมอร์ค จำกัด</w:t>
      </w:r>
    </w:p>
    <w:p w:rsidR="00DC44DE" w:rsidRPr="0037428B" w:rsidRDefault="00DC44DE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37428B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37428B">
        <w:rPr>
          <w:rFonts w:ascii="TH SarabunPSK" w:hAnsi="TH SarabunPSK" w:cs="TH SarabunPSK"/>
          <w:sz w:val="32"/>
          <w:szCs w:val="32"/>
        </w:rPr>
        <w:t xml:space="preserve">.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ใบสั่งซื้อ/จ้างเลขที่ </w:t>
      </w:r>
      <w:r w:rsidRPr="0037428B">
        <w:rPr>
          <w:rFonts w:ascii="TH SarabunPSK" w:hAnsi="TH SarabunPSK" w:cs="TH SarabunPSK"/>
          <w:sz w:val="32"/>
          <w:szCs w:val="32"/>
        </w:rPr>
        <w:t>2041164469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37428B">
        <w:rPr>
          <w:rFonts w:ascii="TH SarabunPSK" w:hAnsi="TH SarabunPSK" w:cs="TH SarabunPSK"/>
          <w:sz w:val="32"/>
          <w:szCs w:val="32"/>
        </w:rPr>
        <w:t>1 สิงหาคม 2559</w:t>
      </w:r>
    </w:p>
    <w:p w:rsidR="00DC44DE" w:rsidRPr="0037428B" w:rsidRDefault="00DC44DE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</w:rPr>
        <w:t xml:space="preserve">2.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37428B">
        <w:rPr>
          <w:rFonts w:ascii="TH SarabunPSK" w:hAnsi="TH SarabunPSK" w:cs="TH SarabunPSK"/>
          <w:sz w:val="32"/>
          <w:szCs w:val="32"/>
        </w:rPr>
        <w:t xml:space="preserve">000522517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37428B">
        <w:rPr>
          <w:rFonts w:ascii="TH SarabunPSK" w:hAnsi="TH SarabunPSK" w:cs="TH SarabunPSK"/>
          <w:sz w:val="32"/>
          <w:szCs w:val="32"/>
        </w:rPr>
        <w:t/>
      </w:r>
    </w:p>
    <w:p w:rsidR="00DC44DE" w:rsidRPr="0037428B" w:rsidRDefault="00DC44DE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DC44DE" w:rsidRPr="0037428B" w:rsidRDefault="00DC44DE" w:rsidP="001A3F6C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ตามเอกสารที่อ้างถึง ศูนย์พันธุวิศวกรรมและเทคโนโลยีชีวภาพแห่งชาติ ตกลงจ้างดำเนินการ</w:t>
      </w:r>
      <w:r w:rsidRPr="0037428B">
        <w:rPr>
          <w:rFonts w:ascii="TH SarabunPSK" w:hAnsi="TH SarabunPSK" w:cs="TH SarabunPSK"/>
          <w:sz w:val="32"/>
          <w:szCs w:val="32"/>
        </w:rPr>
        <w:t>สั่งซื้อวัสดุวิทยาศาสตร์ จำนวน 1 รายการ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กับ </w:t>
      </w:r>
      <w:r w:rsidRPr="0037428B">
        <w:rPr>
          <w:rFonts w:ascii="TH SarabunPSK" w:hAnsi="TH SarabunPSK" w:cs="TH SarabunPSK"/>
          <w:sz w:val="32"/>
          <w:szCs w:val="32"/>
        </w:rPr>
        <w:t>บริษัท เมอร์ค จำกัด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>
        <w:rPr>
          <w:rFonts w:ascii="TH SarabunPSK" w:hAnsi="TH SarabunPSK" w:cs="TH SarabunPSK"/>
          <w:sz w:val="32"/>
          <w:szCs w:val="32"/>
        </w:rPr>
        <w:t>7126.2</w:t>
      </w:r>
      <w:r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เจ็ดพันหนึ่งร้อยยี่สิบหกบาทยี่สิบสตางค์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โดยบริษัทฯ ต้องส่งมอบบริการ/งานจ้างให้ศูนย์ฯ ภายในวันที่ </w:t>
      </w:r>
      <w:r w:rsidRPr="0037428B">
        <w:rPr>
          <w:rFonts w:ascii="TH SarabunPSK" w:hAnsi="TH SarabunPSK" w:cs="TH SarabunPSK"/>
          <w:sz w:val="32"/>
          <w:szCs w:val="32"/>
        </w:rPr>
        <w:t xml:space="preserve">18 สิงหาคม 2559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 w:rsidRPr="0037428B">
        <w:rPr>
          <w:rFonts w:ascii="TH SarabunPSK" w:hAnsi="TH SarabunPSK" w:cs="TH SarabunPSK"/>
          <w:sz w:val="32"/>
          <w:szCs w:val="32"/>
        </w:rPr>
        <w:t>15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นับถัดจากวันที่ผู้ให้บริการลงนามในใบสั่งซื้อ/จ้าง) และบริษัทฯ ได้ส่งมอบบริการ/งานจ้างให้ศูนย์ฯ เมื่อวันที่ </w:t>
      </w:r>
      <w:r w:rsidRPr="0037428B">
        <w:rPr>
          <w:rFonts w:ascii="TH SarabunPSK" w:hAnsi="TH SarabunPSK" w:cs="TH SarabunPSK"/>
          <w:sz w:val="32"/>
          <w:szCs w:val="32"/>
        </w:rPr>
        <w:t xml:space="preserve"> </w:t>
      </w:r>
      <w:r w:rsidRPr="0037428B">
        <w:rPr>
          <w:rFonts w:ascii="TH SarabunPSK" w:hAnsi="TH SarabunPSK" w:cs="TH SarabunPSK"/>
          <w:sz w:val="32"/>
          <w:szCs w:val="32"/>
          <w:cs/>
        </w:rPr>
        <w:t>(เอกสารที่อ้างถึง 2</w:t>
      </w:r>
      <w:r w:rsidRPr="0037428B">
        <w:rPr>
          <w:rFonts w:ascii="TH SarabunPSK" w:hAnsi="TH SarabunPSK" w:cs="TH SarabunPSK"/>
          <w:sz w:val="32"/>
          <w:szCs w:val="32"/>
        </w:rPr>
        <w:t>)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>
        <w:rPr>
          <w:rFonts w:ascii="TH SarabunPSK" w:hAnsi="TH SarabunPSK" w:cs="TH SarabunPSK"/>
          <w:sz w:val="32"/>
          <w:szCs w:val="32"/>
        </w:rPr>
        <w:t>12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วัน นั้น</w:t>
      </w:r>
    </w:p>
    <w:p w:rsidR="00DC44DE" w:rsidRPr="0037428B" w:rsidRDefault="00DC44DE" w:rsidP="00E80CD5">
      <w:pPr>
        <w:pStyle w:val="Heading3"/>
        <w:jc w:val="thaiDistribute"/>
        <w:rPr>
          <w:rFonts w:ascii="TH SarabunPSK" w:hAnsi="TH SarabunPSK" w:cs="TH SarabunPSK"/>
          <w:sz w:val="32"/>
          <w:szCs w:val="32"/>
        </w:rPr>
      </w:pPr>
    </w:p>
    <w:p w:rsidR="00DC44DE" w:rsidRPr="0037428B" w:rsidRDefault="00DC44DE" w:rsidP="001A3F6C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ในการนี้ ศูนย์ฯ จึงขอแจ้งสงวนสิทธิ์ค่าปรับในกรณีส่งมอบบริการ/งานจ้างล่าช้า ตามรายละเอียดข้างต้น โดยศูนย์ฯ จะคิดค่าปรับเป็นรายวันในอัตราร้อยละ 0.10 ของมูลค่าบริการ/งานจ้าง </w:t>
      </w:r>
      <w:r w:rsidRPr="0037428B">
        <w:rPr>
          <w:rFonts w:ascii="TH SarabunPSK" w:hAnsi="TH SarabunPSK" w:cs="TH SarabunPSK"/>
          <w:sz w:val="32"/>
          <w:szCs w:val="32"/>
        </w:rPr>
        <w:t>(</w:t>
      </w:r>
      <w:r w:rsidRPr="0037428B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37428B">
        <w:rPr>
          <w:rFonts w:ascii="TH SarabunPSK" w:hAnsi="TH SarabunPSK" w:cs="TH SarabunPSK"/>
          <w:sz w:val="32"/>
          <w:szCs w:val="32"/>
        </w:rPr>
        <w:t>)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>
        <w:rPr>
          <w:rFonts w:ascii="TH SarabunPSK" w:hAnsi="TH SarabunPSK" w:cs="TH SarabunPSK"/>
          <w:sz w:val="32"/>
          <w:szCs w:val="32"/>
        </w:rPr>
        <w:t>171.03</w:t>
      </w:r>
      <w:r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หนึ่งร้อยเจ็ดสิบเอ็ดบาทสามสตางค์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Pr="0037428B">
        <w:rPr>
          <w:rFonts w:ascii="TH SarabunPSK" w:hAnsi="TH SarabunPSK" w:cs="TH SarabunPSK"/>
          <w:sz w:val="32"/>
          <w:szCs w:val="32"/>
        </w:rPr>
        <w:t xml:space="preserve"> </w:t>
      </w:r>
      <w:r w:rsidRPr="0037428B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ออกจากยอดเงินการชำระค่าบริการ/งานจ้างที่ระบุในเช็คสั่งจ่ายบริษัทฯ ในวันที่มารับเช็ค</w:t>
      </w:r>
      <w:r w:rsidRPr="0037428B">
        <w:rPr>
          <w:rFonts w:ascii="TH SarabunPSK" w:hAnsi="TH SarabunPSK" w:cs="TH SarabunPSK"/>
          <w:sz w:val="32"/>
          <w:szCs w:val="32"/>
        </w:rPr>
        <w:t xml:space="preserve"> </w:t>
      </w:r>
      <w:r w:rsidRPr="0037428B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หรือโอนเข้าบัญชีธนาคารตามที่บริษัทฯ แจ้งไว้</w:t>
      </w:r>
    </w:p>
    <w:p w:rsidR="00DC44DE" w:rsidRPr="0037428B" w:rsidRDefault="00DC44DE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DC44DE" w:rsidRPr="0037428B" w:rsidRDefault="00DC44DE" w:rsidP="001A3F6C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37428B">
        <w:rPr>
          <w:rFonts w:ascii="TH SarabunPSK" w:hAnsi="TH SarabunPSK" w:cs="TH SarabunPSK"/>
          <w:sz w:val="32"/>
          <w:szCs w:val="32"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DC44DE" w:rsidRPr="0037428B" w:rsidRDefault="00DC44DE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DC44DE" w:rsidRPr="0037428B" w:rsidRDefault="00DC44DE" w:rsidP="005E680A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DC44DE" w:rsidRPr="0037428B" w:rsidRDefault="00DC44DE" w:rsidP="005E680A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DC44DE" w:rsidRPr="0037428B" w:rsidRDefault="00DC44DE" w:rsidP="005E680A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DC44DE" w:rsidRPr="0037428B" w:rsidRDefault="00DC44DE" w:rsidP="005E680A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</w:rPr>
        <w:t>(</w:t>
      </w:r>
      <w:r w:rsidRPr="0037428B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37428B">
        <w:rPr>
          <w:rFonts w:ascii="TH SarabunPSK" w:hAnsi="TH SarabunPSK" w:cs="TH SarabunPSK"/>
          <w:sz w:val="32"/>
          <w:szCs w:val="32"/>
        </w:rPr>
        <w:t>)</w:t>
      </w:r>
    </w:p>
    <w:p w:rsidR="00DC44DE" w:rsidRPr="0037428B" w:rsidRDefault="00DC44DE" w:rsidP="005E680A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DC44DE" w:rsidRPr="0037428B" w:rsidRDefault="00DC44DE" w:rsidP="005E680A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DC44DE" w:rsidRPr="0037428B" w:rsidRDefault="00DC44DE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37428B">
        <w:rPr>
          <w:rFonts w:ascii="TH SarabunPSK" w:hAnsi="TH SarabunPSK" w:cs="TH SarabunPSK"/>
          <w:sz w:val="32"/>
          <w:szCs w:val="32"/>
        </w:rPr>
        <w:t xml:space="preserve">   </w:t>
      </w:r>
    </w:p>
    <w:p w:rsidR="00DC44DE" w:rsidRPr="0037428B" w:rsidRDefault="00DC44DE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DC44DE" w:rsidRPr="0037428B" w:rsidRDefault="00DC44DE" w:rsidP="005E680A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37428B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37428B">
        <w:rPr>
          <w:rFonts w:ascii="TH SarabunPSK" w:hAnsi="TH SarabunPSK" w:cs="TH SarabunPSK"/>
          <w:sz w:val="32"/>
          <w:szCs w:val="32"/>
        </w:rPr>
        <w:t xml:space="preserve">FAX </w:t>
      </w:r>
      <w:r w:rsidRPr="0037428B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DC44DE" w:rsidRPr="0037428B" w:rsidRDefault="00DC44DE" w:rsidP="005E680A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/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/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37428B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DC44DE" w:rsidRPr="0037428B" w:rsidRDefault="00DC44DE" w:rsidP="005E680A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37428B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37428B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37428B">
        <w:rPr>
          <w:rFonts w:ascii="TH SarabunPSK" w:hAnsi="TH SarabunPSK" w:cs="TH SarabunPSK"/>
          <w:sz w:val="32"/>
          <w:szCs w:val="32"/>
        </w:rPr>
        <w:t xml:space="preserve">      </w:t>
      </w:r>
    </w:p>
    <w:p w:rsidR="00DC44DE" w:rsidRPr="0037428B" w:rsidRDefault="00DC44DE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DC44DE" w:rsidRPr="0037428B" w:rsidSect="005E680A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4DE" w:rsidRDefault="00DC44DE">
      <w:r>
        <w:separator/>
      </w:r>
    </w:p>
  </w:endnote>
  <w:endnote w:type="continuationSeparator" w:id="1">
    <w:p w:rsidR="00DC44DE" w:rsidRDefault="00DC44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4DE" w:rsidRDefault="00DC44DE">
      <w:r>
        <w:separator/>
      </w:r>
    </w:p>
  </w:footnote>
  <w:footnote w:type="continuationSeparator" w:id="1">
    <w:p w:rsidR="00DC44DE" w:rsidRDefault="00DC44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A87"/>
    <w:rsid w:val="00066F87"/>
    <w:rsid w:val="00067298"/>
    <w:rsid w:val="0007113D"/>
    <w:rsid w:val="0007356E"/>
    <w:rsid w:val="000738ED"/>
    <w:rsid w:val="0007501D"/>
    <w:rsid w:val="00080931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D759E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17D97"/>
    <w:rsid w:val="00120CC9"/>
    <w:rsid w:val="00122F1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81D96"/>
    <w:rsid w:val="0018350B"/>
    <w:rsid w:val="00186D74"/>
    <w:rsid w:val="00192961"/>
    <w:rsid w:val="00194929"/>
    <w:rsid w:val="001978B6"/>
    <w:rsid w:val="001A09AA"/>
    <w:rsid w:val="001A0EE3"/>
    <w:rsid w:val="001A30FF"/>
    <w:rsid w:val="001A3F6C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D23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B097B"/>
    <w:rsid w:val="002C55EA"/>
    <w:rsid w:val="002C590B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22F0"/>
    <w:rsid w:val="00353B6E"/>
    <w:rsid w:val="00357DCA"/>
    <w:rsid w:val="003611EE"/>
    <w:rsid w:val="00362622"/>
    <w:rsid w:val="00362A21"/>
    <w:rsid w:val="00365E6A"/>
    <w:rsid w:val="003675EF"/>
    <w:rsid w:val="0037428B"/>
    <w:rsid w:val="00375F2E"/>
    <w:rsid w:val="003775D1"/>
    <w:rsid w:val="0038207E"/>
    <w:rsid w:val="00382EDC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11E8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E680A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138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26E7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227F"/>
    <w:rsid w:val="0073578B"/>
    <w:rsid w:val="0074142E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10AF7"/>
    <w:rsid w:val="009122D3"/>
    <w:rsid w:val="009147E3"/>
    <w:rsid w:val="009176D8"/>
    <w:rsid w:val="00920F2D"/>
    <w:rsid w:val="009229FB"/>
    <w:rsid w:val="0092382F"/>
    <w:rsid w:val="00924665"/>
    <w:rsid w:val="00924B5C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5C76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03F24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D6A"/>
    <w:rsid w:val="00B67161"/>
    <w:rsid w:val="00B70AD3"/>
    <w:rsid w:val="00B747C8"/>
    <w:rsid w:val="00B74BD9"/>
    <w:rsid w:val="00B74E22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3840"/>
    <w:rsid w:val="00BD41A5"/>
    <w:rsid w:val="00BD7D05"/>
    <w:rsid w:val="00BE183A"/>
    <w:rsid w:val="00BE234F"/>
    <w:rsid w:val="00BE3804"/>
    <w:rsid w:val="00BE4812"/>
    <w:rsid w:val="00BF7A03"/>
    <w:rsid w:val="00C000DE"/>
    <w:rsid w:val="00C03BC5"/>
    <w:rsid w:val="00C0766D"/>
    <w:rsid w:val="00C07C4B"/>
    <w:rsid w:val="00C12C57"/>
    <w:rsid w:val="00C14968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1090"/>
    <w:rsid w:val="00C53E1A"/>
    <w:rsid w:val="00C54148"/>
    <w:rsid w:val="00C6033E"/>
    <w:rsid w:val="00C60F4D"/>
    <w:rsid w:val="00C66BCA"/>
    <w:rsid w:val="00C67DBF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046E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52941"/>
    <w:rsid w:val="00D6383C"/>
    <w:rsid w:val="00D651BA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44DE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15715"/>
    <w:rsid w:val="00E261CB"/>
    <w:rsid w:val="00E34D65"/>
    <w:rsid w:val="00E34EE9"/>
    <w:rsid w:val="00E364F5"/>
    <w:rsid w:val="00E40337"/>
    <w:rsid w:val="00E47AA4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61B3"/>
    <w:rsid w:val="00F211B7"/>
    <w:rsid w:val="00F34BCA"/>
    <w:rsid w:val="00F37A5E"/>
    <w:rsid w:val="00F400CF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968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22F19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C1496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22F19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C1496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22F19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C14968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122F19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2F19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22F19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10</TotalTime>
  <Pages>1</Pages>
  <Words>255</Words>
  <Characters>1460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13</cp:revision>
  <cp:lastPrinted>2015-10-26T09:18:00Z</cp:lastPrinted>
  <dcterms:created xsi:type="dcterms:W3CDTF">2016-03-14T04:11:00Z</dcterms:created>
  <dcterms:modified xsi:type="dcterms:W3CDTF">2016-08-25T09:52:00Z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
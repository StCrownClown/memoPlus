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เอส.เอ็มเคมีคอล ซัพพลาย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2041165435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สิงหาคม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IV16101056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ตุลาคม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49,113.00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สี่หมื่นเก้าพันหนึ่งร้อยสิบสามบาทถ้วน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ตุลาคม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28 ตุลาคม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982.26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เก้าร้อยแปดสิบสองบาทยี่สิบหกสตางค์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
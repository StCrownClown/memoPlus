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9E" w:rsidRPr="00B44834" w:rsidRDefault="00B6369E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B6369E" w:rsidRPr="00B44834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B6369E" w:rsidRPr="00B44834" w:rsidRDefault="00B6369E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B6369E" w:rsidRPr="00B44834" w:rsidRDefault="00B6369E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B6369E" w:rsidRPr="00B44834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B6369E" w:rsidRPr="00B44834" w:rsidRDefault="00B6369E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B4483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B6369E" w:rsidRPr="00B44834" w:rsidTr="00835CE4">
        <w:trPr>
          <w:cantSplit/>
        </w:trPr>
        <w:tc>
          <w:tcPr>
            <w:tcW w:w="8388" w:type="dxa"/>
          </w:tcPr>
          <w:p w:rsidR="00B6369E" w:rsidRPr="00B44834" w:rsidRDefault="00B6369E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B4483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โทรสาร  ๐ ๒๕๖๔ ๖๗๐๑-๐๕</w:t>
            </w:r>
          </w:p>
        </w:tc>
      </w:tr>
    </w:tbl>
    <w:p w:rsidR="00B6369E" w:rsidRPr="00B44834" w:rsidRDefault="00B6369E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B6369E" w:rsidRPr="00B44834" w:rsidTr="00835CE4">
        <w:trPr>
          <w:cantSplit/>
        </w:trPr>
        <w:tc>
          <w:tcPr>
            <w:tcW w:w="8388" w:type="dxa"/>
          </w:tcPr>
          <w:p w:rsidR="00B6369E" w:rsidRPr="00B44834" w:rsidRDefault="00B6369E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B6369E" w:rsidRPr="00B44834" w:rsidRDefault="00B6369E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B6369E" w:rsidRPr="00B44834" w:rsidTr="00835CE4">
        <w:trPr>
          <w:cantSplit/>
        </w:trPr>
        <w:tc>
          <w:tcPr>
            <w:tcW w:w="3936" w:type="dxa"/>
          </w:tcPr>
          <w:p w:rsidR="00B6369E" w:rsidRPr="00B44834" w:rsidRDefault="00B6369E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452" w:type="dxa"/>
          </w:tcPr>
          <w:p w:rsidR="00B6369E" w:rsidRPr="00B44834" w:rsidRDefault="00B6369E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</w:p>
        </w:tc>
      </w:tr>
      <w:tr w:rsidR="00B6369E" w:rsidRPr="00B44834" w:rsidTr="00835CE4">
        <w:trPr>
          <w:cantSplit/>
        </w:trPr>
        <w:tc>
          <w:tcPr>
            <w:tcW w:w="8388" w:type="dxa"/>
            <w:gridSpan w:val="2"/>
          </w:tcPr>
          <w:p w:rsidR="00B6369E" w:rsidRDefault="00B6369E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ขอส่งรายงานการประชุมคณะอนุกรรมการบริหาร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6369E" w:rsidRPr="00B44834" w:rsidRDefault="00B6369E" w:rsidP="003D7700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ครั้งที่ </w:t>
            </w:r>
            <w:r w:rsidRPr="000E5FE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B6369E" w:rsidRPr="00B44834" w:rsidTr="00835CE4">
        <w:trPr>
          <w:cantSplit/>
        </w:trPr>
        <w:tc>
          <w:tcPr>
            <w:tcW w:w="8388" w:type="dxa"/>
            <w:gridSpan w:val="2"/>
          </w:tcPr>
          <w:p w:rsidR="00B6369E" w:rsidRPr="00B44834" w:rsidRDefault="00B6369E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B6369E" w:rsidRPr="00B44834" w:rsidRDefault="00B6369E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B6369E" w:rsidRPr="00B44834" w:rsidRDefault="00B6369E" w:rsidP="003D7700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4834">
        <w:rPr>
          <w:rFonts w:ascii="TH SarabunPSK" w:hAnsi="TH SarabunPSK" w:cs="TH SarabunPSK"/>
          <w:sz w:val="32"/>
          <w:szCs w:val="32"/>
        </w:rPr>
        <w:tab/>
      </w:r>
      <w:r w:rsidRPr="00B44834">
        <w:rPr>
          <w:rFonts w:ascii="TH SarabunPSK" w:hAnsi="TH SarabunPSK" w:cs="TH SarabunPSK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44834">
        <w:rPr>
          <w:rFonts w:ascii="TH SarabunPSK" w:hAnsi="TH SarabunPSK" w:cs="TH SarabunPSK"/>
          <w:spacing w:val="-6"/>
          <w:sz w:val="32"/>
          <w:szCs w:val="32"/>
          <w:cs/>
        </w:rPr>
        <w:t xml:space="preserve">ศช. </w:t>
      </w:r>
      <w:r w:rsidRPr="00B44834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44834">
        <w:rPr>
          <w:rFonts w:ascii="TH SarabunPSK" w:hAnsi="TH SarabunPSK" w:cs="TH SarabunPSK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B44834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B44834">
        <w:rPr>
          <w:rFonts w:ascii="TH SarabunPSK" w:hAnsi="TH SarabunPSK" w:cs="TH SarabunPSK"/>
          <w:sz w:val="32"/>
          <w:szCs w:val="32"/>
          <w:cs/>
        </w:rPr>
        <w:t>ห้อง</w:t>
      </w:r>
      <w:r w:rsidRPr="00C3569A">
        <w:rPr>
          <w:rFonts w:ascii="TH SarabunPSK" w:hAnsi="TH SarabunPSK" w:cs="TH SarabunPSK"/>
          <w:color w:val="000000"/>
          <w:sz w:val="32"/>
          <w:szCs w:val="32"/>
          <w:cs/>
        </w:rPr>
        <w:t>ประชุม</w:t>
      </w:r>
      <w:r w:rsidRPr="00B44834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9C1096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ชั้น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B6369E" w:rsidRPr="00B44834" w:rsidRDefault="00B6369E" w:rsidP="004C37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B6369E" w:rsidRPr="00B44834" w:rsidRDefault="00B6369E" w:rsidP="00F62638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ในการนี้ ฝ่ายเลขานุการฯ ได้จัดทำ</w:t>
      </w:r>
      <w:r w:rsidRPr="00B44834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ฯ</w:t>
      </w:r>
      <w:r w:rsidRPr="00B44834">
        <w:rPr>
          <w:rFonts w:ascii="TH SarabunPSK" w:hAnsi="TH SarabunPSK" w:cs="TH SarabunPSK"/>
          <w:sz w:val="32"/>
          <w:szCs w:val="32"/>
          <w:cs/>
        </w:rPr>
        <w:t xml:space="preserve"> เป็นที่เรียบร้อยแล้ว ดังมีรายละเอียด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ตามเอกสารแนบ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หมายเลข 1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จึงใคร่ขอความกรุณาท่านโปรดพิจารณารายงานการประชุมดังกล่าว หากท่านมีข้อคิดเห็นหรือข้อเสนอแนะเพิ่มเติม โปรดแจ้งกลับในแบบรับรองรายงานการประชุม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รายละเอียด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ตามเอกสารแนบ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หมายเลข 2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มายัง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627152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76FFF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ด้วย จะขอบพระคุณยิ่ง</w:t>
      </w:r>
    </w:p>
    <w:p w:rsidR="00B6369E" w:rsidRPr="00B44834" w:rsidRDefault="00B6369E" w:rsidP="004C3758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B6369E" w:rsidRDefault="00B6369E" w:rsidP="00F62638">
      <w:pPr>
        <w:pStyle w:val="Heading1"/>
        <w:tabs>
          <w:tab w:val="left" w:pos="54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B44834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B6369E" w:rsidRDefault="00B6369E" w:rsidP="004C37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B6369E" w:rsidRPr="00D50796" w:rsidRDefault="00B6369E" w:rsidP="00D50796"/>
    <w:p w:rsidR="00B6369E" w:rsidRDefault="00B6369E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B6369E" w:rsidRDefault="00B6369E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p w:rsidR="00B6369E" w:rsidRDefault="00B6369E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p w:rsidR="00B6369E" w:rsidRPr="00B44834" w:rsidRDefault="00B6369E" w:rsidP="00D50796">
      <w:pPr>
        <w:pStyle w:val="Heading1"/>
        <w:tabs>
          <w:tab w:val="left" w:pos="720"/>
          <w:tab w:val="center" w:pos="450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B4483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6369E" w:rsidRPr="00B44834" w:rsidRDefault="00B6369E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</w:rPr>
      </w:pPr>
    </w:p>
    <w:p w:rsidR="00B6369E" w:rsidRPr="00B44834" w:rsidRDefault="00B6369E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B6369E" w:rsidRPr="00B44834" w:rsidRDefault="00B6369E" w:rsidP="004C37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</w:rPr>
        <w:t xml:space="preserve"> </w:t>
      </w:r>
    </w:p>
    <w:p w:rsidR="00B6369E" w:rsidRPr="00B44834" w:rsidRDefault="00B6369E" w:rsidP="008B6F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2564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</w:rPr>
        <w:t xml:space="preserve"> </w:t>
      </w:r>
    </w:p>
    <w:p w:rsidR="00B6369E" w:rsidRPr="00B44834" w:rsidRDefault="00B6369E" w:rsidP="00DE3D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</w:rPr>
        <w:t xml:space="preserve"> </w:t>
      </w:r>
    </w:p>
    <w:p w:rsidR="00B6369E" w:rsidRPr="00B44834" w:rsidRDefault="00B6369E" w:rsidP="004C37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6369E" w:rsidRPr="00B44834" w:rsidRDefault="00B6369E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B6369E" w:rsidRPr="00B44834" w:rsidRDefault="00B6369E" w:rsidP="004C3758">
      <w:pPr>
        <w:rPr>
          <w:rFonts w:ascii="TH SarabunPSK" w:hAnsi="TH SarabunPSK" w:cs="TH SarabunPSK"/>
          <w:sz w:val="32"/>
          <w:szCs w:val="32"/>
        </w:rPr>
      </w:pPr>
    </w:p>
    <w:p w:rsidR="00B6369E" w:rsidRPr="00B44834" w:rsidRDefault="00B6369E">
      <w:pPr>
        <w:rPr>
          <w:rFonts w:ascii="TH SarabunPSK" w:hAnsi="TH SarabunPSK" w:cs="TH SarabunPSK"/>
          <w:sz w:val="32"/>
          <w:szCs w:val="32"/>
        </w:rPr>
      </w:pPr>
    </w:p>
    <w:sectPr w:rsidR="00B6369E" w:rsidRPr="00B44834" w:rsidSect="000943F6">
      <w:pgSz w:w="11907" w:h="16840" w:code="9"/>
      <w:pgMar w:top="1077" w:right="170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BA"/>
    <w:rsid w:val="00042C36"/>
    <w:rsid w:val="000471C6"/>
    <w:rsid w:val="00047C7D"/>
    <w:rsid w:val="0006482B"/>
    <w:rsid w:val="000811EF"/>
    <w:rsid w:val="000943F6"/>
    <w:rsid w:val="000E5C5C"/>
    <w:rsid w:val="000E5FEC"/>
    <w:rsid w:val="001500A2"/>
    <w:rsid w:val="001813BB"/>
    <w:rsid w:val="001A1E8B"/>
    <w:rsid w:val="001A3CAB"/>
    <w:rsid w:val="001C5CEA"/>
    <w:rsid w:val="001E5215"/>
    <w:rsid w:val="00203BF0"/>
    <w:rsid w:val="00262E6C"/>
    <w:rsid w:val="002C3DBA"/>
    <w:rsid w:val="002D04B8"/>
    <w:rsid w:val="002D6B50"/>
    <w:rsid w:val="002E5646"/>
    <w:rsid w:val="00335105"/>
    <w:rsid w:val="00340AB4"/>
    <w:rsid w:val="003D7700"/>
    <w:rsid w:val="00425F42"/>
    <w:rsid w:val="00432789"/>
    <w:rsid w:val="004704BB"/>
    <w:rsid w:val="00492D96"/>
    <w:rsid w:val="004A5AB6"/>
    <w:rsid w:val="004C3758"/>
    <w:rsid w:val="004D1B67"/>
    <w:rsid w:val="005337C6"/>
    <w:rsid w:val="00572B2A"/>
    <w:rsid w:val="00605053"/>
    <w:rsid w:val="0062045F"/>
    <w:rsid w:val="00627152"/>
    <w:rsid w:val="006609B1"/>
    <w:rsid w:val="0067539E"/>
    <w:rsid w:val="006B61D5"/>
    <w:rsid w:val="006D4B11"/>
    <w:rsid w:val="00724EC3"/>
    <w:rsid w:val="007B77E4"/>
    <w:rsid w:val="007F1594"/>
    <w:rsid w:val="00835CE4"/>
    <w:rsid w:val="008651FD"/>
    <w:rsid w:val="008767BC"/>
    <w:rsid w:val="008A4947"/>
    <w:rsid w:val="008B6F9D"/>
    <w:rsid w:val="008F424B"/>
    <w:rsid w:val="00910C4B"/>
    <w:rsid w:val="00964FF3"/>
    <w:rsid w:val="0099677B"/>
    <w:rsid w:val="009C1096"/>
    <w:rsid w:val="009C35EF"/>
    <w:rsid w:val="009C392D"/>
    <w:rsid w:val="009C5923"/>
    <w:rsid w:val="009D4357"/>
    <w:rsid w:val="009E466D"/>
    <w:rsid w:val="00A0505C"/>
    <w:rsid w:val="00A660C7"/>
    <w:rsid w:val="00AA580B"/>
    <w:rsid w:val="00AB4D58"/>
    <w:rsid w:val="00AE4BED"/>
    <w:rsid w:val="00B16E01"/>
    <w:rsid w:val="00B44834"/>
    <w:rsid w:val="00B6369E"/>
    <w:rsid w:val="00B76FFF"/>
    <w:rsid w:val="00B9696F"/>
    <w:rsid w:val="00BD1E45"/>
    <w:rsid w:val="00BE37FF"/>
    <w:rsid w:val="00BE583A"/>
    <w:rsid w:val="00BE7F38"/>
    <w:rsid w:val="00C22DAE"/>
    <w:rsid w:val="00C3569A"/>
    <w:rsid w:val="00C76240"/>
    <w:rsid w:val="00CB35C1"/>
    <w:rsid w:val="00D50796"/>
    <w:rsid w:val="00DA02E7"/>
    <w:rsid w:val="00DB3191"/>
    <w:rsid w:val="00DE3D00"/>
    <w:rsid w:val="00E22133"/>
    <w:rsid w:val="00E425F5"/>
    <w:rsid w:val="00E56277"/>
    <w:rsid w:val="00EC6229"/>
    <w:rsid w:val="00EC78BD"/>
    <w:rsid w:val="00ED349A"/>
    <w:rsid w:val="00F45CD1"/>
    <w:rsid w:val="00F61673"/>
    <w:rsid w:val="00F62638"/>
    <w:rsid w:val="00FC0F2C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rsid w:val="00CB3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D50796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50796"/>
    <w:rPr>
      <w:rFonts w:ascii="Browallia New" w:hAnsi="Browallia New" w:cs="Browallia New"/>
      <w:sz w:val="28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DED92B7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DED92B7F.dot</Template>
  <TotalTime>7</TotalTime>
  <Pages>1</Pages>
  <Words>161</Words>
  <Characters>922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5</cp:revision>
  <cp:lastPrinted>2016-03-11T02:48:00Z</cp:lastPrinted>
  <dcterms:created xsi:type="dcterms:W3CDTF">2016-03-09T08:47:00Z</dcterms:created>
  <dcterms:modified xsi:type="dcterms:W3CDTF">2016-03-11T02:51:00Z</dcterms:modified>
</cp:coreProperties>
</file>
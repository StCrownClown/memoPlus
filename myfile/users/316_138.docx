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A5" w:rsidRPr="00992250" w:rsidRDefault="007C44A5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b/>
          <w:bCs/>
          <w:color w:val="333333"/>
          <w:sz w:val="20"/>
          <w:cs/>
        </w:rPr>
        <w:t>เอกสารทดสอบ</w:t>
      </w:r>
    </w:p>
    <w:p w:rsidR="007C44A5" w:rsidRDefault="007C44A5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</w:p>
    <w:p w:rsidR="007C44A5" w:rsidRPr="00992250" w:rsidRDefault="007C44A5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จำนวนเงิน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 xml:space="preserve">555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บาท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(</w:t>
      </w:r>
      <w:r w:rsidRPr="00992250">
        <w:rPr>
          <w:rFonts w:ascii="Arial" w:hAnsi="Arial" w:cs="Tahoma"/>
          <w:color w:val="333333"/>
          <w:sz w:val="20"/>
          <w:szCs w:val="20"/>
        </w:rPr>
        <w:t>222)</w:t>
      </w:r>
    </w:p>
    <w:p w:rsidR="007C44A5" w:rsidRDefault="007C44A5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จำนวนเงิน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333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บาท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(</w:t>
      </w:r>
      <w:r w:rsidRPr="00992250">
        <w:rPr>
          <w:rFonts w:ascii="Arial" w:hAnsi="Arial" w:cs="Tahoma"/>
          <w:color w:val="333333"/>
          <w:sz w:val="20"/>
          <w:szCs w:val="20"/>
        </w:rPr>
        <w:t>444)</w:t>
      </w:r>
    </w:p>
    <w:p w:rsidR="007C44A5" w:rsidRDefault="007C44A5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</w:p>
    <w:p w:rsidR="007C44A5" w:rsidRDefault="007C44A5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>
        <w:rPr>
          <w:rFonts w:ascii="Arial" w:hAnsi="Arial" w:cs="Tahoma" w:hint="cs"/>
          <w:color w:val="333333"/>
          <w:sz w:val="20"/>
          <w:szCs w:val="20"/>
          <w:cs/>
        </w:rPr>
        <w:t>แปลงตัวเลข</w:t>
      </w:r>
      <w:r>
        <w:rPr>
          <w:rFonts w:ascii="Arial" w:hAnsi="Arial" w:cs="Tahoma"/>
          <w:color w:val="333333"/>
          <w:sz w:val="20"/>
          <w:szCs w:val="20"/>
        </w:rPr>
        <w:t xml:space="preserve">(EN) </w:t>
      </w:r>
      <w:r>
        <w:rPr>
          <w:rFonts w:ascii="Arial" w:hAnsi="Arial" w:cs="Tahoma" w:hint="cs"/>
          <w:color w:val="333333"/>
          <w:sz w:val="20"/>
          <w:szCs w:val="20"/>
          <w:cs/>
        </w:rPr>
        <w:t>ตัวอย่าง</w:t>
      </w:r>
      <w:r>
        <w:rPr>
          <w:rFonts w:ascii="Arial" w:hAnsi="Arial" w:cs="Tahoma"/>
          <w:color w:val="333333"/>
          <w:sz w:val="20"/>
          <w:szCs w:val="20"/>
        </w:rPr>
        <w:t xml:space="preserve"> # {NumEN01} </w:t>
      </w:r>
      <w:r>
        <w:rPr>
          <w:rFonts w:ascii="Arial" w:hAnsi="Arial" w:cs="Tahoma" w:hint="cs"/>
          <w:color w:val="333333"/>
          <w:sz w:val="20"/>
          <w:szCs w:val="20"/>
          <w:cs/>
        </w:rPr>
        <w:t>และ</w:t>
      </w:r>
      <w:r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# {NumtextEN01}</w:t>
      </w:r>
    </w:p>
    <w:p w:rsidR="007C44A5" w:rsidRDefault="007C44A5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>
        <w:rPr>
          <w:rFonts w:ascii="Arial" w:hAnsi="Arial" w:cs="Tahoma"/>
          <w:color w:val="333333"/>
          <w:sz w:val="20"/>
          <w:szCs w:val="20"/>
        </w:rPr>
        <w:t>555 </w:t>
      </w:r>
      <w:r>
        <w:rPr>
          <w:rFonts w:ascii="Arial" w:hAnsi="Arial" w:cs="Tahoma"/>
          <w:color w:val="333333"/>
          <w:sz w:val="20"/>
          <w:szCs w:val="20"/>
        </w:rPr>
        <w:t>baht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(</w:t>
      </w:r>
      <w:r w:rsidRPr="00992250">
        <w:rPr>
          <w:rFonts w:ascii="Arial" w:hAnsi="Arial" w:cs="Tahoma"/>
          <w:color w:val="333333"/>
          <w:sz w:val="20"/>
          <w:szCs w:val="20"/>
        </w:rPr>
        <w:t>666)</w:t>
      </w:r>
    </w:p>
    <w:p w:rsidR="007C44A5" w:rsidRPr="00992250" w:rsidRDefault="007C44A5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</w:p>
    <w:p w:rsidR="007C44A5" w:rsidRPr="00992250" w:rsidRDefault="007C44A5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ทดสอบแท็ค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วันที่ภาษาอังกฤษ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# {DateEN01} 777</w:t>
      </w:r>
    </w:p>
    <w:p w:rsidR="007C44A5" w:rsidRPr="00992250" w:rsidRDefault="007C44A5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ทดสอบแท็ค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วันที่ภาษาไทย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# {Date01} 888</w:t>
      </w:r>
    </w:p>
    <w:p w:rsidR="007C44A5" w:rsidRPr="00992250" w:rsidRDefault="007C44A5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</w:p>
    <w:p w:rsidR="007C44A5" w:rsidRPr="00992250" w:rsidRDefault="007C44A5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ทดสอบ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Value 999 (101010)</w:t>
      </w:r>
    </w:p>
    <w:p w:rsidR="007C44A5" w:rsidRPr="00992250" w:rsidRDefault="007C44A5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</w:p>
    <w:p w:rsidR="007C44A5" w:rsidRPr="00992250" w:rsidRDefault="007C44A5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ทดสอบ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Selectuser01 </w:t>
      </w:r>
    </w:p>
    <w:p w:rsidR="007C44A5" w:rsidRPr="00992250" w:rsidRDefault="007C44A5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ทดสอบ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SelectuserEN02 #{SELECTUSEREN02}</w:t>
      </w:r>
    </w:p>
    <w:p w:rsidR="007C44A5" w:rsidRPr="00992250" w:rsidRDefault="007C44A5" w:rsidP="00992250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ทดสอบ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Selectdates01 #{SELECTDATES01}</w:t>
      </w:r>
    </w:p>
    <w:p w:rsidR="007C44A5" w:rsidRDefault="007C44A5" w:rsidP="003E116B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ทดสอบ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SelectplaceEN02 #{SELECTPLACEEN02}</w:t>
      </w:r>
    </w:p>
    <w:p w:rsidR="007C44A5" w:rsidRDefault="007C44A5" w:rsidP="003E116B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</w:p>
    <w:p w:rsidR="007C44A5" w:rsidRPr="00992250" w:rsidRDefault="007C44A5" w:rsidP="000C3614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 w:hint="cs"/>
          <w:color w:val="333333"/>
          <w:sz w:val="20"/>
          <w:szCs w:val="20"/>
          <w:cs/>
        </w:rPr>
        <w:t>ใช้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 xml:space="preserve"># {Checkbox ตามด้วยตัวเลข 2 ตัว }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เช่น</w:t>
      </w:r>
      <w:r w:rsidRPr="00992250">
        <w:rPr>
          <w:rFonts w:ascii="Arial" w:hAnsi="Arial" w:cs="Tahoma"/>
          <w:color w:val="333333"/>
          <w:sz w:val="20"/>
          <w:szCs w:val="20"/>
          <w:cs/>
        </w:rPr>
        <w:t xml:space="preserve"> </w:t>
      </w:r>
      <w:r w:rsidRPr="00992250">
        <w:rPr>
          <w:rFonts w:ascii="Arial" w:hAnsi="Arial" w:cs="Tahoma"/>
          <w:color w:val="333333"/>
          <w:sz w:val="20"/>
          <w:szCs w:val="20"/>
        </w:rPr>
        <w:t># {Checkbox01}, # {Checkbox02}, ..</w:t>
      </w:r>
    </w:p>
    <w:p w:rsidR="007C44A5" w:rsidRPr="00992250" w:rsidRDefault="007C44A5" w:rsidP="000C3614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/>
          <w:color w:val="333333"/>
          <w:sz w:val="20"/>
          <w:szCs w:val="20"/>
        </w:rPr>
        <w:t xml:space="preserve">☐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ทดสอบเช็คบ็อกซ์</w:t>
      </w:r>
      <w:r w:rsidRPr="00992250">
        <w:rPr>
          <w:rFonts w:ascii="Arial" w:hAnsi="Arial" w:cs="Tahoma"/>
          <w:color w:val="333333"/>
          <w:sz w:val="20"/>
          <w:szCs w:val="20"/>
        </w:rPr>
        <w:t>01</w:t>
      </w:r>
    </w:p>
    <w:p w:rsidR="007C44A5" w:rsidRPr="00992250" w:rsidRDefault="007C44A5" w:rsidP="000C3614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  <w:r w:rsidRPr="00992250">
        <w:rPr>
          <w:rFonts w:ascii="Arial" w:hAnsi="Arial" w:cs="Tahoma"/>
          <w:color w:val="333333"/>
          <w:sz w:val="20"/>
          <w:szCs w:val="20"/>
        </w:rPr>
        <w:t xml:space="preserve">☐ </w:t>
      </w:r>
      <w:r w:rsidRPr="00992250">
        <w:rPr>
          <w:rFonts w:ascii="Arial" w:hAnsi="Arial" w:cs="Tahoma" w:hint="cs"/>
          <w:color w:val="333333"/>
          <w:sz w:val="20"/>
          <w:szCs w:val="20"/>
          <w:cs/>
        </w:rPr>
        <w:t>ทดสอบเช็คบ็อกซ์</w:t>
      </w:r>
      <w:r w:rsidRPr="00992250">
        <w:rPr>
          <w:rFonts w:ascii="Arial" w:hAnsi="Arial" w:cs="Tahoma"/>
          <w:color w:val="333333"/>
          <w:sz w:val="20"/>
          <w:szCs w:val="20"/>
        </w:rPr>
        <w:t>02</w:t>
      </w:r>
    </w:p>
    <w:p w:rsidR="007C44A5" w:rsidRPr="003E116B" w:rsidRDefault="007C44A5" w:rsidP="003E116B">
      <w:pPr>
        <w:spacing w:before="100" w:beforeAutospacing="1" w:after="100" w:afterAutospacing="1"/>
        <w:rPr>
          <w:rFonts w:ascii="Arial" w:hAnsi="Arial" w:cs="Tahoma"/>
          <w:color w:val="333333"/>
          <w:sz w:val="20"/>
          <w:szCs w:val="20"/>
        </w:rPr>
      </w:pPr>
    </w:p>
    <w:sectPr w:rsidR="007C44A5" w:rsidRPr="003E116B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4A5" w:rsidRDefault="007C44A5">
      <w:r>
        <w:separator/>
      </w:r>
    </w:p>
  </w:endnote>
  <w:endnote w:type="continuationSeparator" w:id="1">
    <w:p w:rsidR="007C44A5" w:rsidRDefault="007C44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4A5" w:rsidRDefault="007C44A5">
      <w:r>
        <w:separator/>
      </w:r>
    </w:p>
  </w:footnote>
  <w:footnote w:type="continuationSeparator" w:id="1">
    <w:p w:rsidR="007C44A5" w:rsidRDefault="007C44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4A5" w:rsidRDefault="007C44A5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07F87"/>
    <w:rsid w:val="000130AD"/>
    <w:rsid w:val="000255E6"/>
    <w:rsid w:val="000278C8"/>
    <w:rsid w:val="000C3614"/>
    <w:rsid w:val="000C7C2D"/>
    <w:rsid w:val="000D3F53"/>
    <w:rsid w:val="00102D1F"/>
    <w:rsid w:val="0011331D"/>
    <w:rsid w:val="001140A1"/>
    <w:rsid w:val="00121B5B"/>
    <w:rsid w:val="001422CF"/>
    <w:rsid w:val="00151188"/>
    <w:rsid w:val="00156602"/>
    <w:rsid w:val="001569F1"/>
    <w:rsid w:val="00176CCD"/>
    <w:rsid w:val="00194BC8"/>
    <w:rsid w:val="001A68EB"/>
    <w:rsid w:val="001A7BA3"/>
    <w:rsid w:val="001B2476"/>
    <w:rsid w:val="001B6B3E"/>
    <w:rsid w:val="001C17CB"/>
    <w:rsid w:val="001E10A6"/>
    <w:rsid w:val="001E11A2"/>
    <w:rsid w:val="001E64C5"/>
    <w:rsid w:val="0020143A"/>
    <w:rsid w:val="00213379"/>
    <w:rsid w:val="00216B27"/>
    <w:rsid w:val="00217552"/>
    <w:rsid w:val="00225579"/>
    <w:rsid w:val="0023502C"/>
    <w:rsid w:val="00242732"/>
    <w:rsid w:val="002516EB"/>
    <w:rsid w:val="00260F2D"/>
    <w:rsid w:val="00264608"/>
    <w:rsid w:val="00281455"/>
    <w:rsid w:val="00294020"/>
    <w:rsid w:val="002A114E"/>
    <w:rsid w:val="002C3DA8"/>
    <w:rsid w:val="002D2CF5"/>
    <w:rsid w:val="002E1B9B"/>
    <w:rsid w:val="002E3850"/>
    <w:rsid w:val="002F04DC"/>
    <w:rsid w:val="002F6326"/>
    <w:rsid w:val="003158FC"/>
    <w:rsid w:val="00321652"/>
    <w:rsid w:val="003233D0"/>
    <w:rsid w:val="003238F4"/>
    <w:rsid w:val="00325C45"/>
    <w:rsid w:val="0036100C"/>
    <w:rsid w:val="00364246"/>
    <w:rsid w:val="003845A8"/>
    <w:rsid w:val="00385070"/>
    <w:rsid w:val="003B1BF3"/>
    <w:rsid w:val="003D31DD"/>
    <w:rsid w:val="003E090F"/>
    <w:rsid w:val="003E116B"/>
    <w:rsid w:val="003E4F60"/>
    <w:rsid w:val="003E6988"/>
    <w:rsid w:val="0040138E"/>
    <w:rsid w:val="00417557"/>
    <w:rsid w:val="0042320F"/>
    <w:rsid w:val="00423445"/>
    <w:rsid w:val="00432F0C"/>
    <w:rsid w:val="00442916"/>
    <w:rsid w:val="00445E0A"/>
    <w:rsid w:val="004623D4"/>
    <w:rsid w:val="004716B2"/>
    <w:rsid w:val="00485ECD"/>
    <w:rsid w:val="0049023C"/>
    <w:rsid w:val="004A2699"/>
    <w:rsid w:val="004D6769"/>
    <w:rsid w:val="004E0F85"/>
    <w:rsid w:val="00500415"/>
    <w:rsid w:val="005017D7"/>
    <w:rsid w:val="00506DFE"/>
    <w:rsid w:val="00513DC0"/>
    <w:rsid w:val="005213B4"/>
    <w:rsid w:val="0052459E"/>
    <w:rsid w:val="00533E12"/>
    <w:rsid w:val="00534FCD"/>
    <w:rsid w:val="00560DD7"/>
    <w:rsid w:val="00562B70"/>
    <w:rsid w:val="00574D8E"/>
    <w:rsid w:val="005C42AE"/>
    <w:rsid w:val="005C7C0D"/>
    <w:rsid w:val="005D3BD4"/>
    <w:rsid w:val="005E553B"/>
    <w:rsid w:val="005E749F"/>
    <w:rsid w:val="005F5B89"/>
    <w:rsid w:val="00600C55"/>
    <w:rsid w:val="0061547F"/>
    <w:rsid w:val="0064711B"/>
    <w:rsid w:val="006576F0"/>
    <w:rsid w:val="006774F4"/>
    <w:rsid w:val="006833CA"/>
    <w:rsid w:val="00685646"/>
    <w:rsid w:val="0068644B"/>
    <w:rsid w:val="006A6808"/>
    <w:rsid w:val="006A70AF"/>
    <w:rsid w:val="006C341E"/>
    <w:rsid w:val="006E68EC"/>
    <w:rsid w:val="006E72E6"/>
    <w:rsid w:val="0072152F"/>
    <w:rsid w:val="0072241C"/>
    <w:rsid w:val="00750EBE"/>
    <w:rsid w:val="00755BB7"/>
    <w:rsid w:val="007710B1"/>
    <w:rsid w:val="00775B89"/>
    <w:rsid w:val="007C44A5"/>
    <w:rsid w:val="007E6C42"/>
    <w:rsid w:val="00801FE2"/>
    <w:rsid w:val="008149AC"/>
    <w:rsid w:val="00816D78"/>
    <w:rsid w:val="0082509D"/>
    <w:rsid w:val="00832BEB"/>
    <w:rsid w:val="00844762"/>
    <w:rsid w:val="0084794E"/>
    <w:rsid w:val="008543C3"/>
    <w:rsid w:val="00876B40"/>
    <w:rsid w:val="00885261"/>
    <w:rsid w:val="00887A1C"/>
    <w:rsid w:val="008A214D"/>
    <w:rsid w:val="008A3DF0"/>
    <w:rsid w:val="008D3A83"/>
    <w:rsid w:val="008D42F0"/>
    <w:rsid w:val="008D4971"/>
    <w:rsid w:val="008E43CF"/>
    <w:rsid w:val="008F10D2"/>
    <w:rsid w:val="0090271B"/>
    <w:rsid w:val="009258B7"/>
    <w:rsid w:val="00940BD1"/>
    <w:rsid w:val="00961BA9"/>
    <w:rsid w:val="00976A1D"/>
    <w:rsid w:val="009770CE"/>
    <w:rsid w:val="00992250"/>
    <w:rsid w:val="009A14FB"/>
    <w:rsid w:val="009D2434"/>
    <w:rsid w:val="00A05EAA"/>
    <w:rsid w:val="00A11B09"/>
    <w:rsid w:val="00A120B6"/>
    <w:rsid w:val="00A24FC6"/>
    <w:rsid w:val="00A578B0"/>
    <w:rsid w:val="00A8131C"/>
    <w:rsid w:val="00A92595"/>
    <w:rsid w:val="00A959DD"/>
    <w:rsid w:val="00AB3688"/>
    <w:rsid w:val="00AB55AB"/>
    <w:rsid w:val="00AD237D"/>
    <w:rsid w:val="00AD430E"/>
    <w:rsid w:val="00AD43CB"/>
    <w:rsid w:val="00AE5152"/>
    <w:rsid w:val="00AF458C"/>
    <w:rsid w:val="00AF6141"/>
    <w:rsid w:val="00B242BD"/>
    <w:rsid w:val="00B30415"/>
    <w:rsid w:val="00B40327"/>
    <w:rsid w:val="00B42E3A"/>
    <w:rsid w:val="00B62935"/>
    <w:rsid w:val="00BA58F9"/>
    <w:rsid w:val="00BB23BF"/>
    <w:rsid w:val="00BC1354"/>
    <w:rsid w:val="00BE2961"/>
    <w:rsid w:val="00BE3FCE"/>
    <w:rsid w:val="00C054C9"/>
    <w:rsid w:val="00C24DF2"/>
    <w:rsid w:val="00C3780B"/>
    <w:rsid w:val="00C45667"/>
    <w:rsid w:val="00C47336"/>
    <w:rsid w:val="00C61063"/>
    <w:rsid w:val="00C73DCD"/>
    <w:rsid w:val="00C748C4"/>
    <w:rsid w:val="00C752E7"/>
    <w:rsid w:val="00C765FD"/>
    <w:rsid w:val="00C91452"/>
    <w:rsid w:val="00CB16C3"/>
    <w:rsid w:val="00CC27B8"/>
    <w:rsid w:val="00CD1492"/>
    <w:rsid w:val="00D15A0F"/>
    <w:rsid w:val="00D446FA"/>
    <w:rsid w:val="00D523E9"/>
    <w:rsid w:val="00D54184"/>
    <w:rsid w:val="00D54677"/>
    <w:rsid w:val="00DB1233"/>
    <w:rsid w:val="00DB1A73"/>
    <w:rsid w:val="00DB68EA"/>
    <w:rsid w:val="00DE279A"/>
    <w:rsid w:val="00DF0D0E"/>
    <w:rsid w:val="00E14D0C"/>
    <w:rsid w:val="00E45E22"/>
    <w:rsid w:val="00E53584"/>
    <w:rsid w:val="00E578B1"/>
    <w:rsid w:val="00E70F5F"/>
    <w:rsid w:val="00E850BA"/>
    <w:rsid w:val="00EA1BB6"/>
    <w:rsid w:val="00EA1C2F"/>
    <w:rsid w:val="00EB1A5E"/>
    <w:rsid w:val="00EF6F79"/>
    <w:rsid w:val="00F07FCF"/>
    <w:rsid w:val="00F1026B"/>
    <w:rsid w:val="00F1713C"/>
    <w:rsid w:val="00F82861"/>
    <w:rsid w:val="00FB3984"/>
    <w:rsid w:val="00FD05A9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73DCD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3DCD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  <w:style w:type="paragraph" w:styleId="NormalWeb">
    <w:name w:val="Normal (Web)"/>
    <w:basedOn w:val="Normal"/>
    <w:uiPriority w:val="99"/>
    <w:rsid w:val="00EA1BB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EA1BB6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781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1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1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</TotalTime>
  <Pages>1</Pages>
  <Words>90</Words>
  <Characters>519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901180</cp:lastModifiedBy>
  <cp:revision>71</cp:revision>
  <cp:lastPrinted>2012-05-08T08:29:00Z</cp:lastPrinted>
  <dcterms:created xsi:type="dcterms:W3CDTF">2016-06-20T02:57:00Z</dcterms:created>
  <dcterms:modified xsi:type="dcterms:W3CDTF">2017-07-25T09:59:00Z</dcterms:modified>
</cp:coreProperties>
</file>
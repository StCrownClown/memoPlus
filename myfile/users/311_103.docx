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DB4" w:rsidRPr="0006655C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C60DB4" w:rsidRPr="0006655C" w:rsidRDefault="00C60DB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C60DB4" w:rsidRPr="0006655C" w:rsidRDefault="00C60DB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/>
      </w:r>
    </w:p>
    <w:p w:rsidR="00C60DB4" w:rsidRPr="0006655C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C60DB4" w:rsidRPr="0006655C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/>
      </w:r>
    </w:p>
    <w:p w:rsidR="00C60DB4" w:rsidRPr="0006655C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C60DB4" w:rsidRPr="0037428B" w:rsidRDefault="00C60DB4" w:rsidP="00C96246">
      <w:pPr>
        <w:tabs>
          <w:tab w:val="left" w:pos="709"/>
          <w:tab w:val="left" w:pos="993"/>
        </w:tabs>
        <w:spacing w:line="360" w:lineRule="exact"/>
        <w:ind w:left="993" w:hanging="993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>1</w:t>
      </w:r>
      <w:r w:rsidRPr="0037428B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 xml:space="preserve">หนังสือศูนย์พันธุวิศวกรรมและเทคโนโลยีชีวภาพแห่งชาติ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เลขที่ </w:t>
      </w:r>
      <w:r>
        <w:rPr>
          <w:rFonts w:ascii="TH SarabunPSK" w:hAnsi="TH SarabunPSK" w:cs="TH SarabunPSK"/>
          <w:sz w:val="32"/>
          <w:szCs w:val="32"/>
          <w:cs/>
        </w:rPr>
        <w:t>วท 5402/</w:t>
      </w:r>
      <w:r w:rsidRPr="0037428B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>/</w:t>
      </w:r>
      <w:r w:rsidRPr="0037428B">
        <w:rPr>
          <w:rFonts w:ascii="TH SarabunPSK" w:hAnsi="TH SarabunPSK" w:cs="TH SarabunPSK"/>
          <w:sz w:val="32"/>
          <w:szCs w:val="32"/>
        </w:rPr>
        <w:t>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37428B">
        <w:rPr>
          <w:rFonts w:ascii="TH SarabunPSK" w:hAnsi="TH SarabunPSK" w:cs="TH SarabunPSK"/>
          <w:sz w:val="32"/>
          <w:szCs w:val="32"/>
        </w:rPr>
        <w:t/>
      </w:r>
    </w:p>
    <w:p w:rsidR="00C60DB4" w:rsidRPr="0037428B" w:rsidRDefault="00C60DB4" w:rsidP="00C96246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</w:rPr>
        <w:t xml:space="preserve">2.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37428B">
        <w:rPr>
          <w:rFonts w:ascii="TH SarabunPSK" w:hAnsi="TH SarabunPSK" w:cs="TH SarabunPSK"/>
          <w:sz w:val="32"/>
          <w:szCs w:val="32"/>
        </w:rPr>
        <w:t>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37428B">
        <w:rPr>
          <w:rFonts w:ascii="TH SarabunPSK" w:hAnsi="TH SarabunPSK" w:cs="TH SarabunPSK"/>
          <w:sz w:val="32"/>
          <w:szCs w:val="32"/>
        </w:rPr>
        <w:t/>
      </w:r>
    </w:p>
    <w:p w:rsidR="00C60DB4" w:rsidRPr="0006655C" w:rsidRDefault="00C60DB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Default="00C60DB4" w:rsidP="00C9624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</w:t>
      </w:r>
      <w:r>
        <w:rPr>
          <w:rFonts w:ascii="TH SarabunPSK" w:hAnsi="TH SarabunPSK" w:cs="TH SarabunPSK"/>
          <w:sz w:val="32"/>
          <w:szCs w:val="32"/>
          <w:cs/>
        </w:rPr>
        <w:t xml:space="preserve">แจ้งให้ท่านทราบการครบกำหนดการส่งมอบสินค้าให้ ศูนย์ ตั้งแต่วันที่ </w:t>
      </w:r>
      <w:r w:rsidRPr="0037428B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โดย ศูนย์ฯ จะดำเนินการคิดค่าปรับจากท่านเป็นรายวันจนกว่าท่านจะส่งมอบสินค้าให้ ศูนย์ฯ ได้ครบถ้วนตามที่ตกลงกัน ความละเอียดแจ้งแล้ว นั้น </w:t>
      </w:r>
    </w:p>
    <w:p w:rsidR="00C60DB4" w:rsidRDefault="00C60DB4" w:rsidP="00C9624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C60DB4" w:rsidRPr="0037428B" w:rsidRDefault="00C60DB4" w:rsidP="00C9624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ทั้งนี้ ท่านได้ส่งมอบสินค้าให้ ศูนย์ฯ แล้ว เมื่อวันที่ </w:t>
      </w:r>
      <w:r w:rsidRPr="0037428B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(รายละเอียดตามเอกสารที่อ้างถึง 2) ซึ่งล่าช้ากว่ากำหนด </w:t>
      </w:r>
      <w:r w:rsidRPr="0037428B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วัน ศูนย์ฯ จึงขอแจ้งสงวนสิทธิ์ค่าปรับกรณีท่านส่งมอบสินค้าล่าช้า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เป็นจำนวนเงิน</w:t>
      </w:r>
      <w:r>
        <w:rPr>
          <w:rFonts w:ascii="TH SarabunPSK" w:hAnsi="TH SarabunPSK" w:cs="TH SarabunPSK"/>
          <w:sz w:val="32"/>
          <w:szCs w:val="32"/>
          <w:cs/>
        </w:rPr>
        <w:t>ทั้งสิ้น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</w:t>
      </w:r>
      <w:r>
        <w:rPr>
          <w:rFonts w:ascii="TH SarabunPSK" w:hAnsi="TH SarabunPSK" w:cs="TH SarabunPSK"/>
          <w:sz w:val="32"/>
          <w:szCs w:val="32"/>
          <w:cs/>
        </w:rPr>
        <w:t>โดย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ศูนย์ฯ จะทำการหักค่าปรับจำนวนดังกล่าวออกจากยอดเงินการชำระค่าบริการ/งานจ้างที่ระบุในเช็คสั่งจ่าย</w:t>
      </w:r>
      <w:r>
        <w:rPr>
          <w:rFonts w:ascii="TH SarabunPSK" w:hAnsi="TH SarabunPSK" w:cs="TH SarabunPSK"/>
          <w:sz w:val="32"/>
          <w:szCs w:val="32"/>
          <w:cs/>
        </w:rPr>
        <w:t>แก่ท่าน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ในวันที่มารับเช็ค</w:t>
      </w:r>
      <w:r w:rsidRPr="0037428B">
        <w:rPr>
          <w:rFonts w:ascii="TH SarabunPSK" w:hAnsi="TH SarabunPSK" w:cs="TH SarabunPSK"/>
          <w:sz w:val="32"/>
          <w:szCs w:val="32"/>
        </w:rPr>
        <w:t xml:space="preserve"> </w:t>
      </w:r>
      <w:r w:rsidRPr="0037428B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37428B">
        <w:rPr>
          <w:rFonts w:ascii="TH SarabunPSK" w:hAnsi="TH SarabunPSK" w:cs="TH SarabunPSK"/>
          <w:sz w:val="32"/>
          <w:szCs w:val="32"/>
          <w:cs/>
        </w:rPr>
        <w:t>แจ้งไว้</w:t>
      </w:r>
    </w:p>
    <w:p w:rsidR="00C60DB4" w:rsidRPr="0006655C" w:rsidRDefault="00C60DB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C60DB4" w:rsidRPr="0006655C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C60DB4" w:rsidRPr="0006655C" w:rsidRDefault="00C60DB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C60DB4" w:rsidRPr="0006655C" w:rsidRDefault="00C60DB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C60DB4" w:rsidRPr="0006655C" w:rsidRDefault="00C60DB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C60DB4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C60DB4" w:rsidRPr="0006655C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C60DB4" w:rsidRPr="0006655C" w:rsidRDefault="00C60DB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C60DB4" w:rsidRPr="0006655C" w:rsidRDefault="00C60DB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C60DB4" w:rsidRPr="0006655C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C60DB4" w:rsidRPr="0006655C" w:rsidSect="00C96246">
      <w:pgSz w:w="11907" w:h="16840" w:code="9"/>
      <w:pgMar w:top="1797" w:right="1134" w:bottom="1440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DB4" w:rsidRDefault="00C60DB4">
      <w:r>
        <w:separator/>
      </w:r>
    </w:p>
  </w:endnote>
  <w:endnote w:type="continuationSeparator" w:id="1">
    <w:p w:rsidR="00C60DB4" w:rsidRDefault="00C60D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DB4" w:rsidRDefault="00C60DB4">
      <w:r>
        <w:separator/>
      </w:r>
    </w:p>
  </w:footnote>
  <w:footnote w:type="continuationSeparator" w:id="1">
    <w:p w:rsidR="00C60DB4" w:rsidRDefault="00C60D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3B3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28B"/>
    <w:rsid w:val="00374957"/>
    <w:rsid w:val="00375F2E"/>
    <w:rsid w:val="003775D1"/>
    <w:rsid w:val="0038207E"/>
    <w:rsid w:val="00383AC0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0933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2F3D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DB4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6246"/>
    <w:rsid w:val="00C96790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26912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1678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42</TotalTime>
  <Pages>1</Pages>
  <Words>234</Words>
  <Characters>1336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13</cp:revision>
  <cp:lastPrinted>2015-10-26T09:18:00Z</cp:lastPrinted>
  <dcterms:created xsi:type="dcterms:W3CDTF">2016-03-14T04:00:00Z</dcterms:created>
  <dcterms:modified xsi:type="dcterms:W3CDTF">2017-04-12T10:52:00Z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
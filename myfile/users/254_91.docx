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10 ตุลาคม 2559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อาจารย์ที่ปรึกษาวิทยานิพนธ์ร่วม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คณบดีบัณฑิตวิทยาลัย มหาวิทยาลัยมหิดล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บัณฑิตวิทยาลัย มหาวิทยาลัยมหิดล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ศธ 0517.02 (วท) /2226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1 สิงหาคม 2559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บัณฑิตวิทยาลัย มหาวิทยาลัยมหิดล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ดร.อุบลศรี เลิศสกุลพาณิช นักวิจัยอาวุโส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กรรมการสอบวิทยานิพนธ์ ของ นายเบษฎา คุณโน นักศึกษาหลักสูตรปริญญาโท สาขาวิชาเคมี คณะวิทยาศาสตร์ มหาวิทยาลัยมหิดล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16:00 - 16:00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คณะวิทยาศษสตร์ มหาวิทยาลัยมหิดล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อุบลศรี เลิศสกุลพาณิช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อาจารย์ที่ปรึกษาวิทยานิพนธ์ร่วม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ฝ่ายสนับสนุนการวิจัย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
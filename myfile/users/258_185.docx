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24 เมษายน 2560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หัวหน้าภาควิชาชีวเวชศาสตร์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ขอความอนุเคราะห์ในการเข้าปฏิบัติงานวิจัย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ศธ.0521.1.0605/018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11 เมษายน 2560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คณะแพทยศาสตร์ มหาวิทยาลัยสงขลานครินทร์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ดร.รภัทภร นวคณิตวรกุล และนางสาวเพชรพลอย รุ่งกมลทิพย์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MALDI-TOF Mass Spectrometry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วิจัยโปรตีโอมิกส์ หน่วยวิจัยเทคโนโลยีจีโนม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ปฏิบัติการวิจัยด้านการวิเคราะห์รูปแบบของโปรตีนในผู้ป่วยมะเร็งปากมดลูก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19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2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ดร.สิทธิรักษ์ รอยตระกูล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หน่วยวิจัยเทคโนโลยีจีโนม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ห้องปฏิบัติการวิจัยโปรตีโอมิกส์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3237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ดร. สิทธิรักษ์ รอยตระกูล</w:t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6580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
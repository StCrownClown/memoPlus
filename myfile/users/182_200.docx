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>4 กรกฎาคม  2559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หน่วยวิจัยเทคโนโลยีการตรวจวินิจฉัยทางชีวภาพ </w:t>
      </w:r>
    </w:p>
    <w:p w:rsidR="00AF4D77" w:rsidRPr="00055838" w:rsidRDefault="00AF4D77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</w:p>
    <w:p w:rsidR="00AF4D77" w:rsidRPr="00055838" w:rsidRDefault="00AF4D77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ดร. วัชระ กสิณฤกษ์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หน่วยวิจัยเทคโนโลยีการตรวจวินิจฉัยทางชีวภาพ </w:t>
      </w:r>
    </w:p>
    <w:p w:rsidR="00AF4D77" w:rsidRPr="00055838" w:rsidRDefault="00AF4D77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4D77" w:rsidRPr="00055838" w:rsidRDefault="00AF4D77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AF4D77" w:rsidRPr="00055838" w:rsidRDefault="00AF4D77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หน่วยวิจัยเทคโนโลยีการตรวจวินิจฉัยทางชีวภาพ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18 กรกฎาคม 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>13.30 - 17.00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513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>ไบโอเทค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>ขอเชิญประชุมคณะอนุกรรมการบริหารหน่วยวิจัยเทคโนโลยีการตรวจวินิจฉัยทางชีวภาพ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AF4D77" w:rsidRPr="00055838" w:rsidRDefault="00AF4D77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11 กรกฎาคม 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AF4D77" w:rsidRPr="00055838" w:rsidRDefault="00AF4D77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AF4D77" w:rsidRPr="00055838" w:rsidRDefault="00AF4D77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F4D77" w:rsidRPr="00055838" w:rsidRDefault="00AF4D77" w:rsidP="00D041A0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(นางสาวนิศรา การุณอุทัยศิริ)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หน่วยวิจัยเทคโนโลยีการตรวจวินิจฉัยทางชีวภาพ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F4D77" w:rsidRPr="00055838" w:rsidRDefault="00AF4D77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>3153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>6707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AF4D77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77" w:rsidRDefault="00AF4D77">
      <w:r>
        <w:separator/>
      </w:r>
    </w:p>
  </w:endnote>
  <w:endnote w:type="continuationSeparator" w:id="1">
    <w:p w:rsidR="00AF4D77" w:rsidRDefault="00AF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77" w:rsidRDefault="00AF4D77">
      <w:r>
        <w:separator/>
      </w:r>
    </w:p>
  </w:footnote>
  <w:footnote w:type="continuationSeparator" w:id="1">
    <w:p w:rsidR="00AF4D77" w:rsidRDefault="00AF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4F2439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8E6"/>
    <w:rsid w:val="008F2EF6"/>
    <w:rsid w:val="008F7DA2"/>
    <w:rsid w:val="00906894"/>
    <w:rsid w:val="009073F5"/>
    <w:rsid w:val="009164D1"/>
    <w:rsid w:val="00917ACA"/>
    <w:rsid w:val="00925232"/>
    <w:rsid w:val="009349EF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4D77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164</Words>
  <Characters>941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93</cp:revision>
  <cp:lastPrinted>2016-03-09T09:55:00Z</cp:lastPrinted>
  <dcterms:created xsi:type="dcterms:W3CDTF">2016-03-03T02:39:00Z</dcterms:created>
  <dcterms:modified xsi:type="dcterms:W3CDTF">2016-06-24T09:01:00Z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
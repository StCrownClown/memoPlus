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30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ดีเคเอสเอช (ประเทศไทย)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ดีเคเอสเอช (ประเทศไทย)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2,782.00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สองพันเจ็ดร้อยแปดสิบสองบาทถ้วน)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28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30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28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5077824674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28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11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ดีเคเอสเอช (ประเทศไทย)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11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61.20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หกสิบเอ็ดบาทยี่สิบสตางค์)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
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17 พฤศจิกายน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วิทยากรบรรยาย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ผู้อำนวยการสถาบันชีววิทยาศาสตร์ทางการแพทย์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สถาบันชีววิทยาศาสตร์ทางการแพทย์ กรมวิทยาศาสตร์ทางการแพทย์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สธ 0644/4918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4 พฤศจิกายน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สถาบันชีววิทยาศาสตร์ทางการแพทย์ กรมวิทยาศาสตร์ทางการแพทย์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ดร.เทอดศักดิ์ พราหมณะนันทน์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15 พฤศจิกายน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17:45 - 17:45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เทอดศักดิ์ พราหมณะนันทน์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
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A502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C34C1B" w:rsidRPr="00672CA8" w:rsidRDefault="00C34C1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34C1B" w:rsidRPr="00672CA8" w:rsidRDefault="00C34C1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C34C1B" w:rsidRPr="00672CA8" w:rsidTr="00821B7D">
        <w:trPr>
          <w:cantSplit/>
          <w:trHeight w:val="353"/>
        </w:trPr>
        <w:tc>
          <w:tcPr>
            <w:tcW w:w="4361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7 มิถุนายน  2559</w:t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672CA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แจ้งผลการพิจารณาอนุมัติค่าใช้จ่ายเพื่อตีพิมพ์ผลงานวิจัยในวารสาร</w:t>
            </w: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นานาชาติ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ตามที่ ท่านขออนุมัติค่าใช้จ่ายเพื่อตีพิมพ์ผลงานวิจัยในวารสารนานาชาติ เรื่อง </w:t>
      </w:r>
      <w:r w:rsidRPr="00672CA8">
        <w:rPr>
          <w:rFonts w:ascii="TH SarabunPSK" w:hAnsi="TH SarabunPSK" w:cs="TH SarabunPSK"/>
          <w:sz w:val="32"/>
          <w:szCs w:val="32"/>
        </w:rPr>
        <w:t xml:space="preserve">""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ซึ่งมีค่า </w:t>
      </w:r>
      <w:r w:rsidRPr="00672CA8">
        <w:rPr>
          <w:rFonts w:ascii="TH SarabunPSK" w:hAnsi="TH SarabunPSK" w:cs="TH SarabunPSK"/>
          <w:sz w:val="32"/>
          <w:szCs w:val="32"/>
        </w:rPr>
        <w:t>Impact Factor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โดยขออนุมัติค่าใช้จ่ายในการตีพิมพ์ 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> USD x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และค่าธรรมเนียมการโอนจำนวน 1</w:t>
      </w:r>
      <w:r w:rsidRPr="00672CA8">
        <w:rPr>
          <w:rFonts w:ascii="TH SarabunPSK" w:hAnsi="TH SarabunPSK" w:cs="TH SarabunPSK"/>
          <w:sz w:val="32"/>
          <w:szCs w:val="32"/>
        </w:rPr>
        <w:t>,</w:t>
      </w:r>
      <w:r w:rsidRPr="00672CA8">
        <w:rPr>
          <w:rFonts w:ascii="TH SarabunPSK" w:hAnsi="TH SarabunPSK" w:cs="TH SarabunPSK"/>
          <w:sz w:val="32"/>
          <w:szCs w:val="32"/>
          <w:cs/>
        </w:rPr>
        <w:t>000 บาท) ความละเอียดทราบแล้ว นั้น</w:t>
      </w: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ศูนย์ฯ ขอแจ้งผลการพิจารณาเห็นควรสนับสนุนค่าใช้จ่ายตีพิมพ์ในวารสารดังกล่าว เป็นจำนวนเงิน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cs="TH SarabunPSK"/>
          <w:sz w:val="32"/>
          <w:szCs w:val="32"/>
          <w:cs/>
        </w:rPr>
        <w:tab/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left="2268" w:right="-51"/>
        <w:jc w:val="center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672CA8">
        <w:rPr>
          <w:rFonts w:ascii="TH SarabunPSK" w:hAnsi="TH SarabunPSK" w:cs="TH SarabunPSK"/>
          <w:sz w:val="32"/>
          <w:szCs w:val="32"/>
        </w:rPr>
        <w:t>0 2564 6700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>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672CA8">
        <w:rPr>
          <w:rFonts w:ascii="TH SarabunPSK" w:hAnsi="TH SarabunPSK" w:cs="TH SarabunPSK"/>
          <w:sz w:val="32"/>
          <w:szCs w:val="32"/>
        </w:rPr>
        <w:t>0 2564 6707</w:t>
      </w:r>
    </w:p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C34C1B" w:rsidRPr="00672CA8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1B" w:rsidRDefault="00C34C1B">
      <w:r>
        <w:separator/>
      </w:r>
    </w:p>
  </w:endnote>
  <w:endnote w:type="continuationSeparator" w:id="1">
    <w:p w:rsidR="00C34C1B" w:rsidRDefault="00C3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1B" w:rsidRDefault="00C34C1B">
      <w:r>
        <w:separator/>
      </w:r>
    </w:p>
  </w:footnote>
  <w:footnote w:type="continuationSeparator" w:id="1">
    <w:p w:rsidR="00C34C1B" w:rsidRDefault="00C3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41">
    <w:name w:val="EmailStyle24"/>
    <w:aliases w:val="EmailStyle24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01">
    <w:name w:val="EmailStyle30"/>
    <w:aliases w:val="EmailStyle30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8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142</Words>
  <Characters>813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4</cp:revision>
  <cp:lastPrinted>2015-08-27T03:40:00Z</cp:lastPrinted>
  <dcterms:created xsi:type="dcterms:W3CDTF">2016-06-16T07:43:00Z</dcterms:created>
  <dcterms:modified xsi:type="dcterms:W3CDTF">2016-06-16T07:48:00Z</dcterms:modified>
</cp:coreProperties>
</file>
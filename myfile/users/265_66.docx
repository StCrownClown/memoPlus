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0501/271/2559</w:t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19 สิงหาคม 2559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วอร์ด เมดิก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1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2,033.00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สองพันสามสิบสามบาทถ้วน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17 กรกฎาคม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18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59080535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18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32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>ห้างหุ้นส่วนจำกัด วอร์ด เมดิก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32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130.11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หนึ่งร้อยสามสิบบาทสิบเอ็ดสตางค์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3109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
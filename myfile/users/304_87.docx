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F6448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0.4pt;height:32.4pt;visibility:visible">
            <v:imagedata r:id="rId4" o:title=""/>
          </v:shape>
        </w:pict>
      </w:r>
    </w:p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6A640A" w:rsidRPr="009B192D" w:rsidTr="00A34D17">
        <w:trPr>
          <w:cantSplit/>
          <w:trHeight w:val="353"/>
        </w:trPr>
        <w:tc>
          <w:tcPr>
            <w:tcW w:w="4361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0501/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  <w:tc>
          <w:tcPr>
            <w:tcW w:w="4536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8 มิถุนายน 2560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pStyle w:val="Footer"/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การเรียกค่าปรับกรณีส่งมอบสินค้าล่าช้า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บริษัท ไว้ท์กรุ๊ป จำกัด (มหาชน)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6A640A" w:rsidRPr="009B192D" w:rsidRDefault="006A640A" w:rsidP="00270376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06655C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รายการ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ไว้ท์กรุ๊ป จำกัด (มหาชน)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D5F5D">
        <w:rPr>
          <w:rFonts w:ascii="TH SarabunPSK" w:hAnsi="TH SarabunPSK" w:cs="TH SarabunPSK"/>
          <w:sz w:val="32"/>
          <w:szCs w:val="32"/>
        </w:rPr>
        <w:t>2,675.00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สองพันหกร้อยเจ็ดสิบห้าบาทถ้วน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โดยบริษัทฯ ต้องส่งมอบสินค้าให้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ศช.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 xml:space="preserve">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6 มิถุนายน 2560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ตามเงื่อนไขที่กำหนดในใบสั่งซื้อ/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จ้าง เลขที่ </w:t>
      </w:r>
      <w:r w:rsidRPr="00954ADE">
        <w:rPr>
          <w:rFonts w:ascii="TH SarabunPSK" w:hAnsi="TH SarabunPSK" w:cs="TH SarabunPSK"/>
          <w:sz w:val="32"/>
          <w:szCs w:val="32"/>
        </w:rPr>
        <w:t>2041172955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 ลงวันที่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5 มิถุนายน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นั้น</w:t>
      </w:r>
    </w:p>
    <w:p w:rsidR="006A640A" w:rsidRPr="009B192D" w:rsidRDefault="006A640A" w:rsidP="0027037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06B6"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แ</w:t>
      </w:r>
      <w:bookmarkStart w:id="0" w:name="_GoBack"/>
      <w:bookmarkEnd w:id="0"/>
      <w:r w:rsidRPr="00B206B6">
        <w:rPr>
          <w:rFonts w:ascii="TH SarabunPSK" w:hAnsi="TH SarabunPSK" w:cs="TH SarabunPSK"/>
          <w:sz w:val="32"/>
          <w:szCs w:val="32"/>
          <w:cs/>
        </w:rPr>
        <w:t>ล้ว แต่บริษัทฯ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ยังมิได้ส่งมอบสินค้า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7 มิถุนายน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เป็นต้นไป จนกว่าบริษัทฯ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จะดำเนินการส่งมอบสินค้าให้แก่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5.35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ห้าบาทสามสิบห้าสตางค์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หรือร้อยละ 0.20 ของมูลค่าสินค้า </w:t>
      </w:r>
      <w:r w:rsidRPr="00B206B6">
        <w:rPr>
          <w:rFonts w:ascii="TH SarabunPSK" w:hAnsi="TH SarabunPSK" w:cs="TH SarabunPSK"/>
          <w:sz w:val="32"/>
          <w:szCs w:val="32"/>
        </w:rPr>
        <w:t>(</w:t>
      </w:r>
      <w:r w:rsidRPr="00B206B6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B206B6">
        <w:rPr>
          <w:rFonts w:ascii="TH SarabunPSK" w:hAnsi="TH SarabunPSK" w:cs="TH SarabunPSK"/>
          <w:sz w:val="32"/>
          <w:szCs w:val="32"/>
        </w:rPr>
        <w:t>)</w:t>
      </w: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F5F97" w:rsidRDefault="006A640A" w:rsidP="00270376">
      <w:pPr>
        <w:pStyle w:val="Heading4"/>
        <w:ind w:firstLine="720"/>
        <w:jc w:val="thaiDistribute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อนึ่ง หากบริษัทฯ ดำเนินการส่งสินค้าให้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ศช.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และคณะกรรมการตรวจรับสินค้าเรียบร้อย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แล้ว งานพัสดุจะดำเนินการจัดทำหนังสือเพื่อขอสงวนสิทธิ์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การเรียก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ค่าปรับกรณีส่ง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มอบ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สินค้าล่าช้า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เพื่อเสนอผู้มีอำนาจลงนามและจัดส่งหนังสือให้กับบริษัทฯ ต่อไป</w:t>
      </w:r>
    </w:p>
    <w:p w:rsidR="006A640A" w:rsidRPr="00095CE4" w:rsidRDefault="006A640A" w:rsidP="0027037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โปรดทราบและ</w:t>
      </w:r>
      <w:r w:rsidRPr="009B192D">
        <w:rPr>
          <w:rFonts w:ascii="TH SarabunPSK" w:hAnsi="TH SarabunPSK" w:cs="TH SarabunPSK"/>
          <w:sz w:val="32"/>
          <w:szCs w:val="32"/>
          <w:cs/>
        </w:rPr>
        <w:t>พิจารณาลงนาม</w:t>
      </w:r>
      <w:r>
        <w:rPr>
          <w:rFonts w:ascii="TH SarabunPSK" w:hAnsi="TH SarabunPSK" w:cs="TH SarabunPSK"/>
          <w:sz w:val="32"/>
          <w:szCs w:val="32"/>
          <w:cs/>
        </w:rPr>
        <w:t>หนังสือแจ้งค่าปรับตามแนบ จะขอบคุณยิ่ง</w:t>
      </w:r>
    </w:p>
    <w:p w:rsidR="006A640A" w:rsidRPr="009B192D" w:rsidRDefault="006A640A" w:rsidP="00270376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6A640A" w:rsidRPr="009B192D" w:rsidRDefault="006A640A" w:rsidP="0027037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</w:p>
    <w:p w:rsidR="006A640A" w:rsidRPr="009B192D" w:rsidRDefault="006A640A" w:rsidP="00270376">
      <w:pPr>
        <w:ind w:left="141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</w:rPr>
        <w:t>นางกชกร วงค์กระสัน</w:t>
      </w:r>
      <w:r w:rsidRPr="009B192D">
        <w:rPr>
          <w:rFonts w:ascii="TH SarabunPSK" w:hAnsi="TH SarabunPSK" w:cs="TH SarabunPSK"/>
          <w:sz w:val="32"/>
          <w:szCs w:val="32"/>
        </w:rPr>
        <w:t>)</w:t>
      </w:r>
    </w:p>
    <w:p w:rsidR="006A640A" w:rsidRPr="009B192D" w:rsidRDefault="006A640A" w:rsidP="00270376">
      <w:pPr>
        <w:pStyle w:val="a"/>
        <w:tabs>
          <w:tab w:val="left" w:pos="4320"/>
        </w:tabs>
        <w:ind w:left="141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6A640A" w:rsidRPr="009B192D" w:rsidRDefault="006A640A" w:rsidP="00270376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6A640A" w:rsidRPr="009B192D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06655C">
        <w:rPr>
          <w:rFonts w:ascii="TH SarabunPSK" w:hAnsi="TH SarabunPSK" w:cs="TH SarabunPSK"/>
          <w:sz w:val="32"/>
          <w:szCs w:val="32"/>
        </w:rPr>
        <w:t>3106</w:t>
      </w:r>
    </w:p>
    <w:p w:rsidR="006A640A" w:rsidRPr="0006655C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6A640A" w:rsidRDefault="006A640A"/>
    <w:sectPr w:rsidR="006A640A" w:rsidSect="004C2A51">
      <w:pgSz w:w="11907" w:h="16840" w:code="9"/>
      <w:pgMar w:top="1276" w:right="1440" w:bottom="1276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376"/>
    <w:rsid w:val="0006655C"/>
    <w:rsid w:val="00095CE4"/>
    <w:rsid w:val="00205C05"/>
    <w:rsid w:val="00270376"/>
    <w:rsid w:val="004514C7"/>
    <w:rsid w:val="004C2A51"/>
    <w:rsid w:val="0063726C"/>
    <w:rsid w:val="006A640A"/>
    <w:rsid w:val="0091393F"/>
    <w:rsid w:val="00954ADE"/>
    <w:rsid w:val="009B192D"/>
    <w:rsid w:val="009D5F5D"/>
    <w:rsid w:val="009F5F97"/>
    <w:rsid w:val="009F6448"/>
    <w:rsid w:val="00A34D17"/>
    <w:rsid w:val="00B206B6"/>
    <w:rsid w:val="00BB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76"/>
    <w:rPr>
      <w:rFonts w:ascii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0376"/>
    <w:pPr>
      <w:keepNext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70376"/>
    <w:pPr>
      <w:keepNext/>
      <w:keepLines/>
      <w:spacing w:before="40"/>
      <w:outlineLvl w:val="3"/>
    </w:pPr>
    <w:rPr>
      <w:rFonts w:ascii="Cambria" w:hAnsi="Cambria" w:cs="Angsana New"/>
      <w:i/>
      <w:iCs/>
      <w:color w:val="365F91"/>
      <w:szCs w:val="3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70376"/>
    <w:rPr>
      <w:rFonts w:ascii="Cambria" w:hAnsi="Cambria" w:cs="Angsana New"/>
      <w:i/>
      <w:iCs/>
      <w:color w:val="365F91"/>
      <w:sz w:val="35"/>
      <w:szCs w:val="35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customStyle="1" w:styleId="a">
    <w:name w:val="เนื้อเรื่อง"/>
    <w:basedOn w:val="Normal"/>
    <w:uiPriority w:val="99"/>
    <w:rsid w:val="00270376"/>
    <w:pPr>
      <w:ind w:right="3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219</Words>
  <Characters>1253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2</cp:revision>
  <dcterms:created xsi:type="dcterms:W3CDTF">2017-04-10T02:38:00Z</dcterms:created>
  <dcterms:modified xsi:type="dcterms:W3CDTF">2017-04-12T02:03:00Z</dcterms:modified>
</cp:coreProperties>
</file>
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ที่ วท 5402/</w:t>
      </w:r>
      <w:r w:rsidRPr="00A33BAA">
        <w:rPr>
          <w:rFonts w:ascii="TH SarabunPSK" w:hAnsi="TH SarabunPSK" w:cs="TH SarabunPSK"/>
          <w:sz w:val="32"/>
          <w:szCs w:val="32"/>
        </w:rPr>
        <w:t/>
      </w:r>
    </w:p>
    <w:p w:rsidR="0020178B" w:rsidRPr="00A33BAA" w:rsidRDefault="0020178B" w:rsidP="009C788D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7957D6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/>
      </w:r>
    </w:p>
    <w:p w:rsidR="0020178B" w:rsidRPr="00A33BAA" w:rsidRDefault="0020178B" w:rsidP="009C788D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F936E4">
      <w:pPr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เรื่อง  ขอความอนุเคราะห์</w:t>
      </w:r>
      <w:r w:rsidRPr="00A33BAA">
        <w:rPr>
          <w:rFonts w:ascii="TH SarabunPSK" w:hAnsi="TH SarabunPSK" w:cs="TH SarabunPSK"/>
          <w:sz w:val="32"/>
          <w:szCs w:val="32"/>
        </w:rPr>
        <w:t/>
      </w:r>
    </w:p>
    <w:p w:rsidR="0020178B" w:rsidRPr="00A33BAA" w:rsidRDefault="0020178B" w:rsidP="00F936E4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F936E4">
      <w:pPr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เรียน</w:t>
      </w:r>
      <w:r w:rsidRPr="00A33BA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</w:t>
      </w:r>
      <w:r w:rsidRPr="00A33BAA">
        <w:rPr>
          <w:rFonts w:ascii="TH SarabunPSK" w:hAnsi="TH SarabunPSK" w:cs="TH SarabunPSK"/>
          <w:sz w:val="32"/>
          <w:szCs w:val="32"/>
        </w:rPr>
        <w:t/>
      </w:r>
    </w:p>
    <w:p w:rsidR="0020178B" w:rsidRPr="00A33BAA" w:rsidRDefault="0020178B" w:rsidP="009C788D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A33BAA">
        <w:rPr>
          <w:rFonts w:ascii="TH SarabunPSK" w:hAnsi="TH SarabunPSK" w:cs="TH SarabunPSK"/>
          <w:sz w:val="32"/>
          <w:szCs w:val="32"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โดย 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กำลังดำเนินโครงการศึกษาวิจัยเรื่อง 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โครงการดังกล่าวมีวัตถุประสงค์เพื่อ</w:t>
      </w:r>
      <w:r w:rsidRPr="00A33BAA">
        <w:rPr>
          <w:rFonts w:ascii="TH SarabunPSK" w:hAnsi="TH SarabunPSK" w:cs="TH SarabunPSK"/>
          <w:sz w:val="32"/>
          <w:szCs w:val="32"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เพื่อให้โครงการวิจัยสามารถบรรลุผลตามเป้าหมายที่วางไว้ ในการนี้ ศูนย์ฯ จึงใคร่ขอความอนุเคราะห์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เพื่อใช้ใน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จาก 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จะเป็นผู้ประสานงานของศูนย์ฯ เรื่องข้อมูลรายละเอียดต่างๆ ต่อไป</w:t>
      </w:r>
    </w:p>
    <w:p w:rsidR="0020178B" w:rsidRPr="00A33BAA" w:rsidRDefault="0020178B" w:rsidP="007957D6">
      <w:pPr>
        <w:ind w:left="36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จึงเรียนมาเพื่อโปรดพิจารณาให้ความอนุเคราะห์ และแจ้งศูนย์ฯ ทราบในโอกาสแรกด้วย ทั้งนี้ ศูนย์ฯ ขอขอบคุณในความอนุเคราะห์ของท่านไว้ ณ โอกาสนี้</w:t>
      </w:r>
    </w:p>
    <w:p w:rsidR="0020178B" w:rsidRPr="00A33BAA" w:rsidRDefault="0020178B" w:rsidP="00F936E4">
      <w:pPr>
        <w:ind w:left="360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/>
      </w:r>
    </w:p>
    <w:p w:rsidR="0020178B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/>
      </w:r>
    </w:p>
    <w:p w:rsidR="0020178B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 </w:t>
      </w: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bookmarkStart w:id="0" w:name="_GoBack"/>
      <w:bookmarkEnd w:id="0"/>
      <w:r w:rsidRPr="00A33BAA">
        <w:rPr>
          <w:rFonts w:ascii="TH SarabunPSK" w:hAnsi="TH SarabunPSK" w:cs="TH SarabunPSK"/>
          <w:sz w:val="32"/>
          <w:szCs w:val="32"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  <w:cs/>
        </w:rPr>
        <w:t>(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>)</w:t>
      </w: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A33BAA">
        <w:rPr>
          <w:rFonts w:ascii="TH SarabunPSK" w:hAnsi="TH SarabunPSK" w:cs="TH SarabunPSK"/>
          <w:sz w:val="32"/>
          <w:szCs w:val="32"/>
        </w:rPr>
        <w:t/>
      </w:r>
    </w:p>
    <w:sectPr w:rsidR="0020178B" w:rsidRPr="00A33BAA" w:rsidSect="007957D6">
      <w:headerReference w:type="default" r:id="rId7"/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78B" w:rsidRDefault="0020178B">
      <w:r>
        <w:separator/>
      </w:r>
    </w:p>
  </w:endnote>
  <w:endnote w:type="continuationSeparator" w:id="1">
    <w:p w:rsidR="0020178B" w:rsidRDefault="00201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78B" w:rsidRDefault="0020178B">
      <w:r>
        <w:separator/>
      </w:r>
    </w:p>
  </w:footnote>
  <w:footnote w:type="continuationSeparator" w:id="1">
    <w:p w:rsidR="0020178B" w:rsidRDefault="002017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8B" w:rsidRDefault="0020178B" w:rsidP="00D237CB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30D08"/>
    <w:multiLevelType w:val="hybridMultilevel"/>
    <w:tmpl w:val="42900B48"/>
    <w:lvl w:ilvl="0" w:tplc="40044B34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82D"/>
    <w:rsid w:val="000007C6"/>
    <w:rsid w:val="000063E6"/>
    <w:rsid w:val="00070A01"/>
    <w:rsid w:val="000823F7"/>
    <w:rsid w:val="00092331"/>
    <w:rsid w:val="00096EC8"/>
    <w:rsid w:val="00100439"/>
    <w:rsid w:val="00105C26"/>
    <w:rsid w:val="00112CA5"/>
    <w:rsid w:val="00165822"/>
    <w:rsid w:val="001871DC"/>
    <w:rsid w:val="001B18EF"/>
    <w:rsid w:val="001D58B8"/>
    <w:rsid w:val="001E2874"/>
    <w:rsid w:val="001E487D"/>
    <w:rsid w:val="001F4310"/>
    <w:rsid w:val="00201734"/>
    <w:rsid w:val="0020178B"/>
    <w:rsid w:val="0021076B"/>
    <w:rsid w:val="0022392F"/>
    <w:rsid w:val="002328E3"/>
    <w:rsid w:val="0025639E"/>
    <w:rsid w:val="00276278"/>
    <w:rsid w:val="00291E2B"/>
    <w:rsid w:val="002B0BC5"/>
    <w:rsid w:val="00422692"/>
    <w:rsid w:val="00427970"/>
    <w:rsid w:val="00434566"/>
    <w:rsid w:val="00442722"/>
    <w:rsid w:val="00442798"/>
    <w:rsid w:val="00444F1E"/>
    <w:rsid w:val="00462414"/>
    <w:rsid w:val="0046318B"/>
    <w:rsid w:val="004C4449"/>
    <w:rsid w:val="004D0029"/>
    <w:rsid w:val="004D0CE1"/>
    <w:rsid w:val="005047D4"/>
    <w:rsid w:val="0058373F"/>
    <w:rsid w:val="005D4A5E"/>
    <w:rsid w:val="005D528A"/>
    <w:rsid w:val="00604C02"/>
    <w:rsid w:val="00605BC9"/>
    <w:rsid w:val="006602A9"/>
    <w:rsid w:val="006724A0"/>
    <w:rsid w:val="00674FB6"/>
    <w:rsid w:val="006C49D9"/>
    <w:rsid w:val="006D20D8"/>
    <w:rsid w:val="006D7C4D"/>
    <w:rsid w:val="00726AEC"/>
    <w:rsid w:val="007555E7"/>
    <w:rsid w:val="007957D6"/>
    <w:rsid w:val="007A194E"/>
    <w:rsid w:val="007B28D6"/>
    <w:rsid w:val="007F26A4"/>
    <w:rsid w:val="00826BC1"/>
    <w:rsid w:val="00867EFF"/>
    <w:rsid w:val="008B2986"/>
    <w:rsid w:val="008D5803"/>
    <w:rsid w:val="008E34D0"/>
    <w:rsid w:val="008E6CBC"/>
    <w:rsid w:val="008F1409"/>
    <w:rsid w:val="008F45F1"/>
    <w:rsid w:val="00953295"/>
    <w:rsid w:val="009610B3"/>
    <w:rsid w:val="009626E0"/>
    <w:rsid w:val="00962C1D"/>
    <w:rsid w:val="009C788D"/>
    <w:rsid w:val="009F3EC3"/>
    <w:rsid w:val="00A02ADE"/>
    <w:rsid w:val="00A26432"/>
    <w:rsid w:val="00A33BAA"/>
    <w:rsid w:val="00A40E06"/>
    <w:rsid w:val="00A65CF1"/>
    <w:rsid w:val="00A77C17"/>
    <w:rsid w:val="00A86405"/>
    <w:rsid w:val="00A95EC0"/>
    <w:rsid w:val="00AD25C4"/>
    <w:rsid w:val="00B009D8"/>
    <w:rsid w:val="00B249DC"/>
    <w:rsid w:val="00B9782D"/>
    <w:rsid w:val="00BC4D37"/>
    <w:rsid w:val="00BE5AFA"/>
    <w:rsid w:val="00C23F60"/>
    <w:rsid w:val="00C3173B"/>
    <w:rsid w:val="00C35035"/>
    <w:rsid w:val="00C73881"/>
    <w:rsid w:val="00D237CB"/>
    <w:rsid w:val="00D45AFF"/>
    <w:rsid w:val="00D725D4"/>
    <w:rsid w:val="00D817AA"/>
    <w:rsid w:val="00DB6F7E"/>
    <w:rsid w:val="00DF6658"/>
    <w:rsid w:val="00E170D9"/>
    <w:rsid w:val="00E40585"/>
    <w:rsid w:val="00E4431E"/>
    <w:rsid w:val="00E65317"/>
    <w:rsid w:val="00E747B0"/>
    <w:rsid w:val="00E95F18"/>
    <w:rsid w:val="00EB2034"/>
    <w:rsid w:val="00EB41BB"/>
    <w:rsid w:val="00ED2440"/>
    <w:rsid w:val="00EF2928"/>
    <w:rsid w:val="00F10B28"/>
    <w:rsid w:val="00F112BC"/>
    <w:rsid w:val="00F67E0A"/>
    <w:rsid w:val="00F936E4"/>
    <w:rsid w:val="00F94066"/>
    <w:rsid w:val="00F9749F"/>
    <w:rsid w:val="00FA79B7"/>
    <w:rsid w:val="00FB0421"/>
    <w:rsid w:val="00FB491A"/>
    <w:rsid w:val="00FC5E09"/>
    <w:rsid w:val="00FE5EA8"/>
    <w:rsid w:val="00FE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8D"/>
    <w:rPr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9782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6CBC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B9782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6CBC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FE5EA8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E6CBC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0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130</Words>
  <Characters>744</Characters>
  <Application>Microsoft Office Outlook</Application>
  <DocSecurity>0</DocSecurity>
  <Lines>0</Lines>
  <Paragraphs>0</Paragraphs>
  <ScaleCrop>false</ScaleCrop>
  <Company>OP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ส่วนงาน  หน่วยวิจัยเพื่อความเป็นเลิศ เทคโนโลยีชีวภาพกุ้ง  คณะวิทยาศาสตร์</dc:title>
  <dc:subject/>
  <dc:creator>Office01</dc:creator>
  <cp:keywords/>
  <dc:description/>
  <cp:lastModifiedBy>biotec</cp:lastModifiedBy>
  <cp:revision>7</cp:revision>
  <cp:lastPrinted>2009-10-26T07:34:00Z</cp:lastPrinted>
  <dcterms:created xsi:type="dcterms:W3CDTF">2016-06-20T02:41:00Z</dcterms:created>
  <dcterms:modified xsi:type="dcterms:W3CDTF">2016-06-20T02:54:00Z</dcterms:modified>
</cp:coreProperties>
</file>
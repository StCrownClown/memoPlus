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3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กรรมการควบคุมวิทยานิพนธ์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คณบดีคณะสหเวชศาสตร์ มหาวิทยาลัยธรรมศาสตร์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คณะสหเวชศาสตร์ มหาวิทยาลัยธรรมศาสตร์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0516.24/1825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26 กรกฎาคม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คณะสหเวชศาสตร์ มหาวิทยาลัยธรรมศาสตร์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ดร.สุกัญญา ยงเกียรติตระกูล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กรรมการควบคุมวิทยานิพนธ์ของ นางสาวปัฐยา รัตนโกมล นักศึกษาหลักสูตรปรัชญาดุษฎีบัณฑิต สาขาวิชาชีวเวชศาสตร์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13:30 - 13:30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สุกัญญา ยงเกียรติตระกูล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กรรมการควบคุมวิทยานิพนธ์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
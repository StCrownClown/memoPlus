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902" w:rsidRPr="00C519A7" w:rsidRDefault="00D82902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D82902" w:rsidRPr="00C519A7" w:rsidRDefault="00D8290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D82902" w:rsidRPr="00C519A7" w:rsidRDefault="00D82902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D82902" w:rsidRPr="00C519A7" w:rsidRDefault="00D82902" w:rsidP="00B6469B">
      <w:pPr>
        <w:rPr>
          <w:rFonts w:ascii="TH SarabunPSK" w:hAnsi="TH SarabunPSK" w:cs="TH SarabunPSK"/>
          <w:sz w:val="28"/>
          <w:szCs w:val="28"/>
        </w:rPr>
      </w:pPr>
    </w:p>
    <w:p w:rsidR="00D82902" w:rsidRPr="00C519A7" w:rsidRDefault="00D82902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D82902" w:rsidRPr="00C519A7" w:rsidRDefault="00D82902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D82902" w:rsidRPr="00C519A7" w:rsidRDefault="00D8290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D82902" w:rsidRPr="00C519A7" w:rsidRDefault="00D82902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D82902" w:rsidRPr="00C519A7" w:rsidRDefault="00D8290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D82902" w:rsidRPr="00743E7C" w:rsidRDefault="00D82902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D82902" w:rsidRPr="00743E7C" w:rsidRDefault="00D8290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#{Value06#ไฟลท์}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#{Value10#เวลา} - #{Value11#เวลา}</w:t>
      </w:r>
      <w:r w:rsidRPr="00743E7C">
        <w:rPr>
          <w:rFonts w:ascii="TH SarabunPSK" w:hAnsi="TH SarabunPSK" w:cs="TH SarabunPSK"/>
          <w:sz w:val="32"/>
          <w:szCs w:val="32"/>
        </w:rPr>
        <w:tab/>
        <w:t>#{Value18#เมือง}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#{Value19#เมือง}</w:t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D82902" w:rsidRPr="009E5261" w:rsidRDefault="00D8290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#{Value07#ไฟลท์}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#{Value12#เวลา}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#{Value13#เวลา}</w:t>
      </w:r>
      <w:r w:rsidRPr="00743E7C">
        <w:rPr>
          <w:rFonts w:ascii="TH SarabunPSK" w:hAnsi="TH SarabunPSK" w:cs="TH SarabunPSK"/>
          <w:sz w:val="32"/>
          <w:szCs w:val="32"/>
        </w:rPr>
        <w:tab/>
        <w:t>#{Value20#เมือง}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#{Value21#เมือง}</w:t>
      </w:r>
    </w:p>
    <w:p w:rsidR="00D82902" w:rsidRPr="00743E7C" w:rsidRDefault="00D8290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#{Value08#ไฟลท์}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#{Value14#เวลา} - #{Value15#เวลา}</w:t>
      </w:r>
      <w:r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#{Value22#เมือง}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#{Value23#เมือง}</w:t>
      </w:r>
    </w:p>
    <w:p w:rsidR="00D82902" w:rsidRPr="00C519A7" w:rsidRDefault="00D8290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#{Value09#ไฟลท์}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#{Value16#เวลา}</w:t>
      </w:r>
      <w:r w:rsidRPr="00C519A7"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#{Value17#เวลา}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#{Value24#เมือง}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–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#{Value25#เมือง}</w:t>
      </w:r>
      <w:r w:rsidRPr="00C519A7">
        <w:rPr>
          <w:rFonts w:ascii="TH SarabunPSK" w:hAnsi="TH SarabunPSK" w:cs="TH SarabunPSK"/>
          <w:sz w:val="32"/>
          <w:szCs w:val="32"/>
        </w:rPr>
        <w:tab/>
      </w:r>
    </w:p>
    <w:p w:rsidR="00D82902" w:rsidRPr="00C519A7" w:rsidRDefault="00D8290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D82902" w:rsidRPr="00C519A7" w:rsidRDefault="00D82902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D82902" w:rsidRPr="00C519A7" w:rsidRDefault="00D8290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D82902" w:rsidRPr="00C519A7" w:rsidRDefault="00D8290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D82902" w:rsidRPr="00C519A7" w:rsidRDefault="00D8290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D82902" w:rsidRPr="00C519A7" w:rsidRDefault="00D8290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D82902" w:rsidRPr="00C519A7" w:rsidRDefault="00D8290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D82902" w:rsidRPr="00C519A7" w:rsidRDefault="00D82902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D82902" w:rsidRPr="00C519A7" w:rsidRDefault="00D82902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D82902" w:rsidRPr="00C519A7" w:rsidRDefault="00D82902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D82902" w:rsidRPr="00C519A7" w:rsidRDefault="00D8290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D82902" w:rsidRPr="00C519A7" w:rsidRDefault="00D8290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D82902" w:rsidRPr="00C519A7" w:rsidRDefault="00D8290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D82902" w:rsidRPr="00C519A7" w:rsidRDefault="00D8290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D82902" w:rsidRPr="00C519A7" w:rsidRDefault="00D8290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</w:p>
    <w:p w:rsidR="00D82902" w:rsidRPr="00C519A7" w:rsidRDefault="00D8290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D82902" w:rsidRPr="00C519A7" w:rsidRDefault="00D8290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D82902" w:rsidRPr="00FD20B2" w:rsidRDefault="00D82902">
      <w:pPr>
        <w:rPr>
          <w:rFonts w:ascii="TH SarabunPSK" w:hAnsi="TH SarabunPSK" w:cs="TH SarabunPSK"/>
          <w:sz w:val="28"/>
          <w:szCs w:val="28"/>
        </w:rPr>
      </w:pPr>
    </w:p>
    <w:sectPr w:rsidR="00D82902" w:rsidRPr="00FD20B2" w:rsidSect="004C5765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902" w:rsidRDefault="00D82902">
      <w:r>
        <w:separator/>
      </w:r>
    </w:p>
  </w:endnote>
  <w:endnote w:type="continuationSeparator" w:id="1">
    <w:p w:rsidR="00D82902" w:rsidRDefault="00D82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902" w:rsidRDefault="00D82902">
      <w:r>
        <w:separator/>
      </w:r>
    </w:p>
  </w:footnote>
  <w:footnote w:type="continuationSeparator" w:id="1">
    <w:p w:rsidR="00D82902" w:rsidRDefault="00D829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56931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06C6E"/>
    <w:rsid w:val="00240CE9"/>
    <w:rsid w:val="00256E9E"/>
    <w:rsid w:val="00257873"/>
    <w:rsid w:val="002654AA"/>
    <w:rsid w:val="0027734F"/>
    <w:rsid w:val="00293198"/>
    <w:rsid w:val="002959CC"/>
    <w:rsid w:val="002A4805"/>
    <w:rsid w:val="002C1687"/>
    <w:rsid w:val="002C7D52"/>
    <w:rsid w:val="002E2A0C"/>
    <w:rsid w:val="002E785C"/>
    <w:rsid w:val="003016A6"/>
    <w:rsid w:val="00311C2A"/>
    <w:rsid w:val="003136D2"/>
    <w:rsid w:val="00314EDB"/>
    <w:rsid w:val="00321092"/>
    <w:rsid w:val="00350AC8"/>
    <w:rsid w:val="00351764"/>
    <w:rsid w:val="00354B1F"/>
    <w:rsid w:val="00374156"/>
    <w:rsid w:val="003770A4"/>
    <w:rsid w:val="00390512"/>
    <w:rsid w:val="00394519"/>
    <w:rsid w:val="003A2B40"/>
    <w:rsid w:val="003B09AE"/>
    <w:rsid w:val="003E1D62"/>
    <w:rsid w:val="00403C16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5FAC"/>
    <w:rsid w:val="004A6762"/>
    <w:rsid w:val="004C5765"/>
    <w:rsid w:val="005143EC"/>
    <w:rsid w:val="00514AF4"/>
    <w:rsid w:val="00524323"/>
    <w:rsid w:val="00536BFC"/>
    <w:rsid w:val="005536F6"/>
    <w:rsid w:val="00577484"/>
    <w:rsid w:val="005916E3"/>
    <w:rsid w:val="00594356"/>
    <w:rsid w:val="00596CA8"/>
    <w:rsid w:val="005A35F5"/>
    <w:rsid w:val="005B20F3"/>
    <w:rsid w:val="006050B1"/>
    <w:rsid w:val="00605275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E06DD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31BB"/>
    <w:rsid w:val="00D15394"/>
    <w:rsid w:val="00D3006E"/>
    <w:rsid w:val="00D44B86"/>
    <w:rsid w:val="00D55479"/>
    <w:rsid w:val="00D603DD"/>
    <w:rsid w:val="00D60A0A"/>
    <w:rsid w:val="00D62F9B"/>
    <w:rsid w:val="00D67482"/>
    <w:rsid w:val="00D74D87"/>
    <w:rsid w:val="00D8290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63D47"/>
    <w:rsid w:val="00E751B3"/>
    <w:rsid w:val="00E76CD7"/>
    <w:rsid w:val="00E91988"/>
    <w:rsid w:val="00E97ED6"/>
    <w:rsid w:val="00EC766C"/>
    <w:rsid w:val="00EF343B"/>
    <w:rsid w:val="00F249D9"/>
    <w:rsid w:val="00F41C6D"/>
    <w:rsid w:val="00F650D9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06D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06D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E06D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E06D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06D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80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187</Words>
  <Characters>1068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5</cp:revision>
  <cp:lastPrinted>2016-03-08T08:35:00Z</cp:lastPrinted>
  <dcterms:created xsi:type="dcterms:W3CDTF">2016-06-16T04:34:00Z</dcterms:created>
  <dcterms:modified xsi:type="dcterms:W3CDTF">2016-07-12T09:35:00Z</dcterms:modified>
</cp:coreProperties>
</file>
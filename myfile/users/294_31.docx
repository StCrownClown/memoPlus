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0C" w:rsidRPr="001F04B1" w:rsidRDefault="0098440C" w:rsidP="004A6CD3">
      <w:pPr>
        <w:ind w:left="720" w:hanging="720"/>
        <w:jc w:val="both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1F04B1"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98440C" w:rsidRPr="001F04B1" w:rsidRDefault="0098440C" w:rsidP="004A6CD3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</w:rPr>
        <w:tab/>
      </w:r>
    </w:p>
    <w:p w:rsidR="0098440C" w:rsidRPr="001F04B1" w:rsidRDefault="0098440C" w:rsidP="001F04B1">
      <w:pPr>
        <w:pStyle w:val="Heading2"/>
        <w:tabs>
          <w:tab w:val="clear" w:pos="5670"/>
        </w:tabs>
        <w:ind w:left="2268" w:firstLine="0"/>
        <w:jc w:val="center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4A6CD3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98440C" w:rsidRPr="001F04B1" w:rsidRDefault="0098440C" w:rsidP="001F04B1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1F04B1">
        <w:rPr>
          <w:rFonts w:ascii="TH SarabunPSK" w:hAnsi="TH SarabunPSK" w:cs="TH SarabunPSK"/>
          <w:sz w:val="32"/>
          <w:szCs w:val="32"/>
          <w:cs/>
        </w:rPr>
        <w:tab/>
        <w:t>การแต่งตั้งคณะอนุกรรมการบริหาร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8440C" w:rsidRPr="001F04B1" w:rsidRDefault="0098440C" w:rsidP="001F04B1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98440C" w:rsidRPr="001F04B1" w:rsidRDefault="0098440C" w:rsidP="001F04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CA1806">
      <w:pPr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1F04B1">
        <w:rPr>
          <w:rFonts w:ascii="TH SarabunPSK" w:hAnsi="TH SarabunPSK" w:cs="TH SarabunPSK"/>
          <w:sz w:val="32"/>
          <w:szCs w:val="32"/>
          <w:cs/>
        </w:rPr>
        <w:tab/>
        <w:t xml:space="preserve">สำเนาคำสั่งคณะกรรมการบริหารศูนย์พันธุวิศวกรรมและเทคโนโลยีชีวภาพแห่งชาติ 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เรื่อง แต่งตั้งคณะอนุกรรมการบริหาร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262816">
      <w:pPr>
        <w:tabs>
          <w:tab w:val="left" w:pos="1276"/>
        </w:tabs>
        <w:ind w:left="1276" w:hanging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สำเนาคำสั่งคณะกรรมการบริหารศูนย์พันธุวิศวกรรมและเทคโนโลยีชีวภาพแห่งชาติ </w:t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 เรื่อง แต่งตั้งคณะอนุกรรมการบริหาร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ลงวันที่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802F9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8440C" w:rsidRPr="001F04B1" w:rsidRDefault="0098440C" w:rsidP="00AA5C24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ab/>
        <w:t>ตามคำสั่งที่อ้างถึง ศูนย์พันธุวิศวกรรมและเทคโนโลยีชีวภาพแห่งชาติ ได้แต่งตั้งท่านเป็น</w:t>
      </w:r>
      <w:r w:rsidRPr="001F04B1">
        <w:rPr>
          <w:rFonts w:ascii="TH SarabunPSK" w:hAnsi="TH SarabunPSK" w:cs="TH SarabunPSK"/>
          <w:sz w:val="32"/>
          <w:szCs w:val="32"/>
        </w:rPr>
        <w:t xml:space="preserve">  </w:t>
      </w:r>
      <w:r w:rsidRPr="001F04B1">
        <w:rPr>
          <w:rFonts w:ascii="TH SarabunPSK" w:hAnsi="TH SarabunPSK" w:cs="TH SarabunPSK"/>
          <w:sz w:val="32"/>
          <w:szCs w:val="32"/>
          <w:cs/>
        </w:rPr>
        <w:t>ในคณะอนุกรรมการบริหาร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เมื่อวันที่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ทั้งนี้ วาระคณะอนุกรรมการบริหารหน่วยวิจัยฯ ดังกล่าว ได้สิ้นสุดลงเมื่อวันที่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noProof/>
          <w:sz w:val="32"/>
          <w:szCs w:val="32"/>
          <w:cs/>
        </w:rPr>
        <w:t xml:space="preserve">แล้ว </w:t>
      </w:r>
      <w:r w:rsidRPr="001F04B1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98440C" w:rsidRPr="001F04B1" w:rsidRDefault="0098440C" w:rsidP="00AA5C24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</w:rPr>
        <w:tab/>
      </w:r>
    </w:p>
    <w:p w:rsidR="0098440C" w:rsidRPr="001F04B1" w:rsidRDefault="0098440C" w:rsidP="00AA5C24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</w:rPr>
        <w:tab/>
      </w:r>
      <w:r w:rsidRPr="001F04B1">
        <w:rPr>
          <w:rFonts w:ascii="TH SarabunPSK" w:hAnsi="TH SarabunPSK" w:cs="TH SarabunPSK"/>
          <w:sz w:val="32"/>
          <w:szCs w:val="32"/>
          <w:cs/>
        </w:rPr>
        <w:t>ในก</w:t>
      </w:r>
      <w:r>
        <w:rPr>
          <w:rFonts w:ascii="TH SarabunPSK" w:hAnsi="TH SarabunPSK" w:cs="TH SarabunPSK"/>
          <w:sz w:val="32"/>
          <w:szCs w:val="32"/>
          <w:cs/>
        </w:rPr>
        <w:t>ารนี้ ที่ประชุมคณะกรรมการบริหาร</w:t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ศูนย์ฯ มีมติในคราวประชุม ครั้งที่ </w:t>
      </w:r>
      <w:r w:rsidRPr="001F04B1">
        <w:rPr>
          <w:rFonts w:ascii="TH SarabunPSK" w:hAnsi="TH SarabunPSK" w:cs="TH SarabunPSK"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แต่งตั้งคณะอนุกรรมการบริหารหน่วยวิจัยฯ และท่านได้รับแต่งตั้งเป็น </w:t>
      </w:r>
      <w:r w:rsidRPr="001F04B1">
        <w:rPr>
          <w:rFonts w:ascii="TH SarabunPSK" w:hAnsi="TH SarabunPSK" w:cs="TH SarabunPSK"/>
          <w:sz w:val="32"/>
          <w:szCs w:val="32"/>
        </w:rPr>
        <w:t xml:space="preserve"> </w:t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โดยมีวาระการดำรงตำแหน่งคราวละ </w:t>
      </w:r>
      <w:r w:rsidRPr="001F04B1">
        <w:rPr>
          <w:rFonts w:ascii="TH SarabunPSK" w:hAnsi="TH SarabunPSK" w:cs="TH SarabunPSK"/>
          <w:sz w:val="32"/>
          <w:szCs w:val="32"/>
        </w:rPr>
        <w:t>2</w:t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ปี ดังรายละเอียดปรากฏตามสิ่งที่ส่งมาด้วย </w:t>
      </w:r>
    </w:p>
    <w:p w:rsidR="0098440C" w:rsidRPr="001F04B1" w:rsidRDefault="0098440C" w:rsidP="00AA5C24">
      <w:pPr>
        <w:tabs>
          <w:tab w:val="left" w:pos="1276"/>
        </w:tabs>
        <w:jc w:val="thaiDistribute"/>
        <w:rPr>
          <w:rFonts w:ascii="TH SarabunPSK" w:hAnsi="TH SarabunPSK" w:cs="TH SarabunPSK"/>
          <w:color w:val="FF6600"/>
          <w:sz w:val="32"/>
          <w:szCs w:val="32"/>
        </w:rPr>
      </w:pPr>
    </w:p>
    <w:p w:rsidR="0098440C" w:rsidRPr="001F04B1" w:rsidRDefault="0098440C" w:rsidP="00AA5C24">
      <w:pPr>
        <w:pStyle w:val="Heading1"/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b/>
          <w:bCs/>
          <w:color w:val="FF66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FF6600"/>
          <w:sz w:val="32"/>
          <w:szCs w:val="32"/>
          <w:cs/>
        </w:rPr>
        <w:tab/>
      </w:r>
      <w:r w:rsidRPr="001F04B1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 ทั้งนี้ ศูนย์ฯ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98440C" w:rsidRPr="001F04B1" w:rsidRDefault="0098440C" w:rsidP="00802F9B">
      <w:pPr>
        <w:ind w:right="-340"/>
        <w:jc w:val="thaiDistribute"/>
        <w:rPr>
          <w:rFonts w:ascii="TH SarabunPSK" w:hAnsi="TH SarabunPSK" w:cs="TH SarabunPSK"/>
          <w:color w:val="FF6600"/>
          <w:sz w:val="32"/>
          <w:szCs w:val="32"/>
          <w:cs/>
        </w:rPr>
      </w:pPr>
      <w:r w:rsidRPr="001F04B1">
        <w:rPr>
          <w:rFonts w:ascii="TH SarabunPSK" w:hAnsi="TH SarabunPSK" w:cs="TH SarabunPSK"/>
          <w:color w:val="FF6600"/>
          <w:sz w:val="32"/>
          <w:szCs w:val="32"/>
        </w:rPr>
        <w:tab/>
        <w:t xml:space="preserve"> </w:t>
      </w:r>
    </w:p>
    <w:p w:rsidR="0098440C" w:rsidRPr="001F04B1" w:rsidRDefault="0098440C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8440C" w:rsidRPr="001F04B1" w:rsidRDefault="0098440C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98440C" w:rsidRPr="001F04B1" w:rsidRDefault="0098440C" w:rsidP="000F163F">
      <w:pPr>
        <w:pStyle w:val="Heading1"/>
        <w:tabs>
          <w:tab w:val="center" w:pos="5670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98440C" w:rsidRPr="001F04B1" w:rsidRDefault="0098440C" w:rsidP="001F04B1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1F04B1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1F04B1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</w:rPr>
        <w:t/>
      </w:r>
    </w:p>
    <w:p w:rsidR="0098440C" w:rsidRPr="001F04B1" w:rsidRDefault="0098440C" w:rsidP="001F04B1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8440C" w:rsidRPr="001F04B1" w:rsidRDefault="0098440C" w:rsidP="001F04B1">
      <w:pPr>
        <w:jc w:val="both"/>
        <w:rPr>
          <w:rFonts w:ascii="TH SarabunPSK" w:hAnsi="TH SarabunPSK" w:cs="TH SarabunPSK"/>
          <w:sz w:val="32"/>
          <w:szCs w:val="32"/>
        </w:rPr>
      </w:pPr>
    </w:p>
    <w:p w:rsidR="0098440C" w:rsidRPr="001F04B1" w:rsidRDefault="0098440C" w:rsidP="001F04B1">
      <w:pPr>
        <w:jc w:val="both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98440C" w:rsidRPr="001F04B1" w:rsidRDefault="0098440C" w:rsidP="001F04B1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1F04B1">
        <w:rPr>
          <w:rFonts w:ascii="TH SarabunPSK" w:hAnsi="TH SarabunPSK" w:cs="TH SarabunPSK"/>
          <w:sz w:val="32"/>
          <w:szCs w:val="32"/>
        </w:rPr>
        <w:t>0 2564 6700</w:t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1F04B1">
        <w:rPr>
          <w:rFonts w:ascii="TH SarabunPSK" w:hAnsi="TH SarabunPSK" w:cs="TH SarabunPSK"/>
          <w:sz w:val="32"/>
          <w:szCs w:val="32"/>
        </w:rPr>
        <w:t/>
      </w:r>
      <w:r w:rsidRPr="001F04B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F04B1">
        <w:rPr>
          <w:rFonts w:ascii="TH SarabunPSK" w:hAnsi="TH SarabunPSK" w:cs="TH SarabunPSK"/>
          <w:sz w:val="32"/>
          <w:szCs w:val="32"/>
        </w:rPr>
        <w:t>)</w:t>
      </w:r>
    </w:p>
    <w:p w:rsidR="0098440C" w:rsidRPr="001F04B1" w:rsidRDefault="0098440C" w:rsidP="001F04B1">
      <w:pPr>
        <w:jc w:val="both"/>
        <w:rPr>
          <w:rFonts w:ascii="TH SarabunPSK" w:hAnsi="TH SarabunPSK" w:cs="TH SarabunPSK"/>
          <w:sz w:val="32"/>
          <w:szCs w:val="32"/>
        </w:rPr>
      </w:pPr>
      <w:r w:rsidRPr="001F04B1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F04B1">
        <w:rPr>
          <w:rFonts w:ascii="TH SarabunPSK" w:hAnsi="TH SarabunPSK" w:cs="TH SarabunPSK"/>
          <w:sz w:val="32"/>
          <w:szCs w:val="32"/>
        </w:rPr>
        <w:t xml:space="preserve"> 0 2564 6707</w:t>
      </w:r>
    </w:p>
    <w:sectPr w:rsidR="0098440C" w:rsidRPr="001F04B1" w:rsidSect="001F04B1">
      <w:pgSz w:w="11907" w:h="16840" w:code="9"/>
      <w:pgMar w:top="1797" w:right="1440" w:bottom="1440" w:left="179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40C" w:rsidRDefault="0098440C">
      <w:r>
        <w:separator/>
      </w:r>
    </w:p>
  </w:endnote>
  <w:endnote w:type="continuationSeparator" w:id="1">
    <w:p w:rsidR="0098440C" w:rsidRDefault="00984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40C" w:rsidRDefault="0098440C">
      <w:r>
        <w:separator/>
      </w:r>
    </w:p>
  </w:footnote>
  <w:footnote w:type="continuationSeparator" w:id="1">
    <w:p w:rsidR="0098440C" w:rsidRDefault="00984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D6B"/>
    <w:rsid w:val="00006ECD"/>
    <w:rsid w:val="0002160E"/>
    <w:rsid w:val="00023BBB"/>
    <w:rsid w:val="00024A5E"/>
    <w:rsid w:val="000331FE"/>
    <w:rsid w:val="00061EDB"/>
    <w:rsid w:val="00065A9C"/>
    <w:rsid w:val="00075BD8"/>
    <w:rsid w:val="000A10DA"/>
    <w:rsid w:val="000B34CA"/>
    <w:rsid w:val="000C174F"/>
    <w:rsid w:val="000C708A"/>
    <w:rsid w:val="000D0622"/>
    <w:rsid w:val="000F163F"/>
    <w:rsid w:val="0010414D"/>
    <w:rsid w:val="00107F43"/>
    <w:rsid w:val="00123CD7"/>
    <w:rsid w:val="001334B5"/>
    <w:rsid w:val="00134CD2"/>
    <w:rsid w:val="001434E7"/>
    <w:rsid w:val="001509D8"/>
    <w:rsid w:val="00157FA4"/>
    <w:rsid w:val="001641BC"/>
    <w:rsid w:val="001741ED"/>
    <w:rsid w:val="00197590"/>
    <w:rsid w:val="001A11A3"/>
    <w:rsid w:val="001A44F7"/>
    <w:rsid w:val="001B167F"/>
    <w:rsid w:val="001B1E3A"/>
    <w:rsid w:val="001B3AA9"/>
    <w:rsid w:val="001C1235"/>
    <w:rsid w:val="001C2D6B"/>
    <w:rsid w:val="001E3854"/>
    <w:rsid w:val="001E6F87"/>
    <w:rsid w:val="001F04B1"/>
    <w:rsid w:val="001F5EDC"/>
    <w:rsid w:val="002032FE"/>
    <w:rsid w:val="00217F6D"/>
    <w:rsid w:val="00250E31"/>
    <w:rsid w:val="00262816"/>
    <w:rsid w:val="002867DE"/>
    <w:rsid w:val="002947FC"/>
    <w:rsid w:val="002A653C"/>
    <w:rsid w:val="002C55D3"/>
    <w:rsid w:val="002C71D0"/>
    <w:rsid w:val="002D01DE"/>
    <w:rsid w:val="002F6E50"/>
    <w:rsid w:val="00323FE6"/>
    <w:rsid w:val="00350257"/>
    <w:rsid w:val="003568CA"/>
    <w:rsid w:val="00362739"/>
    <w:rsid w:val="0037062B"/>
    <w:rsid w:val="003B6F27"/>
    <w:rsid w:val="003D68C9"/>
    <w:rsid w:val="003F67EF"/>
    <w:rsid w:val="00431981"/>
    <w:rsid w:val="00435A40"/>
    <w:rsid w:val="00443A71"/>
    <w:rsid w:val="00452E9B"/>
    <w:rsid w:val="00462938"/>
    <w:rsid w:val="004A6CD3"/>
    <w:rsid w:val="004C62D5"/>
    <w:rsid w:val="004D1FA5"/>
    <w:rsid w:val="004F0EBB"/>
    <w:rsid w:val="004F0F34"/>
    <w:rsid w:val="00520319"/>
    <w:rsid w:val="005544AC"/>
    <w:rsid w:val="005B4232"/>
    <w:rsid w:val="005C628F"/>
    <w:rsid w:val="005E66B0"/>
    <w:rsid w:val="005F4A57"/>
    <w:rsid w:val="005F7D92"/>
    <w:rsid w:val="00611212"/>
    <w:rsid w:val="00635BCF"/>
    <w:rsid w:val="00635CD5"/>
    <w:rsid w:val="00643BEA"/>
    <w:rsid w:val="00655E41"/>
    <w:rsid w:val="00683D31"/>
    <w:rsid w:val="00694265"/>
    <w:rsid w:val="006B2371"/>
    <w:rsid w:val="006B6E2A"/>
    <w:rsid w:val="006C636A"/>
    <w:rsid w:val="006F0B2A"/>
    <w:rsid w:val="007156DD"/>
    <w:rsid w:val="00785261"/>
    <w:rsid w:val="00787202"/>
    <w:rsid w:val="007A479F"/>
    <w:rsid w:val="007C778C"/>
    <w:rsid w:val="00802F9B"/>
    <w:rsid w:val="008104FE"/>
    <w:rsid w:val="0082317C"/>
    <w:rsid w:val="00830856"/>
    <w:rsid w:val="008362F6"/>
    <w:rsid w:val="00855082"/>
    <w:rsid w:val="00864B3F"/>
    <w:rsid w:val="00890188"/>
    <w:rsid w:val="008939E8"/>
    <w:rsid w:val="008A155D"/>
    <w:rsid w:val="008A1E1D"/>
    <w:rsid w:val="008C6EC6"/>
    <w:rsid w:val="008D1432"/>
    <w:rsid w:val="008D4DD5"/>
    <w:rsid w:val="008F3F51"/>
    <w:rsid w:val="00910121"/>
    <w:rsid w:val="009103DF"/>
    <w:rsid w:val="00912D05"/>
    <w:rsid w:val="00947878"/>
    <w:rsid w:val="00972C4A"/>
    <w:rsid w:val="0098440C"/>
    <w:rsid w:val="00986516"/>
    <w:rsid w:val="0099792B"/>
    <w:rsid w:val="009C5A15"/>
    <w:rsid w:val="009D2CE5"/>
    <w:rsid w:val="009D6CDE"/>
    <w:rsid w:val="009E0BD8"/>
    <w:rsid w:val="009F1499"/>
    <w:rsid w:val="00A237D7"/>
    <w:rsid w:val="00A51E7A"/>
    <w:rsid w:val="00A90E89"/>
    <w:rsid w:val="00AA5C24"/>
    <w:rsid w:val="00AC208C"/>
    <w:rsid w:val="00AD5456"/>
    <w:rsid w:val="00AD6F4C"/>
    <w:rsid w:val="00AD7E8A"/>
    <w:rsid w:val="00AF4F1B"/>
    <w:rsid w:val="00B120E5"/>
    <w:rsid w:val="00B17E78"/>
    <w:rsid w:val="00B2568D"/>
    <w:rsid w:val="00B30926"/>
    <w:rsid w:val="00B51B7E"/>
    <w:rsid w:val="00B674FE"/>
    <w:rsid w:val="00B777F9"/>
    <w:rsid w:val="00B85724"/>
    <w:rsid w:val="00B93E7C"/>
    <w:rsid w:val="00BE0F69"/>
    <w:rsid w:val="00BF221F"/>
    <w:rsid w:val="00BF3CFB"/>
    <w:rsid w:val="00C01FF8"/>
    <w:rsid w:val="00C05D8A"/>
    <w:rsid w:val="00C27FE5"/>
    <w:rsid w:val="00C377C3"/>
    <w:rsid w:val="00C44E19"/>
    <w:rsid w:val="00C451EF"/>
    <w:rsid w:val="00C45F1B"/>
    <w:rsid w:val="00C61E8A"/>
    <w:rsid w:val="00C71EC2"/>
    <w:rsid w:val="00C8054B"/>
    <w:rsid w:val="00C80B91"/>
    <w:rsid w:val="00C87F2B"/>
    <w:rsid w:val="00C952CC"/>
    <w:rsid w:val="00CA1806"/>
    <w:rsid w:val="00CA4F12"/>
    <w:rsid w:val="00CB070D"/>
    <w:rsid w:val="00CF4829"/>
    <w:rsid w:val="00D0192E"/>
    <w:rsid w:val="00D130D5"/>
    <w:rsid w:val="00D228D4"/>
    <w:rsid w:val="00D33179"/>
    <w:rsid w:val="00D405D7"/>
    <w:rsid w:val="00D53BF5"/>
    <w:rsid w:val="00DB359C"/>
    <w:rsid w:val="00DC7703"/>
    <w:rsid w:val="00DD01BD"/>
    <w:rsid w:val="00DE6A0C"/>
    <w:rsid w:val="00DF767B"/>
    <w:rsid w:val="00E0483E"/>
    <w:rsid w:val="00E20C1A"/>
    <w:rsid w:val="00E62708"/>
    <w:rsid w:val="00E6726B"/>
    <w:rsid w:val="00E70265"/>
    <w:rsid w:val="00E82E08"/>
    <w:rsid w:val="00EA2895"/>
    <w:rsid w:val="00EA31AD"/>
    <w:rsid w:val="00EB28DA"/>
    <w:rsid w:val="00EB78A4"/>
    <w:rsid w:val="00EC4CAC"/>
    <w:rsid w:val="00EC4CBE"/>
    <w:rsid w:val="00EC61A5"/>
    <w:rsid w:val="00ED1373"/>
    <w:rsid w:val="00EE1F74"/>
    <w:rsid w:val="00F21782"/>
    <w:rsid w:val="00F23FE4"/>
    <w:rsid w:val="00F4505C"/>
    <w:rsid w:val="00F746FE"/>
    <w:rsid w:val="00F83B41"/>
    <w:rsid w:val="00F845FC"/>
    <w:rsid w:val="00F90ACE"/>
    <w:rsid w:val="00FB59E8"/>
    <w:rsid w:val="00FC3DA2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D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1ED"/>
    <w:pPr>
      <w:keepNext/>
      <w:outlineLvl w:val="0"/>
    </w:pPr>
    <w:rPr>
      <w:rFonts w:ascii="EucrosiaUPC" w:hAnsi="EucrosiaUPC" w:cs="EucrosiaUP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741ED"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hAnsi="EucrosiaUPC" w:cs="EucrosiaUP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41ED"/>
    <w:pPr>
      <w:keepNext/>
      <w:tabs>
        <w:tab w:val="center" w:pos="5670"/>
      </w:tabs>
      <w:jc w:val="both"/>
      <w:outlineLvl w:val="2"/>
    </w:pPr>
    <w:rPr>
      <w:rFonts w:ascii="EucrosiaUPC" w:hAnsi="EucrosiaUPC" w:cs="EucrosiaUPC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Angsana New"/>
      <w:b/>
      <w:bCs/>
      <w:sz w:val="33"/>
      <w:szCs w:val="33"/>
      <w:lang w:eastAsia="ja-JP"/>
    </w:rPr>
  </w:style>
  <w:style w:type="paragraph" w:styleId="Header">
    <w:name w:val="header"/>
    <w:basedOn w:val="Normal"/>
    <w:link w:val="HeaderChar"/>
    <w:uiPriority w:val="99"/>
    <w:rsid w:val="001741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5"/>
      <w:szCs w:val="25"/>
      <w:lang w:eastAsia="ja-JP"/>
    </w:rPr>
  </w:style>
  <w:style w:type="paragraph" w:styleId="Footer">
    <w:name w:val="footer"/>
    <w:basedOn w:val="Normal"/>
    <w:link w:val="FooterChar"/>
    <w:uiPriority w:val="99"/>
    <w:rsid w:val="001741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5"/>
      <w:szCs w:val="25"/>
      <w:lang w:eastAsia="ja-JP"/>
    </w:rPr>
  </w:style>
  <w:style w:type="paragraph" w:customStyle="1" w:styleId="a">
    <w:name w:val="เนื้อเรื่อง"/>
    <w:basedOn w:val="Normal"/>
    <w:uiPriority w:val="99"/>
    <w:rsid w:val="00107F43"/>
    <w:pPr>
      <w:ind w:right="386"/>
    </w:pPr>
    <w:rPr>
      <w:rFonts w:ascii="Times New Roman" w:hAnsi="Times New Roman" w:cs="Cordia New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C628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eastAsia="ja-JP"/>
    </w:rPr>
  </w:style>
  <w:style w:type="paragraph" w:styleId="BodyText">
    <w:name w:val="Body Text"/>
    <w:basedOn w:val="Normal"/>
    <w:link w:val="BodyTextChar"/>
    <w:uiPriority w:val="99"/>
    <w:rsid w:val="009D6CDE"/>
    <w:pPr>
      <w:jc w:val="both"/>
    </w:pPr>
    <w:rPr>
      <w:rFonts w:ascii="Browallia New" w:hAnsi="Browallia New" w:cs="Browallia New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5"/>
      <w:szCs w:val="25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6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207</Words>
  <Characters>1184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 5202/</dc:title>
  <dc:subject/>
  <dc:creator>biotec</dc:creator>
  <cp:keywords/>
  <dc:description/>
  <cp:lastModifiedBy>biotec</cp:lastModifiedBy>
  <cp:revision>3</cp:revision>
  <cp:lastPrinted>2015-07-17T02:17:00Z</cp:lastPrinted>
  <dcterms:created xsi:type="dcterms:W3CDTF">2016-11-29T04:24:00Z</dcterms:created>
  <dcterms:modified xsi:type="dcterms:W3CDTF">2016-11-29T04:31:00Z</dcterms:modified>
</cp:coreProperties>
</file>
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วท 5402/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11</w:t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4 สิงหาคม 2559</w:t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เรื่อง  ขอเชิญประชุม 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ทดสอบ</w:t>
      </w: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275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440"/>
        <w:jc w:val="thaiDistribute"/>
        <w:rPr>
          <w:rFonts w:ascii="TH SarabunPSK" w:hAnsi="TH SarabunPSK" w:cs="TH SarabunPSK"/>
          <w:spacing w:val="-6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สิ่งที่ส่งมาด้วย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ab/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>.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ระเบียบวาระการประชุมคณะกรรมการบริหารศูนย์พันธุวิศวกรรมและเทคโนโลยีชีวภาพ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แห่งชาติ 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2.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แบบตอบรับการประชุม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3.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4.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แบบรับรอง</w:t>
      </w:r>
      <w:r w:rsidRPr="00026B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</w:p>
    <w:p w:rsidR="00F63670" w:rsidRPr="00026BB3" w:rsidRDefault="00F63670" w:rsidP="00064EEB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</w:r>
    </w:p>
    <w:p w:rsidR="00F63670" w:rsidRPr="00026BB3" w:rsidRDefault="00F63670" w:rsidP="00BE5B2E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ด้วย ประธานคณะกรรมการบริหารศูนย์พันธุวิศวกรรมและเทคโนโลยีชีวภาพแห่งชาติ กำหนดให้มีการประชุมคณะกรรมการฯ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ในวัน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น. ณ ห้องประชุม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กก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รายละเอียดปรากฏในสิ่งที่ส่งมาด้วยหมายเลข 1 นั้น</w:t>
      </w:r>
    </w:p>
    <w:p w:rsidR="00F63670" w:rsidRPr="00026BB3" w:rsidRDefault="00F63670" w:rsidP="00636A03">
      <w:pPr>
        <w:pStyle w:val="a"/>
        <w:tabs>
          <w:tab w:val="left" w:pos="1276"/>
        </w:tabs>
        <w:ind w:right="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550722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จึงเรียนมาเพื่อโปรดพิจารณาเข้าร่วมประชุมตามวัน เวลา และสถานที่ดังกล่าว ทั้งนี้โปรดกรอกแบบตอบรับการประชุม ดังรายละเอียดตามสิ่งที่ส่งมาด้วยหมายเลข 2 และแจ้งผลการพิจารณารายงานการประชุมคณะกรรมการบริหารฯ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>25 สิงหาคม 2559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ดังรายละเอียดตามสิ่งที่ส่งมาด้วยหมายเลข 3 และ 4 ให้ฝ่ายเลขานุการทราบ ภายในวันที่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 </w:t>
      </w:r>
    </w:p>
    <w:p w:rsidR="00F63670" w:rsidRPr="00026BB3" w:rsidRDefault="00F63670" w:rsidP="00BE63C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>(นายสิทธิโชค ตั้งภัสสรเรือง)</w:t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F63670" w:rsidRPr="00026BB3" w:rsidRDefault="00F63670" w:rsidP="00DC3520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320FB8">
      <w:pPr>
        <w:tabs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320FB8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(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)</w:t>
      </w:r>
    </w:p>
    <w:p w:rsidR="00F63670" w:rsidRPr="00026BB3" w:rsidRDefault="00F63670" w:rsidP="00452861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sectPr w:rsidR="00F63670" w:rsidRPr="00026BB3" w:rsidSect="00452861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670" w:rsidRDefault="00F63670">
      <w:pPr>
        <w:rPr>
          <w:rFonts w:cs="Times New Roman"/>
          <w:cs/>
        </w:rPr>
      </w:pPr>
      <w:r>
        <w:separator/>
      </w:r>
    </w:p>
  </w:endnote>
  <w:end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670" w:rsidRDefault="00F63670">
      <w:pPr>
        <w:rPr>
          <w:rFonts w:cs="Times New Roman"/>
          <w:cs/>
        </w:rPr>
      </w:pPr>
      <w:r>
        <w:separator/>
      </w:r>
    </w:p>
  </w:footnote>
  <w:foot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2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textFile"/>
    <w:query w:val="SELECT * FROM S:\Share-Office\01 Executive Meeting\กก. บริหาร\ชุด 58-60\หนังสือเชิญ\Name_Board BIOTEC.doc"/>
    <w:odso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5880"/>
    <w:rsid w:val="00021C37"/>
    <w:rsid w:val="00026BB3"/>
    <w:rsid w:val="000324B6"/>
    <w:rsid w:val="0003437C"/>
    <w:rsid w:val="00037036"/>
    <w:rsid w:val="00043DA2"/>
    <w:rsid w:val="0006090E"/>
    <w:rsid w:val="000627E6"/>
    <w:rsid w:val="00064EEB"/>
    <w:rsid w:val="00076EEB"/>
    <w:rsid w:val="000804ED"/>
    <w:rsid w:val="0008153F"/>
    <w:rsid w:val="000860C7"/>
    <w:rsid w:val="0008676C"/>
    <w:rsid w:val="00086E95"/>
    <w:rsid w:val="00097584"/>
    <w:rsid w:val="000B10EB"/>
    <w:rsid w:val="000C1B37"/>
    <w:rsid w:val="000C53FE"/>
    <w:rsid w:val="000C627C"/>
    <w:rsid w:val="000C77DC"/>
    <w:rsid w:val="000D3FB3"/>
    <w:rsid w:val="000E638E"/>
    <w:rsid w:val="000E7F09"/>
    <w:rsid w:val="00101320"/>
    <w:rsid w:val="001302CE"/>
    <w:rsid w:val="001324AC"/>
    <w:rsid w:val="00133130"/>
    <w:rsid w:val="001365F1"/>
    <w:rsid w:val="0015674B"/>
    <w:rsid w:val="001748DE"/>
    <w:rsid w:val="001823FD"/>
    <w:rsid w:val="001833B1"/>
    <w:rsid w:val="001A57CB"/>
    <w:rsid w:val="001A5ADA"/>
    <w:rsid w:val="001A6428"/>
    <w:rsid w:val="001A70F6"/>
    <w:rsid w:val="001B56AF"/>
    <w:rsid w:val="001B5A4E"/>
    <w:rsid w:val="001C5F07"/>
    <w:rsid w:val="001C6DB9"/>
    <w:rsid w:val="001C7B15"/>
    <w:rsid w:val="001D4DBD"/>
    <w:rsid w:val="001F3573"/>
    <w:rsid w:val="001F57F3"/>
    <w:rsid w:val="00207565"/>
    <w:rsid w:val="00216E30"/>
    <w:rsid w:val="00217B71"/>
    <w:rsid w:val="002203EA"/>
    <w:rsid w:val="00225118"/>
    <w:rsid w:val="00231DD1"/>
    <w:rsid w:val="00240A76"/>
    <w:rsid w:val="00255043"/>
    <w:rsid w:val="00261E09"/>
    <w:rsid w:val="002654BD"/>
    <w:rsid w:val="00275091"/>
    <w:rsid w:val="00276F4D"/>
    <w:rsid w:val="0028400A"/>
    <w:rsid w:val="00294515"/>
    <w:rsid w:val="00295CEB"/>
    <w:rsid w:val="002A662E"/>
    <w:rsid w:val="002B4BE8"/>
    <w:rsid w:val="002C416E"/>
    <w:rsid w:val="002C66D1"/>
    <w:rsid w:val="002D0E9D"/>
    <w:rsid w:val="002D390A"/>
    <w:rsid w:val="002D7846"/>
    <w:rsid w:val="002F2A1A"/>
    <w:rsid w:val="00301B3E"/>
    <w:rsid w:val="0030246A"/>
    <w:rsid w:val="00305521"/>
    <w:rsid w:val="003079D7"/>
    <w:rsid w:val="00315DCC"/>
    <w:rsid w:val="00320A36"/>
    <w:rsid w:val="00320FB8"/>
    <w:rsid w:val="00321336"/>
    <w:rsid w:val="00321760"/>
    <w:rsid w:val="0032267C"/>
    <w:rsid w:val="00327991"/>
    <w:rsid w:val="0034626C"/>
    <w:rsid w:val="00356BD9"/>
    <w:rsid w:val="003600DB"/>
    <w:rsid w:val="003759E1"/>
    <w:rsid w:val="0038517D"/>
    <w:rsid w:val="00393066"/>
    <w:rsid w:val="0039342B"/>
    <w:rsid w:val="00395AA8"/>
    <w:rsid w:val="003A2AB6"/>
    <w:rsid w:val="003A4FE0"/>
    <w:rsid w:val="003B4134"/>
    <w:rsid w:val="003B4F42"/>
    <w:rsid w:val="003B604F"/>
    <w:rsid w:val="003C4D87"/>
    <w:rsid w:val="003D1640"/>
    <w:rsid w:val="003E1E2C"/>
    <w:rsid w:val="003E3948"/>
    <w:rsid w:val="003F06AA"/>
    <w:rsid w:val="00405E33"/>
    <w:rsid w:val="004070B5"/>
    <w:rsid w:val="00413965"/>
    <w:rsid w:val="00420279"/>
    <w:rsid w:val="0042145D"/>
    <w:rsid w:val="004214DF"/>
    <w:rsid w:val="00427F53"/>
    <w:rsid w:val="0043026F"/>
    <w:rsid w:val="00434753"/>
    <w:rsid w:val="0044239E"/>
    <w:rsid w:val="00444CBA"/>
    <w:rsid w:val="00447A65"/>
    <w:rsid w:val="0045281E"/>
    <w:rsid w:val="00452861"/>
    <w:rsid w:val="004555C9"/>
    <w:rsid w:val="0045632C"/>
    <w:rsid w:val="00456640"/>
    <w:rsid w:val="00464858"/>
    <w:rsid w:val="00466BD5"/>
    <w:rsid w:val="00473FE5"/>
    <w:rsid w:val="00480284"/>
    <w:rsid w:val="00487650"/>
    <w:rsid w:val="004931C1"/>
    <w:rsid w:val="00496A00"/>
    <w:rsid w:val="004A4079"/>
    <w:rsid w:val="004B454E"/>
    <w:rsid w:val="004B4BDC"/>
    <w:rsid w:val="004B7921"/>
    <w:rsid w:val="004C0326"/>
    <w:rsid w:val="004C2C67"/>
    <w:rsid w:val="004D0DF5"/>
    <w:rsid w:val="004D146E"/>
    <w:rsid w:val="004D55E3"/>
    <w:rsid w:val="004E1A75"/>
    <w:rsid w:val="004E2C24"/>
    <w:rsid w:val="004E3783"/>
    <w:rsid w:val="004E7030"/>
    <w:rsid w:val="004F150E"/>
    <w:rsid w:val="004F21CF"/>
    <w:rsid w:val="005146E6"/>
    <w:rsid w:val="00516643"/>
    <w:rsid w:val="005233BA"/>
    <w:rsid w:val="00530785"/>
    <w:rsid w:val="00541D68"/>
    <w:rsid w:val="00543DFF"/>
    <w:rsid w:val="00544415"/>
    <w:rsid w:val="00550722"/>
    <w:rsid w:val="005537B6"/>
    <w:rsid w:val="00572ABA"/>
    <w:rsid w:val="00585EAC"/>
    <w:rsid w:val="0058654F"/>
    <w:rsid w:val="005904E8"/>
    <w:rsid w:val="0059221F"/>
    <w:rsid w:val="005A7A1A"/>
    <w:rsid w:val="005B5F18"/>
    <w:rsid w:val="005B7102"/>
    <w:rsid w:val="005C071C"/>
    <w:rsid w:val="005C4876"/>
    <w:rsid w:val="005E0DD7"/>
    <w:rsid w:val="005F04A0"/>
    <w:rsid w:val="005F409E"/>
    <w:rsid w:val="006076B9"/>
    <w:rsid w:val="00620B3B"/>
    <w:rsid w:val="00620CCC"/>
    <w:rsid w:val="00636A03"/>
    <w:rsid w:val="00643CEF"/>
    <w:rsid w:val="00652FBF"/>
    <w:rsid w:val="00662262"/>
    <w:rsid w:val="00662FAE"/>
    <w:rsid w:val="00680560"/>
    <w:rsid w:val="00683098"/>
    <w:rsid w:val="006836A0"/>
    <w:rsid w:val="00685507"/>
    <w:rsid w:val="00694434"/>
    <w:rsid w:val="00695BE6"/>
    <w:rsid w:val="006B60C5"/>
    <w:rsid w:val="006B6296"/>
    <w:rsid w:val="006C6E16"/>
    <w:rsid w:val="006D07BF"/>
    <w:rsid w:val="006D5CED"/>
    <w:rsid w:val="006F066D"/>
    <w:rsid w:val="006F4615"/>
    <w:rsid w:val="00703725"/>
    <w:rsid w:val="00706406"/>
    <w:rsid w:val="00721A52"/>
    <w:rsid w:val="00721F75"/>
    <w:rsid w:val="00727633"/>
    <w:rsid w:val="00733ADE"/>
    <w:rsid w:val="007359FB"/>
    <w:rsid w:val="00737968"/>
    <w:rsid w:val="0074010D"/>
    <w:rsid w:val="00740ED3"/>
    <w:rsid w:val="00756863"/>
    <w:rsid w:val="007733A6"/>
    <w:rsid w:val="00777760"/>
    <w:rsid w:val="00794EC4"/>
    <w:rsid w:val="00796FC4"/>
    <w:rsid w:val="007A4D3E"/>
    <w:rsid w:val="007B474C"/>
    <w:rsid w:val="007B6441"/>
    <w:rsid w:val="007C51F1"/>
    <w:rsid w:val="007C5A01"/>
    <w:rsid w:val="007D316F"/>
    <w:rsid w:val="007D4C00"/>
    <w:rsid w:val="007D64EE"/>
    <w:rsid w:val="007E6C41"/>
    <w:rsid w:val="007F2BD6"/>
    <w:rsid w:val="007F3D99"/>
    <w:rsid w:val="0080362F"/>
    <w:rsid w:val="00803CE4"/>
    <w:rsid w:val="00805A85"/>
    <w:rsid w:val="0081545F"/>
    <w:rsid w:val="008223B8"/>
    <w:rsid w:val="0086254F"/>
    <w:rsid w:val="00896C27"/>
    <w:rsid w:val="008A2A23"/>
    <w:rsid w:val="008D5830"/>
    <w:rsid w:val="008E702F"/>
    <w:rsid w:val="009048EC"/>
    <w:rsid w:val="009049BD"/>
    <w:rsid w:val="00904AA7"/>
    <w:rsid w:val="00916617"/>
    <w:rsid w:val="00916985"/>
    <w:rsid w:val="009205FB"/>
    <w:rsid w:val="0092384C"/>
    <w:rsid w:val="00931EA6"/>
    <w:rsid w:val="00932CF4"/>
    <w:rsid w:val="009438F6"/>
    <w:rsid w:val="00944FAF"/>
    <w:rsid w:val="00960686"/>
    <w:rsid w:val="00962D21"/>
    <w:rsid w:val="009735B9"/>
    <w:rsid w:val="00976867"/>
    <w:rsid w:val="00977B05"/>
    <w:rsid w:val="00982F9F"/>
    <w:rsid w:val="00984C27"/>
    <w:rsid w:val="009A2806"/>
    <w:rsid w:val="009A2AC4"/>
    <w:rsid w:val="009B6E1D"/>
    <w:rsid w:val="009C2F16"/>
    <w:rsid w:val="009C3290"/>
    <w:rsid w:val="009C4E25"/>
    <w:rsid w:val="009C55BE"/>
    <w:rsid w:val="009E0E59"/>
    <w:rsid w:val="009E260E"/>
    <w:rsid w:val="009E50E5"/>
    <w:rsid w:val="009F3F34"/>
    <w:rsid w:val="009F69C7"/>
    <w:rsid w:val="00A009C8"/>
    <w:rsid w:val="00A24FC3"/>
    <w:rsid w:val="00A34050"/>
    <w:rsid w:val="00A403F3"/>
    <w:rsid w:val="00A47FE2"/>
    <w:rsid w:val="00A626A6"/>
    <w:rsid w:val="00A63393"/>
    <w:rsid w:val="00A64CB4"/>
    <w:rsid w:val="00A815F4"/>
    <w:rsid w:val="00A87530"/>
    <w:rsid w:val="00A93226"/>
    <w:rsid w:val="00AA7D15"/>
    <w:rsid w:val="00AA7DB2"/>
    <w:rsid w:val="00AB3E7F"/>
    <w:rsid w:val="00AD4E95"/>
    <w:rsid w:val="00AF4BC5"/>
    <w:rsid w:val="00B056CF"/>
    <w:rsid w:val="00B05C93"/>
    <w:rsid w:val="00B06C58"/>
    <w:rsid w:val="00B07DB8"/>
    <w:rsid w:val="00B17CFB"/>
    <w:rsid w:val="00B20D13"/>
    <w:rsid w:val="00B25022"/>
    <w:rsid w:val="00B265F3"/>
    <w:rsid w:val="00B31DE7"/>
    <w:rsid w:val="00B32826"/>
    <w:rsid w:val="00B40DD0"/>
    <w:rsid w:val="00B43489"/>
    <w:rsid w:val="00B4760F"/>
    <w:rsid w:val="00B61587"/>
    <w:rsid w:val="00B76448"/>
    <w:rsid w:val="00B82E3C"/>
    <w:rsid w:val="00BB7BBB"/>
    <w:rsid w:val="00BC233B"/>
    <w:rsid w:val="00BC52E4"/>
    <w:rsid w:val="00BD0633"/>
    <w:rsid w:val="00BD279B"/>
    <w:rsid w:val="00BD2876"/>
    <w:rsid w:val="00BD3204"/>
    <w:rsid w:val="00BE0069"/>
    <w:rsid w:val="00BE5B2E"/>
    <w:rsid w:val="00BE63CF"/>
    <w:rsid w:val="00BE7C4A"/>
    <w:rsid w:val="00C0411B"/>
    <w:rsid w:val="00C13468"/>
    <w:rsid w:val="00C20841"/>
    <w:rsid w:val="00C22163"/>
    <w:rsid w:val="00C31EA4"/>
    <w:rsid w:val="00C32195"/>
    <w:rsid w:val="00C33262"/>
    <w:rsid w:val="00C344C9"/>
    <w:rsid w:val="00C35D77"/>
    <w:rsid w:val="00C366B7"/>
    <w:rsid w:val="00C437B9"/>
    <w:rsid w:val="00C43F88"/>
    <w:rsid w:val="00C50B69"/>
    <w:rsid w:val="00C54F39"/>
    <w:rsid w:val="00C67B7C"/>
    <w:rsid w:val="00C721B3"/>
    <w:rsid w:val="00C97B4B"/>
    <w:rsid w:val="00CA1801"/>
    <w:rsid w:val="00CA72FA"/>
    <w:rsid w:val="00CB54F7"/>
    <w:rsid w:val="00CC1A52"/>
    <w:rsid w:val="00CC6D9D"/>
    <w:rsid w:val="00CD085A"/>
    <w:rsid w:val="00CD174D"/>
    <w:rsid w:val="00CD58AF"/>
    <w:rsid w:val="00CE2C5D"/>
    <w:rsid w:val="00CF38C1"/>
    <w:rsid w:val="00CF3BDF"/>
    <w:rsid w:val="00CF4791"/>
    <w:rsid w:val="00D069D2"/>
    <w:rsid w:val="00D1538A"/>
    <w:rsid w:val="00D1778B"/>
    <w:rsid w:val="00D208A7"/>
    <w:rsid w:val="00D2419F"/>
    <w:rsid w:val="00D50D95"/>
    <w:rsid w:val="00D52F61"/>
    <w:rsid w:val="00D8776E"/>
    <w:rsid w:val="00DA3854"/>
    <w:rsid w:val="00DB0F55"/>
    <w:rsid w:val="00DB1893"/>
    <w:rsid w:val="00DB411D"/>
    <w:rsid w:val="00DC3520"/>
    <w:rsid w:val="00DD06EB"/>
    <w:rsid w:val="00DD7701"/>
    <w:rsid w:val="00DD7ECC"/>
    <w:rsid w:val="00DE1189"/>
    <w:rsid w:val="00DF72F0"/>
    <w:rsid w:val="00DF7FC1"/>
    <w:rsid w:val="00E01148"/>
    <w:rsid w:val="00E1468D"/>
    <w:rsid w:val="00E14C73"/>
    <w:rsid w:val="00E23BA6"/>
    <w:rsid w:val="00E34E77"/>
    <w:rsid w:val="00E401AC"/>
    <w:rsid w:val="00E42B39"/>
    <w:rsid w:val="00E43629"/>
    <w:rsid w:val="00E548A4"/>
    <w:rsid w:val="00E60F11"/>
    <w:rsid w:val="00E63BFE"/>
    <w:rsid w:val="00E877D5"/>
    <w:rsid w:val="00E94625"/>
    <w:rsid w:val="00EC3A50"/>
    <w:rsid w:val="00EC5651"/>
    <w:rsid w:val="00EE0370"/>
    <w:rsid w:val="00EE53C2"/>
    <w:rsid w:val="00EF6199"/>
    <w:rsid w:val="00EF796F"/>
    <w:rsid w:val="00F02563"/>
    <w:rsid w:val="00F036F6"/>
    <w:rsid w:val="00F072F9"/>
    <w:rsid w:val="00F111AE"/>
    <w:rsid w:val="00F1329A"/>
    <w:rsid w:val="00F3025D"/>
    <w:rsid w:val="00F372D9"/>
    <w:rsid w:val="00F444F9"/>
    <w:rsid w:val="00F53C71"/>
    <w:rsid w:val="00F61F36"/>
    <w:rsid w:val="00F63670"/>
    <w:rsid w:val="00F848A4"/>
    <w:rsid w:val="00F91B95"/>
    <w:rsid w:val="00F92AD8"/>
    <w:rsid w:val="00FA7A91"/>
    <w:rsid w:val="00FD0141"/>
    <w:rsid w:val="00FD1662"/>
    <w:rsid w:val="00FD1E5C"/>
    <w:rsid w:val="00FD62A1"/>
    <w:rsid w:val="00FE55E7"/>
    <w:rsid w:val="00FF3FC3"/>
    <w:rsid w:val="00FF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7C"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437C"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437C"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3437C"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3066"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93066"/>
    <w:rPr>
      <w:rFonts w:ascii="Cambria" w:hAnsi="Cambria" w:cs="Angsana New"/>
      <w:b/>
      <w:bCs/>
      <w:i/>
      <w:iCs/>
      <w:sz w:val="35"/>
      <w:szCs w:val="35"/>
      <w:lang w:val="th-TH" w:bidi="th-TH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93066"/>
    <w:rPr>
      <w:rFonts w:ascii="Calibri" w:hAnsi="Calibri" w:cs="Cordia New"/>
      <w:b/>
      <w:bCs/>
      <w:lang w:val="th-TH" w:bidi="th-TH"/>
    </w:rPr>
  </w:style>
  <w:style w:type="paragraph" w:customStyle="1" w:styleId="a">
    <w:name w:val="??????????"/>
    <w:basedOn w:val="Normal"/>
    <w:uiPriority w:val="99"/>
    <w:rsid w:val="0003437C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rsid w:val="0003437C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Header">
    <w:name w:val="header"/>
    <w:basedOn w:val="Normal"/>
    <w:link w:val="HeaderChar"/>
    <w:uiPriority w:val="99"/>
    <w:rsid w:val="000343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">
    <w:name w:val="Body Text"/>
    <w:basedOn w:val="Normal"/>
    <w:link w:val="BodyTextChar"/>
    <w:uiPriority w:val="99"/>
    <w:rsid w:val="0003437C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Indent">
    <w:name w:val="Body Text Indent"/>
    <w:basedOn w:val="Normal"/>
    <w:link w:val="BodyTextIndentChar"/>
    <w:uiPriority w:val="99"/>
    <w:rsid w:val="0003437C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3066"/>
    <w:rPr>
      <w:rFonts w:cs="Times New Roman"/>
      <w:sz w:val="2"/>
      <w:lang w:val="th-TH" w:bidi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Title">
    <w:name w:val="Title"/>
    <w:basedOn w:val="Normal"/>
    <w:link w:val="TitleChar"/>
    <w:uiPriority w:val="99"/>
    <w:qFormat/>
    <w:rsid w:val="00320FB8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93066"/>
    <w:rPr>
      <w:rFonts w:ascii="Cambria" w:hAnsi="Cambria" w:cs="Angsana New"/>
      <w:b/>
      <w:bCs/>
      <w:kern w:val="28"/>
      <w:sz w:val="40"/>
      <w:szCs w:val="40"/>
      <w:lang w:val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6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173</Words>
  <Characters>989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5</cp:revision>
  <cp:lastPrinted>2016-01-08T09:30:00Z</cp:lastPrinted>
  <dcterms:created xsi:type="dcterms:W3CDTF">2016-03-11T06:34:00Z</dcterms:created>
  <dcterms:modified xsi:type="dcterms:W3CDTF">2016-06-13T06:34:00Z</dcterms:modified>
</cp:coreProperties>
</file>
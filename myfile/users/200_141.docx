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2A32D4" w:rsidRPr="0006655C" w:rsidRDefault="002A32D4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2A32D4" w:rsidRPr="0006655C" w:rsidRDefault="002A32D4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30 มีนาคม 2560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เอซีเอส ซีนอน จำกัด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06655C">
        <w:rPr>
          <w:rFonts w:ascii="TH SarabunPSK" w:hAnsi="TH SarabunPSK" w:cs="TH SarabunPSK"/>
          <w:sz w:val="32"/>
          <w:szCs w:val="32"/>
        </w:rPr>
        <w:t xml:space="preserve">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2041170108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10 ตุลาคม 2559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</w:rPr>
        <w:t xml:space="preserve">2.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225110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06655C">
        <w:rPr>
          <w:rFonts w:ascii="TH SarabunPSK" w:hAnsi="TH SarabunPSK" w:cs="TH SarabunPSK"/>
          <w:sz w:val="32"/>
          <w:szCs w:val="32"/>
        </w:rPr>
        <w:t>24 มีนาคม 2560</w:t>
      </w:r>
    </w:p>
    <w:p w:rsidR="002A32D4" w:rsidRPr="0006655C" w:rsidRDefault="002A32D4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1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บ.เอซีเอส ซีนอน จำกัด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1904.60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หนึ่งพันเก้าร้อยสี่บาทหกสิบสตางค์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โดยบริษัทฯ 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10 ธันวาคม 2559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60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โดย บริษัทฯ ได้ส่งมอบสินค้าให้ศูนย์ฯ เมื่อวันที่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28 มีนาคม 2560 </w:t>
      </w:r>
      <w:r w:rsidRPr="0006655C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>
        <w:rPr>
          <w:rFonts w:ascii="TH SarabunPSK" w:hAnsi="TH SarabunPSK" w:cs="TH SarabunPSK"/>
          <w:sz w:val="32"/>
          <w:szCs w:val="32"/>
        </w:rPr>
        <w:t>108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2A32D4" w:rsidRPr="0006655C" w:rsidRDefault="002A32D4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ในการนี้ ศูนย์ฯ จึงขอแจ้งสงวนสิทธิ์ค่าปรับในกรณีส่งมอบสินค้าล่าช้า ตามรายละเอียดข้างต้น     โดยศูนย์ฯ จะคิดค่าปรับเป็นรายวันในอัตราร้อยละ 0.</w:t>
      </w:r>
      <w:r w:rsidRPr="0006655C">
        <w:rPr>
          <w:rFonts w:ascii="TH SarabunPSK" w:hAnsi="TH SarabunPSK" w:cs="TH SarabunPSK"/>
          <w:sz w:val="32"/>
          <w:szCs w:val="32"/>
        </w:rPr>
        <w:t>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0 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>
        <w:rPr>
          <w:rFonts w:ascii="TH SarabunPSK" w:hAnsi="TH SarabunPSK" w:cs="TH SarabunPSK"/>
          <w:sz w:val="32"/>
          <w:szCs w:val="32"/>
        </w:rPr>
        <w:t>411.39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สี่ร้อยสิบเอ็ดบาทสามสิบเก้าสตางค์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จะทำการหักค่าปรับจำนวนดังกล่าวออกจากยอดเงินการชำระค่าสินค้าที่ระบุในเช็คสั่งจ่ายบริษัทฯ ในวันที่มารับเช็ค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2A32D4" w:rsidRPr="0006655C" w:rsidRDefault="002A32D4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A32D4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3111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ชัยสิทธิ์ สิริมิลินท์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2A32D4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2D4" w:rsidRDefault="002A32D4">
      <w:r>
        <w:separator/>
      </w:r>
    </w:p>
  </w:endnote>
  <w:endnote w:type="continuationSeparator" w:id="1">
    <w:p w:rsidR="002A32D4" w:rsidRDefault="002A32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2D4" w:rsidRDefault="002A32D4">
      <w:r>
        <w:separator/>
      </w:r>
    </w:p>
  </w:footnote>
  <w:footnote w:type="continuationSeparator" w:id="1">
    <w:p w:rsidR="002A32D4" w:rsidRDefault="002A32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22</TotalTime>
  <Pages>1</Pages>
  <Words>251</Words>
  <Characters>1437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11</cp:revision>
  <cp:lastPrinted>2015-10-26T09:18:00Z</cp:lastPrinted>
  <dcterms:created xsi:type="dcterms:W3CDTF">2016-03-14T04:00:00Z</dcterms:created>
  <dcterms:modified xsi:type="dcterms:W3CDTF">2016-08-25T09:43:00Z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
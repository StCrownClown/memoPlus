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79B" w:rsidRDefault="0010179B" w:rsidP="004D0E38">
      <w:pPr>
        <w:pStyle w:val="Header"/>
        <w:tabs>
          <w:tab w:val="clear" w:pos="8306"/>
        </w:tabs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w_biotec_bw" style="position:absolute;margin-left:305.95pt;margin-top:-3.95pt;width:126.05pt;height:40.15pt;z-index:-251658240;visibility:visible">
            <v:imagedata r:id="rId4" o:title=""/>
          </v:shape>
        </w:pic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10179B" w:rsidRDefault="0010179B" w:rsidP="004D0E38">
      <w:pPr>
        <w:pStyle w:val="Header"/>
        <w:tabs>
          <w:tab w:val="clear" w:pos="8306"/>
        </w:tabs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D0E38">
      <w:pPr>
        <w:pStyle w:val="Header"/>
        <w:tabs>
          <w:tab w:val="clear" w:pos="8306"/>
        </w:tabs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W w:w="8748" w:type="dxa"/>
        <w:tblLayout w:type="fixed"/>
        <w:tblLook w:val="0000"/>
      </w:tblPr>
      <w:tblGrid>
        <w:gridCol w:w="8748"/>
      </w:tblGrid>
      <w:tr w:rsidR="0010179B" w:rsidRPr="001545A8" w:rsidTr="004D0E38">
        <w:trPr>
          <w:cantSplit/>
        </w:trPr>
        <w:tc>
          <w:tcPr>
            <w:tcW w:w="8748" w:type="dxa"/>
            <w:tcBorders>
              <w:bottom w:val="single" w:sz="12" w:space="0" w:color="auto"/>
            </w:tcBorders>
          </w:tcPr>
          <w:p w:rsidR="0010179B" w:rsidRPr="001545A8" w:rsidRDefault="0010179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  <w:tcBorders>
              <w:top w:val="single" w:sz="12" w:space="0" w:color="auto"/>
            </w:tcBorders>
          </w:tcPr>
          <w:p w:rsidR="0010179B" w:rsidRPr="001545A8" w:rsidRDefault="0010179B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1545A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12120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</w:tcPr>
          <w:p w:rsidR="0010179B" w:rsidRPr="001545A8" w:rsidRDefault="0010179B" w:rsidP="001545A8">
            <w:pPr>
              <w:tabs>
                <w:tab w:val="center" w:pos="4086"/>
                <w:tab w:val="left" w:pos="6630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 xml:space="preserve">โทรศัพท์ </w:t>
            </w:r>
            <w:r w:rsidRPr="001545A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0 2564 6700  โทรสาร  0 2564 6701-05</w:t>
            </w:r>
          </w:p>
        </w:tc>
      </w:tr>
    </w:tbl>
    <w:p w:rsidR="0010179B" w:rsidRPr="001545A8" w:rsidRDefault="0010179B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8748"/>
      </w:tblGrid>
      <w:tr w:rsidR="0010179B" w:rsidRPr="001545A8" w:rsidTr="004D0E38">
        <w:trPr>
          <w:cantSplit/>
        </w:trPr>
        <w:tc>
          <w:tcPr>
            <w:tcW w:w="8748" w:type="dxa"/>
          </w:tcPr>
          <w:p w:rsidR="0010179B" w:rsidRPr="001545A8" w:rsidRDefault="0010179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10179B" w:rsidRPr="001545A8" w:rsidRDefault="0010179B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4248"/>
        <w:gridCol w:w="4500"/>
      </w:tblGrid>
      <w:tr w:rsidR="0010179B" w:rsidRPr="001545A8" w:rsidTr="004D0E38">
        <w:trPr>
          <w:cantSplit/>
        </w:trPr>
        <w:tc>
          <w:tcPr>
            <w:tcW w:w="4248" w:type="dxa"/>
          </w:tcPr>
          <w:p w:rsidR="0010179B" w:rsidRPr="001545A8" w:rsidRDefault="0010179B" w:rsidP="00F46C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วท 5402.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>0101/</w:t>
            </w:r>
          </w:p>
        </w:tc>
        <w:tc>
          <w:tcPr>
            <w:tcW w:w="4500" w:type="dxa"/>
          </w:tcPr>
          <w:p w:rsidR="0010179B" w:rsidRPr="001545A8" w:rsidRDefault="0010179B" w:rsidP="00CB42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7 กรกฎาคม 2559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  <w:gridSpan w:val="2"/>
          </w:tcPr>
          <w:p w:rsidR="0010179B" w:rsidRPr="001545A8" w:rsidRDefault="0010179B" w:rsidP="002825CB">
            <w:pPr>
              <w:pStyle w:val="Footer"/>
              <w:tabs>
                <w:tab w:val="left" w:pos="5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ขอเชิญประชุมคณะอนุกรรมการบริหาร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หน่วยวิจัยชีววิทยาโมเลกุลทางการแพทย์ </w:t>
            </w:r>
          </w:p>
          <w:p w:rsidR="0010179B" w:rsidRPr="001545A8" w:rsidRDefault="0010179B" w:rsidP="00452AE9">
            <w:pPr>
              <w:pStyle w:val="Footer"/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1/2559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  <w:gridSpan w:val="2"/>
          </w:tcPr>
          <w:p w:rsidR="0010179B" w:rsidRPr="001545A8" w:rsidRDefault="0010179B" w:rsidP="0088781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</w:tr>
    </w:tbl>
    <w:p w:rsidR="0010179B" w:rsidRPr="001545A8" w:rsidRDefault="0010179B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9116A1">
      <w:pPr>
        <w:pStyle w:val="BodyText"/>
        <w:tabs>
          <w:tab w:val="left" w:pos="540"/>
        </w:tabs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1545A8">
        <w:rPr>
          <w:rFonts w:ascii="TH SarabunPSK" w:hAnsi="TH SarabunPSK" w:cs="TH SarabunPSK"/>
          <w:sz w:val="32"/>
          <w:szCs w:val="32"/>
        </w:rPr>
        <w:t xml:space="preserve">       </w:t>
      </w:r>
      <w:r w:rsidRPr="001545A8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1545A8">
        <w:rPr>
          <w:rFonts w:ascii="TH SarabunPSK" w:hAnsi="TH SarabunPSK" w:cs="TH SarabunPSK"/>
          <w:sz w:val="32"/>
          <w:szCs w:val="32"/>
        </w:rPr>
        <w:t xml:space="preserve"> หน่วยวิจัยชีววิทยาโมเลกุลทางการแพทย์ </w:t>
      </w:r>
      <w:r w:rsidRPr="001545A8">
        <w:rPr>
          <w:rFonts w:ascii="TH SarabunPSK" w:hAnsi="TH SarabunPSK" w:cs="TH SarabunPSK"/>
          <w:sz w:val="32"/>
          <w:szCs w:val="32"/>
          <w:cs/>
        </w:rPr>
        <w:t>ศช. ได้กำหนดจัดการประชุมคณะอนุกรรมการบริหาร</w:t>
      </w:r>
      <w:r w:rsidRPr="001545A8">
        <w:rPr>
          <w:rFonts w:ascii="TH SarabunPSK" w:hAnsi="TH SarabunPSK" w:cs="TH SarabunPSK"/>
          <w:sz w:val="32"/>
          <w:szCs w:val="32"/>
        </w:rPr>
        <w:t xml:space="preserve">หน่วยวิจัยชีววิทยาโมเลกุลทางการแพทย์ </w:t>
      </w:r>
      <w:r w:rsidRPr="001545A8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1545A8">
        <w:rPr>
          <w:rFonts w:ascii="TH SarabunPSK" w:hAnsi="TH SarabunPSK" w:cs="TH SarabunPSK"/>
          <w:sz w:val="32"/>
          <w:szCs w:val="32"/>
        </w:rPr>
        <w:t xml:space="preserve"> 1/2559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ใน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>วันพฤหัสบดี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ที่ </w:t>
      </w:r>
      <w:r w:rsidRPr="001545A8">
        <w:rPr>
          <w:rFonts w:ascii="TH SarabunPSK" w:hAnsi="TH SarabunPSK" w:cs="TH SarabunPSK"/>
          <w:sz w:val="32"/>
          <w:szCs w:val="32"/>
        </w:rPr>
        <w:t>11 สิงหาคม 2559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>เวลา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</w:rPr>
        <w:t>14.00 - 17.00 น.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ณ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Pr="001545A8">
        <w:rPr>
          <w:rFonts w:ascii="TH SarabunPSK" w:hAnsi="TH SarabunPSK" w:cs="TH SarabunPSK"/>
          <w:sz w:val="32"/>
          <w:szCs w:val="32"/>
        </w:rPr>
        <w:t xml:space="preserve"> 513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ชั้น </w:t>
      </w:r>
      <w:r w:rsidRPr="001545A8">
        <w:rPr>
          <w:rFonts w:ascii="TH SarabunPSK" w:hAnsi="TH SarabunPSK" w:cs="TH SarabunPSK"/>
          <w:sz w:val="32"/>
          <w:szCs w:val="32"/>
        </w:rPr>
        <w:t>5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อาคาร</w:t>
      </w:r>
      <w:r w:rsidRPr="001545A8">
        <w:rPr>
          <w:rFonts w:ascii="TH SarabunPSK" w:hAnsi="TH SarabunPSK" w:cs="TH SarabunPSK"/>
          <w:sz w:val="32"/>
          <w:szCs w:val="32"/>
        </w:rPr>
        <w:t>อาคารสำนักงานพัฒนาวิทยาศาสตร์และเทคโนโลยีแห่งชาติ ถ. พระรามที่ 6 กรุงเทพมหานคร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วัตถุประสงค์เพื่อ</w:t>
      </w:r>
      <w:r w:rsidRPr="001545A8">
        <w:rPr>
          <w:rFonts w:ascii="TH SarabunPSK" w:hAnsi="TH SarabunPSK" w:cs="TH SarabunPSK"/>
          <w:sz w:val="32"/>
          <w:szCs w:val="32"/>
        </w:rPr>
        <w:t>วัตถุประสงค์เพื่อรับทราบผลและพิจารณาแผนการดำเนินงานหน่วยวิจัย ปีงบประมาณ 2559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ตามระเบียบวาระการประชุมดังสิ่งที่ส่งมาด้วย นั้น</w:t>
      </w:r>
    </w:p>
    <w:p w:rsidR="0010179B" w:rsidRPr="001545A8" w:rsidRDefault="0010179B" w:rsidP="00CE262E">
      <w:pPr>
        <w:pStyle w:val="BodyTex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10179B" w:rsidRPr="001545A8" w:rsidRDefault="0010179B" w:rsidP="00CE262E">
      <w:pPr>
        <w:pStyle w:val="BodyText"/>
        <w:tabs>
          <w:tab w:val="left" w:pos="54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ในการนี้ ฝ่ายเลขานุการฯ ใคร่ขอเรียนเชิญท่านเข้าร่วมประชุม ตามวัน เวลา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และสถานที่ ดังกล่าว และโปรดแจ้งกลับในแบบตอบรับการประชุม หรือแจ้งยืนยันกลับมายัง </w:t>
      </w:r>
      <w:r w:rsidRPr="001545A8"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>วันศุกร์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1545A8">
        <w:rPr>
          <w:rFonts w:ascii="TH SarabunPSK" w:hAnsi="TH SarabunPSK" w:cs="TH SarabunPSK"/>
          <w:sz w:val="32"/>
          <w:szCs w:val="32"/>
        </w:rPr>
        <w:t>29 กรกฎาคม 2559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ด้วยจะขอบพระคุณยิ่ง</w:t>
      </w:r>
    </w:p>
    <w:p w:rsidR="0010179B" w:rsidRPr="001545A8" w:rsidRDefault="0010179B" w:rsidP="00D321E2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0810C2">
      <w:pPr>
        <w:pStyle w:val="BodyText"/>
        <w:tabs>
          <w:tab w:val="left" w:pos="54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</w:p>
    <w:p w:rsidR="0010179B" w:rsidRPr="001545A8" w:rsidRDefault="0010179B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>(นางสาวสุมาลี กำจรวงศ์ไพศาล)</w:t>
      </w:r>
    </w:p>
    <w:p w:rsidR="0010179B" w:rsidRPr="001545A8" w:rsidRDefault="0010179B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>ผอ. หน่วยวิจัยชีววิทยาโมเลกุลทางการแพทย์</w:t>
      </w:r>
    </w:p>
    <w:p w:rsidR="0010179B" w:rsidRPr="001545A8" w:rsidRDefault="0010179B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/>
      </w:r>
    </w:p>
    <w:p w:rsidR="0010179B" w:rsidRPr="001545A8" w:rsidRDefault="0010179B" w:rsidP="00254B20">
      <w:pPr>
        <w:pStyle w:val="BodyText"/>
        <w:tabs>
          <w:tab w:val="center" w:pos="5040"/>
        </w:tabs>
        <w:ind w:firstLine="54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10179B" w:rsidRPr="001545A8" w:rsidRDefault="0010179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10179B" w:rsidRPr="001545A8" w:rsidRDefault="0010179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โทร.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>0 2567</w:t>
      </w:r>
      <w:r w:rsidRPr="001545A8">
        <w:rPr>
          <w:rFonts w:ascii="TH SarabunPSK" w:hAnsi="TH SarabunPSK" w:cs="TH SarabunPSK"/>
          <w:sz w:val="32"/>
          <w:szCs w:val="32"/>
        </w:rPr>
        <w:t xml:space="preserve"> 6700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1545A8">
        <w:rPr>
          <w:rFonts w:ascii="TH SarabunPSK" w:hAnsi="TH SarabunPSK" w:cs="TH SarabunPSK"/>
          <w:sz w:val="32"/>
          <w:szCs w:val="32"/>
        </w:rPr>
        <w:t>3117</w:t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10179B" w:rsidRPr="001545A8" w:rsidRDefault="0010179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โทรสาร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0 2567 </w:t>
      </w:r>
      <w:r w:rsidRPr="001545A8">
        <w:rPr>
          <w:rFonts w:ascii="TH SarabunPSK" w:hAnsi="TH SarabunPSK" w:cs="TH SarabunPSK"/>
          <w:sz w:val="32"/>
          <w:szCs w:val="32"/>
        </w:rPr>
        <w:t>6707</w:t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10179B" w:rsidRPr="001545A8" w:rsidRDefault="0010179B" w:rsidP="004C3758">
      <w:pPr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>
      <w:pPr>
        <w:rPr>
          <w:rFonts w:ascii="TH SarabunPSK" w:hAnsi="TH SarabunPSK" w:cs="TH SarabunPSK"/>
          <w:sz w:val="32"/>
          <w:szCs w:val="32"/>
        </w:rPr>
      </w:pPr>
    </w:p>
    <w:sectPr w:rsidR="0010179B" w:rsidRPr="001545A8" w:rsidSect="00C5141B">
      <w:pgSz w:w="11907" w:h="16840" w:code="9"/>
      <w:pgMar w:top="1077" w:right="1361" w:bottom="144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3758"/>
    <w:rsid w:val="00017D68"/>
    <w:rsid w:val="00042C36"/>
    <w:rsid w:val="000471C6"/>
    <w:rsid w:val="00047C7D"/>
    <w:rsid w:val="0006482B"/>
    <w:rsid w:val="00071F27"/>
    <w:rsid w:val="000810C2"/>
    <w:rsid w:val="00087336"/>
    <w:rsid w:val="000B50EB"/>
    <w:rsid w:val="000D1F3A"/>
    <w:rsid w:val="000D5180"/>
    <w:rsid w:val="000D570B"/>
    <w:rsid w:val="000E5C5C"/>
    <w:rsid w:val="000E5FEC"/>
    <w:rsid w:val="000E7B78"/>
    <w:rsid w:val="000F7DDF"/>
    <w:rsid w:val="00100263"/>
    <w:rsid w:val="0010179B"/>
    <w:rsid w:val="00113CF4"/>
    <w:rsid w:val="001169D4"/>
    <w:rsid w:val="00117EA4"/>
    <w:rsid w:val="00130813"/>
    <w:rsid w:val="00143F2E"/>
    <w:rsid w:val="001545A8"/>
    <w:rsid w:val="001723B7"/>
    <w:rsid w:val="0017498D"/>
    <w:rsid w:val="001811E1"/>
    <w:rsid w:val="00186844"/>
    <w:rsid w:val="00192850"/>
    <w:rsid w:val="001A1E8B"/>
    <w:rsid w:val="001A3CAB"/>
    <w:rsid w:val="001A73D9"/>
    <w:rsid w:val="001B72DA"/>
    <w:rsid w:val="001C5CEA"/>
    <w:rsid w:val="002107E2"/>
    <w:rsid w:val="00210804"/>
    <w:rsid w:val="00226D1D"/>
    <w:rsid w:val="00254B20"/>
    <w:rsid w:val="002825CB"/>
    <w:rsid w:val="00285E35"/>
    <w:rsid w:val="002A4A01"/>
    <w:rsid w:val="002A4C7A"/>
    <w:rsid w:val="002D1880"/>
    <w:rsid w:val="002D1F0C"/>
    <w:rsid w:val="002D4283"/>
    <w:rsid w:val="002D754D"/>
    <w:rsid w:val="002E55D3"/>
    <w:rsid w:val="002E632A"/>
    <w:rsid w:val="002E71AE"/>
    <w:rsid w:val="002F1DE8"/>
    <w:rsid w:val="00337A8F"/>
    <w:rsid w:val="00340AB4"/>
    <w:rsid w:val="0034586B"/>
    <w:rsid w:val="003617A4"/>
    <w:rsid w:val="003650EE"/>
    <w:rsid w:val="0036646B"/>
    <w:rsid w:val="00382831"/>
    <w:rsid w:val="0038532D"/>
    <w:rsid w:val="003A1105"/>
    <w:rsid w:val="003A72E5"/>
    <w:rsid w:val="003B11F1"/>
    <w:rsid w:val="003B73D5"/>
    <w:rsid w:val="003F3E76"/>
    <w:rsid w:val="00435B25"/>
    <w:rsid w:val="00435F88"/>
    <w:rsid w:val="00452AE9"/>
    <w:rsid w:val="00456FAF"/>
    <w:rsid w:val="004704BB"/>
    <w:rsid w:val="004B72A1"/>
    <w:rsid w:val="004C3758"/>
    <w:rsid w:val="004D0E38"/>
    <w:rsid w:val="004E6EB2"/>
    <w:rsid w:val="0054674D"/>
    <w:rsid w:val="00547D11"/>
    <w:rsid w:val="0055587D"/>
    <w:rsid w:val="005576F9"/>
    <w:rsid w:val="005659B2"/>
    <w:rsid w:val="00572B2A"/>
    <w:rsid w:val="00591BE1"/>
    <w:rsid w:val="005935B7"/>
    <w:rsid w:val="005A1E08"/>
    <w:rsid w:val="005A60AD"/>
    <w:rsid w:val="005B42CA"/>
    <w:rsid w:val="005C6C8D"/>
    <w:rsid w:val="005D06EC"/>
    <w:rsid w:val="005E0554"/>
    <w:rsid w:val="006057FB"/>
    <w:rsid w:val="006258D7"/>
    <w:rsid w:val="00626AF6"/>
    <w:rsid w:val="00651517"/>
    <w:rsid w:val="0065367E"/>
    <w:rsid w:val="00672396"/>
    <w:rsid w:val="00677E0E"/>
    <w:rsid w:val="00697951"/>
    <w:rsid w:val="006C2D84"/>
    <w:rsid w:val="006D2AFB"/>
    <w:rsid w:val="006D3BD0"/>
    <w:rsid w:val="006D78BC"/>
    <w:rsid w:val="006E04F3"/>
    <w:rsid w:val="006E0DBE"/>
    <w:rsid w:val="00704D03"/>
    <w:rsid w:val="00713F8C"/>
    <w:rsid w:val="00717DE6"/>
    <w:rsid w:val="00720A8C"/>
    <w:rsid w:val="007241DB"/>
    <w:rsid w:val="00726413"/>
    <w:rsid w:val="007A01FE"/>
    <w:rsid w:val="007B77E4"/>
    <w:rsid w:val="007F0E70"/>
    <w:rsid w:val="007F1594"/>
    <w:rsid w:val="008326DD"/>
    <w:rsid w:val="00835CE4"/>
    <w:rsid w:val="00887811"/>
    <w:rsid w:val="008A17E0"/>
    <w:rsid w:val="008B1F52"/>
    <w:rsid w:val="008C6802"/>
    <w:rsid w:val="008F4467"/>
    <w:rsid w:val="00910C4B"/>
    <w:rsid w:val="009116A1"/>
    <w:rsid w:val="009153DE"/>
    <w:rsid w:val="00916528"/>
    <w:rsid w:val="00941ACD"/>
    <w:rsid w:val="00953855"/>
    <w:rsid w:val="00954B22"/>
    <w:rsid w:val="0098173D"/>
    <w:rsid w:val="009942BB"/>
    <w:rsid w:val="00994F5B"/>
    <w:rsid w:val="009C35EF"/>
    <w:rsid w:val="009D4357"/>
    <w:rsid w:val="009E0A24"/>
    <w:rsid w:val="009E1BF2"/>
    <w:rsid w:val="009E2D96"/>
    <w:rsid w:val="009E466D"/>
    <w:rsid w:val="00A11B4B"/>
    <w:rsid w:val="00A13AE8"/>
    <w:rsid w:val="00A24D4A"/>
    <w:rsid w:val="00A44F47"/>
    <w:rsid w:val="00A660C7"/>
    <w:rsid w:val="00A71DA1"/>
    <w:rsid w:val="00A8267F"/>
    <w:rsid w:val="00A906DF"/>
    <w:rsid w:val="00A95E55"/>
    <w:rsid w:val="00AB482B"/>
    <w:rsid w:val="00AB4D58"/>
    <w:rsid w:val="00AC12DE"/>
    <w:rsid w:val="00AC66F6"/>
    <w:rsid w:val="00AD2739"/>
    <w:rsid w:val="00AD3545"/>
    <w:rsid w:val="00B14309"/>
    <w:rsid w:val="00B153F4"/>
    <w:rsid w:val="00B34E6E"/>
    <w:rsid w:val="00B54309"/>
    <w:rsid w:val="00B7340E"/>
    <w:rsid w:val="00B758EF"/>
    <w:rsid w:val="00B77F0D"/>
    <w:rsid w:val="00B82975"/>
    <w:rsid w:val="00B86D86"/>
    <w:rsid w:val="00BA1550"/>
    <w:rsid w:val="00BD5B3C"/>
    <w:rsid w:val="00BF3BAB"/>
    <w:rsid w:val="00C053B8"/>
    <w:rsid w:val="00C2233B"/>
    <w:rsid w:val="00C22DAE"/>
    <w:rsid w:val="00C26DCB"/>
    <w:rsid w:val="00C36971"/>
    <w:rsid w:val="00C42FDF"/>
    <w:rsid w:val="00C5141B"/>
    <w:rsid w:val="00C668B7"/>
    <w:rsid w:val="00C71009"/>
    <w:rsid w:val="00C76240"/>
    <w:rsid w:val="00C80358"/>
    <w:rsid w:val="00C83A6D"/>
    <w:rsid w:val="00CA44CF"/>
    <w:rsid w:val="00CB34C2"/>
    <w:rsid w:val="00CB42A7"/>
    <w:rsid w:val="00CB5D9C"/>
    <w:rsid w:val="00CB6CFC"/>
    <w:rsid w:val="00CD1752"/>
    <w:rsid w:val="00CD23F0"/>
    <w:rsid w:val="00CD4A07"/>
    <w:rsid w:val="00CE262E"/>
    <w:rsid w:val="00CE793F"/>
    <w:rsid w:val="00CF0D38"/>
    <w:rsid w:val="00D0378A"/>
    <w:rsid w:val="00D15C3E"/>
    <w:rsid w:val="00D26843"/>
    <w:rsid w:val="00D321E2"/>
    <w:rsid w:val="00D92F3F"/>
    <w:rsid w:val="00D97BD6"/>
    <w:rsid w:val="00DA02E7"/>
    <w:rsid w:val="00DB0D64"/>
    <w:rsid w:val="00DC095E"/>
    <w:rsid w:val="00DD3DE9"/>
    <w:rsid w:val="00DF716D"/>
    <w:rsid w:val="00E24917"/>
    <w:rsid w:val="00E60E7A"/>
    <w:rsid w:val="00E640EF"/>
    <w:rsid w:val="00E72196"/>
    <w:rsid w:val="00E83AF3"/>
    <w:rsid w:val="00EA0ED6"/>
    <w:rsid w:val="00EC78BD"/>
    <w:rsid w:val="00ED349A"/>
    <w:rsid w:val="00EE52E9"/>
    <w:rsid w:val="00EE6EB1"/>
    <w:rsid w:val="00EF2F5C"/>
    <w:rsid w:val="00F116BC"/>
    <w:rsid w:val="00F20AF7"/>
    <w:rsid w:val="00F305D2"/>
    <w:rsid w:val="00F46CA7"/>
    <w:rsid w:val="00F558FA"/>
    <w:rsid w:val="00F67833"/>
    <w:rsid w:val="00F8740D"/>
    <w:rsid w:val="00F90031"/>
    <w:rsid w:val="00FA4DD7"/>
    <w:rsid w:val="00FC7708"/>
    <w:rsid w:val="00FD7DC0"/>
    <w:rsid w:val="00FF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7951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odyText">
    <w:name w:val="Body Text"/>
    <w:basedOn w:val="Normal"/>
    <w:link w:val="BodyTextChar"/>
    <w:uiPriority w:val="99"/>
    <w:rsid w:val="00117EA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BD5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7951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96</TotalTime>
  <Pages>1</Pages>
  <Words>154</Words>
  <Characters>880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surang.paj</dc:creator>
  <cp:keywords/>
  <dc:description/>
  <cp:lastModifiedBy>biotec</cp:lastModifiedBy>
  <cp:revision>68</cp:revision>
  <cp:lastPrinted>2016-03-03T11:28:00Z</cp:lastPrinted>
  <dcterms:created xsi:type="dcterms:W3CDTF">2016-03-03T10:19:00Z</dcterms:created>
  <dcterms:modified xsi:type="dcterms:W3CDTF">2016-06-24T09:11:00Z</dcterms:modified>
</cp:coreProperties>
</file>
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354" w:rsidRPr="00DB1233" w:rsidRDefault="00BC1354" w:rsidP="00C748C4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ที่  วท 5402/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 xml:space="preserve">Test        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</w:rPr>
        <w:t>16 มิถุนายน 2016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left="720" w:hanging="72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เรื่อง     ขอนำส่งสัญญา</w:t>
      </w:r>
      <w:r w:rsidRPr="00DB1233">
        <w:rPr>
          <w:rFonts w:ascii="TH SarabunPSK" w:hAnsi="TH SarabunPSK" w:cs="TH SarabunPSK"/>
          <w:sz w:val="32"/>
          <w:szCs w:val="32"/>
          <w:cs/>
        </w:rPr>
        <w:t>รับจ้างวิจัยและพัฒนาโครงการ</w:t>
      </w:r>
      <w:r w:rsidRPr="00DB1233">
        <w:rPr>
          <w:rFonts w:ascii="TH SarabunPSK" w:hAnsi="TH SarabunPSK" w:cs="TH SarabunPSK"/>
          <w:sz w:val="32"/>
          <w:szCs w:val="32"/>
        </w:rPr>
        <w:t>1</w:t>
      </w:r>
    </w:p>
    <w:p w:rsidR="00BC1354" w:rsidRPr="00DB1233" w:rsidRDefault="00BC1354" w:rsidP="00DB1233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เรียน  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ab/>
      </w:r>
      <w:r w:rsidRPr="00DB1233">
        <w:rPr>
          <w:rFonts w:ascii="TH SarabunPSK" w:hAnsi="TH SarabunPSK" w:cs="TH SarabunPSK"/>
          <w:sz w:val="32"/>
          <w:szCs w:val="32"/>
        </w:rPr>
        <w:t/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</w:rPr>
        <w:tab/>
      </w:r>
    </w:p>
    <w:p w:rsidR="00BC1354" w:rsidRPr="00DB1233" w:rsidRDefault="00BC1354" w:rsidP="00DB1233">
      <w:pPr>
        <w:ind w:left="1526" w:hanging="1526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สิ่งที่ส่งมาด้วย  สัญญา</w:t>
      </w:r>
      <w:r w:rsidRPr="00DB1233">
        <w:rPr>
          <w:rFonts w:ascii="TH SarabunPSK" w:hAnsi="TH SarabunPSK" w:cs="TH SarabunPSK"/>
          <w:sz w:val="32"/>
          <w:szCs w:val="32"/>
          <w:cs/>
        </w:rPr>
        <w:t>รับจ้างวิจัยและพัฒนาโครงการ</w:t>
      </w:r>
      <w:r w:rsidRPr="00DB1233">
        <w:rPr>
          <w:rFonts w:ascii="TH SarabunPSK" w:hAnsi="TH SarabunPSK" w:cs="TH SarabunPSK"/>
          <w:sz w:val="32"/>
          <w:szCs w:val="32"/>
        </w:rPr>
        <w:t>1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จำนวน </w:t>
      </w:r>
      <w:r w:rsidRPr="00DB1233">
        <w:rPr>
          <w:rFonts w:ascii="TH SarabunPSK" w:hAnsi="TH SarabunPSK" w:cs="TH SarabunPSK"/>
          <w:sz w:val="32"/>
          <w:szCs w:val="32"/>
        </w:rPr>
        <w:t>1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 ฉบับ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          </w:t>
      </w:r>
    </w:p>
    <w:p w:rsidR="00BC1354" w:rsidRPr="00DB1233" w:rsidRDefault="00BC1354" w:rsidP="00DB1233">
      <w:pPr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DB1233">
        <w:rPr>
          <w:rFonts w:ascii="TH SarabunPSK" w:hAnsi="TH SarabunPSK" w:cs="TH SarabunPSK"/>
          <w:sz w:val="32"/>
          <w:szCs w:val="32"/>
          <w:cs/>
        </w:rPr>
        <w:t xml:space="preserve">ตามที่ 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ศูนย์พันธุวิศวกรรมและเทคโนโลยีชีวภาพแห่งชาติ</w:t>
      </w:r>
      <w:r w:rsidRPr="00DB1233">
        <w:rPr>
          <w:rStyle w:val="PageNumber"/>
          <w:rFonts w:ascii="TH SarabunPSK" w:hAnsi="TH SarabunPSK" w:cs="TH SarabunPSK"/>
          <w:sz w:val="32"/>
          <w:szCs w:val="32"/>
        </w:rPr>
        <w:t xml:space="preserve"> </w:t>
      </w:r>
      <w:r w:rsidRPr="00DB1233">
        <w:rPr>
          <w:rStyle w:val="PageNumber"/>
          <w:rFonts w:ascii="TH SarabunPSK" w:hAnsi="TH SarabunPSK" w:cs="TH SarabunPSK"/>
          <w:sz w:val="32"/>
          <w:szCs w:val="32"/>
          <w:cs/>
        </w:rPr>
        <w:t xml:space="preserve">สำนักงานพัฒนาวิทยาศาสตร์และเทคโนโลยีแห่งชาติ  ได้รับจ้างวิจัยจาก </w:t>
      </w:r>
      <w:r w:rsidRPr="00DB1233">
        <w:rPr>
          <w:rFonts w:ascii="TH SarabunPSK" w:hAnsi="TH SarabunPSK" w:cs="TH SarabunPSK"/>
          <w:sz w:val="32"/>
          <w:szCs w:val="32"/>
        </w:rPr>
        <w:t/>
      </w:r>
      <w:r w:rsidRPr="00DB1233">
        <w:rPr>
          <w:rStyle w:val="PageNumber"/>
          <w:rFonts w:ascii="TH SarabunPSK" w:hAnsi="TH SarabunPSK" w:cs="TH SarabunPSK"/>
          <w:sz w:val="32"/>
          <w:szCs w:val="32"/>
          <w:cs/>
        </w:rPr>
        <w:t xml:space="preserve"> ให้ดำเนินงานวิจัยและพัฒนา</w:t>
      </w:r>
      <w:r w:rsidRPr="00DB1233">
        <w:rPr>
          <w:rFonts w:ascii="TH SarabunPSK" w:hAnsi="TH SarabunPSK" w:cs="TH SarabunPSK"/>
          <w:sz w:val="32"/>
          <w:szCs w:val="32"/>
          <w:cs/>
        </w:rPr>
        <w:t>โครงการ</w:t>
      </w:r>
      <w:r w:rsidRPr="00DB1233">
        <w:rPr>
          <w:rFonts w:ascii="TH SarabunPSK" w:hAnsi="TH SarabunPSK" w:cs="TH SarabunPSK"/>
          <w:sz w:val="32"/>
          <w:szCs w:val="32"/>
        </w:rPr>
        <w:t/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 นั้น  </w:t>
      </w:r>
    </w:p>
    <w:p w:rsidR="00BC1354" w:rsidRPr="00DB1233" w:rsidRDefault="00BC1354" w:rsidP="00DB1233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445E0A">
      <w:pPr>
        <w:ind w:firstLine="12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ในการนี้ ศูนย์ฯ ขอนำส่งสัญญารับจ้างวิจัยและพัฒนาฯ ดังรายละเอียดตามสิ่งที่ส่งมาด้วย 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เพื่อให้ท่านและพยานลงนามในหน้าที่ </w:t>
      </w:r>
      <w:r w:rsidRPr="00DB1233">
        <w:rPr>
          <w:rFonts w:ascii="TH SarabunPSK" w:hAnsi="TH SarabunPSK" w:cs="TH SarabunPSK"/>
          <w:sz w:val="32"/>
          <w:szCs w:val="32"/>
        </w:rPr>
        <w:t xml:space="preserve"> 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ของสัญญา 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นอกจากนี้ ให้พยานลงนามในทุกหน้าของสัญญา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พร้อมประทับตราบริษัทในสัญญาทั้ง </w:t>
      </w:r>
      <w:r w:rsidRPr="00DB1233">
        <w:rPr>
          <w:rFonts w:ascii="TH SarabunPSK" w:hAnsi="TH SarabunPSK" w:cs="TH SarabunPSK"/>
          <w:sz w:val="32"/>
          <w:szCs w:val="32"/>
        </w:rPr>
        <w:t/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ฉบับ และกรุณาส่งสัญญาฯ ที่ลงนามโดยสมบูรณ์แล้วกลับมาให้ศูนย์ฯ จำนวน </w:t>
      </w:r>
      <w:r w:rsidRPr="00DB1233">
        <w:rPr>
          <w:rFonts w:ascii="TH SarabunPSK" w:hAnsi="TH SarabunPSK" w:cs="TH SarabunPSK"/>
          <w:sz w:val="32"/>
          <w:szCs w:val="32"/>
        </w:rPr>
        <w:t/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 ฉบับ จะขอบคุณยิ่ง  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firstLine="1260"/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จึงเรียนมาเพื่อโปรดพิจารณา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ขอแสดงความนับถือ</w:t>
      </w:r>
    </w:p>
    <w:p w:rsidR="00BC1354" w:rsidRPr="00DB1233" w:rsidRDefault="00BC1354" w:rsidP="00DB1233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 w:rsidRPr="00DB1233">
        <w:rPr>
          <w:rFonts w:ascii="TH SarabunPSK" w:hAnsi="TH SarabunPSK" w:cs="TH SarabunPSK"/>
          <w:sz w:val="32"/>
          <w:szCs w:val="32"/>
        </w:rPr>
        <w:t/>
      </w: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 w:rsidRPr="00DB1233">
        <w:rPr>
          <w:rFonts w:ascii="TH SarabunPSK" w:hAnsi="TH SarabunPSK" w:cs="TH SarabunPSK"/>
          <w:sz w:val="32"/>
          <w:szCs w:val="32"/>
        </w:rPr>
        <w:t/>
      </w: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 w:rsidRPr="00DB123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C1354" w:rsidRPr="00DB1233" w:rsidRDefault="00BC1354" w:rsidP="00C748C4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</w:rPr>
        <w:tab/>
      </w:r>
    </w:p>
    <w:p w:rsidR="00BC1354" w:rsidRPr="00DB1233" w:rsidRDefault="00BC1354" w:rsidP="004716B2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ฝ่ายพัฒนาธุรกิจเทคโนโลยีชีวภาพ </w:t>
      </w:r>
    </w:p>
    <w:p w:rsidR="00BC1354" w:rsidRPr="00DB1233" w:rsidRDefault="00BC1354" w:rsidP="00281455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โทร.  0 2564 6700 ต่อ </w:t>
      </w:r>
      <w:r w:rsidRPr="00DB1233">
        <w:rPr>
          <w:rFonts w:ascii="TH SarabunPSK" w:hAnsi="TH SarabunPSK" w:cs="TH SarabunPSK"/>
          <w:sz w:val="32"/>
          <w:szCs w:val="32"/>
        </w:rPr>
        <w:t> ()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BC1354" w:rsidRPr="00DB1233" w:rsidRDefault="00BC1354" w:rsidP="00C748C4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โทรสาร  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>0 2564 6703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 xml:space="preserve">     </w:t>
      </w:r>
    </w:p>
    <w:p w:rsidR="00BC1354" w:rsidRPr="00DB1233" w:rsidRDefault="00BC1354" w:rsidP="00C748C4">
      <w:pPr>
        <w:rPr>
          <w:rFonts w:ascii="TH SarabunPSK" w:hAnsi="TH SarabunPSK" w:cs="TH SarabunPSK"/>
          <w:color w:val="000000"/>
          <w:sz w:val="32"/>
          <w:szCs w:val="32"/>
        </w:rPr>
      </w:pPr>
    </w:p>
    <w:sectPr w:rsidR="00BC1354" w:rsidRPr="00DB1233" w:rsidSect="008D42F0">
      <w:headerReference w:type="default" r:id="rId6"/>
      <w:pgSz w:w="12240" w:h="15840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354" w:rsidRDefault="00BC1354">
      <w:r>
        <w:separator/>
      </w:r>
    </w:p>
  </w:endnote>
  <w:endnote w:type="continuationSeparator" w:id="1">
    <w:p w:rsidR="00BC1354" w:rsidRDefault="00BC1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354" w:rsidRDefault="00BC1354">
      <w:r>
        <w:separator/>
      </w:r>
    </w:p>
  </w:footnote>
  <w:footnote w:type="continuationSeparator" w:id="1">
    <w:p w:rsidR="00BC1354" w:rsidRDefault="00BC13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354" w:rsidRDefault="00BC1354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237D"/>
    <w:rsid w:val="000130AD"/>
    <w:rsid w:val="000255E6"/>
    <w:rsid w:val="000D3F53"/>
    <w:rsid w:val="00121B5B"/>
    <w:rsid w:val="00176CCD"/>
    <w:rsid w:val="001A7BA3"/>
    <w:rsid w:val="001E10A6"/>
    <w:rsid w:val="001E64C5"/>
    <w:rsid w:val="00213379"/>
    <w:rsid w:val="00225579"/>
    <w:rsid w:val="0023502C"/>
    <w:rsid w:val="00281455"/>
    <w:rsid w:val="002A114E"/>
    <w:rsid w:val="002E1B9B"/>
    <w:rsid w:val="00321652"/>
    <w:rsid w:val="0036100C"/>
    <w:rsid w:val="00364246"/>
    <w:rsid w:val="003B1BF3"/>
    <w:rsid w:val="003D31DD"/>
    <w:rsid w:val="0042320F"/>
    <w:rsid w:val="00423445"/>
    <w:rsid w:val="00445E0A"/>
    <w:rsid w:val="004716B2"/>
    <w:rsid w:val="004E0F85"/>
    <w:rsid w:val="00500415"/>
    <w:rsid w:val="005017D7"/>
    <w:rsid w:val="005213B4"/>
    <w:rsid w:val="005C42AE"/>
    <w:rsid w:val="005D3BD4"/>
    <w:rsid w:val="005E553B"/>
    <w:rsid w:val="005E749F"/>
    <w:rsid w:val="005F5B89"/>
    <w:rsid w:val="0064711B"/>
    <w:rsid w:val="006576F0"/>
    <w:rsid w:val="00685646"/>
    <w:rsid w:val="006A6808"/>
    <w:rsid w:val="006C341E"/>
    <w:rsid w:val="006E68EC"/>
    <w:rsid w:val="00801FE2"/>
    <w:rsid w:val="008149AC"/>
    <w:rsid w:val="008543C3"/>
    <w:rsid w:val="008A3DF0"/>
    <w:rsid w:val="008D42F0"/>
    <w:rsid w:val="008E43CF"/>
    <w:rsid w:val="00940BD1"/>
    <w:rsid w:val="009770CE"/>
    <w:rsid w:val="00A05EAA"/>
    <w:rsid w:val="00A11B09"/>
    <w:rsid w:val="00A92595"/>
    <w:rsid w:val="00AD237D"/>
    <w:rsid w:val="00B30415"/>
    <w:rsid w:val="00BB23BF"/>
    <w:rsid w:val="00BC1354"/>
    <w:rsid w:val="00BE2961"/>
    <w:rsid w:val="00C748C4"/>
    <w:rsid w:val="00C752E7"/>
    <w:rsid w:val="00C765FD"/>
    <w:rsid w:val="00D15A0F"/>
    <w:rsid w:val="00DB1233"/>
    <w:rsid w:val="00DB1A73"/>
    <w:rsid w:val="00DF0D0E"/>
    <w:rsid w:val="00E70F5F"/>
    <w:rsid w:val="00F07FCF"/>
    <w:rsid w:val="00FE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7D"/>
    <w:rPr>
      <w:rFonts w:ascii="Cordia New" w:hAnsi="Cordia New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237D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Cordia New" w:hAnsi="Cordia New" w:cs="Times New Roman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AD237D"/>
    <w:pPr>
      <w:ind w:right="106" w:firstLine="1418"/>
      <w:jc w:val="both"/>
    </w:pPr>
    <w:rPr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Cordia New" w:hAnsi="Cordia New" w:cs="Times New Roman"/>
      <w:sz w:val="35"/>
      <w:szCs w:val="35"/>
    </w:rPr>
  </w:style>
  <w:style w:type="paragraph" w:customStyle="1" w:styleId="CharCharCharCharCharCharCharCharChar">
    <w:name w:val="Char อักขระ Char อักขระ Char อักขระ Char อักขระ Char อักขระ Char Char Char อักขระ Char"/>
    <w:basedOn w:val="Normal"/>
    <w:uiPriority w:val="99"/>
    <w:rsid w:val="00AD237D"/>
    <w:rPr>
      <w:rFonts w:ascii="Times New Roman" w:hAnsi="Times New Roman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BalloonTextChar"/>
    <w:uiPriority w:val="99"/>
    <w:semiHidden/>
    <w:rsid w:val="0042320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8E43C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</TotalTime>
  <Pages>1</Pages>
  <Words>143</Words>
  <Characters>820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        </dc:title>
  <dc:subject/>
  <dc:creator>administrator</dc:creator>
  <cp:keywords/>
  <dc:description/>
  <cp:lastModifiedBy>biotec</cp:lastModifiedBy>
  <cp:revision>6</cp:revision>
  <cp:lastPrinted>2012-05-08T08:29:00Z</cp:lastPrinted>
  <dcterms:created xsi:type="dcterms:W3CDTF">2016-06-20T02:57:00Z</dcterms:created>
  <dcterms:modified xsi:type="dcterms:W3CDTF">2016-06-20T03:21:00Z</dcterms:modified>
</cp:coreProperties>
</file>
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D0" w:rsidRPr="00D72166" w:rsidRDefault="001F37D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670B6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1F37D0" w:rsidRPr="00D72166" w:rsidRDefault="001F37D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1F37D0" w:rsidRPr="00D72166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1F37D0" w:rsidRPr="00D72166" w:rsidRDefault="001F37D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1F37D0" w:rsidRPr="00D72166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1F37D0" w:rsidRPr="00D72166" w:rsidRDefault="001F37D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1F37D0" w:rsidRPr="00D72166" w:rsidTr="008C4690">
        <w:trPr>
          <w:cantSplit/>
        </w:trPr>
        <w:tc>
          <w:tcPr>
            <w:tcW w:w="8897" w:type="dxa"/>
          </w:tcPr>
          <w:p w:rsidR="001F37D0" w:rsidRPr="00D72166" w:rsidRDefault="001F37D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1F37D0" w:rsidRPr="00D72166" w:rsidRDefault="001F37D0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1F37D0" w:rsidRPr="00D72166" w:rsidTr="008C4690">
        <w:trPr>
          <w:cantSplit/>
        </w:trPr>
        <w:tc>
          <w:tcPr>
            <w:tcW w:w="8897" w:type="dxa"/>
          </w:tcPr>
          <w:p w:rsidR="001F37D0" w:rsidRPr="00D72166" w:rsidRDefault="001F37D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1F37D0" w:rsidRPr="00D72166" w:rsidRDefault="001F37D0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1F37D0" w:rsidRPr="00D72166" w:rsidTr="00821B7D">
        <w:trPr>
          <w:cantSplit/>
          <w:trHeight w:val="353"/>
        </w:trPr>
        <w:tc>
          <w:tcPr>
            <w:tcW w:w="4361" w:type="dxa"/>
          </w:tcPr>
          <w:p w:rsidR="001F37D0" w:rsidRPr="00D72166" w:rsidRDefault="001F37D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0501/256/2559</w:t>
            </w:r>
          </w:p>
        </w:tc>
        <w:tc>
          <w:tcPr>
            <w:tcW w:w="4536" w:type="dxa"/>
          </w:tcPr>
          <w:p w:rsidR="001F37D0" w:rsidRPr="00D72166" w:rsidRDefault="001F37D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29 กรกฎาคม 2559</w:t>
            </w:r>
          </w:p>
        </w:tc>
      </w:tr>
      <w:tr w:rsidR="001F37D0" w:rsidRPr="00D72166" w:rsidTr="00821B7D">
        <w:trPr>
          <w:cantSplit/>
        </w:trPr>
        <w:tc>
          <w:tcPr>
            <w:tcW w:w="8897" w:type="dxa"/>
            <w:gridSpan w:val="2"/>
          </w:tcPr>
          <w:p w:rsidR="001F37D0" w:rsidRPr="00D72166" w:rsidRDefault="001F37D0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เอส.ไอ ไซแอนติฟิค ซัพพลาย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1F37D0" w:rsidRPr="00D72166" w:rsidTr="00821B7D">
        <w:trPr>
          <w:cantSplit/>
        </w:trPr>
        <w:tc>
          <w:tcPr>
            <w:tcW w:w="8897" w:type="dxa"/>
            <w:gridSpan w:val="2"/>
          </w:tcPr>
          <w:p w:rsidR="001F37D0" w:rsidRPr="00D72166" w:rsidRDefault="001F37D0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1F37D0" w:rsidRPr="00D72166" w:rsidRDefault="001F37D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1F37D0" w:rsidRPr="00D72166" w:rsidRDefault="001F37D0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D72166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D72166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D72166">
        <w:rPr>
          <w:rFonts w:ascii="TH SarabunPSK" w:hAnsi="TH SarabunPSK" w:cs="TH SarabunPSK"/>
          <w:sz w:val="32"/>
          <w:szCs w:val="32"/>
        </w:rPr>
        <w:t xml:space="preserve">1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D72166">
        <w:rPr>
          <w:rFonts w:ascii="TH SarabunPSK" w:hAnsi="TH SarabunPSK" w:cs="TH SarabunPSK"/>
          <w:sz w:val="32"/>
          <w:szCs w:val="32"/>
        </w:rPr>
        <w:t>บ.เอสไอ ไซแอนติฟิค ซัพพลาย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D72166">
        <w:rPr>
          <w:rFonts w:ascii="TH SarabunPSK" w:hAnsi="TH SarabunPSK" w:cs="TH SarabunPSK"/>
          <w:sz w:val="32"/>
          <w:szCs w:val="32"/>
        </w:rPr>
        <w:t xml:space="preserve">6,206.00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หกพันสองร้อยหกบาทถ้วน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) โดยบริษัทฯ ต้องส่งมอบสินค้าให้ศูนย์ฯ ภายในวันที่ </w:t>
      </w:r>
      <w:r w:rsidRPr="00D72166">
        <w:rPr>
          <w:rFonts w:ascii="TH SarabunPSK" w:hAnsi="TH SarabunPSK" w:cs="TH SarabunPSK"/>
          <w:sz w:val="32"/>
          <w:szCs w:val="32"/>
        </w:rPr>
        <w:t>11 มิถุนายน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D72166">
        <w:rPr>
          <w:rFonts w:ascii="TH SarabunPSK" w:hAnsi="TH SarabunPSK" w:cs="TH SarabunPSK"/>
          <w:sz w:val="32"/>
          <w:szCs w:val="32"/>
        </w:rPr>
        <w:t xml:space="preserve">60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D72166">
        <w:rPr>
          <w:rFonts w:ascii="TH SarabunPSK" w:hAnsi="TH SarabunPSK" w:cs="TH SarabunPSK"/>
          <w:sz w:val="32"/>
          <w:szCs w:val="32"/>
        </w:rPr>
        <w:t xml:space="preserve"> 22 กรกฎาคม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D72166">
        <w:rPr>
          <w:rFonts w:ascii="TH SarabunPSK" w:hAnsi="TH SarabunPSK" w:cs="TH SarabunPSK"/>
          <w:sz w:val="32"/>
          <w:szCs w:val="32"/>
        </w:rPr>
        <w:t xml:space="preserve"> INV5907-118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D72166">
        <w:rPr>
          <w:rFonts w:ascii="TH SarabunPSK" w:hAnsi="TH SarabunPSK" w:cs="TH SarabunPSK"/>
          <w:sz w:val="32"/>
          <w:szCs w:val="32"/>
        </w:rPr>
        <w:t>18 กรกฎาคม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D72166">
        <w:rPr>
          <w:rFonts w:ascii="TH SarabunPSK" w:hAnsi="TH SarabunPSK" w:cs="TH SarabunPSK"/>
          <w:sz w:val="32"/>
          <w:szCs w:val="32"/>
        </w:rPr>
        <w:t xml:space="preserve">41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1F37D0" w:rsidRPr="00D72166" w:rsidRDefault="001F37D0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F37D0" w:rsidRPr="00D72166" w:rsidRDefault="001F37D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D72166">
        <w:rPr>
          <w:rFonts w:ascii="TH SarabunPSK" w:hAnsi="TH SarabunPSK" w:cs="TH SarabunPSK"/>
          <w:sz w:val="32"/>
          <w:szCs w:val="32"/>
        </w:rPr>
        <w:t>บ.เอสไอ ไซแอนติฟิค ซัพพลาย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>
        <w:rPr>
          <w:rFonts w:ascii="TH SarabunPSK" w:hAnsi="TH SarabunPSK" w:cs="TH SarabunPSK"/>
          <w:sz w:val="32"/>
          <w:szCs w:val="32"/>
        </w:rPr>
        <w:t>41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D72166">
        <w:rPr>
          <w:rFonts w:ascii="TH SarabunPSK" w:hAnsi="TH SarabunPSK" w:cs="TH SarabunPSK"/>
          <w:sz w:val="32"/>
          <w:szCs w:val="32"/>
        </w:rPr>
        <w:t>2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D72166">
        <w:rPr>
          <w:rFonts w:ascii="TH SarabunPSK" w:hAnsi="TH SarabunPSK" w:cs="TH SarabunPSK"/>
          <w:sz w:val="32"/>
          <w:szCs w:val="32"/>
        </w:rPr>
        <w:t>508.89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ห้าร้อยแปดบาทแปดสิบเก้าสตางค์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>)</w:t>
      </w:r>
    </w:p>
    <w:p w:rsidR="001F37D0" w:rsidRPr="00D72166" w:rsidRDefault="001F37D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1F37D0" w:rsidRPr="00D72166" w:rsidRDefault="001F37D0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1F37D0" w:rsidRPr="00D72166" w:rsidRDefault="001F37D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1F37D0" w:rsidRPr="00D72166" w:rsidRDefault="001F37D0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</w:p>
    <w:p w:rsidR="001F37D0" w:rsidRPr="00D72166" w:rsidRDefault="001F37D0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</w:rPr>
        <w:t>(นายชัยสิทธิ์ สิริมิลินท์)</w:t>
      </w:r>
    </w:p>
    <w:p w:rsidR="001F37D0" w:rsidRPr="00D72166" w:rsidRDefault="001F37D0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1F37D0" w:rsidRPr="00D72166" w:rsidRDefault="001F37D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1F37D0" w:rsidRPr="00D72166" w:rsidRDefault="001F37D0" w:rsidP="00D72166">
      <w:pPr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1F37D0" w:rsidRPr="00D72166" w:rsidRDefault="001F37D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</w:t>
      </w:r>
      <w:r w:rsidRPr="00D72166">
        <w:rPr>
          <w:rFonts w:ascii="TH SarabunPSK" w:hAnsi="TH SarabunPSK" w:cs="TH SarabunPSK"/>
          <w:sz w:val="32"/>
          <w:szCs w:val="32"/>
        </w:rPr>
        <w:t xml:space="preserve">.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D72166">
        <w:rPr>
          <w:rFonts w:ascii="TH SarabunPSK" w:hAnsi="TH SarabunPSK" w:cs="TH SarabunPSK"/>
          <w:sz w:val="32"/>
          <w:szCs w:val="32"/>
        </w:rPr>
        <w:t>3111 (ชัยสิทธิ์)</w:t>
      </w:r>
    </w:p>
    <w:p w:rsidR="001F37D0" w:rsidRPr="00D72166" w:rsidRDefault="001F37D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1F37D0" w:rsidRPr="00D72166" w:rsidRDefault="001F37D0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1F37D0" w:rsidRPr="00D72166" w:rsidRDefault="001F37D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1F37D0" w:rsidRPr="00D72166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7D0" w:rsidRDefault="001F37D0">
      <w:r>
        <w:separator/>
      </w:r>
    </w:p>
  </w:endnote>
  <w:endnote w:type="continuationSeparator" w:id="1">
    <w:p w:rsidR="001F37D0" w:rsidRDefault="001F3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7D0" w:rsidRDefault="001F37D0">
      <w:r>
        <w:separator/>
      </w:r>
    </w:p>
  </w:footnote>
  <w:footnote w:type="continuationSeparator" w:id="1">
    <w:p w:rsidR="001F37D0" w:rsidRDefault="001F37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0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4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80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93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80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29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8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2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80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176</Words>
  <Characters>1004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6</cp:revision>
  <cp:lastPrinted>2015-08-27T03:40:00Z</cp:lastPrinted>
  <dcterms:created xsi:type="dcterms:W3CDTF">2016-07-28T07:00:00Z</dcterms:created>
  <dcterms:modified xsi:type="dcterms:W3CDTF">2016-07-28T09:37:00Z</dcterms:modified>
</cp:coreProperties>
</file>
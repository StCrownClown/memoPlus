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27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รองคณบดีฝ่ายวิจัย จุฬาลงกรณ์มหาวิทยาลัย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จุฬาลงกรณ์มหาวิทยาลัย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0512.13/นฝอ.207/2559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14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ดร.นิศรา การุณอุทัยศิริ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วิทยากรบรรยายในหัวข้อเรื่อง "Array technology for protein research and applications"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13 ธันวาคม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13:15 - 13:15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คณะแพทยศาสตร์ จุฬาลงกรณ์มหาวิทยาลัย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นิศรา การุณอุทัยศิริ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
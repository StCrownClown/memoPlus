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30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เอ.ซี.เอส.ซีนอน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1904.60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หนึ่งพันเก้าร้อยสี่บาทหกสิบสตางค์)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10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225110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108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เอ.ซี.เอส.ซีนอน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108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411.39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สี่ร้อยสิบเอ็ดบาทถ้วน)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(นายชัยสิทธิ์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3111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
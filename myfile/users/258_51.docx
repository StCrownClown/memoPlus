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ที่  วท</w:t>
      </w:r>
      <w:r w:rsidRPr="00BA7ED1">
        <w:rPr>
          <w:rFonts w:ascii="TH SarabunPSK" w:hAnsi="TH SarabunPSK" w:cs="TH SarabunPSK"/>
          <w:sz w:val="32"/>
          <w:szCs w:val="32"/>
        </w:rPr>
        <w:t xml:space="preserve"> 5402/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1440" w:right="29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Pr="00BA7ED1">
        <w:rPr>
          <w:rFonts w:ascii="TH SarabunPSK" w:hAnsi="TH SarabunPSK" w:cs="TH SarabunPSK"/>
          <w:sz w:val="32"/>
          <w:szCs w:val="32"/>
        </w:rPr>
        <w:t/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</w:p>
    <w:p w:rsidR="00A50E24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A7ED1">
        <w:rPr>
          <w:rFonts w:ascii="TH SarabunPSK" w:hAnsi="TH SarabunPSK" w:cs="TH SarabunPSK"/>
          <w:sz w:val="32"/>
          <w:szCs w:val="32"/>
          <w:cs/>
        </w:rPr>
        <w:t>ตอบรับการอนุเคราะห์ใช้เครื่องมือ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</w:p>
    <w:p w:rsidR="00A50E24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BA7ED1">
        <w:rPr>
          <w:rFonts w:ascii="TH SarabunPSK" w:hAnsi="TH SarabunPSK" w:cs="TH SarabunPSK"/>
          <w:sz w:val="32"/>
          <w:szCs w:val="32"/>
        </w:rPr>
        <w:t/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  <w:cs/>
        </w:rPr>
      </w:pP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BA7ED1">
        <w:rPr>
          <w:rFonts w:ascii="TH SarabunPSK" w:hAnsi="TH SarabunPSK" w:cs="TH SarabunPSK"/>
          <w:sz w:val="32"/>
          <w:szCs w:val="32"/>
          <w:cs/>
        </w:rPr>
        <w:tab/>
        <w:t>หนังสือ</w:t>
      </w:r>
      <w:r w:rsidRPr="00BA7ED1">
        <w:rPr>
          <w:rFonts w:ascii="TH SarabunPSK" w:hAnsi="TH SarabunPSK" w:cs="TH SarabunPSK"/>
          <w:sz w:val="32"/>
          <w:szCs w:val="32"/>
        </w:rPr>
        <w:t xml:space="preserve"> 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เลขที่ </w:t>
      </w:r>
      <w:r w:rsidRPr="00BA7ED1">
        <w:rPr>
          <w:rFonts w:ascii="TH SarabunPSK" w:hAnsi="TH SarabunPSK" w:cs="TH SarabunPSK"/>
          <w:sz w:val="32"/>
          <w:szCs w:val="32"/>
        </w:rPr>
        <w:t xml:space="preserve"> </w:t>
      </w:r>
    </w:p>
    <w:p w:rsidR="00A50E24" w:rsidRPr="00BA7ED1" w:rsidRDefault="00A50E24" w:rsidP="00BA7ED1">
      <w:pPr>
        <w:ind w:right="29" w:firstLine="720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BA7ED1">
        <w:rPr>
          <w:rFonts w:ascii="TH SarabunPSK" w:hAnsi="TH SarabunPSK" w:cs="TH SarabunPSK"/>
          <w:sz w:val="32"/>
          <w:szCs w:val="32"/>
        </w:rPr>
        <w:t/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         </w:t>
      </w:r>
    </w:p>
    <w:p w:rsidR="00A50E24" w:rsidRPr="00BA7ED1" w:rsidRDefault="00A50E24" w:rsidP="00205188">
      <w:pPr>
        <w:tabs>
          <w:tab w:val="left" w:pos="720"/>
        </w:tabs>
        <w:ind w:right="2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ab/>
        <w:t xml:space="preserve">ตามหนังสือที่อ้างถึง </w:t>
      </w:r>
      <w:r w:rsidRPr="00BA7ED1">
        <w:rPr>
          <w:rFonts w:ascii="TH SarabunPSK" w:hAnsi="TH SarabunPSK" w:cs="TH SarabunPSK"/>
          <w:sz w:val="32"/>
          <w:szCs w:val="32"/>
        </w:rPr>
        <w:t xml:space="preserve"> 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แจ้งความประสงค์ขอให้ </w:t>
      </w:r>
      <w:r w:rsidRPr="00BA7ED1">
        <w:rPr>
          <w:rFonts w:ascii="TH SarabunPSK" w:hAnsi="TH SarabunPSK" w:cs="TH SarabunPSK"/>
          <w:sz w:val="32"/>
          <w:szCs w:val="32"/>
        </w:rPr>
        <w:t/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เข้าใช้เครื่อง </w:t>
      </w:r>
      <w:r w:rsidRPr="00BA7ED1">
        <w:rPr>
          <w:rFonts w:ascii="TH SarabunPSK" w:hAnsi="TH SarabunPSK" w:cs="TH SarabunPSK"/>
          <w:sz w:val="32"/>
          <w:szCs w:val="32"/>
        </w:rPr>
        <w:t xml:space="preserve"> </w:t>
      </w:r>
      <w:r w:rsidRPr="00BA7ED1">
        <w:rPr>
          <w:rFonts w:ascii="TH SarabunPSK" w:hAnsi="TH SarabunPSK" w:cs="TH SarabunPSK"/>
          <w:sz w:val="32"/>
          <w:szCs w:val="32"/>
          <w:cs/>
        </w:rPr>
        <w:t>ในห้องปฏิบัติการ</w:t>
      </w:r>
      <w:r w:rsidRPr="00BA7ED1">
        <w:rPr>
          <w:rFonts w:ascii="TH SarabunPSK" w:hAnsi="TH SarabunPSK" w:cs="TH SarabunPSK"/>
          <w:sz w:val="32"/>
          <w:szCs w:val="32"/>
        </w:rPr>
        <w:t> 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ศูนย์พันธุวิศวกรรมและเทคโนโลยีชีวภาพแห่งชาติ เพื่อ</w:t>
      </w:r>
      <w:r w:rsidRPr="00BA7ED1">
        <w:rPr>
          <w:rFonts w:ascii="TH SarabunPSK" w:hAnsi="TH SarabunPSK" w:cs="TH SarabunPSK"/>
          <w:sz w:val="32"/>
          <w:szCs w:val="32"/>
        </w:rPr>
        <w:t/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ระหว่าง</w:t>
      </w:r>
      <w:r w:rsidRPr="00BA7ED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-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A7ED1">
        <w:rPr>
          <w:rFonts w:ascii="TH SarabunPSK" w:hAnsi="TH SarabunPSK" w:cs="TH SarabunPSK"/>
          <w:sz w:val="32"/>
          <w:szCs w:val="32"/>
          <w:cs/>
        </w:rPr>
        <w:t>ความละเอียดทราบแล้ว นั้น</w:t>
      </w:r>
    </w:p>
    <w:p w:rsidR="00A50E24" w:rsidRPr="00BA7ED1" w:rsidRDefault="00A50E24" w:rsidP="00BA7ED1">
      <w:pPr>
        <w:tabs>
          <w:tab w:val="left" w:pos="1080"/>
        </w:tabs>
        <w:ind w:right="29"/>
        <w:jc w:val="thaiDistribute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205188">
      <w:pPr>
        <w:tabs>
          <w:tab w:val="left" w:pos="720"/>
        </w:tabs>
        <w:ind w:right="2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A7ED1">
        <w:rPr>
          <w:rFonts w:ascii="TH SarabunPSK" w:hAnsi="TH SarabunPSK" w:cs="TH SarabunPSK"/>
          <w:sz w:val="32"/>
          <w:szCs w:val="32"/>
          <w:cs/>
        </w:rPr>
        <w:t>ในการนี้ ศูนย์</w:t>
      </w:r>
      <w:r>
        <w:rPr>
          <w:rFonts w:ascii="TH SarabunPSK" w:hAnsi="TH SarabunPSK" w:cs="TH SarabunPSK"/>
          <w:sz w:val="32"/>
          <w:szCs w:val="32"/>
          <w:cs/>
        </w:rPr>
        <w:t>ฯ พิจารณาแล้ว</w:t>
      </w:r>
      <w:r w:rsidRPr="00BA7ED1">
        <w:rPr>
          <w:rFonts w:ascii="TH SarabunPSK" w:hAnsi="TH SarabunPSK" w:cs="TH SarabunPSK"/>
          <w:sz w:val="32"/>
          <w:szCs w:val="32"/>
          <w:cs/>
        </w:rPr>
        <w:t>ยินดีอนุญาตให้บุคลากรของ</w:t>
      </w:r>
      <w:r>
        <w:rPr>
          <w:rFonts w:ascii="TH SarabunPSK" w:hAnsi="TH SarabunPSK" w:cs="TH SarabunPSK"/>
          <w:sz w:val="32"/>
          <w:szCs w:val="32"/>
        </w:rPr>
        <w:t/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ใช้เครื่องมือดังกล่าวได้ โดยอยู่ภายใต้ความดูแลของ </w:t>
      </w:r>
      <w:r w:rsidRPr="00BA7ED1">
        <w:rPr>
          <w:rFonts w:ascii="TH SarabunPSK" w:hAnsi="TH SarabunPSK" w:cs="TH SarabunPSK"/>
          <w:sz w:val="32"/>
          <w:szCs w:val="32"/>
        </w:rPr>
        <w:t/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อนึ่ง ศูนย์ฯ ขอแจ้งเพิ่มเติมว่า กรณีที่บุคลากรของท่านใช้งานเครื่องมือของศูนย์ฯ โดยมิได้ปฏิบัติตามคำแนะนำของผู้ดูแลอย่างเคร่งครัด หรือกระทำการอันเป็นการประมาทก่อให้เกิดความเสียหายแก่เครื่องมือ </w:t>
      </w:r>
      <w:r w:rsidRPr="00BA7ED1">
        <w:rPr>
          <w:rFonts w:ascii="TH SarabunPSK" w:hAnsi="TH SarabunPSK" w:cs="TH SarabunPSK"/>
          <w:sz w:val="32"/>
          <w:szCs w:val="32"/>
        </w:rPr>
        <w:t/>
      </w:r>
      <w:r w:rsidRPr="00BA7ED1">
        <w:rPr>
          <w:rFonts w:ascii="TH SarabunPSK" w:hAnsi="TH SarabunPSK" w:cs="TH SarabunPSK"/>
          <w:sz w:val="32"/>
          <w:szCs w:val="32"/>
          <w:cs/>
        </w:rPr>
        <w:t>จะต้องเป็นผู้ชดใช้ค่าเสียหายให้กับศูนย์ฯ ทั้งสิ้น</w:t>
      </w:r>
    </w:p>
    <w:p w:rsidR="00A50E24" w:rsidRPr="00BA7ED1" w:rsidRDefault="00A50E24" w:rsidP="00BA7ED1">
      <w:pPr>
        <w:tabs>
          <w:tab w:val="left" w:pos="900"/>
          <w:tab w:val="left" w:pos="1080"/>
        </w:tabs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205188">
      <w:pPr>
        <w:tabs>
          <w:tab w:val="left" w:pos="720"/>
        </w:tabs>
        <w:ind w:right="29"/>
        <w:jc w:val="both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จึงเรียนมาเพื่อโปรดทราบ </w:t>
      </w:r>
    </w:p>
    <w:p w:rsidR="00A50E24" w:rsidRPr="00BA7ED1" w:rsidRDefault="00A50E24" w:rsidP="00BA7ED1">
      <w:pPr>
        <w:tabs>
          <w:tab w:val="left" w:pos="900"/>
        </w:tabs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2160" w:right="29"/>
        <w:jc w:val="center"/>
        <w:outlineLvl w:val="0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</w:rPr>
        <w:t/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</w:rPr>
        <w:t/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</w:rPr>
        <w:t/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A50E24" w:rsidRPr="00BA7ED1" w:rsidRDefault="00A50E24" w:rsidP="00BA7ED1">
      <w:pPr>
        <w:tabs>
          <w:tab w:val="left" w:pos="900"/>
        </w:tabs>
        <w:ind w:right="29"/>
        <w:outlineLvl w:val="0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tabs>
          <w:tab w:val="left" w:pos="900"/>
        </w:tabs>
        <w:ind w:right="2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A50E24" w:rsidRPr="00BA7ED1" w:rsidRDefault="00A50E24" w:rsidP="00BA7ED1">
      <w:pPr>
        <w:tabs>
          <w:tab w:val="left" w:pos="900"/>
        </w:tabs>
        <w:ind w:right="29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BA7ED1">
        <w:rPr>
          <w:rFonts w:ascii="TH SarabunPSK" w:hAnsi="TH SarabunPSK" w:cs="TH SarabunPSK"/>
          <w:sz w:val="32"/>
          <w:szCs w:val="32"/>
        </w:rPr>
        <w:t/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/>
      </w:r>
      <w:r w:rsidRPr="00BA7ED1">
        <w:rPr>
          <w:rFonts w:ascii="TH SarabunPSK" w:hAnsi="TH SarabunPSK" w:cs="TH SarabunPSK"/>
          <w:sz w:val="32"/>
          <w:szCs w:val="32"/>
          <w:cs/>
        </w:rPr>
        <w:t>)</w:t>
      </w:r>
    </w:p>
    <w:p w:rsidR="00A50E24" w:rsidRPr="00BA7ED1" w:rsidRDefault="00A50E24" w:rsidP="00BA7ED1">
      <w:pPr>
        <w:tabs>
          <w:tab w:val="left" w:pos="900"/>
        </w:tabs>
        <w:ind w:right="29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>
        <w:rPr>
          <w:rFonts w:ascii="TH SarabunPSK" w:hAnsi="TH SarabunPSK" w:cs="TH SarabunPSK"/>
          <w:sz w:val="32"/>
          <w:szCs w:val="32"/>
        </w:rPr>
        <w:t/>
      </w:r>
    </w:p>
    <w:sectPr w:rsidR="00A50E24" w:rsidRPr="00BA7ED1" w:rsidSect="00BA7ED1">
      <w:pgSz w:w="11906" w:h="16838"/>
      <w:pgMar w:top="1797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3E93"/>
    <w:rsid w:val="00000ADD"/>
    <w:rsid w:val="000161B4"/>
    <w:rsid w:val="00031B34"/>
    <w:rsid w:val="00033DEA"/>
    <w:rsid w:val="0003420D"/>
    <w:rsid w:val="00035F94"/>
    <w:rsid w:val="00036131"/>
    <w:rsid w:val="00036D5A"/>
    <w:rsid w:val="000476C4"/>
    <w:rsid w:val="00052E7F"/>
    <w:rsid w:val="00093E68"/>
    <w:rsid w:val="00095F18"/>
    <w:rsid w:val="000B1468"/>
    <w:rsid w:val="000C528B"/>
    <w:rsid w:val="000D12D2"/>
    <w:rsid w:val="000D325A"/>
    <w:rsid w:val="000D3F42"/>
    <w:rsid w:val="000D772D"/>
    <w:rsid w:val="000E6AEC"/>
    <w:rsid w:val="000E6D5F"/>
    <w:rsid w:val="000E7E5E"/>
    <w:rsid w:val="00103F49"/>
    <w:rsid w:val="001129F5"/>
    <w:rsid w:val="00125F26"/>
    <w:rsid w:val="00130472"/>
    <w:rsid w:val="001306A0"/>
    <w:rsid w:val="001415A1"/>
    <w:rsid w:val="00150EBB"/>
    <w:rsid w:val="00154284"/>
    <w:rsid w:val="001632B4"/>
    <w:rsid w:val="001718BC"/>
    <w:rsid w:val="00171D5D"/>
    <w:rsid w:val="00172C72"/>
    <w:rsid w:val="001734E7"/>
    <w:rsid w:val="001748A9"/>
    <w:rsid w:val="00183984"/>
    <w:rsid w:val="00186ABD"/>
    <w:rsid w:val="00187EFB"/>
    <w:rsid w:val="00195FD7"/>
    <w:rsid w:val="001A40AC"/>
    <w:rsid w:val="001A450C"/>
    <w:rsid w:val="001A799B"/>
    <w:rsid w:val="001C415A"/>
    <w:rsid w:val="001D12E1"/>
    <w:rsid w:val="001D7E84"/>
    <w:rsid w:val="001E1C11"/>
    <w:rsid w:val="001E4FE3"/>
    <w:rsid w:val="001E5D70"/>
    <w:rsid w:val="001E6C6A"/>
    <w:rsid w:val="001F159F"/>
    <w:rsid w:val="001F2AD7"/>
    <w:rsid w:val="002035E3"/>
    <w:rsid w:val="00205188"/>
    <w:rsid w:val="0021385F"/>
    <w:rsid w:val="002150D1"/>
    <w:rsid w:val="002172F5"/>
    <w:rsid w:val="00224F61"/>
    <w:rsid w:val="0023445B"/>
    <w:rsid w:val="00235523"/>
    <w:rsid w:val="00236B16"/>
    <w:rsid w:val="00256E6F"/>
    <w:rsid w:val="00257010"/>
    <w:rsid w:val="00272BDE"/>
    <w:rsid w:val="00290D59"/>
    <w:rsid w:val="00292ADF"/>
    <w:rsid w:val="00294BA3"/>
    <w:rsid w:val="002967AF"/>
    <w:rsid w:val="002A242F"/>
    <w:rsid w:val="002B04BD"/>
    <w:rsid w:val="002B0884"/>
    <w:rsid w:val="002B4068"/>
    <w:rsid w:val="002B4952"/>
    <w:rsid w:val="002B54FB"/>
    <w:rsid w:val="002D5731"/>
    <w:rsid w:val="002D7492"/>
    <w:rsid w:val="00302ADE"/>
    <w:rsid w:val="00305282"/>
    <w:rsid w:val="00321F38"/>
    <w:rsid w:val="00327133"/>
    <w:rsid w:val="00335DFF"/>
    <w:rsid w:val="00361F88"/>
    <w:rsid w:val="003639F5"/>
    <w:rsid w:val="00391C61"/>
    <w:rsid w:val="003A590D"/>
    <w:rsid w:val="003B74F0"/>
    <w:rsid w:val="003F770D"/>
    <w:rsid w:val="00403E09"/>
    <w:rsid w:val="00404334"/>
    <w:rsid w:val="0040533E"/>
    <w:rsid w:val="00421319"/>
    <w:rsid w:val="00424201"/>
    <w:rsid w:val="00425EE7"/>
    <w:rsid w:val="00437253"/>
    <w:rsid w:val="004404AD"/>
    <w:rsid w:val="0044227A"/>
    <w:rsid w:val="00446089"/>
    <w:rsid w:val="00450DCE"/>
    <w:rsid w:val="00455350"/>
    <w:rsid w:val="00455E17"/>
    <w:rsid w:val="004609A6"/>
    <w:rsid w:val="00463125"/>
    <w:rsid w:val="004633B1"/>
    <w:rsid w:val="00466A2E"/>
    <w:rsid w:val="00474196"/>
    <w:rsid w:val="00495371"/>
    <w:rsid w:val="00495EE5"/>
    <w:rsid w:val="004B182F"/>
    <w:rsid w:val="004C0978"/>
    <w:rsid w:val="004C4C49"/>
    <w:rsid w:val="004C67DB"/>
    <w:rsid w:val="004D5EAC"/>
    <w:rsid w:val="004E4DAB"/>
    <w:rsid w:val="0051465C"/>
    <w:rsid w:val="00520B08"/>
    <w:rsid w:val="00531C0E"/>
    <w:rsid w:val="00535BAA"/>
    <w:rsid w:val="00536FF0"/>
    <w:rsid w:val="00540C30"/>
    <w:rsid w:val="00542B2A"/>
    <w:rsid w:val="00552E52"/>
    <w:rsid w:val="0055336D"/>
    <w:rsid w:val="00554B1A"/>
    <w:rsid w:val="00560D5E"/>
    <w:rsid w:val="00566442"/>
    <w:rsid w:val="00574045"/>
    <w:rsid w:val="00576767"/>
    <w:rsid w:val="0059244D"/>
    <w:rsid w:val="005A0958"/>
    <w:rsid w:val="005A5C9F"/>
    <w:rsid w:val="005A63BC"/>
    <w:rsid w:val="005A703C"/>
    <w:rsid w:val="005A77E2"/>
    <w:rsid w:val="005B14AE"/>
    <w:rsid w:val="005B4336"/>
    <w:rsid w:val="005C7735"/>
    <w:rsid w:val="005D5FFC"/>
    <w:rsid w:val="005E15EE"/>
    <w:rsid w:val="005E4004"/>
    <w:rsid w:val="005F3298"/>
    <w:rsid w:val="005F60DE"/>
    <w:rsid w:val="005F6B64"/>
    <w:rsid w:val="00607B88"/>
    <w:rsid w:val="00621749"/>
    <w:rsid w:val="006460E3"/>
    <w:rsid w:val="00654A47"/>
    <w:rsid w:val="00661016"/>
    <w:rsid w:val="00695EEB"/>
    <w:rsid w:val="006C664B"/>
    <w:rsid w:val="006D0E09"/>
    <w:rsid w:val="006E226B"/>
    <w:rsid w:val="006E4991"/>
    <w:rsid w:val="006F3395"/>
    <w:rsid w:val="006F7C64"/>
    <w:rsid w:val="00715B48"/>
    <w:rsid w:val="00735019"/>
    <w:rsid w:val="00736273"/>
    <w:rsid w:val="00737A1A"/>
    <w:rsid w:val="00743AD1"/>
    <w:rsid w:val="007606B1"/>
    <w:rsid w:val="007646AE"/>
    <w:rsid w:val="00780501"/>
    <w:rsid w:val="00781DA0"/>
    <w:rsid w:val="00785B68"/>
    <w:rsid w:val="0079031E"/>
    <w:rsid w:val="00794398"/>
    <w:rsid w:val="007A72A9"/>
    <w:rsid w:val="007B1890"/>
    <w:rsid w:val="007E7E43"/>
    <w:rsid w:val="007F1F15"/>
    <w:rsid w:val="00800569"/>
    <w:rsid w:val="00802428"/>
    <w:rsid w:val="00811CA4"/>
    <w:rsid w:val="00814CBE"/>
    <w:rsid w:val="00831C63"/>
    <w:rsid w:val="0083380E"/>
    <w:rsid w:val="00842487"/>
    <w:rsid w:val="00844904"/>
    <w:rsid w:val="008541E7"/>
    <w:rsid w:val="00854F96"/>
    <w:rsid w:val="00866E4E"/>
    <w:rsid w:val="008675E4"/>
    <w:rsid w:val="008868C4"/>
    <w:rsid w:val="00886F2F"/>
    <w:rsid w:val="008B3C81"/>
    <w:rsid w:val="008C1399"/>
    <w:rsid w:val="008D3D00"/>
    <w:rsid w:val="008F711B"/>
    <w:rsid w:val="00931409"/>
    <w:rsid w:val="009623CB"/>
    <w:rsid w:val="00971BCD"/>
    <w:rsid w:val="00974375"/>
    <w:rsid w:val="0098205D"/>
    <w:rsid w:val="00993F35"/>
    <w:rsid w:val="009C22EB"/>
    <w:rsid w:val="009C34EA"/>
    <w:rsid w:val="009C58C5"/>
    <w:rsid w:val="009D7EA4"/>
    <w:rsid w:val="009E2C8E"/>
    <w:rsid w:val="009F5FB5"/>
    <w:rsid w:val="00A107D0"/>
    <w:rsid w:val="00A26154"/>
    <w:rsid w:val="00A30B98"/>
    <w:rsid w:val="00A32F10"/>
    <w:rsid w:val="00A43841"/>
    <w:rsid w:val="00A50E24"/>
    <w:rsid w:val="00A55753"/>
    <w:rsid w:val="00A57B65"/>
    <w:rsid w:val="00A66319"/>
    <w:rsid w:val="00A7423A"/>
    <w:rsid w:val="00A74E93"/>
    <w:rsid w:val="00A85255"/>
    <w:rsid w:val="00A86306"/>
    <w:rsid w:val="00A86D95"/>
    <w:rsid w:val="00A94185"/>
    <w:rsid w:val="00A9494B"/>
    <w:rsid w:val="00AA7414"/>
    <w:rsid w:val="00AB3FC4"/>
    <w:rsid w:val="00AB722F"/>
    <w:rsid w:val="00AC4F32"/>
    <w:rsid w:val="00AC5541"/>
    <w:rsid w:val="00AC7CB0"/>
    <w:rsid w:val="00AD0BE6"/>
    <w:rsid w:val="00AD2591"/>
    <w:rsid w:val="00AD4A3B"/>
    <w:rsid w:val="00AD633C"/>
    <w:rsid w:val="00AE2FA9"/>
    <w:rsid w:val="00AE46B6"/>
    <w:rsid w:val="00AE6466"/>
    <w:rsid w:val="00AE697A"/>
    <w:rsid w:val="00AF34AD"/>
    <w:rsid w:val="00AF49DA"/>
    <w:rsid w:val="00AF4CAE"/>
    <w:rsid w:val="00AF51A8"/>
    <w:rsid w:val="00AF65C7"/>
    <w:rsid w:val="00AF71D5"/>
    <w:rsid w:val="00B0570E"/>
    <w:rsid w:val="00B0731B"/>
    <w:rsid w:val="00B07329"/>
    <w:rsid w:val="00B20065"/>
    <w:rsid w:val="00B2090D"/>
    <w:rsid w:val="00B21768"/>
    <w:rsid w:val="00B30610"/>
    <w:rsid w:val="00B323BB"/>
    <w:rsid w:val="00B36194"/>
    <w:rsid w:val="00B5134C"/>
    <w:rsid w:val="00B53E93"/>
    <w:rsid w:val="00B63A70"/>
    <w:rsid w:val="00B63B5E"/>
    <w:rsid w:val="00B65D2A"/>
    <w:rsid w:val="00B70AE4"/>
    <w:rsid w:val="00B74975"/>
    <w:rsid w:val="00B76D6A"/>
    <w:rsid w:val="00B77581"/>
    <w:rsid w:val="00B86433"/>
    <w:rsid w:val="00B86E23"/>
    <w:rsid w:val="00B909CA"/>
    <w:rsid w:val="00BA4287"/>
    <w:rsid w:val="00BA6432"/>
    <w:rsid w:val="00BA7ED1"/>
    <w:rsid w:val="00BB502A"/>
    <w:rsid w:val="00BB6962"/>
    <w:rsid w:val="00BC57A0"/>
    <w:rsid w:val="00BD1E2F"/>
    <w:rsid w:val="00BD454F"/>
    <w:rsid w:val="00BE18CD"/>
    <w:rsid w:val="00BE5F54"/>
    <w:rsid w:val="00BF1156"/>
    <w:rsid w:val="00C0128F"/>
    <w:rsid w:val="00C04365"/>
    <w:rsid w:val="00C100D0"/>
    <w:rsid w:val="00C23BA3"/>
    <w:rsid w:val="00C466AB"/>
    <w:rsid w:val="00C5022E"/>
    <w:rsid w:val="00C5384D"/>
    <w:rsid w:val="00C70226"/>
    <w:rsid w:val="00C74AB9"/>
    <w:rsid w:val="00C920C6"/>
    <w:rsid w:val="00C970BC"/>
    <w:rsid w:val="00CA4B46"/>
    <w:rsid w:val="00CC7435"/>
    <w:rsid w:val="00CC7BEC"/>
    <w:rsid w:val="00CD4023"/>
    <w:rsid w:val="00CD635B"/>
    <w:rsid w:val="00CD7BE2"/>
    <w:rsid w:val="00CF1565"/>
    <w:rsid w:val="00D0439C"/>
    <w:rsid w:val="00D04AC1"/>
    <w:rsid w:val="00D20AFF"/>
    <w:rsid w:val="00D217C7"/>
    <w:rsid w:val="00D34476"/>
    <w:rsid w:val="00D37948"/>
    <w:rsid w:val="00D4303D"/>
    <w:rsid w:val="00D43BF9"/>
    <w:rsid w:val="00D44E77"/>
    <w:rsid w:val="00D70D60"/>
    <w:rsid w:val="00D82E7B"/>
    <w:rsid w:val="00D92B12"/>
    <w:rsid w:val="00D9462D"/>
    <w:rsid w:val="00DA24A0"/>
    <w:rsid w:val="00DA7B07"/>
    <w:rsid w:val="00DB2967"/>
    <w:rsid w:val="00DB61F6"/>
    <w:rsid w:val="00DC30AE"/>
    <w:rsid w:val="00DD082F"/>
    <w:rsid w:val="00DD0A6F"/>
    <w:rsid w:val="00DD224F"/>
    <w:rsid w:val="00DD4AB6"/>
    <w:rsid w:val="00DE0EE4"/>
    <w:rsid w:val="00DF5D79"/>
    <w:rsid w:val="00E04489"/>
    <w:rsid w:val="00E11B92"/>
    <w:rsid w:val="00E14526"/>
    <w:rsid w:val="00E24147"/>
    <w:rsid w:val="00E501EC"/>
    <w:rsid w:val="00E50FF8"/>
    <w:rsid w:val="00E53CBA"/>
    <w:rsid w:val="00E61814"/>
    <w:rsid w:val="00E873C2"/>
    <w:rsid w:val="00E9124F"/>
    <w:rsid w:val="00E97F81"/>
    <w:rsid w:val="00EA1E6F"/>
    <w:rsid w:val="00EA75CD"/>
    <w:rsid w:val="00EB2BA9"/>
    <w:rsid w:val="00EB6581"/>
    <w:rsid w:val="00EC7F5F"/>
    <w:rsid w:val="00EE0859"/>
    <w:rsid w:val="00EF2542"/>
    <w:rsid w:val="00F15C9A"/>
    <w:rsid w:val="00F15E16"/>
    <w:rsid w:val="00F24AA7"/>
    <w:rsid w:val="00F27690"/>
    <w:rsid w:val="00F27D67"/>
    <w:rsid w:val="00F31D30"/>
    <w:rsid w:val="00F33BE1"/>
    <w:rsid w:val="00F34819"/>
    <w:rsid w:val="00F56F75"/>
    <w:rsid w:val="00F618B3"/>
    <w:rsid w:val="00F62F32"/>
    <w:rsid w:val="00F81238"/>
    <w:rsid w:val="00F90DF3"/>
    <w:rsid w:val="00F95D4B"/>
    <w:rsid w:val="00FA36DD"/>
    <w:rsid w:val="00FA3B84"/>
    <w:rsid w:val="00FB1399"/>
    <w:rsid w:val="00FB4D30"/>
    <w:rsid w:val="00FC1F25"/>
    <w:rsid w:val="00FC2A4A"/>
    <w:rsid w:val="00FD7F8D"/>
    <w:rsid w:val="00FE2551"/>
    <w:rsid w:val="00FF1DD0"/>
    <w:rsid w:val="00FF4568"/>
    <w:rsid w:val="00FF7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E93"/>
    <w:rPr>
      <w:rFonts w:ascii="Browallia New" w:hAnsi="Browallia New" w:cs="BrowalliaUPC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158</Words>
  <Characters>904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๕๔๐๒/       /๒๕๕๗</dc:title>
  <dc:subject/>
  <dc:creator>woranuth</dc:creator>
  <cp:keywords/>
  <dc:description/>
  <cp:lastModifiedBy>biotec</cp:lastModifiedBy>
  <cp:revision>7</cp:revision>
  <cp:lastPrinted>2014-11-10T03:33:00Z</cp:lastPrinted>
  <dcterms:created xsi:type="dcterms:W3CDTF">2016-06-20T03:40:00Z</dcterms:created>
  <dcterms:modified xsi:type="dcterms:W3CDTF">2016-06-20T04:06:00Z</dcterms:modified>
</cp:coreProperties>
</file>
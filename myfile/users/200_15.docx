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29 มีนาคม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2041171702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31 มกราคม 2560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60030281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9 มีนาคม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5,671.00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ห้าพันหกร้อยเจ็ดสิบเอ็ดบาทถ้วน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3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30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9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41.09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สี่สิบเอ็ดบาทเก้าสตางค์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
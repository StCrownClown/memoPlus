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22 สิงหาคม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กรรมการสอบโครงร่างวิทยานิพนธ์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คณบดีคณะสหเวชศาสตร์ มหาวิทยาลัยธรรมศาสตร์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คณะสหเวชศาสตร์ มหาวิทยาลัยธรรมศาสตร์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0516.24/1976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8 สิงหาคม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คณะสหเวชศาสตร์ มหาวิทยาลัยธรรมศาสตร์ ศูนย์รังสิต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 ศันสนีย น้อยสคราญ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กรรมการสอบโครงร่างวิทยานิพนธ์ของ นางสาวปัฐยา รัตนโกมล นักศึกษาหลักสูตรปรัชญาดุษฎีบัณฑิต สาขาวิชาชีวเวชศาสตร์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19 สิงหาคม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15:15 - 15:15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คณสหเวชศาสตร์ มหาวิทยาลัยธรรมศาสตร์ ศูนย์รังสิต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ศันสนีย น้อยสคราญ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กรรมการสอบโครงร่างวิทยานิพนธ์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
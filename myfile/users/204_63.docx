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22" w:rsidRPr="004E0195" w:rsidRDefault="00414222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ab/>
      </w:r>
      <w:r w:rsidRPr="00106FA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414222" w:rsidRPr="004E0195" w:rsidRDefault="00414222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14222" w:rsidRPr="004E0195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E0195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414222" w:rsidRPr="004E0195">
        <w:trPr>
          <w:cantSplit/>
        </w:trPr>
        <w:tc>
          <w:tcPr>
            <w:tcW w:w="8613" w:type="dxa"/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4E0195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414222" w:rsidRPr="004E0195" w:rsidRDefault="00414222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14222" w:rsidRPr="004E0195">
        <w:trPr>
          <w:cantSplit/>
        </w:trPr>
        <w:tc>
          <w:tcPr>
            <w:tcW w:w="8613" w:type="dxa"/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14222" w:rsidRPr="004E0195" w:rsidRDefault="00414222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14222" w:rsidRPr="004E0195">
        <w:trPr>
          <w:cantSplit/>
        </w:trPr>
        <w:tc>
          <w:tcPr>
            <w:tcW w:w="3936" w:type="dxa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>0101/     /2559</w:t>
            </w:r>
          </w:p>
        </w:tc>
        <w:tc>
          <w:tcPr>
            <w:tcW w:w="4677" w:type="dxa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 xml:space="preserve">  20 ตุลาคม 2559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gridSpan w:val="2"/>
          </w:tcPr>
          <w:p w:rsidR="00414222" w:rsidRPr="004E0195" w:rsidRDefault="00414222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gridSpan w:val="2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>ฝ่ายพัฒนากำลังคนและสร้างความสามารถเทคโนโลยีฐาน (PHD)</w:t>
            </w:r>
          </w:p>
        </w:tc>
      </w:tr>
    </w:tbl>
    <w:p w:rsidR="00414222" w:rsidRPr="004E0195" w:rsidRDefault="00414222" w:rsidP="004E0195">
      <w:pPr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4E0195">
      <w:pPr>
        <w:ind w:right="23"/>
        <w:jc w:val="thaiDistribute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ab/>
        <w:t xml:space="preserve">ตามที่ ศช. โดย </w:t>
      </w:r>
      <w:r w:rsidRPr="004E0195">
        <w:rPr>
          <w:rFonts w:ascii="TH SarabunPSK" w:hAnsi="TH SarabunPSK" w:cs="TH SarabunPSK"/>
          <w:sz w:val="32"/>
          <w:szCs w:val="32"/>
        </w:rPr>
        <w:t xml:space="preserve">ดร.7 เดือน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4E0195">
        <w:rPr>
          <w:rFonts w:ascii="TH SarabunPSK" w:hAnsi="TH SarabunPSK" w:cs="TH SarabunPSK"/>
          <w:sz w:val="32"/>
          <w:szCs w:val="32"/>
        </w:rPr>
        <w:t>นักวิจัย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4E0195">
        <w:rPr>
          <w:rFonts w:ascii="TH SarabunPSK" w:hAnsi="TH SarabunPSK" w:cs="TH SarabunPSK"/>
          <w:sz w:val="32"/>
          <w:szCs w:val="32"/>
        </w:rPr>
        <w:t xml:space="preserve">PHD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4E0195">
        <w:rPr>
          <w:rFonts w:ascii="TH SarabunPSK" w:hAnsi="TH SarabunPSK" w:cs="TH SarabunPSK"/>
          <w:sz w:val="32"/>
          <w:szCs w:val="32"/>
        </w:rPr>
        <w:t xml:space="preserve">“"การวิเคราะห์หา microRNAs ที่ทำหน้าที่เกี่ยวข้องกับการพัฒนารังไข่ของกุ้งกุลาดำ (Penaeus monodon)"”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4E0195">
        <w:rPr>
          <w:rFonts w:ascii="TH SarabunPSK" w:hAnsi="TH SarabunPSK" w:cs="TH SarabunPSK"/>
          <w:sz w:val="32"/>
          <w:szCs w:val="32"/>
        </w:rPr>
        <w:t>P-16-50193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 w:rsidRPr="004E0195">
        <w:rPr>
          <w:rFonts w:ascii="TH SarabunPSK" w:hAnsi="TH SarabunPSK" w:cs="TH SarabunPSK"/>
          <w:sz w:val="32"/>
          <w:szCs w:val="32"/>
        </w:rPr>
        <w:t>7 เดือน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4E0195">
        <w:rPr>
          <w:rFonts w:ascii="TH SarabunPSK" w:hAnsi="TH SarabunPSK" w:cs="TH SarabunPSK"/>
          <w:sz w:val="32"/>
          <w:szCs w:val="32"/>
        </w:rPr>
        <w:t>26 กุมภาพันธ์ 2559 –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</w:rPr>
        <w:t>26 กันยายน 2559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 xml:space="preserve">งบประมาณ </w:t>
      </w:r>
      <w:r>
        <w:rPr>
          <w:rFonts w:ascii="TH SarabunPSK" w:hAnsi="TH SarabunPSK" w:cs="TH SarabunPSK"/>
          <w:sz w:val="32"/>
          <w:szCs w:val="32"/>
        </w:rPr>
        <w:t>220,000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สองแสนสองหมื่นบาทถ้วน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</w:p>
    <w:p w:rsidR="00414222" w:rsidRPr="004E0195" w:rsidRDefault="00414222" w:rsidP="004E0195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4E0195">
      <w:pPr>
        <w:pStyle w:val="a"/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ขอส่งรายงานโครงการวิจัย พัฒนาและวิศวกรรม ฉบับสมบูรณ์ จำนวน </w:t>
      </w:r>
      <w:r w:rsidRPr="004E0195">
        <w:rPr>
          <w:rFonts w:ascii="TH SarabunPSK" w:hAnsi="TH SarabunPSK" w:cs="TH SarabunPSK"/>
          <w:sz w:val="32"/>
          <w:szCs w:val="32"/>
        </w:rPr>
        <w:t>2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>(นายศิราวุธ กลิ่นบุหงา)</w:t>
      </w:r>
    </w:p>
    <w:p w:rsidR="00414222" w:rsidRPr="004E0195" w:rsidRDefault="00414222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>ผอ. หน่วยวิจัยเทคโนโลยีชีวภาพสัตว์</w:t>
      </w:r>
    </w:p>
    <w:p w:rsidR="00414222" w:rsidRPr="004E0195" w:rsidRDefault="00414222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4E0195">
        <w:rPr>
          <w:rFonts w:ascii="TH SarabunPSK" w:hAnsi="TH SarabunPSK" w:cs="TH SarabunPSK"/>
          <w:sz w:val="32"/>
          <w:szCs w:val="32"/>
        </w:rPr>
        <w:t xml:space="preserve">0 2564 6700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4E0195">
        <w:rPr>
          <w:rFonts w:ascii="TH SarabunPSK" w:hAnsi="TH SarabunPSK" w:cs="TH SarabunPSK"/>
          <w:sz w:val="32"/>
          <w:szCs w:val="32"/>
        </w:rPr>
        <w:t xml:space="preserve">3123 </w:t>
      </w:r>
      <w:r w:rsidRPr="004E0195">
        <w:rPr>
          <w:rFonts w:ascii="TH SarabunPSK" w:hAnsi="TH SarabunPSK" w:cs="TH SarabunPSK"/>
          <w:sz w:val="32"/>
          <w:szCs w:val="32"/>
          <w:cs/>
        </w:rPr>
        <w:t>(</w:t>
      </w:r>
      <w:r w:rsidRPr="004E0195">
        <w:rPr>
          <w:rFonts w:ascii="TH SarabunPSK" w:hAnsi="TH SarabunPSK" w:cs="TH SarabunPSK"/>
          <w:sz w:val="32"/>
          <w:szCs w:val="32"/>
        </w:rPr>
        <w:t>ทิพยวรรณ</w:t>
      </w:r>
      <w:r w:rsidRPr="004E0195">
        <w:rPr>
          <w:rFonts w:ascii="TH SarabunPSK" w:hAnsi="TH SarabunPSK" w:cs="TH SarabunPSK"/>
          <w:sz w:val="32"/>
          <w:szCs w:val="32"/>
          <w:cs/>
        </w:rPr>
        <w:t>)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4E0195">
        <w:rPr>
          <w:rFonts w:ascii="TH SarabunPSK" w:hAnsi="TH SarabunPSK" w:cs="TH SarabunPSK"/>
          <w:sz w:val="32"/>
          <w:szCs w:val="32"/>
        </w:rPr>
        <w:t>0 2564 6707</w:t>
      </w: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414222" w:rsidRPr="004E0195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22" w:rsidRDefault="00414222">
      <w:r>
        <w:separator/>
      </w:r>
    </w:p>
  </w:endnote>
  <w:endnote w:type="continuationSeparator" w:id="1">
    <w:p w:rsidR="00414222" w:rsidRDefault="00414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22" w:rsidRDefault="00414222">
      <w:r>
        <w:separator/>
      </w:r>
    </w:p>
  </w:footnote>
  <w:footnote w:type="continuationSeparator" w:id="1">
    <w:p w:rsidR="00414222" w:rsidRDefault="004142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9744E"/>
    <w:rsid w:val="000E232B"/>
    <w:rsid w:val="000E705A"/>
    <w:rsid w:val="00104765"/>
    <w:rsid w:val="00106FA4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14222"/>
    <w:rsid w:val="0042050B"/>
    <w:rsid w:val="0044343D"/>
    <w:rsid w:val="00460AEE"/>
    <w:rsid w:val="00473A9E"/>
    <w:rsid w:val="004B5A27"/>
    <w:rsid w:val="004C6CF9"/>
    <w:rsid w:val="004E0195"/>
    <w:rsid w:val="004E5A06"/>
    <w:rsid w:val="00523384"/>
    <w:rsid w:val="00547B23"/>
    <w:rsid w:val="00572014"/>
    <w:rsid w:val="00576FCF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A7886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DE3628"/>
    <w:rsid w:val="00E05B0F"/>
    <w:rsid w:val="00E30988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79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12</TotalTime>
  <Pages>1</Pages>
  <Words>126</Words>
  <Characters>724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5</cp:revision>
  <cp:lastPrinted>2016-03-14T09:28:00Z</cp:lastPrinted>
  <dcterms:created xsi:type="dcterms:W3CDTF">2016-06-17T07:49:00Z</dcterms:created>
  <dcterms:modified xsi:type="dcterms:W3CDTF">2016-08-25T02:26:00Z</dcterms:modified>
</cp:coreProperties>
</file>
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9 มิถุนายน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0516.21/1350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26 พฤษภาคม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กรรมการสอบเค้าโครงร่างวิทยานิพนธ์ของ นางสาวจินดารัตน์ เจนเกรียงไกร นักศึกษาหลักสูตรปรัชญาดุษฎีบัณฑิต สาขาวิทยาศษสตร์การแพทย์ กลุ่มงานวิจัยเวชศาสตร์การเจริญพันธุ์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12 มิถุนายน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17:45 - 17:45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
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22 กรกฎาคม 2559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ฝ่ายบริหารคลัสเตอร์และโปรแกรมวิจัย</w:t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การเก็บรักษาวัสดุชีวภาพของจุลินทรีย์ Thraustochytrids ที่มีศักยภาพในการผลิตกรดไขมันไม่อิ่มตัวเชิงซ้อนมูลค่าสูงเพื่อใช้ประโยชน์ในเชิงอุตสาหกรรม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P-13-50213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พฤษภาคม 2557 - กรกฎาคม 2559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ดร.จริยา สากยโรจน์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7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ผอ. หน่วยวิจัยเทคโนโลยีทรัพยากรชีวภาพ</w:t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>3121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0 2564 6707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
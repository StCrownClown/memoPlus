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16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0517.02(วท)/00032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12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 อาจารย์พิเศษ สอนนักศึกษาหลักสูตรปริญญาโท-เอก สาขาวิชาชีวเคมี คณะวิทยาศาสตร์ ในรายวิชา SCBC 611: Current Protocols in Biomolecular Research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31 มกราคม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16:45 - 16:45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
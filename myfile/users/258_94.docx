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>ที่  วท</w:t>
      </w:r>
      <w:r w:rsidRPr="00BA7ED1">
        <w:rPr>
          <w:rFonts w:ascii="TH SarabunPSK" w:hAnsi="TH SarabunPSK" w:cs="TH SarabunPSK"/>
          <w:sz w:val="32"/>
          <w:szCs w:val="32"/>
        </w:rPr>
        <w:t xml:space="preserve"> 5402/</w:t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ind w:left="1440" w:right="29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Pr="00BA7ED1">
        <w:rPr>
          <w:rFonts w:ascii="TH SarabunPSK" w:hAnsi="TH SarabunPSK" w:cs="TH SarabunPSK"/>
          <w:sz w:val="32"/>
          <w:szCs w:val="32"/>
        </w:rPr>
        <w:t/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</w:p>
    <w:p w:rsidR="00A50E24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A7ED1">
        <w:rPr>
          <w:rFonts w:ascii="TH SarabunPSK" w:hAnsi="TH SarabunPSK" w:cs="TH SarabunPSK"/>
          <w:sz w:val="32"/>
          <w:szCs w:val="32"/>
          <w:cs/>
        </w:rPr>
        <w:t>ตอบรับการอนุเคราะห์ใช้เครื่องมือ</w:t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</w:p>
    <w:p w:rsidR="00A50E24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BA7ED1">
        <w:rPr>
          <w:rFonts w:ascii="TH SarabunPSK" w:hAnsi="TH SarabunPSK" w:cs="TH SarabunPSK"/>
          <w:sz w:val="32"/>
          <w:szCs w:val="32"/>
        </w:rPr>
        <w:t>หัวหน้าภาควิชาชีวเวชศาสตร์</w:t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  <w:cs/>
        </w:rPr>
      </w:pP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BA7ED1">
        <w:rPr>
          <w:rFonts w:ascii="TH SarabunPSK" w:hAnsi="TH SarabunPSK" w:cs="TH SarabunPSK"/>
          <w:sz w:val="32"/>
          <w:szCs w:val="32"/>
          <w:cs/>
        </w:rPr>
        <w:tab/>
        <w:t>หนังสือ</w:t>
      </w:r>
      <w:r w:rsidRPr="00BA7ED1">
        <w:rPr>
          <w:rFonts w:ascii="TH SarabunPSK" w:hAnsi="TH SarabunPSK" w:cs="TH SarabunPSK"/>
          <w:sz w:val="32"/>
          <w:szCs w:val="32"/>
        </w:rPr>
        <w:t xml:space="preserve">คณะแพทยศาสตร์ มหาวิทยาลัยสงขลานครินทร์ 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เลขที่ </w:t>
      </w:r>
      <w:r w:rsidRPr="00BA7ED1">
        <w:rPr>
          <w:rFonts w:ascii="TH SarabunPSK" w:hAnsi="TH SarabunPSK" w:cs="TH SarabunPSK"/>
          <w:sz w:val="32"/>
          <w:szCs w:val="32"/>
        </w:rPr>
        <w:t xml:space="preserve">ศธ.0521.1.0605/061 </w:t>
      </w:r>
    </w:p>
    <w:p w:rsidR="00A50E24" w:rsidRPr="00BA7ED1" w:rsidRDefault="00A50E24" w:rsidP="00BA7ED1">
      <w:pPr>
        <w:ind w:right="29" w:firstLine="720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BA7ED1">
        <w:rPr>
          <w:rFonts w:ascii="TH SarabunPSK" w:hAnsi="TH SarabunPSK" w:cs="TH SarabunPSK"/>
          <w:sz w:val="32"/>
          <w:szCs w:val="32"/>
        </w:rPr>
        <w:t>31 สิงหาคม 2559</w:t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         </w:t>
      </w:r>
    </w:p>
    <w:p w:rsidR="00A50E24" w:rsidRPr="00BA7ED1" w:rsidRDefault="00A50E24" w:rsidP="00205188">
      <w:pPr>
        <w:tabs>
          <w:tab w:val="left" w:pos="720"/>
        </w:tabs>
        <w:ind w:right="29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ab/>
        <w:t xml:space="preserve">ตามหนังสือที่อ้างถึง </w:t>
      </w:r>
      <w:r w:rsidRPr="00BA7ED1">
        <w:rPr>
          <w:rFonts w:ascii="TH SarabunPSK" w:hAnsi="TH SarabunPSK" w:cs="TH SarabunPSK"/>
          <w:sz w:val="32"/>
          <w:szCs w:val="32"/>
        </w:rPr>
        <w:t xml:space="preserve">ภาควิชาชีวเวชศาสตร์ คณะแพทยศาสตร์ มหาวิทยาลัยสงขลานครินทร์ 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แจ้งความประสงค์ขอให้ </w:t>
      </w:r>
      <w:r w:rsidRPr="00BA7ED1">
        <w:rPr>
          <w:rFonts w:ascii="TH SarabunPSK" w:hAnsi="TH SarabunPSK" w:cs="TH SarabunPSK"/>
          <w:sz w:val="32"/>
          <w:szCs w:val="32"/>
        </w:rPr>
        <w:t>ดร.รภัทภร นวคณิตวรกุล และนางสาวเพชรพลอย รุ่งกมลทิพย์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เข้าใช้เครื่อง </w:t>
      </w:r>
      <w:r w:rsidRPr="00BA7ED1">
        <w:rPr>
          <w:rFonts w:ascii="TH SarabunPSK" w:hAnsi="TH SarabunPSK" w:cs="TH SarabunPSK"/>
          <w:sz w:val="32"/>
          <w:szCs w:val="32"/>
        </w:rPr>
        <w:t xml:space="preserve">MALDI-TOF Mass Spectrometry </w:t>
      </w:r>
      <w:r w:rsidRPr="00BA7ED1">
        <w:rPr>
          <w:rFonts w:ascii="TH SarabunPSK" w:hAnsi="TH SarabunPSK" w:cs="TH SarabunPSK"/>
          <w:sz w:val="32"/>
          <w:szCs w:val="32"/>
          <w:cs/>
        </w:rPr>
        <w:t>ในห้องปฏิบัติการ</w:t>
      </w:r>
      <w:r w:rsidRPr="00BA7ED1">
        <w:rPr>
          <w:rFonts w:ascii="TH SarabunPSK" w:hAnsi="TH SarabunPSK" w:cs="TH SarabunPSK"/>
          <w:sz w:val="32"/>
          <w:szCs w:val="32"/>
        </w:rPr>
        <w:t>วิจัยโปรตีโอมิกส์ หน่วยวิจัยเทคโนโลยีจีโนม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ศูนย์พันธุวิศวกรรมและเทคโนโลยีชีวภาพแห่งชาติ เพื่อ</w:t>
      </w:r>
      <w:r w:rsidRPr="00BA7ED1">
        <w:rPr>
          <w:rFonts w:ascii="TH SarabunPSK" w:hAnsi="TH SarabunPSK" w:cs="TH SarabunPSK"/>
          <w:sz w:val="32"/>
          <w:szCs w:val="32"/>
        </w:rPr>
        <w:t>ปฏิบัติการวิจัยด้านการวิเคราะห์รูปแบบของโปรตีนในผู้ป่วยมะเร็งปากมดลูก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ระหว่าง</w:t>
      </w:r>
      <w:r w:rsidRPr="00BA7ED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7 กันยายน 2559</w:t>
      </w:r>
      <w:r>
        <w:rPr>
          <w:rFonts w:ascii="TH SarabunPSK" w:hAnsi="TH SarabunPSK" w:cs="TH SarabunPSK"/>
          <w:sz w:val="32"/>
          <w:szCs w:val="32"/>
          <w:cs/>
        </w:rPr>
        <w:t xml:space="preserve"> - </w:t>
      </w:r>
      <w:r>
        <w:rPr>
          <w:rFonts w:ascii="TH SarabunPSK" w:hAnsi="TH SarabunPSK" w:cs="TH SarabunPSK"/>
          <w:sz w:val="32"/>
          <w:szCs w:val="32"/>
        </w:rPr>
        <w:t>28 กุมภาพันธ์ 2560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A7ED1">
        <w:rPr>
          <w:rFonts w:ascii="TH SarabunPSK" w:hAnsi="TH SarabunPSK" w:cs="TH SarabunPSK"/>
          <w:sz w:val="32"/>
          <w:szCs w:val="32"/>
          <w:cs/>
        </w:rPr>
        <w:t>ความละเอียดทราบแล้ว นั้น</w:t>
      </w:r>
    </w:p>
    <w:p w:rsidR="00A50E24" w:rsidRPr="00BA7ED1" w:rsidRDefault="00A50E24" w:rsidP="00BA7ED1">
      <w:pPr>
        <w:tabs>
          <w:tab w:val="left" w:pos="1080"/>
        </w:tabs>
        <w:ind w:right="29"/>
        <w:jc w:val="thaiDistribute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205188">
      <w:pPr>
        <w:tabs>
          <w:tab w:val="left" w:pos="720"/>
        </w:tabs>
        <w:ind w:right="2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A7ED1">
        <w:rPr>
          <w:rFonts w:ascii="TH SarabunPSK" w:hAnsi="TH SarabunPSK" w:cs="TH SarabunPSK"/>
          <w:sz w:val="32"/>
          <w:szCs w:val="32"/>
          <w:cs/>
        </w:rPr>
        <w:t>ในการนี้ ศูนย์</w:t>
      </w:r>
      <w:r>
        <w:rPr>
          <w:rFonts w:ascii="TH SarabunPSK" w:hAnsi="TH SarabunPSK" w:cs="TH SarabunPSK"/>
          <w:sz w:val="32"/>
          <w:szCs w:val="32"/>
          <w:cs/>
        </w:rPr>
        <w:t>ฯ พิจารณาแล้ว</w:t>
      </w:r>
      <w:r w:rsidRPr="00BA7ED1">
        <w:rPr>
          <w:rFonts w:ascii="TH SarabunPSK" w:hAnsi="TH SarabunPSK" w:cs="TH SarabunPSK"/>
          <w:sz w:val="32"/>
          <w:szCs w:val="32"/>
          <w:cs/>
        </w:rPr>
        <w:t>ยินดีอนุญาตให้บุคลากรของ</w:t>
      </w:r>
      <w:r>
        <w:rPr>
          <w:rFonts w:ascii="TH SarabunPSK" w:hAnsi="TH SarabunPSK" w:cs="TH SarabunPSK"/>
          <w:sz w:val="32"/>
          <w:szCs w:val="32"/>
        </w:rPr>
        <w:t>มหาวิทยาลัยฯ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ใช้เครื่องมือดังกล่าวได้ โดยอยู่ภายใต้ความดูแลของ </w:t>
      </w:r>
      <w:r w:rsidRPr="00BA7ED1">
        <w:rPr>
          <w:rFonts w:ascii="TH SarabunPSK" w:hAnsi="TH SarabunPSK" w:cs="TH SarabunPSK"/>
          <w:sz w:val="32"/>
          <w:szCs w:val="32"/>
        </w:rPr>
        <w:t>ดร.สิทธิรักษ์  รอยตระกูล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อนึ่ง ศูนย์ฯ ขอแจ้งเพิ่มเติมว่า กรณีที่บุคลากรของท่านใช้งานเครื่องมือของศูนย์ฯ โดยมิได้ปฏิบัติตามคำแนะนำของผู้ดูแลอย่างเคร่งครัด หรือกระทำการอันเป็นการประมาทก่อให้เกิดความเสียหายแก่เครื่องมือ </w:t>
      </w:r>
      <w:r w:rsidRPr="00BA7ED1">
        <w:rPr>
          <w:rFonts w:ascii="TH SarabunPSK" w:hAnsi="TH SarabunPSK" w:cs="TH SarabunPSK"/>
          <w:sz w:val="32"/>
          <w:szCs w:val="32"/>
        </w:rPr>
        <w:t>มหาวิทยาลัยฯ</w:t>
      </w:r>
      <w:r w:rsidRPr="00BA7ED1">
        <w:rPr>
          <w:rFonts w:ascii="TH SarabunPSK" w:hAnsi="TH SarabunPSK" w:cs="TH SarabunPSK"/>
          <w:sz w:val="32"/>
          <w:szCs w:val="32"/>
          <w:cs/>
        </w:rPr>
        <w:t>จะต้องเป็นผู้ชดใช้ค่าเสียหายให้กับศูนย์ฯ ทั้งสิ้น</w:t>
      </w:r>
    </w:p>
    <w:p w:rsidR="00A50E24" w:rsidRPr="00BA7ED1" w:rsidRDefault="00A50E24" w:rsidP="00BA7ED1">
      <w:pPr>
        <w:tabs>
          <w:tab w:val="left" w:pos="900"/>
          <w:tab w:val="left" w:pos="1080"/>
        </w:tabs>
        <w:ind w:right="29"/>
        <w:jc w:val="both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205188">
      <w:pPr>
        <w:tabs>
          <w:tab w:val="left" w:pos="720"/>
        </w:tabs>
        <w:ind w:right="29"/>
        <w:jc w:val="both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ab/>
        <w:t xml:space="preserve">จึงเรียนมาเพื่อโปรดทราบ </w:t>
      </w:r>
    </w:p>
    <w:p w:rsidR="00A50E24" w:rsidRPr="00BA7ED1" w:rsidRDefault="00A50E24" w:rsidP="00BA7ED1">
      <w:pPr>
        <w:tabs>
          <w:tab w:val="left" w:pos="900"/>
        </w:tabs>
        <w:ind w:right="29"/>
        <w:jc w:val="both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ind w:left="2160" w:right="29"/>
        <w:jc w:val="center"/>
        <w:outlineLvl w:val="0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</w:rPr>
        <w:t>(นายสิทธิโชค ตั้งภัสสรเรือง)</w:t>
      </w: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</w:rPr>
        <w:t>ผู้อำนวยการ</w:t>
      </w: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</w:rPr>
        <w:t>หน่วยวิจัยเทคโนโลยีจีโนม</w:t>
      </w: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A50E24" w:rsidRPr="00BA7ED1" w:rsidRDefault="00A50E24" w:rsidP="00BA7ED1">
      <w:pPr>
        <w:tabs>
          <w:tab w:val="left" w:pos="900"/>
        </w:tabs>
        <w:ind w:right="29"/>
        <w:outlineLvl w:val="0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tabs>
          <w:tab w:val="left" w:pos="900"/>
        </w:tabs>
        <w:ind w:right="2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ห้องปฏิบัติการวิจัยโปรตีโอมิกส์</w:t>
      </w:r>
    </w:p>
    <w:p w:rsidR="00A50E24" w:rsidRPr="00BA7ED1" w:rsidRDefault="00A50E24" w:rsidP="00BA7ED1">
      <w:pPr>
        <w:tabs>
          <w:tab w:val="left" w:pos="900"/>
        </w:tabs>
        <w:ind w:right="29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BA7ED1">
        <w:rPr>
          <w:rFonts w:ascii="TH SarabunPSK" w:hAnsi="TH SarabunPSK" w:cs="TH SarabunPSK"/>
          <w:sz w:val="32"/>
          <w:szCs w:val="32"/>
        </w:rPr>
        <w:t>2694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ดร.สิทธิรักษ์ รอยตระกูล</w:t>
      </w:r>
      <w:r w:rsidRPr="00BA7ED1">
        <w:rPr>
          <w:rFonts w:ascii="TH SarabunPSK" w:hAnsi="TH SarabunPSK" w:cs="TH SarabunPSK"/>
          <w:sz w:val="32"/>
          <w:szCs w:val="32"/>
          <w:cs/>
        </w:rPr>
        <w:t>)</w:t>
      </w:r>
    </w:p>
    <w:p w:rsidR="00A50E24" w:rsidRPr="00BA7ED1" w:rsidRDefault="00A50E24" w:rsidP="00BA7ED1">
      <w:pPr>
        <w:tabs>
          <w:tab w:val="left" w:pos="900"/>
        </w:tabs>
        <w:ind w:right="29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>
        <w:rPr>
          <w:rFonts w:ascii="TH SarabunPSK" w:hAnsi="TH SarabunPSK" w:cs="TH SarabunPSK"/>
          <w:sz w:val="32"/>
          <w:szCs w:val="32"/>
        </w:rPr>
        <w:t>6164</w:t>
      </w:r>
    </w:p>
    <w:sectPr w:rsidR="00A50E24" w:rsidRPr="00BA7ED1" w:rsidSect="00BA7ED1">
      <w:pgSz w:w="11906" w:h="16838"/>
      <w:pgMar w:top="1797" w:right="1440" w:bottom="144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3E93"/>
    <w:rsid w:val="00000ADD"/>
    <w:rsid w:val="000161B4"/>
    <w:rsid w:val="00031B34"/>
    <w:rsid w:val="00033DEA"/>
    <w:rsid w:val="0003420D"/>
    <w:rsid w:val="00035F94"/>
    <w:rsid w:val="00036131"/>
    <w:rsid w:val="00036D5A"/>
    <w:rsid w:val="000476C4"/>
    <w:rsid w:val="00052E7F"/>
    <w:rsid w:val="00093E68"/>
    <w:rsid w:val="00095F18"/>
    <w:rsid w:val="000B1468"/>
    <w:rsid w:val="000C528B"/>
    <w:rsid w:val="000D12D2"/>
    <w:rsid w:val="000D325A"/>
    <w:rsid w:val="000D3F42"/>
    <w:rsid w:val="000D772D"/>
    <w:rsid w:val="000E6AEC"/>
    <w:rsid w:val="000E6D5F"/>
    <w:rsid w:val="000E7E5E"/>
    <w:rsid w:val="00103F49"/>
    <w:rsid w:val="001129F5"/>
    <w:rsid w:val="00125F26"/>
    <w:rsid w:val="00130472"/>
    <w:rsid w:val="001306A0"/>
    <w:rsid w:val="001415A1"/>
    <w:rsid w:val="00150EBB"/>
    <w:rsid w:val="00154284"/>
    <w:rsid w:val="001632B4"/>
    <w:rsid w:val="001718BC"/>
    <w:rsid w:val="00171D5D"/>
    <w:rsid w:val="00172C72"/>
    <w:rsid w:val="001734E7"/>
    <w:rsid w:val="001748A9"/>
    <w:rsid w:val="00183984"/>
    <w:rsid w:val="00186ABD"/>
    <w:rsid w:val="00187EFB"/>
    <w:rsid w:val="00195FD7"/>
    <w:rsid w:val="001A40AC"/>
    <w:rsid w:val="001A450C"/>
    <w:rsid w:val="001A799B"/>
    <w:rsid w:val="001C415A"/>
    <w:rsid w:val="001D12E1"/>
    <w:rsid w:val="001D7E84"/>
    <w:rsid w:val="001E1C11"/>
    <w:rsid w:val="001E4FE3"/>
    <w:rsid w:val="001E5D70"/>
    <w:rsid w:val="001E6C6A"/>
    <w:rsid w:val="001F159F"/>
    <w:rsid w:val="001F2AD7"/>
    <w:rsid w:val="002035E3"/>
    <w:rsid w:val="00205188"/>
    <w:rsid w:val="0021385F"/>
    <w:rsid w:val="002150D1"/>
    <w:rsid w:val="002172F5"/>
    <w:rsid w:val="00224F61"/>
    <w:rsid w:val="0023445B"/>
    <w:rsid w:val="00235523"/>
    <w:rsid w:val="00236B16"/>
    <w:rsid w:val="00256E6F"/>
    <w:rsid w:val="00257010"/>
    <w:rsid w:val="00272BDE"/>
    <w:rsid w:val="00290D59"/>
    <w:rsid w:val="00292ADF"/>
    <w:rsid w:val="00294BA3"/>
    <w:rsid w:val="002967AF"/>
    <w:rsid w:val="002A242F"/>
    <w:rsid w:val="002B04BD"/>
    <w:rsid w:val="002B0884"/>
    <w:rsid w:val="002B4068"/>
    <w:rsid w:val="002B4952"/>
    <w:rsid w:val="002B54FB"/>
    <w:rsid w:val="002D5731"/>
    <w:rsid w:val="002D7492"/>
    <w:rsid w:val="00302ADE"/>
    <w:rsid w:val="00305282"/>
    <w:rsid w:val="00321F38"/>
    <w:rsid w:val="00327133"/>
    <w:rsid w:val="00335DFF"/>
    <w:rsid w:val="00361F88"/>
    <w:rsid w:val="003639F5"/>
    <w:rsid w:val="00391C61"/>
    <w:rsid w:val="003A590D"/>
    <w:rsid w:val="003B74F0"/>
    <w:rsid w:val="003F770D"/>
    <w:rsid w:val="00403E09"/>
    <w:rsid w:val="00404334"/>
    <w:rsid w:val="0040533E"/>
    <w:rsid w:val="00421319"/>
    <w:rsid w:val="00424201"/>
    <w:rsid w:val="00425EE7"/>
    <w:rsid w:val="00437253"/>
    <w:rsid w:val="004404AD"/>
    <w:rsid w:val="0044227A"/>
    <w:rsid w:val="00446089"/>
    <w:rsid w:val="00450DCE"/>
    <w:rsid w:val="00455350"/>
    <w:rsid w:val="00455E17"/>
    <w:rsid w:val="004609A6"/>
    <w:rsid w:val="00463125"/>
    <w:rsid w:val="004633B1"/>
    <w:rsid w:val="00466A2E"/>
    <w:rsid w:val="00474196"/>
    <w:rsid w:val="00495371"/>
    <w:rsid w:val="00495EE5"/>
    <w:rsid w:val="004B182F"/>
    <w:rsid w:val="004C0978"/>
    <w:rsid w:val="004C4C49"/>
    <w:rsid w:val="004C67DB"/>
    <w:rsid w:val="004D5EAC"/>
    <w:rsid w:val="004E4DAB"/>
    <w:rsid w:val="0051465C"/>
    <w:rsid w:val="00520B08"/>
    <w:rsid w:val="00531C0E"/>
    <w:rsid w:val="00535BAA"/>
    <w:rsid w:val="00536FF0"/>
    <w:rsid w:val="00540C30"/>
    <w:rsid w:val="00542B2A"/>
    <w:rsid w:val="00552E52"/>
    <w:rsid w:val="0055336D"/>
    <w:rsid w:val="00554B1A"/>
    <w:rsid w:val="00560D5E"/>
    <w:rsid w:val="00566442"/>
    <w:rsid w:val="00574045"/>
    <w:rsid w:val="00576767"/>
    <w:rsid w:val="0059244D"/>
    <w:rsid w:val="005A0958"/>
    <w:rsid w:val="005A5C9F"/>
    <w:rsid w:val="005A63BC"/>
    <w:rsid w:val="005A703C"/>
    <w:rsid w:val="005A77E2"/>
    <w:rsid w:val="005B14AE"/>
    <w:rsid w:val="005B4336"/>
    <w:rsid w:val="005C7735"/>
    <w:rsid w:val="005D5FFC"/>
    <w:rsid w:val="005E15EE"/>
    <w:rsid w:val="005E4004"/>
    <w:rsid w:val="005F3298"/>
    <w:rsid w:val="005F60DE"/>
    <w:rsid w:val="005F6B64"/>
    <w:rsid w:val="00607B88"/>
    <w:rsid w:val="00621749"/>
    <w:rsid w:val="006460E3"/>
    <w:rsid w:val="00654A47"/>
    <w:rsid w:val="00661016"/>
    <w:rsid w:val="00695EEB"/>
    <w:rsid w:val="006C664B"/>
    <w:rsid w:val="006D0E09"/>
    <w:rsid w:val="006E226B"/>
    <w:rsid w:val="006E4991"/>
    <w:rsid w:val="006F3395"/>
    <w:rsid w:val="006F7C64"/>
    <w:rsid w:val="00715B48"/>
    <w:rsid w:val="00735019"/>
    <w:rsid w:val="00736273"/>
    <w:rsid w:val="00737A1A"/>
    <w:rsid w:val="00743AD1"/>
    <w:rsid w:val="007606B1"/>
    <w:rsid w:val="007646AE"/>
    <w:rsid w:val="00780501"/>
    <w:rsid w:val="00781DA0"/>
    <w:rsid w:val="00785B68"/>
    <w:rsid w:val="0079031E"/>
    <w:rsid w:val="00794398"/>
    <w:rsid w:val="007A72A9"/>
    <w:rsid w:val="007B1890"/>
    <w:rsid w:val="007E7E43"/>
    <w:rsid w:val="007F1F15"/>
    <w:rsid w:val="00800569"/>
    <w:rsid w:val="00802428"/>
    <w:rsid w:val="00811CA4"/>
    <w:rsid w:val="00814CBE"/>
    <w:rsid w:val="00831C63"/>
    <w:rsid w:val="0083380E"/>
    <w:rsid w:val="00842487"/>
    <w:rsid w:val="00844904"/>
    <w:rsid w:val="008541E7"/>
    <w:rsid w:val="00854F96"/>
    <w:rsid w:val="00866E4E"/>
    <w:rsid w:val="008675E4"/>
    <w:rsid w:val="008868C4"/>
    <w:rsid w:val="00886F2F"/>
    <w:rsid w:val="008B3C81"/>
    <w:rsid w:val="008C1399"/>
    <w:rsid w:val="008D3D00"/>
    <w:rsid w:val="008F711B"/>
    <w:rsid w:val="00931409"/>
    <w:rsid w:val="009623CB"/>
    <w:rsid w:val="00971BCD"/>
    <w:rsid w:val="00974375"/>
    <w:rsid w:val="0098205D"/>
    <w:rsid w:val="00993F35"/>
    <w:rsid w:val="009C22EB"/>
    <w:rsid w:val="009C34EA"/>
    <w:rsid w:val="009C58C5"/>
    <w:rsid w:val="009D7EA4"/>
    <w:rsid w:val="009E2C8E"/>
    <w:rsid w:val="009F5FB5"/>
    <w:rsid w:val="00A107D0"/>
    <w:rsid w:val="00A26154"/>
    <w:rsid w:val="00A30B98"/>
    <w:rsid w:val="00A32F10"/>
    <w:rsid w:val="00A43841"/>
    <w:rsid w:val="00A50E24"/>
    <w:rsid w:val="00A55753"/>
    <w:rsid w:val="00A57B65"/>
    <w:rsid w:val="00A66319"/>
    <w:rsid w:val="00A7423A"/>
    <w:rsid w:val="00A74E93"/>
    <w:rsid w:val="00A85255"/>
    <w:rsid w:val="00A86306"/>
    <w:rsid w:val="00A86D95"/>
    <w:rsid w:val="00A94185"/>
    <w:rsid w:val="00A9494B"/>
    <w:rsid w:val="00AA7414"/>
    <w:rsid w:val="00AB3FC4"/>
    <w:rsid w:val="00AB722F"/>
    <w:rsid w:val="00AC4F32"/>
    <w:rsid w:val="00AC5541"/>
    <w:rsid w:val="00AC7CB0"/>
    <w:rsid w:val="00AD0BE6"/>
    <w:rsid w:val="00AD2591"/>
    <w:rsid w:val="00AD4A3B"/>
    <w:rsid w:val="00AD633C"/>
    <w:rsid w:val="00AE2FA9"/>
    <w:rsid w:val="00AE46B6"/>
    <w:rsid w:val="00AE6466"/>
    <w:rsid w:val="00AE697A"/>
    <w:rsid w:val="00AF34AD"/>
    <w:rsid w:val="00AF49DA"/>
    <w:rsid w:val="00AF4CAE"/>
    <w:rsid w:val="00AF51A8"/>
    <w:rsid w:val="00AF65C7"/>
    <w:rsid w:val="00AF71D5"/>
    <w:rsid w:val="00B0570E"/>
    <w:rsid w:val="00B0731B"/>
    <w:rsid w:val="00B07329"/>
    <w:rsid w:val="00B20065"/>
    <w:rsid w:val="00B2090D"/>
    <w:rsid w:val="00B21768"/>
    <w:rsid w:val="00B30610"/>
    <w:rsid w:val="00B323BB"/>
    <w:rsid w:val="00B36194"/>
    <w:rsid w:val="00B5134C"/>
    <w:rsid w:val="00B53E93"/>
    <w:rsid w:val="00B63A70"/>
    <w:rsid w:val="00B63B5E"/>
    <w:rsid w:val="00B65D2A"/>
    <w:rsid w:val="00B70AE4"/>
    <w:rsid w:val="00B74975"/>
    <w:rsid w:val="00B76D6A"/>
    <w:rsid w:val="00B77581"/>
    <w:rsid w:val="00B86433"/>
    <w:rsid w:val="00B86E23"/>
    <w:rsid w:val="00B909CA"/>
    <w:rsid w:val="00BA4287"/>
    <w:rsid w:val="00BA6432"/>
    <w:rsid w:val="00BA7ED1"/>
    <w:rsid w:val="00BB502A"/>
    <w:rsid w:val="00BB6962"/>
    <w:rsid w:val="00BC57A0"/>
    <w:rsid w:val="00BD1E2F"/>
    <w:rsid w:val="00BD454F"/>
    <w:rsid w:val="00BE18CD"/>
    <w:rsid w:val="00BE5F54"/>
    <w:rsid w:val="00BF1156"/>
    <w:rsid w:val="00C0128F"/>
    <w:rsid w:val="00C04365"/>
    <w:rsid w:val="00C100D0"/>
    <w:rsid w:val="00C23BA3"/>
    <w:rsid w:val="00C466AB"/>
    <w:rsid w:val="00C5022E"/>
    <w:rsid w:val="00C5384D"/>
    <w:rsid w:val="00C70226"/>
    <w:rsid w:val="00C74AB9"/>
    <w:rsid w:val="00C920C6"/>
    <w:rsid w:val="00C970BC"/>
    <w:rsid w:val="00CA4B46"/>
    <w:rsid w:val="00CC7435"/>
    <w:rsid w:val="00CC7BEC"/>
    <w:rsid w:val="00CD4023"/>
    <w:rsid w:val="00CD635B"/>
    <w:rsid w:val="00CD7BE2"/>
    <w:rsid w:val="00CF1565"/>
    <w:rsid w:val="00D0439C"/>
    <w:rsid w:val="00D04AC1"/>
    <w:rsid w:val="00D20AFF"/>
    <w:rsid w:val="00D217C7"/>
    <w:rsid w:val="00D34476"/>
    <w:rsid w:val="00D37948"/>
    <w:rsid w:val="00D4303D"/>
    <w:rsid w:val="00D43BF9"/>
    <w:rsid w:val="00D44E77"/>
    <w:rsid w:val="00D70D60"/>
    <w:rsid w:val="00D82E7B"/>
    <w:rsid w:val="00D92B12"/>
    <w:rsid w:val="00D9462D"/>
    <w:rsid w:val="00DA24A0"/>
    <w:rsid w:val="00DA7B07"/>
    <w:rsid w:val="00DB2967"/>
    <w:rsid w:val="00DB61F6"/>
    <w:rsid w:val="00DC30AE"/>
    <w:rsid w:val="00DD082F"/>
    <w:rsid w:val="00DD0A6F"/>
    <w:rsid w:val="00DD224F"/>
    <w:rsid w:val="00DD4AB6"/>
    <w:rsid w:val="00DE0EE4"/>
    <w:rsid w:val="00DF5D79"/>
    <w:rsid w:val="00E04489"/>
    <w:rsid w:val="00E11B92"/>
    <w:rsid w:val="00E14526"/>
    <w:rsid w:val="00E24147"/>
    <w:rsid w:val="00E501EC"/>
    <w:rsid w:val="00E50FF8"/>
    <w:rsid w:val="00E53CBA"/>
    <w:rsid w:val="00E61814"/>
    <w:rsid w:val="00E873C2"/>
    <w:rsid w:val="00E9124F"/>
    <w:rsid w:val="00E97F81"/>
    <w:rsid w:val="00EA1E6F"/>
    <w:rsid w:val="00EA75CD"/>
    <w:rsid w:val="00EB2BA9"/>
    <w:rsid w:val="00EB6581"/>
    <w:rsid w:val="00EC7F5F"/>
    <w:rsid w:val="00EE0859"/>
    <w:rsid w:val="00EF2542"/>
    <w:rsid w:val="00F15C9A"/>
    <w:rsid w:val="00F15E16"/>
    <w:rsid w:val="00F24AA7"/>
    <w:rsid w:val="00F27690"/>
    <w:rsid w:val="00F27D67"/>
    <w:rsid w:val="00F31D30"/>
    <w:rsid w:val="00F33BE1"/>
    <w:rsid w:val="00F34819"/>
    <w:rsid w:val="00F56F75"/>
    <w:rsid w:val="00F618B3"/>
    <w:rsid w:val="00F62F32"/>
    <w:rsid w:val="00F81238"/>
    <w:rsid w:val="00F90DF3"/>
    <w:rsid w:val="00F95D4B"/>
    <w:rsid w:val="00FA36DD"/>
    <w:rsid w:val="00FA3B84"/>
    <w:rsid w:val="00FB1399"/>
    <w:rsid w:val="00FB4D30"/>
    <w:rsid w:val="00FC1F25"/>
    <w:rsid w:val="00FC2A4A"/>
    <w:rsid w:val="00FD7F8D"/>
    <w:rsid w:val="00FE2551"/>
    <w:rsid w:val="00FF1DD0"/>
    <w:rsid w:val="00FF4568"/>
    <w:rsid w:val="00FF7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E93"/>
    <w:rPr>
      <w:rFonts w:ascii="Browallia New" w:hAnsi="Browallia New" w:cs="BrowalliaUPC"/>
      <w:sz w:val="30"/>
      <w:szCs w:val="3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1</Pages>
  <Words>158</Words>
  <Characters>904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๕๔๐๒/       /๒๕๕๗</dc:title>
  <dc:subject/>
  <dc:creator>woranuth</dc:creator>
  <cp:keywords/>
  <dc:description/>
  <cp:lastModifiedBy>biotec</cp:lastModifiedBy>
  <cp:revision>7</cp:revision>
  <cp:lastPrinted>2014-11-10T03:33:00Z</cp:lastPrinted>
  <dcterms:created xsi:type="dcterms:W3CDTF">2016-06-20T03:40:00Z</dcterms:created>
  <dcterms:modified xsi:type="dcterms:W3CDTF">2016-06-20T04:06:00Z</dcterms:modified>
</cp:coreProperties>
</file>
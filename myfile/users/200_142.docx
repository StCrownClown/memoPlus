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19 ธันวาคม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ห้างหุ้นส่วนจำกัด แอพพลายด์เมดิค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2041165994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9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59/12124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 ธันวาคม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แอพพลายด์เมดิค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16600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หนึ่งหมื่นหกพันหกร้อยบาทถ้วน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23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1294.8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หนึ่งพันสองร้อยเก้าสิบสี่บาทแปดสิบสตางค์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
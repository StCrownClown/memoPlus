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FA" w:rsidRPr="002B5137" w:rsidRDefault="004C62FA" w:rsidP="006F4920">
      <w:pPr>
        <w:pStyle w:val="Header"/>
        <w:ind w:right="5"/>
        <w:jc w:val="right"/>
        <w:rPr>
          <w:rFonts w:ascii="TH SarabunPSK" w:hAnsi="TH SarabunPSK" w:cs="TH SarabunPSK"/>
          <w:sz w:val="32"/>
          <w:szCs w:val="32"/>
        </w:rPr>
      </w:pPr>
      <w:r w:rsidRPr="002B6BCA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w_biotec_bw" style="width:110.25pt;height:35.25pt;visibility:visible">
            <v:imagedata r:id="rId7" o:title=""/>
          </v:shape>
        </w:pict>
      </w:r>
    </w:p>
    <w:p w:rsidR="004C62FA" w:rsidRPr="002B5137" w:rsidRDefault="004C62FA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C62FA" w:rsidRPr="002B5137" w:rsidTr="006F4920">
        <w:trPr>
          <w:cantSplit/>
        </w:trPr>
        <w:tc>
          <w:tcPr>
            <w:tcW w:w="3936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677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วันที่ 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ขออนุมัติซื้อบัตรโดยสารเครื่องบินของสายการบินอื่นที่ไม่ใช่ </w:t>
            </w:r>
            <w:r w:rsidRPr="002B513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ผศช.</w:t>
            </w:r>
          </w:p>
        </w:tc>
      </w:tr>
    </w:tbl>
    <w:p w:rsidR="004C62FA" w:rsidRPr="002B5137" w:rsidRDefault="004C62FA" w:rsidP="000C353E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ได้รับอนุมัติให้เดินทางไป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ประเทศ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ระหว่างวันที่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ตามความที่ทราบแล้ว นั้น</w:t>
      </w: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413E8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บริษัท การบินไทย จำกัด (มหาชน)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ได้แจ้ง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</w:t>
      </w:r>
      <w:r w:rsidRPr="009B47DF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เดินทางไปต่างประเทศตามมติคณะรัฐมนตรีแจ้งตามหนังสือสำนักเลขาธิการคณะรัฐมนตรี ที่ สร 0202/ว 7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0 ลงวันที่ 9 พฤษภาคม 2523 ที่ นร 0218/ว 268 ลงวันที่ 20 ธันวาคม 2538 และที่ นร 0205/ว 139 ลงวันที่ 2 กันยายน 2542 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จึงเรียนมาเพื่อโปรดพิจารณา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(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)</w:t>
      </w: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</w:rPr>
        <w:t/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โทร.  0 2564 6700 ต่อ </w:t>
      </w:r>
      <w:r w:rsidRPr="002B5137">
        <w:rPr>
          <w:rFonts w:ascii="TH SarabunPSK" w:hAnsi="TH SarabunPSK" w:cs="TH SarabunPSK"/>
          <w:sz w:val="32"/>
          <w:szCs w:val="32"/>
        </w:rPr>
        <w:t>ll</w:t>
      </w:r>
    </w:p>
    <w:p w:rsidR="004C62FA" w:rsidRPr="002B5137" w:rsidRDefault="004C62FA" w:rsidP="00F85C8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2B5137">
        <w:rPr>
          <w:rFonts w:ascii="TH SarabunPSK" w:hAnsi="TH SarabunPSK" w:cs="TH SarabunPSK"/>
          <w:sz w:val="32"/>
          <w:szCs w:val="32"/>
        </w:rPr>
        <w:t>lll</w:t>
      </w:r>
    </w:p>
    <w:p w:rsidR="004C62FA" w:rsidRPr="002B5137" w:rsidRDefault="004C62FA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4C62FA" w:rsidRPr="002B5137" w:rsidRDefault="004C62FA" w:rsidP="00003310">
      <w:pPr>
        <w:rPr>
          <w:rFonts w:ascii="TH SarabunPSK" w:hAnsi="TH SarabunPSK" w:cs="TH SarabunPSK"/>
          <w:sz w:val="32"/>
          <w:szCs w:val="32"/>
          <w:cs/>
        </w:rPr>
      </w:pPr>
    </w:p>
    <w:sectPr w:rsidR="004C62FA" w:rsidRPr="002B5137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FA" w:rsidRDefault="004C62FA">
      <w:r>
        <w:separator/>
      </w:r>
    </w:p>
  </w:endnote>
  <w:endnote w:type="continuationSeparator" w:id="1">
    <w:p w:rsidR="004C62FA" w:rsidRDefault="004C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FA" w:rsidRDefault="004C62FA">
      <w:r>
        <w:separator/>
      </w:r>
    </w:p>
  </w:footnote>
  <w:footnote w:type="continuationSeparator" w:id="1">
    <w:p w:rsidR="004C62FA" w:rsidRDefault="004C6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650B1"/>
    <w:rsid w:val="00072227"/>
    <w:rsid w:val="000C353E"/>
    <w:rsid w:val="000F71DD"/>
    <w:rsid w:val="0010686F"/>
    <w:rsid w:val="00107E9E"/>
    <w:rsid w:val="001249C2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B5137"/>
    <w:rsid w:val="002B6BCA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C62FA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A0B2D"/>
    <w:rsid w:val="006B6465"/>
    <w:rsid w:val="006C32FD"/>
    <w:rsid w:val="006D6976"/>
    <w:rsid w:val="006E6925"/>
    <w:rsid w:val="006F4920"/>
    <w:rsid w:val="006F4B75"/>
    <w:rsid w:val="006F4EE0"/>
    <w:rsid w:val="0073081C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23F1B"/>
    <w:rsid w:val="009351ED"/>
    <w:rsid w:val="00944917"/>
    <w:rsid w:val="00963DE2"/>
    <w:rsid w:val="009743CC"/>
    <w:rsid w:val="00980F7D"/>
    <w:rsid w:val="009A128B"/>
    <w:rsid w:val="009A14AB"/>
    <w:rsid w:val="009A397E"/>
    <w:rsid w:val="009B47DF"/>
    <w:rsid w:val="009B6BC6"/>
    <w:rsid w:val="009D1154"/>
    <w:rsid w:val="009F0268"/>
    <w:rsid w:val="009F59DA"/>
    <w:rsid w:val="00A3657D"/>
    <w:rsid w:val="00A42922"/>
    <w:rsid w:val="00A535C0"/>
    <w:rsid w:val="00A57063"/>
    <w:rsid w:val="00AA1FB4"/>
    <w:rsid w:val="00AB03F4"/>
    <w:rsid w:val="00AD08D1"/>
    <w:rsid w:val="00AD0E06"/>
    <w:rsid w:val="00AD6B7A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C2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1249C2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1249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24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949A4"/>
    <w:pPr>
      <w:jc w:val="both"/>
    </w:pPr>
    <w:rPr>
      <w:lang w:val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FE4DC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character" w:customStyle="1" w:styleId="Administrator">
    <w:name w:val="Administrator"/>
    <w:uiPriority w:val="99"/>
    <w:semiHidden/>
    <w:rsid w:val="00A42922"/>
    <w:rPr>
      <w:rFonts w:ascii="Arial" w:hAnsi="Arial"/>
      <w:color w:val="000080"/>
      <w:sz w:val="23"/>
    </w:rPr>
  </w:style>
  <w:style w:type="character" w:styleId="Hyperlink">
    <w:name w:val="Hyperlink"/>
    <w:basedOn w:val="DefaultParagraphFont"/>
    <w:uiPriority w:val="99"/>
    <w:rsid w:val="009743CC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27FF1"/>
  </w:style>
  <w:style w:type="paragraph" w:styleId="NormalWeb">
    <w:name w:val="Normal (Web)"/>
    <w:basedOn w:val="Normal"/>
    <w:uiPriority w:val="99"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27FF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3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5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4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93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57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5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49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43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50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228</Words>
  <Characters>1306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8</cp:revision>
  <cp:lastPrinted>2015-07-16T07:15:00Z</cp:lastPrinted>
  <dcterms:created xsi:type="dcterms:W3CDTF">2016-03-16T02:01:00Z</dcterms:created>
  <dcterms:modified xsi:type="dcterms:W3CDTF">2016-06-16T04:56:00Z</dcterms:modified>
</cp:coreProperties>
</file>
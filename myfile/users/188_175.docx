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2</w:t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28 มิถุนายน  2559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513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ไบโอเทค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วันพฤหัสบดี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27 มิถุนายน  2559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>3156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707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
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19 ธันวาคม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ผู้ทรงคุณวุฒิในการสอบป้องกันวิทยานิพนธ์ของนักศึกษา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คณบดีคณะเทคนิคการแพทย์ มหาวิทยาลัยขอนแก่น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คณะเทคนิคการแพทย์ มหาวิทยาลัยขอนแก่น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ศธ.0514.9.1.2/1137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7 ธันวาคม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คณะเทคนิคการแพทย์ มหาวิทยาลัยขอนแก่น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ดร.เทอดศักดิ์ พราหมณะนันทน์ นักวิจัยอาวุโส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ผู้ทรางคุณวุฒิภายนอกสอบป้องกันวิทยานิพนธ์ของ นางสาวมนธิรา เงินประมวล นักศึกษาหลักสูตรวิทยาศาสตรมหาบัณฑิต สาขาวิชาเทคนิคการแพทย์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13 มกราคม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15:15 - 15:15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คณะเทคนิคการแพทย์ มหาวิทยาลัยขอนแก่น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เทอดศักดิ์ พราหมณะนันทน์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ผู้ทรงคุณวุฒิในการสอบป้องกันวิทยานิพนธ์ของนักศึกษา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
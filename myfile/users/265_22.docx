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0501/291/2559 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7 กันยายน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วอร์ด เมดิก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4,066.00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สี่พันหกสิบหกบาทถ้วน)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17 กรกฎาคม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45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5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59090117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5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50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50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406.60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สี่ร้อยหกบาทหกสิบสตางค์)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(นางสาว ศิริขวัญ คงสมใจ)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2566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
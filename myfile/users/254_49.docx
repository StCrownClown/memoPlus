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22 กันยายน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วิทยากรในการฝึกอบรมเชิงปฏิบัติการเรื่อง "การผลิตสับปะรดปลอดภัยและการจัดการโรคและแมลงศัตรูสัปปะรดด้วยระบบภูมิสารสนเทศ"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ผู้อำนวยการศูนย์วิจัยควบคุมศัตรูพืชโดยชีวินทรีย์แห่งชาติ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ศูนย์วิจัยควบคุมศัตรูพืชโดยชีวินทรีย์แห่งชาติ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วช 0005.5/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19 กันยายน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ศูนย์วิจัยควบคุมศัตรูพืชโดยชีวินทรีย์แห่งชาติ กองประเมินผลและจัดการความรู้การวิจัย สำนักงานคณะกรรมการวิจัยแห่งชาติ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ดร.อรนุช ลีลาพร นักวิจัย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วิทยากรในการฝึกอบรมเชิงปฏิบัติการเรื่อง "การผลิตสับปะรดปลอดภัยและการจัดการโรคและแมลงศัตรูสัปปะรดด้วยระบบภูมิสารสนเทศ"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21 กันยายน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9:45 - 9:45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ศูนย์เรียนรู้เศรญฐกิจพอเพียงบ้านซากผักกูด จังหวัดระยอง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อรนุช ลีลาพร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วิทยากร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
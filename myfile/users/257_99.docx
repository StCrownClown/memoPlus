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undefined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4 กรกฎาคม 2559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>undefined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undefined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#{Selectuser01}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#{Selectpost01}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undefined (undefined)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
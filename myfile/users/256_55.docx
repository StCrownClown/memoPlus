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78B" w:rsidRPr="00A33BAA" w:rsidRDefault="0020178B" w:rsidP="0046318B">
      <w:pPr>
        <w:rPr>
          <w:rFonts w:ascii="TH SarabunPSK" w:hAnsi="TH SarabunPSK" w:cs="TH SarabunPSK"/>
          <w:sz w:val="32"/>
          <w:szCs w:val="32"/>
          <w:cs/>
        </w:rPr>
      </w:pPr>
      <w:r w:rsidRPr="00A33BAA">
        <w:rPr>
          <w:rFonts w:ascii="TH SarabunPSK" w:hAnsi="TH SarabunPSK" w:cs="TH SarabunPSK"/>
          <w:sz w:val="32"/>
          <w:szCs w:val="32"/>
          <w:cs/>
        </w:rPr>
        <w:t>ที่ วท 5402/</w:t>
      </w:r>
      <w:r w:rsidRPr="00A33BAA">
        <w:rPr>
          <w:rFonts w:ascii="TH SarabunPSK" w:hAnsi="TH SarabunPSK" w:cs="TH SarabunPSK"/>
          <w:sz w:val="32"/>
          <w:szCs w:val="32"/>
        </w:rPr>
        <w:t/>
      </w:r>
    </w:p>
    <w:p w:rsidR="0020178B" w:rsidRPr="00A33BAA" w:rsidRDefault="0020178B" w:rsidP="009C788D">
      <w:pPr>
        <w:rPr>
          <w:rFonts w:ascii="TH SarabunPSK" w:hAnsi="TH SarabunPSK" w:cs="TH SarabunPSK"/>
          <w:sz w:val="32"/>
          <w:szCs w:val="32"/>
        </w:rPr>
      </w:pPr>
    </w:p>
    <w:p w:rsidR="0020178B" w:rsidRPr="00A33BAA" w:rsidRDefault="0020178B" w:rsidP="007957D6">
      <w:pPr>
        <w:ind w:left="2340"/>
        <w:jc w:val="center"/>
        <w:rPr>
          <w:rFonts w:ascii="TH SarabunPSK" w:hAnsi="TH SarabunPSK" w:cs="TH SarabunPSK"/>
          <w:sz w:val="32"/>
          <w:szCs w:val="32"/>
        </w:rPr>
      </w:pPr>
      <w:r w:rsidRPr="00A33BAA">
        <w:rPr>
          <w:rFonts w:ascii="TH SarabunPSK" w:hAnsi="TH SarabunPSK" w:cs="TH SarabunPSK"/>
          <w:sz w:val="32"/>
          <w:szCs w:val="32"/>
        </w:rPr>
        <w:t/>
      </w:r>
    </w:p>
    <w:p w:rsidR="0020178B" w:rsidRPr="00A33BAA" w:rsidRDefault="0020178B" w:rsidP="009C788D">
      <w:pPr>
        <w:rPr>
          <w:rFonts w:ascii="TH SarabunPSK" w:hAnsi="TH SarabunPSK" w:cs="TH SarabunPSK"/>
          <w:sz w:val="32"/>
          <w:szCs w:val="32"/>
        </w:rPr>
      </w:pPr>
    </w:p>
    <w:p w:rsidR="0020178B" w:rsidRPr="00A33BAA" w:rsidRDefault="0020178B" w:rsidP="00F936E4">
      <w:pPr>
        <w:rPr>
          <w:rFonts w:ascii="TH SarabunPSK" w:hAnsi="TH SarabunPSK" w:cs="TH SarabunPSK"/>
          <w:sz w:val="32"/>
          <w:szCs w:val="32"/>
        </w:rPr>
      </w:pPr>
      <w:r w:rsidRPr="00A33BAA">
        <w:rPr>
          <w:rFonts w:ascii="TH SarabunPSK" w:hAnsi="TH SarabunPSK" w:cs="TH SarabunPSK"/>
          <w:sz w:val="32"/>
          <w:szCs w:val="32"/>
          <w:cs/>
        </w:rPr>
        <w:t>เรื่อง  ขอความอนุเคราะห์</w:t>
      </w:r>
      <w:r w:rsidRPr="00A33BAA">
        <w:rPr>
          <w:rFonts w:ascii="TH SarabunPSK" w:hAnsi="TH SarabunPSK" w:cs="TH SarabunPSK"/>
          <w:sz w:val="32"/>
          <w:szCs w:val="32"/>
        </w:rPr>
        <w:t>ใช้เครื่องมือวิทยาศาสตร์</w:t>
      </w:r>
    </w:p>
    <w:p w:rsidR="0020178B" w:rsidRPr="00A33BAA" w:rsidRDefault="0020178B" w:rsidP="00F936E4">
      <w:pPr>
        <w:rPr>
          <w:rFonts w:ascii="TH SarabunPSK" w:hAnsi="TH SarabunPSK" w:cs="TH SarabunPSK"/>
          <w:sz w:val="32"/>
          <w:szCs w:val="32"/>
        </w:rPr>
      </w:pPr>
    </w:p>
    <w:p w:rsidR="0020178B" w:rsidRPr="00A33BAA" w:rsidRDefault="0020178B" w:rsidP="00F936E4">
      <w:pPr>
        <w:rPr>
          <w:rFonts w:ascii="TH SarabunPSK" w:hAnsi="TH SarabunPSK" w:cs="TH SarabunPSK"/>
          <w:sz w:val="32"/>
          <w:szCs w:val="32"/>
        </w:rPr>
      </w:pPr>
      <w:r w:rsidRPr="00A33BAA">
        <w:rPr>
          <w:rFonts w:ascii="TH SarabunPSK" w:hAnsi="TH SarabunPSK" w:cs="TH SarabunPSK"/>
          <w:sz w:val="32"/>
          <w:szCs w:val="32"/>
          <w:cs/>
        </w:rPr>
        <w:t>เรียน</w:t>
      </w:r>
      <w:r w:rsidRPr="00A33BA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 </w:t>
      </w:r>
      <w:r w:rsidRPr="00A33BAA">
        <w:rPr>
          <w:rFonts w:ascii="TH SarabunPSK" w:hAnsi="TH SarabunPSK" w:cs="TH SarabunPSK"/>
          <w:sz w:val="32"/>
          <w:szCs w:val="32"/>
        </w:rPr>
        <w:t>ผู้อำนวยการศูนย์นาโนเทคโนโลยีแห่งชาติ</w:t>
      </w:r>
    </w:p>
    <w:p w:rsidR="0020178B" w:rsidRPr="00A33BAA" w:rsidRDefault="0020178B" w:rsidP="009C788D">
      <w:pPr>
        <w:rPr>
          <w:rFonts w:ascii="TH SarabunPSK" w:hAnsi="TH SarabunPSK" w:cs="TH SarabunPSK"/>
          <w:sz w:val="32"/>
          <w:szCs w:val="32"/>
        </w:rPr>
      </w:pPr>
    </w:p>
    <w:p w:rsidR="0020178B" w:rsidRPr="00A33BAA" w:rsidRDefault="0020178B" w:rsidP="007957D6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A33BAA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A33BAA">
        <w:rPr>
          <w:rFonts w:ascii="TH SarabunPSK" w:hAnsi="TH SarabunPSK" w:cs="TH SarabunPSK"/>
          <w:sz w:val="32"/>
          <w:szCs w:val="32"/>
        </w:rPr>
        <w:t xml:space="preserve">หน่วยวิจัยเทคโนโลยีชีวภาพอาหาร </w:t>
      </w:r>
      <w:r w:rsidRPr="00A33BAA">
        <w:rPr>
          <w:rFonts w:ascii="TH SarabunPSK" w:hAnsi="TH SarabunPSK" w:cs="TH SarabunPSK"/>
          <w:sz w:val="32"/>
          <w:szCs w:val="32"/>
          <w:cs/>
        </w:rPr>
        <w:t xml:space="preserve">ศูนย์พันธุวิศวกรรมและเทคโนโลยีชีวภาพแห่งชาติ โดย </w:t>
      </w:r>
      <w:r w:rsidRPr="00A33BAA">
        <w:rPr>
          <w:rFonts w:ascii="TH SarabunPSK" w:hAnsi="TH SarabunPSK" w:cs="TH SarabunPSK"/>
          <w:sz w:val="32"/>
          <w:szCs w:val="32"/>
        </w:rPr>
        <w:t>ดร.</w:t>
      </w:r>
      <w:r w:rsidRPr="00A33BA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33BAA">
        <w:rPr>
          <w:rFonts w:ascii="TH SarabunPSK" w:hAnsi="TH SarabunPSK" w:cs="TH SarabunPSK"/>
          <w:sz w:val="32"/>
          <w:szCs w:val="32"/>
        </w:rPr>
        <w:t>ยุวเรศ มลิลา</w:t>
      </w:r>
      <w:r w:rsidRPr="00A33BAA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ตำแหน่ง </w:t>
      </w:r>
      <w:r w:rsidRPr="00A33BAA">
        <w:rPr>
          <w:rFonts w:ascii="TH SarabunPSK" w:hAnsi="TH SarabunPSK" w:cs="TH SarabunPSK"/>
          <w:sz w:val="32"/>
          <w:szCs w:val="32"/>
        </w:rPr>
        <w:t>นักวิจัย</w:t>
      </w:r>
      <w:r w:rsidRPr="00A33BAA">
        <w:rPr>
          <w:rFonts w:ascii="TH SarabunPSK" w:hAnsi="TH SarabunPSK" w:cs="TH SarabunPSK"/>
          <w:sz w:val="32"/>
          <w:szCs w:val="32"/>
          <w:cs/>
        </w:rPr>
        <w:t xml:space="preserve"> กำลังดำเนินโครงการศึกษาวิจัยเรื่อง </w:t>
      </w:r>
      <w:r w:rsidRPr="00A33BAA">
        <w:rPr>
          <w:rFonts w:ascii="TH SarabunPSK" w:hAnsi="TH SarabunPSK" w:cs="TH SarabunPSK"/>
          <w:sz w:val="32"/>
          <w:szCs w:val="32"/>
        </w:rPr>
        <w:t>ความสัมพันธ์ทางฟีโนไทป์และจีโนไทป์ระหว่างลักษณะที่บ่งชี้คุณภาพของเนื้อไก่และระดับการแสดงออกของยีนที่เกี่ยวข้องกับตำหนิในเนื้อไก่</w:t>
      </w:r>
      <w:r w:rsidRPr="00A33BAA">
        <w:rPr>
          <w:rFonts w:ascii="TH SarabunPSK" w:hAnsi="TH SarabunPSK" w:cs="TH SarabunPSK"/>
          <w:sz w:val="32"/>
          <w:szCs w:val="32"/>
          <w:cs/>
        </w:rPr>
        <w:t xml:space="preserve"> โครงการดังกล่าวมีวัตถุประสงค์เพื่อ</w:t>
      </w:r>
      <w:r w:rsidRPr="00A33BAA">
        <w:rPr>
          <w:rFonts w:ascii="TH SarabunPSK" w:hAnsi="TH SarabunPSK" w:cs="TH SarabunPSK"/>
          <w:sz w:val="32"/>
          <w:szCs w:val="32"/>
        </w:rPr>
        <w:t xml:space="preserve"> ศึกษาคุณภาพของเนื้อไก่ปกติและเนื้อไก่ที่มีตำหนิ รวมถึงเปรียบเทียบ transcriptome profile ของกล้ามเนื้อไก่ที่ให้เนื้อปกติและไก่ที่ให้เนื้อแบบมีตำหนิ</w:t>
      </w:r>
      <w:r w:rsidRPr="00A33BA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20178B" w:rsidRPr="00A33BAA" w:rsidRDefault="0020178B" w:rsidP="007957D6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20178B" w:rsidRPr="00A33BAA" w:rsidRDefault="0020178B" w:rsidP="007957D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33BAA">
        <w:rPr>
          <w:rFonts w:ascii="TH SarabunPSK" w:hAnsi="TH SarabunPSK" w:cs="TH SarabunPSK"/>
          <w:sz w:val="32"/>
          <w:szCs w:val="32"/>
          <w:cs/>
        </w:rPr>
        <w:t>เพื่อให้โครงการวิจัยสามารถบรรลุผลตามเป้าหมายที่วางไว้ ในการนี้ ศูนย์ฯ จึงใคร่ขอความอนุเคราะห์</w:t>
      </w:r>
      <w:r w:rsidRPr="00A33BAA">
        <w:rPr>
          <w:rFonts w:ascii="TH SarabunPSK" w:hAnsi="TH SarabunPSK" w:cs="TH SarabunPSK"/>
          <w:sz w:val="32"/>
          <w:szCs w:val="32"/>
        </w:rPr>
        <w:t>เข้าใช้เตาเผา Nabertherm GmbH model LT 15/12/P320 (ภายใต้การดูแลของ ดร.สัญชัย คูบรณ์) และ model LVT 15/11/P330 (ภายใต้การดูแลของ CSA))</w:t>
      </w:r>
      <w:r w:rsidRPr="00A33BAA">
        <w:rPr>
          <w:rFonts w:ascii="TH SarabunPSK" w:hAnsi="TH SarabunPSK" w:cs="TH SarabunPSK"/>
          <w:sz w:val="32"/>
          <w:szCs w:val="32"/>
          <w:cs/>
        </w:rPr>
        <w:t xml:space="preserve"> เพื่อใช้ใน</w:t>
      </w:r>
      <w:r w:rsidRPr="00A33BAA">
        <w:rPr>
          <w:rFonts w:ascii="TH SarabunPSK" w:hAnsi="TH SarabunPSK" w:cs="TH SarabunPSK"/>
          <w:sz w:val="32"/>
          <w:szCs w:val="32"/>
        </w:rPr>
        <w:t>การวิเคราะห์เถ้า</w:t>
      </w:r>
      <w:r w:rsidRPr="00A33BAA">
        <w:rPr>
          <w:rFonts w:ascii="TH SarabunPSK" w:hAnsi="TH SarabunPSK" w:cs="TH SarabunPSK"/>
          <w:sz w:val="32"/>
          <w:szCs w:val="32"/>
          <w:cs/>
        </w:rPr>
        <w:t xml:space="preserve"> จาก </w:t>
      </w:r>
      <w:r w:rsidRPr="00A33BAA">
        <w:rPr>
          <w:rFonts w:ascii="TH SarabunPSK" w:hAnsi="TH SarabunPSK" w:cs="TH SarabunPSK"/>
          <w:sz w:val="32"/>
          <w:szCs w:val="32"/>
        </w:rPr>
        <w:t>ตัวอย่างเนื้อไก่</w:t>
      </w:r>
      <w:r w:rsidRPr="00A33BA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 </w:t>
      </w:r>
      <w:r w:rsidRPr="00A33BAA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A33BAA">
        <w:rPr>
          <w:rFonts w:ascii="TH SarabunPSK" w:hAnsi="TH SarabunPSK" w:cs="TH SarabunPSK"/>
          <w:sz w:val="32"/>
          <w:szCs w:val="32"/>
        </w:rPr>
        <w:t>ดร.</w:t>
      </w:r>
      <w:r w:rsidRPr="00A33BA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33BAA">
        <w:rPr>
          <w:rFonts w:ascii="TH SarabunPSK" w:hAnsi="TH SarabunPSK" w:cs="TH SarabunPSK"/>
          <w:sz w:val="32"/>
          <w:szCs w:val="32"/>
        </w:rPr>
        <w:t>ยุวเรศ (หัวหน้าโครงการ))</w:t>
      </w:r>
      <w:r w:rsidRPr="00A33BAA">
        <w:rPr>
          <w:rFonts w:ascii="TH SarabunPSK" w:hAnsi="TH SarabunPSK" w:cs="TH SarabunPSK"/>
          <w:sz w:val="32"/>
          <w:szCs w:val="32"/>
          <w:cs/>
        </w:rPr>
        <w:t xml:space="preserve"> จะเป็นผู้ประสานงานของศูนย์ฯ เรื่องข้อมูลรายละเอียดต่างๆ ต่อไป</w:t>
      </w:r>
    </w:p>
    <w:p w:rsidR="0020178B" w:rsidRPr="00A33BAA" w:rsidRDefault="0020178B" w:rsidP="007957D6">
      <w:pPr>
        <w:ind w:left="360"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20178B" w:rsidRPr="00A33BAA" w:rsidRDefault="0020178B" w:rsidP="007957D6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A33BAA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จึงเรียนมาเพื่อโปรดพิจารณาให้ความอนุเคราะห์ และแจ้งศูนย์ฯ ทราบในโอกาสแรกด้วย ทั้งนี้ ศูนย์ฯ ขอขอบคุณในความอนุเคราะห์ของท่านไว้ ณ โอกาสนี้</w:t>
      </w:r>
    </w:p>
    <w:p w:rsidR="0020178B" w:rsidRPr="00A33BAA" w:rsidRDefault="0020178B" w:rsidP="00F936E4">
      <w:pPr>
        <w:ind w:left="360"/>
        <w:rPr>
          <w:rFonts w:ascii="TH SarabunPSK" w:hAnsi="TH SarabunPSK" w:cs="TH SarabunPSK"/>
          <w:sz w:val="32"/>
          <w:szCs w:val="32"/>
        </w:rPr>
      </w:pPr>
    </w:p>
    <w:p w:rsidR="0020178B" w:rsidRPr="00A33BAA" w:rsidRDefault="0020178B" w:rsidP="00291E2B">
      <w:pPr>
        <w:ind w:left="2160"/>
        <w:jc w:val="center"/>
        <w:rPr>
          <w:rFonts w:ascii="TH SarabunPSK" w:hAnsi="TH SarabunPSK" w:cs="TH SarabunPSK"/>
          <w:sz w:val="32"/>
          <w:szCs w:val="32"/>
          <w:cs/>
        </w:rPr>
      </w:pPr>
      <w:r w:rsidRPr="00A33BAA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20178B" w:rsidRPr="00A33BAA" w:rsidRDefault="0020178B" w:rsidP="00291E2B">
      <w:pPr>
        <w:ind w:left="2160"/>
        <w:jc w:val="center"/>
        <w:rPr>
          <w:rFonts w:ascii="TH SarabunPSK" w:hAnsi="TH SarabunPSK" w:cs="TH SarabunPSK"/>
          <w:sz w:val="32"/>
          <w:szCs w:val="32"/>
        </w:rPr>
      </w:pPr>
    </w:p>
    <w:p w:rsidR="0020178B" w:rsidRPr="00A33BAA" w:rsidRDefault="0020178B" w:rsidP="00291E2B">
      <w:pPr>
        <w:ind w:left="2160"/>
        <w:jc w:val="center"/>
        <w:rPr>
          <w:rFonts w:ascii="TH SarabunPSK" w:hAnsi="TH SarabunPSK" w:cs="TH SarabunPSK"/>
          <w:sz w:val="32"/>
          <w:szCs w:val="32"/>
        </w:rPr>
      </w:pPr>
    </w:p>
    <w:p w:rsidR="0020178B" w:rsidRPr="00A33BAA" w:rsidRDefault="0020178B" w:rsidP="00291E2B">
      <w:pPr>
        <w:ind w:left="2160"/>
        <w:jc w:val="center"/>
        <w:rPr>
          <w:rFonts w:ascii="TH SarabunPSK" w:hAnsi="TH SarabunPSK" w:cs="TH SarabunPSK"/>
          <w:sz w:val="32"/>
          <w:szCs w:val="32"/>
        </w:rPr>
      </w:pPr>
      <w:r w:rsidRPr="00A33BAA">
        <w:rPr>
          <w:rFonts w:ascii="TH SarabunPSK" w:hAnsi="TH SarabunPSK" w:cs="TH SarabunPSK"/>
          <w:sz w:val="32"/>
          <w:szCs w:val="32"/>
        </w:rPr>
        <w:t>(นายวรรณพ วิเศษสงวน)</w:t>
      </w:r>
    </w:p>
    <w:p w:rsidR="0020178B" w:rsidRDefault="0020178B" w:rsidP="00291E2B">
      <w:pPr>
        <w:ind w:left="2160"/>
        <w:jc w:val="center"/>
        <w:rPr>
          <w:rFonts w:ascii="TH SarabunPSK" w:hAnsi="TH SarabunPSK" w:cs="TH SarabunPSK"/>
          <w:sz w:val="32"/>
          <w:szCs w:val="32"/>
        </w:rPr>
      </w:pPr>
      <w:r w:rsidRPr="00A33BAA">
        <w:rPr>
          <w:rFonts w:ascii="TH SarabunPSK" w:hAnsi="TH SarabunPSK" w:cs="TH SarabunPSK"/>
          <w:sz w:val="32"/>
          <w:szCs w:val="32"/>
        </w:rPr>
        <w:t>ผู้อำนวยการ</w:t>
      </w:r>
    </w:p>
    <w:p w:rsidR="0020178B" w:rsidRDefault="0020178B" w:rsidP="00291E2B">
      <w:pPr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หน่วยวิจัยเทคโนโลยีชีวภาพอาหาร </w:t>
      </w:r>
    </w:p>
    <w:p w:rsidR="0020178B" w:rsidRPr="00A33BAA" w:rsidRDefault="0020178B" w:rsidP="00291E2B">
      <w:pPr>
        <w:ind w:left="2160"/>
        <w:jc w:val="center"/>
        <w:rPr>
          <w:rFonts w:ascii="TH SarabunPSK" w:hAnsi="TH SarabunPSK" w:cs="TH SarabunPSK"/>
          <w:sz w:val="32"/>
          <w:szCs w:val="32"/>
        </w:rPr>
      </w:pPr>
      <w:r w:rsidRPr="00A33BAA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0178B" w:rsidRPr="00A33BAA" w:rsidRDefault="0020178B" w:rsidP="0046318B">
      <w:pPr>
        <w:rPr>
          <w:rFonts w:ascii="TH SarabunPSK" w:hAnsi="TH SarabunPSK" w:cs="TH SarabunPSK"/>
          <w:sz w:val="32"/>
          <w:szCs w:val="32"/>
        </w:rPr>
      </w:pPr>
    </w:p>
    <w:p w:rsidR="0020178B" w:rsidRPr="00A33BAA" w:rsidRDefault="0020178B" w:rsidP="0046318B">
      <w:pPr>
        <w:rPr>
          <w:rFonts w:ascii="TH SarabunPSK" w:hAnsi="TH SarabunPSK" w:cs="TH SarabunPSK"/>
          <w:sz w:val="32"/>
          <w:szCs w:val="32"/>
        </w:rPr>
      </w:pPr>
    </w:p>
    <w:p w:rsidR="0020178B" w:rsidRPr="00A33BAA" w:rsidRDefault="0020178B" w:rsidP="0046318B">
      <w:pPr>
        <w:rPr>
          <w:rFonts w:ascii="TH SarabunPSK" w:hAnsi="TH SarabunPSK" w:cs="TH SarabunPSK"/>
          <w:sz w:val="32"/>
          <w:szCs w:val="32"/>
        </w:rPr>
      </w:pPr>
      <w:r w:rsidRPr="00A33BAA">
        <w:rPr>
          <w:rFonts w:ascii="TH SarabunPSK" w:hAnsi="TH SarabunPSK" w:cs="TH SarabunPSK"/>
          <w:sz w:val="32"/>
          <w:szCs w:val="32"/>
        </w:rPr>
        <w:t>ดร. ยุวเรศ มลิลา</w:t>
      </w:r>
      <w:r w:rsidRPr="00A33BA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20178B" w:rsidRPr="00A33BAA" w:rsidRDefault="0020178B" w:rsidP="0046318B">
      <w:pPr>
        <w:rPr>
          <w:rFonts w:ascii="TH SarabunPSK" w:hAnsi="TH SarabunPSK" w:cs="TH SarabunPSK"/>
          <w:sz w:val="32"/>
          <w:szCs w:val="32"/>
          <w:cs/>
        </w:rPr>
      </w:pPr>
      <w:r w:rsidRPr="00A33BAA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bookmarkStart w:id="0" w:name="_GoBack"/>
      <w:bookmarkEnd w:id="0"/>
      <w:r w:rsidRPr="00A33BAA">
        <w:rPr>
          <w:rFonts w:ascii="TH SarabunPSK" w:hAnsi="TH SarabunPSK" w:cs="TH SarabunPSK"/>
          <w:sz w:val="32"/>
          <w:szCs w:val="32"/>
        </w:rPr>
        <w:t xml:space="preserve"> </w:t>
      </w:r>
      <w:r w:rsidRPr="00A33BAA">
        <w:rPr>
          <w:rFonts w:ascii="TH SarabunPSK" w:hAnsi="TH SarabunPSK" w:cs="TH SarabunPSK"/>
          <w:sz w:val="32"/>
          <w:szCs w:val="32"/>
          <w:cs/>
        </w:rPr>
        <w:t>(</w:t>
      </w:r>
      <w:r w:rsidRPr="00A33BAA">
        <w:rPr>
          <w:rFonts w:ascii="TH SarabunPSK" w:hAnsi="TH SarabunPSK" w:cs="TH SarabunPSK"/>
          <w:sz w:val="32"/>
          <w:szCs w:val="32"/>
        </w:rPr>
        <w:t/>
      </w:r>
      <w:r w:rsidRPr="00A33BAA">
        <w:rPr>
          <w:rFonts w:ascii="TH SarabunPSK" w:hAnsi="TH SarabunPSK" w:cs="TH SarabunPSK"/>
          <w:sz w:val="32"/>
          <w:szCs w:val="32"/>
          <w:cs/>
        </w:rPr>
        <w:t>)</w:t>
      </w:r>
    </w:p>
    <w:p w:rsidR="0020178B" w:rsidRPr="00A33BAA" w:rsidRDefault="0020178B" w:rsidP="0046318B">
      <w:pPr>
        <w:rPr>
          <w:rFonts w:ascii="TH SarabunPSK" w:hAnsi="TH SarabunPSK" w:cs="TH SarabunPSK"/>
          <w:sz w:val="32"/>
          <w:szCs w:val="32"/>
          <w:cs/>
        </w:rPr>
      </w:pPr>
      <w:r w:rsidRPr="00A33BAA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A33BAA">
        <w:rPr>
          <w:rFonts w:ascii="TH SarabunPSK" w:hAnsi="TH SarabunPSK" w:cs="TH SarabunPSK"/>
          <w:sz w:val="32"/>
          <w:szCs w:val="32"/>
        </w:rPr>
        <w:t/>
      </w:r>
    </w:p>
    <w:sectPr w:rsidR="0020178B" w:rsidRPr="00A33BAA" w:rsidSect="007957D6">
      <w:headerReference w:type="default" r:id="rId7"/>
      <w:pgSz w:w="11906" w:h="16838"/>
      <w:pgMar w:top="1797" w:right="1440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178B" w:rsidRDefault="0020178B">
      <w:r>
        <w:separator/>
      </w:r>
    </w:p>
  </w:endnote>
  <w:endnote w:type="continuationSeparator" w:id="1">
    <w:p w:rsidR="0020178B" w:rsidRDefault="002017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178B" w:rsidRDefault="0020178B">
      <w:r>
        <w:separator/>
      </w:r>
    </w:p>
  </w:footnote>
  <w:footnote w:type="continuationSeparator" w:id="1">
    <w:p w:rsidR="0020178B" w:rsidRDefault="002017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78B" w:rsidRDefault="0020178B" w:rsidP="00D237CB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B30D08"/>
    <w:multiLevelType w:val="hybridMultilevel"/>
    <w:tmpl w:val="42900B48"/>
    <w:lvl w:ilvl="0" w:tplc="40044B34">
      <w:start w:val="1"/>
      <w:numFmt w:val="decimal"/>
      <w:lvlText w:val="%1."/>
      <w:lvlJc w:val="left"/>
      <w:pPr>
        <w:ind w:left="720" w:hanging="360"/>
      </w:pPr>
      <w:rPr>
        <w:rFonts w:ascii="Angsana New" w:hAnsi="Angsana New" w:cs="Angsana New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782D"/>
    <w:rsid w:val="000007C6"/>
    <w:rsid w:val="000063E6"/>
    <w:rsid w:val="00070A01"/>
    <w:rsid w:val="000823F7"/>
    <w:rsid w:val="00092331"/>
    <w:rsid w:val="00096EC8"/>
    <w:rsid w:val="00100439"/>
    <w:rsid w:val="00105C26"/>
    <w:rsid w:val="00112CA5"/>
    <w:rsid w:val="00165822"/>
    <w:rsid w:val="001871DC"/>
    <w:rsid w:val="001B18EF"/>
    <w:rsid w:val="001D58B8"/>
    <w:rsid w:val="001E2874"/>
    <w:rsid w:val="001E487D"/>
    <w:rsid w:val="001F4310"/>
    <w:rsid w:val="00201734"/>
    <w:rsid w:val="0020178B"/>
    <w:rsid w:val="0021076B"/>
    <w:rsid w:val="0022392F"/>
    <w:rsid w:val="002328E3"/>
    <w:rsid w:val="0025639E"/>
    <w:rsid w:val="00276278"/>
    <w:rsid w:val="00291E2B"/>
    <w:rsid w:val="002B0BC5"/>
    <w:rsid w:val="00422692"/>
    <w:rsid w:val="00427970"/>
    <w:rsid w:val="00434566"/>
    <w:rsid w:val="00442722"/>
    <w:rsid w:val="00442798"/>
    <w:rsid w:val="00444F1E"/>
    <w:rsid w:val="00462414"/>
    <w:rsid w:val="0046318B"/>
    <w:rsid w:val="004C4449"/>
    <w:rsid w:val="004D0029"/>
    <w:rsid w:val="004D0CE1"/>
    <w:rsid w:val="005047D4"/>
    <w:rsid w:val="0058373F"/>
    <w:rsid w:val="005D4A5E"/>
    <w:rsid w:val="005D528A"/>
    <w:rsid w:val="00604C02"/>
    <w:rsid w:val="00605BC9"/>
    <w:rsid w:val="006602A9"/>
    <w:rsid w:val="006724A0"/>
    <w:rsid w:val="00674FB6"/>
    <w:rsid w:val="006C49D9"/>
    <w:rsid w:val="006D20D8"/>
    <w:rsid w:val="006D7C4D"/>
    <w:rsid w:val="00726AEC"/>
    <w:rsid w:val="007555E7"/>
    <w:rsid w:val="007957D6"/>
    <w:rsid w:val="007A194E"/>
    <w:rsid w:val="007B28D6"/>
    <w:rsid w:val="007F26A4"/>
    <w:rsid w:val="00826BC1"/>
    <w:rsid w:val="00867EFF"/>
    <w:rsid w:val="008B2986"/>
    <w:rsid w:val="008D5803"/>
    <w:rsid w:val="008E34D0"/>
    <w:rsid w:val="008E6CBC"/>
    <w:rsid w:val="008F1409"/>
    <w:rsid w:val="008F45F1"/>
    <w:rsid w:val="00953295"/>
    <w:rsid w:val="009610B3"/>
    <w:rsid w:val="009626E0"/>
    <w:rsid w:val="00962C1D"/>
    <w:rsid w:val="009C788D"/>
    <w:rsid w:val="009F3EC3"/>
    <w:rsid w:val="00A02ADE"/>
    <w:rsid w:val="00A26432"/>
    <w:rsid w:val="00A33BAA"/>
    <w:rsid w:val="00A40E06"/>
    <w:rsid w:val="00A65CF1"/>
    <w:rsid w:val="00A77C17"/>
    <w:rsid w:val="00A86405"/>
    <w:rsid w:val="00A95EC0"/>
    <w:rsid w:val="00AD25C4"/>
    <w:rsid w:val="00B009D8"/>
    <w:rsid w:val="00B249DC"/>
    <w:rsid w:val="00B9782D"/>
    <w:rsid w:val="00BC4D37"/>
    <w:rsid w:val="00BE5AFA"/>
    <w:rsid w:val="00C23F60"/>
    <w:rsid w:val="00C3173B"/>
    <w:rsid w:val="00C35035"/>
    <w:rsid w:val="00C73881"/>
    <w:rsid w:val="00D237CB"/>
    <w:rsid w:val="00D45AFF"/>
    <w:rsid w:val="00D725D4"/>
    <w:rsid w:val="00D817AA"/>
    <w:rsid w:val="00DB6F7E"/>
    <w:rsid w:val="00DF6658"/>
    <w:rsid w:val="00E170D9"/>
    <w:rsid w:val="00E40585"/>
    <w:rsid w:val="00E4431E"/>
    <w:rsid w:val="00E65317"/>
    <w:rsid w:val="00E747B0"/>
    <w:rsid w:val="00E95F18"/>
    <w:rsid w:val="00EB2034"/>
    <w:rsid w:val="00EB41BB"/>
    <w:rsid w:val="00ED2440"/>
    <w:rsid w:val="00EF2928"/>
    <w:rsid w:val="00F10B28"/>
    <w:rsid w:val="00F112BC"/>
    <w:rsid w:val="00F67E0A"/>
    <w:rsid w:val="00F936E4"/>
    <w:rsid w:val="00F94066"/>
    <w:rsid w:val="00F9749F"/>
    <w:rsid w:val="00FA79B7"/>
    <w:rsid w:val="00FB0421"/>
    <w:rsid w:val="00FB491A"/>
    <w:rsid w:val="00FC5E09"/>
    <w:rsid w:val="00FE5EA8"/>
    <w:rsid w:val="00FE7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88D"/>
    <w:rPr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9782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E6CBC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B9782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E6CBC"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FE5EA8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E6CBC"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407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130</Words>
  <Characters>744</Characters>
  <Application>Microsoft Office Outlook</Application>
  <DocSecurity>0</DocSecurity>
  <Lines>0</Lines>
  <Paragraphs>0</Paragraphs>
  <ScaleCrop>false</ScaleCrop>
  <Company>OP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ส่วนงาน  หน่วยวิจัยเพื่อความเป็นเลิศ เทคโนโลยีชีวภาพกุ้ง  คณะวิทยาศาสตร์</dc:title>
  <dc:subject/>
  <dc:creator>Office01</dc:creator>
  <cp:keywords/>
  <dc:description/>
  <cp:lastModifiedBy>biotec</cp:lastModifiedBy>
  <cp:revision>7</cp:revision>
  <cp:lastPrinted>2009-10-26T07:34:00Z</cp:lastPrinted>
  <dcterms:created xsi:type="dcterms:W3CDTF">2016-06-20T02:41:00Z</dcterms:created>
  <dcterms:modified xsi:type="dcterms:W3CDTF">2016-06-20T02:54:00Z</dcterms:modified>
</cp:coreProperties>
</file>
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4 ตุลาคม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ผู้ทรงคุณวุฒิในการสอบป้องกันวิทยานิพนธ์ของนักศึกษา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คณบดีคณะเทคนิคการแพทย์ มหาวิทยาลัยขอนแก่น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คณะเทคนิคการแพทย์ มหาวิทยาลัยขอนแก่น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ศธ.0514.9.1.2/1008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23 กันยายน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คณะเทคนิคการแพทย์ มหาวิทยาลัยขอนแก่น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ดร.เทอดศักดิ์ พราหมณะนันทน์ นักวิจัยอาวุโส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ผู้ทรงคุณวุฒิในการสอบป้องกันวิทยานิพนธ์ของนางสาวมนธิรา เงินประมวล นักศึกษาหลักสูตรวิทยาศศาสตรมหาบัณฑิต สาขาวิชาเทคนิคการแพทย์ เรื่อง "ลักษระทางโมเลกุลของการกลายพันธุ์ที่ดื้อต่อยา และการตรวจวินิจฉัยที่รวดเร็วโดย AnyplexTM II MTB/MDR/XDR Detection ในพื้นที่ 7 จังหวัดภาคตะวันออกเฉียงเหนือตอนล่าง ประเทศไทย"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 ตุลาคม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15:00 - 15:00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มหาวิทยาลัยขอนแก่น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เทอดศักดิ์ พราหมณะนันทน์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ผู้ทรงคุณวุฒิสอบป้องกันวิทยานิพนธ์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
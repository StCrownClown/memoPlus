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วิทยากรในกิจกรรม "Idea Worshop"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ผู้ช่วยผู้อำนวยการศูนย์นวัตกรรม บริษัทไทยยูเนี่ยน กรุ๊ป จำกัด (มหาชน)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ศูนย์นวัตกรรม บริษัทไทยยูเนี่ยน กรุ๊ป จำกัด (มหาชน)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GII-2016054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28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ศูนย์นวัตกรรม บริษัทไทยยูเนี่ยน กรุ๊ป จำกัด (มหาชน)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ดร.นิศรา การุณอุทัยศิริ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วิทยากรในกิจกรรม "Idea Worshop"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31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15:45 - 15:45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นิศรา การุณอุทัยศิริ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
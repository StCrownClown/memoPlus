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0501/354/2559</w:t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4 ตุลาคม 2559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บริษัท เอ.ซี.เอส.ซีนอน จำกัด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เอ.ซี.เอส.ซีนอน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9180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เก้าพันหนึ่งร้อยแปดสิบบาทถ้วน)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9 กันยายน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60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29 กันยายน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221121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29 กันยายน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20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เอ.ซี.เอส.ซีนอน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20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367.22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สามร้อยหกสิบเจ็ดบาทยี่สิบสองสตางค์)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(นายชัยสิทธิ์ สิริมิลินท์)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3111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
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A6" w:rsidRPr="00B45B19" w:rsidRDefault="00095CA6" w:rsidP="00B45B19">
      <w:pPr>
        <w:pStyle w:val="Header"/>
        <w:tabs>
          <w:tab w:val="clear" w:pos="8640"/>
        </w:tabs>
        <w:ind w:right="29"/>
        <w:jc w:val="right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6" o:title=""/>
          </v:shape>
        </w:pict>
      </w:r>
    </w:p>
    <w:p w:rsidR="00095CA6" w:rsidRPr="00B45B19" w:rsidRDefault="00095CA6" w:rsidP="00B45B19">
      <w:pPr>
        <w:pStyle w:val="Header"/>
        <w:ind w:right="2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095CA6" w:rsidRPr="00B4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095CA6" w:rsidRPr="00B45B19" w:rsidRDefault="00095CA6" w:rsidP="00FD12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B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095CA6" w:rsidRPr="00B4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095CA6" w:rsidRPr="00B45B19" w:rsidRDefault="00095CA6" w:rsidP="00FD125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5B19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B45B19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095CA6" w:rsidRPr="00B4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</w:tcPr>
          <w:p w:rsidR="00095CA6" w:rsidRPr="00B45B19" w:rsidRDefault="00095CA6" w:rsidP="00FD125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45B1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B45B1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B45B1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B45B19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B45B1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B45B1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095CA6" w:rsidRPr="00B45B19" w:rsidRDefault="00095CA6" w:rsidP="00C87B8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095CA6" w:rsidRPr="00B45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</w:tcPr>
          <w:p w:rsidR="00095CA6" w:rsidRPr="00B45B19" w:rsidRDefault="00095CA6" w:rsidP="00FD12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B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095CA6" w:rsidRPr="00B45B19" w:rsidRDefault="00095CA6" w:rsidP="00C87B86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3936"/>
        <w:gridCol w:w="4989"/>
      </w:tblGrid>
      <w:tr w:rsidR="00095CA6" w:rsidRPr="00B45B19" w:rsidTr="001F57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95CA6" w:rsidRPr="00B45B19" w:rsidRDefault="00095CA6" w:rsidP="00FD12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B45B19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989" w:type="dxa"/>
          </w:tcPr>
          <w:p w:rsidR="00095CA6" w:rsidRPr="00B45B19" w:rsidRDefault="00095CA6" w:rsidP="00FD12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B45B19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095CA6" w:rsidRPr="00B45B19" w:rsidTr="001F57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5" w:type="dxa"/>
            <w:gridSpan w:val="2"/>
          </w:tcPr>
          <w:p w:rsidR="00095CA6" w:rsidRPr="00B45B19" w:rsidRDefault="00095CA6" w:rsidP="00B45B19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45B19">
              <w:rPr>
                <w:rFonts w:cs="TH SarabunPSK"/>
                <w:sz w:val="32"/>
                <w:szCs w:val="32"/>
                <w:cs/>
              </w:rPr>
              <w:t xml:space="preserve">เรื่อง  </w:t>
            </w: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>การแต่งตั้งคณะอนุกรรมการบริหาร</w:t>
            </w:r>
            <w:r w:rsidRPr="00B45B1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ศช.</w:t>
            </w:r>
          </w:p>
        </w:tc>
      </w:tr>
      <w:tr w:rsidR="00095CA6" w:rsidRPr="00B45B19" w:rsidTr="001F57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5" w:type="dxa"/>
            <w:gridSpan w:val="2"/>
          </w:tcPr>
          <w:p w:rsidR="00095CA6" w:rsidRPr="00B45B19" w:rsidRDefault="00095CA6" w:rsidP="00FD12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B45B19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095CA6" w:rsidRPr="00B45B19" w:rsidRDefault="00095CA6" w:rsidP="00C87B86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095CA6" w:rsidRPr="00B45B19" w:rsidRDefault="00095CA6" w:rsidP="00B45B19">
      <w:pPr>
        <w:ind w:firstLine="720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ตามที่ ศช. ได้แต่งตั้งท่านเป็น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>ในคณะอนุกรรมการบริหาร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เมื่อวันที่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ทั้งนี้ วาระคณะอนุกรรมการบริหารหน่วยวิจัยฯ ดังกล่าว ได้สิ้นสุดลงเมื่อวันที่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แล้ว </w:t>
      </w:r>
      <w:r w:rsidRPr="00B45B19">
        <w:rPr>
          <w:rFonts w:ascii="TH SarabunPSK" w:hAnsi="TH SarabunPSK" w:cs="TH SarabunPSK"/>
          <w:sz w:val="32"/>
          <w:szCs w:val="32"/>
          <w:cs/>
        </w:rPr>
        <w:t xml:space="preserve">รายละเอียดตามเอกสารที่แนบ 1 </w:t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>นั้น</w:t>
      </w:r>
    </w:p>
    <w:p w:rsidR="00095CA6" w:rsidRPr="00B45B19" w:rsidRDefault="00095CA6" w:rsidP="00B45B19">
      <w:pPr>
        <w:tabs>
          <w:tab w:val="left" w:pos="567"/>
        </w:tabs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ab/>
      </w:r>
    </w:p>
    <w:p w:rsidR="00095CA6" w:rsidRPr="00B45B19" w:rsidRDefault="00095CA6" w:rsidP="00B45B19">
      <w:pPr>
        <w:ind w:firstLine="720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ในการนี้ ที่ประชุมคณะกรรมการบริหาร </w:t>
      </w:r>
      <w:r>
        <w:rPr>
          <w:rFonts w:ascii="TH SarabunPSK" w:hAnsi="TH SarabunPSK" w:cs="TH SarabunPSK"/>
          <w:spacing w:val="-2"/>
          <w:sz w:val="32"/>
          <w:szCs w:val="32"/>
          <w:cs/>
        </w:rPr>
        <w:t>ศช.</w:t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มีมติในคราวประชุม ครั้งที่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เมื่อวันที่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แต่งตั้งคณะอนุกรรมการบริหารหน่วยวิจัยฯ และท่านได้รับแต่งตั้งเป็น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ตั้งแต่วันที่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โดยมีวาระการดำรงตำแหน่งคราวละ 2 ปี </w:t>
      </w:r>
      <w:r w:rsidRPr="00B45B19">
        <w:rPr>
          <w:rFonts w:ascii="TH SarabunPSK" w:hAnsi="TH SarabunPSK" w:cs="TH SarabunPSK"/>
          <w:sz w:val="32"/>
          <w:szCs w:val="32"/>
          <w:cs/>
        </w:rPr>
        <w:t>รายละเอียดตามเอกสารที่แนบ 2</w:t>
      </w:r>
    </w:p>
    <w:p w:rsidR="00095CA6" w:rsidRPr="00B45B19" w:rsidRDefault="00095CA6" w:rsidP="00B45B19">
      <w:pPr>
        <w:tabs>
          <w:tab w:val="left" w:pos="567"/>
        </w:tabs>
        <w:jc w:val="thaiDistribute"/>
        <w:rPr>
          <w:rFonts w:ascii="TH SarabunPSK" w:hAnsi="TH SarabunPSK" w:cs="TH SarabunPSK"/>
          <w:spacing w:val="-2"/>
          <w:sz w:val="32"/>
          <w:szCs w:val="32"/>
        </w:rPr>
      </w:pPr>
    </w:p>
    <w:p w:rsidR="00095CA6" w:rsidRPr="00B45B19" w:rsidRDefault="00095CA6" w:rsidP="00B45B19">
      <w:pPr>
        <w:ind w:firstLine="720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>จึงเรียนมาเพื่อโปรดทราบ ทั้งนี้ ศูนย์ฯ หวังเป็นอย่างยิ่งว่าจะได้รับคำแนะนำอันเป็นประโยชน์ต่อการบริหารจัดการหน่วยวิจัยฯ จากท่าน และขอขอบคุณมา ณ โอกาสนี้</w:t>
      </w:r>
    </w:p>
    <w:p w:rsidR="00095CA6" w:rsidRPr="00B45B19" w:rsidRDefault="00095CA6" w:rsidP="0067017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95CA6" w:rsidRPr="00B45B19" w:rsidRDefault="00095CA6" w:rsidP="006A6AE4">
      <w:pPr>
        <w:pStyle w:val="Heading1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095CA6" w:rsidRPr="00B45B19" w:rsidRDefault="00095CA6" w:rsidP="00B45B19">
      <w:pPr>
        <w:ind w:left="2268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45B19">
        <w:rPr>
          <w:rFonts w:ascii="TH SarabunPSK" w:hAnsi="TH SarabunPSK" w:cs="TH SarabunPSK"/>
          <w:sz w:val="32"/>
          <w:szCs w:val="32"/>
        </w:rPr>
        <w:t/>
      </w:r>
    </w:p>
    <w:p w:rsidR="00095CA6" w:rsidRPr="00B45B19" w:rsidRDefault="00095CA6" w:rsidP="00B45B19">
      <w:pPr>
        <w:ind w:left="2268" w:right="29"/>
        <w:jc w:val="center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</w:rPr>
        <w:t/>
      </w:r>
    </w:p>
    <w:p w:rsidR="00095CA6" w:rsidRPr="00B45B19" w:rsidRDefault="00095CA6" w:rsidP="00B45B19">
      <w:pPr>
        <w:pStyle w:val="Heading1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</w:rPr>
        <w:t/>
      </w:r>
    </w:p>
    <w:p w:rsidR="00095CA6" w:rsidRPr="00B45B19" w:rsidRDefault="00095CA6" w:rsidP="00670179">
      <w:pPr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095CA6" w:rsidRPr="00B45B19" w:rsidRDefault="00095CA6" w:rsidP="00670179">
      <w:pPr>
        <w:jc w:val="both"/>
        <w:rPr>
          <w:rFonts w:ascii="TH SarabunPSK" w:hAnsi="TH SarabunPSK" w:cs="TH SarabunPSK"/>
          <w:sz w:val="32"/>
          <w:szCs w:val="32"/>
        </w:rPr>
      </w:pPr>
    </w:p>
    <w:p w:rsidR="00095CA6" w:rsidRPr="00B45B19" w:rsidRDefault="00095CA6" w:rsidP="00B45B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095CA6" w:rsidRPr="00B45B19" w:rsidRDefault="00095CA6" w:rsidP="00B45B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45B19">
        <w:rPr>
          <w:rFonts w:ascii="TH SarabunPSK" w:hAnsi="TH SarabunPSK" w:cs="TH SarabunPSK"/>
          <w:sz w:val="32"/>
          <w:szCs w:val="32"/>
        </w:rPr>
        <w:t> ()</w:t>
      </w:r>
    </w:p>
    <w:p w:rsidR="00095CA6" w:rsidRPr="00B45B19" w:rsidRDefault="00095CA6" w:rsidP="00B45B19">
      <w:pPr>
        <w:rPr>
          <w:rFonts w:ascii="TH SarabunPSK" w:hAnsi="TH SarabunPSK" w:cs="TH SarabunPSK"/>
          <w:sz w:val="32"/>
          <w:szCs w:val="32"/>
          <w:cs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t>โทรสาร  0 2564 6707</w:t>
      </w:r>
    </w:p>
    <w:p w:rsidR="00095CA6" w:rsidRPr="00B45B19" w:rsidRDefault="00095CA6" w:rsidP="00B45B19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095CA6" w:rsidRPr="00B45B19" w:rsidSect="00B45B19">
      <w:pgSz w:w="11913" w:h="16834" w:code="9"/>
      <w:pgMar w:top="851" w:right="1440" w:bottom="1440" w:left="1797" w:header="720" w:footer="720" w:gutter="0"/>
      <w:paperSrc w:first="15" w:other="15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CA6" w:rsidRDefault="00095CA6">
      <w:r>
        <w:separator/>
      </w:r>
    </w:p>
  </w:endnote>
  <w:endnote w:type="continuationSeparator" w:id="1">
    <w:p w:rsidR="00095CA6" w:rsidRDefault="00095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CA6" w:rsidRDefault="00095CA6">
      <w:r>
        <w:separator/>
      </w:r>
    </w:p>
  </w:footnote>
  <w:footnote w:type="continuationSeparator" w:id="1">
    <w:p w:rsidR="00095CA6" w:rsidRDefault="00095C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78A0"/>
    <w:rsid w:val="000004EB"/>
    <w:rsid w:val="0000110D"/>
    <w:rsid w:val="00007DFC"/>
    <w:rsid w:val="000159DD"/>
    <w:rsid w:val="00037F07"/>
    <w:rsid w:val="0004417F"/>
    <w:rsid w:val="00052760"/>
    <w:rsid w:val="00053C63"/>
    <w:rsid w:val="000646CA"/>
    <w:rsid w:val="00090D95"/>
    <w:rsid w:val="00090E2E"/>
    <w:rsid w:val="00095CA6"/>
    <w:rsid w:val="000A3487"/>
    <w:rsid w:val="000A5BC1"/>
    <w:rsid w:val="000B18C2"/>
    <w:rsid w:val="000B1CB6"/>
    <w:rsid w:val="000E7FB8"/>
    <w:rsid w:val="001231C8"/>
    <w:rsid w:val="0013719C"/>
    <w:rsid w:val="00143B4E"/>
    <w:rsid w:val="00152398"/>
    <w:rsid w:val="00166731"/>
    <w:rsid w:val="00166A7C"/>
    <w:rsid w:val="0017276D"/>
    <w:rsid w:val="00180A0A"/>
    <w:rsid w:val="001A02A4"/>
    <w:rsid w:val="001B2177"/>
    <w:rsid w:val="001B2514"/>
    <w:rsid w:val="001C2522"/>
    <w:rsid w:val="001C5F59"/>
    <w:rsid w:val="001E5112"/>
    <w:rsid w:val="001F2462"/>
    <w:rsid w:val="001F5773"/>
    <w:rsid w:val="001F6D78"/>
    <w:rsid w:val="001F7211"/>
    <w:rsid w:val="0020295B"/>
    <w:rsid w:val="00210AD5"/>
    <w:rsid w:val="00217504"/>
    <w:rsid w:val="00240389"/>
    <w:rsid w:val="002436B8"/>
    <w:rsid w:val="00251452"/>
    <w:rsid w:val="00255985"/>
    <w:rsid w:val="002625D9"/>
    <w:rsid w:val="00262758"/>
    <w:rsid w:val="00263A6C"/>
    <w:rsid w:val="00265209"/>
    <w:rsid w:val="00267089"/>
    <w:rsid w:val="002841C8"/>
    <w:rsid w:val="0029580C"/>
    <w:rsid w:val="002A5537"/>
    <w:rsid w:val="002D0CCD"/>
    <w:rsid w:val="002E107D"/>
    <w:rsid w:val="002E29ED"/>
    <w:rsid w:val="002F6F83"/>
    <w:rsid w:val="00313CDC"/>
    <w:rsid w:val="00313F39"/>
    <w:rsid w:val="003173A1"/>
    <w:rsid w:val="00317B7A"/>
    <w:rsid w:val="0032153C"/>
    <w:rsid w:val="00345D55"/>
    <w:rsid w:val="003501D5"/>
    <w:rsid w:val="00355DF4"/>
    <w:rsid w:val="0035607F"/>
    <w:rsid w:val="00367A03"/>
    <w:rsid w:val="00372B66"/>
    <w:rsid w:val="003A41C2"/>
    <w:rsid w:val="003A71B5"/>
    <w:rsid w:val="003B470E"/>
    <w:rsid w:val="003D2F2A"/>
    <w:rsid w:val="003D4F1F"/>
    <w:rsid w:val="003E28FD"/>
    <w:rsid w:val="003E7206"/>
    <w:rsid w:val="003F03A5"/>
    <w:rsid w:val="003F25DA"/>
    <w:rsid w:val="00416EC2"/>
    <w:rsid w:val="0042050B"/>
    <w:rsid w:val="004671F6"/>
    <w:rsid w:val="004700B2"/>
    <w:rsid w:val="00473A9E"/>
    <w:rsid w:val="00496DDA"/>
    <w:rsid w:val="00497DAB"/>
    <w:rsid w:val="004B5A27"/>
    <w:rsid w:val="004D4C27"/>
    <w:rsid w:val="004F42C4"/>
    <w:rsid w:val="0050574E"/>
    <w:rsid w:val="005173C6"/>
    <w:rsid w:val="00547B23"/>
    <w:rsid w:val="00550289"/>
    <w:rsid w:val="00554526"/>
    <w:rsid w:val="005642FF"/>
    <w:rsid w:val="00564FC6"/>
    <w:rsid w:val="00572014"/>
    <w:rsid w:val="00573182"/>
    <w:rsid w:val="00573CD6"/>
    <w:rsid w:val="00576DD5"/>
    <w:rsid w:val="005807E7"/>
    <w:rsid w:val="00584A3C"/>
    <w:rsid w:val="00591644"/>
    <w:rsid w:val="00597994"/>
    <w:rsid w:val="005A2168"/>
    <w:rsid w:val="005A31B2"/>
    <w:rsid w:val="005A4830"/>
    <w:rsid w:val="005B2D9A"/>
    <w:rsid w:val="005B5DC0"/>
    <w:rsid w:val="005D117D"/>
    <w:rsid w:val="005E0FA1"/>
    <w:rsid w:val="005E4AD0"/>
    <w:rsid w:val="006369B2"/>
    <w:rsid w:val="00646108"/>
    <w:rsid w:val="00647DD9"/>
    <w:rsid w:val="00653A60"/>
    <w:rsid w:val="00670179"/>
    <w:rsid w:val="00673BCF"/>
    <w:rsid w:val="00675142"/>
    <w:rsid w:val="00684F26"/>
    <w:rsid w:val="00690486"/>
    <w:rsid w:val="00697D98"/>
    <w:rsid w:val="006A1B64"/>
    <w:rsid w:val="006A6AE4"/>
    <w:rsid w:val="006C70F9"/>
    <w:rsid w:val="006D359D"/>
    <w:rsid w:val="006D69E6"/>
    <w:rsid w:val="006E1AE3"/>
    <w:rsid w:val="006F35EE"/>
    <w:rsid w:val="0070343E"/>
    <w:rsid w:val="00705510"/>
    <w:rsid w:val="0071539A"/>
    <w:rsid w:val="00715EAF"/>
    <w:rsid w:val="00730F91"/>
    <w:rsid w:val="007332B8"/>
    <w:rsid w:val="00750C80"/>
    <w:rsid w:val="00766712"/>
    <w:rsid w:val="00766E60"/>
    <w:rsid w:val="00773445"/>
    <w:rsid w:val="00787458"/>
    <w:rsid w:val="007912CD"/>
    <w:rsid w:val="007B5E7D"/>
    <w:rsid w:val="007F1755"/>
    <w:rsid w:val="007F51F5"/>
    <w:rsid w:val="007F7F47"/>
    <w:rsid w:val="00816D1D"/>
    <w:rsid w:val="00822DC8"/>
    <w:rsid w:val="0084179C"/>
    <w:rsid w:val="00850C28"/>
    <w:rsid w:val="00851B2F"/>
    <w:rsid w:val="008578A0"/>
    <w:rsid w:val="0086775A"/>
    <w:rsid w:val="00876676"/>
    <w:rsid w:val="008808A9"/>
    <w:rsid w:val="00886217"/>
    <w:rsid w:val="00894D13"/>
    <w:rsid w:val="008A15C2"/>
    <w:rsid w:val="008A1CFA"/>
    <w:rsid w:val="008A1F37"/>
    <w:rsid w:val="008B5E72"/>
    <w:rsid w:val="008C17D4"/>
    <w:rsid w:val="008C2A96"/>
    <w:rsid w:val="008C72EC"/>
    <w:rsid w:val="008D2D2A"/>
    <w:rsid w:val="008D7B9A"/>
    <w:rsid w:val="008E0E55"/>
    <w:rsid w:val="008F3FB3"/>
    <w:rsid w:val="008F561F"/>
    <w:rsid w:val="008F6A9B"/>
    <w:rsid w:val="00903F66"/>
    <w:rsid w:val="009304EE"/>
    <w:rsid w:val="00936648"/>
    <w:rsid w:val="00937EFA"/>
    <w:rsid w:val="00946A82"/>
    <w:rsid w:val="00963C44"/>
    <w:rsid w:val="00963DE2"/>
    <w:rsid w:val="00974A7D"/>
    <w:rsid w:val="009809F5"/>
    <w:rsid w:val="00981692"/>
    <w:rsid w:val="009B6591"/>
    <w:rsid w:val="009C59E7"/>
    <w:rsid w:val="009D1154"/>
    <w:rsid w:val="009D434B"/>
    <w:rsid w:val="009D74FB"/>
    <w:rsid w:val="009E069C"/>
    <w:rsid w:val="009E299F"/>
    <w:rsid w:val="009F078C"/>
    <w:rsid w:val="009F59DA"/>
    <w:rsid w:val="009F750D"/>
    <w:rsid w:val="00A007D2"/>
    <w:rsid w:val="00A44647"/>
    <w:rsid w:val="00A4790F"/>
    <w:rsid w:val="00A51393"/>
    <w:rsid w:val="00A6626A"/>
    <w:rsid w:val="00A85315"/>
    <w:rsid w:val="00A946CB"/>
    <w:rsid w:val="00AA0F1F"/>
    <w:rsid w:val="00AB1F48"/>
    <w:rsid w:val="00AC015F"/>
    <w:rsid w:val="00AD1110"/>
    <w:rsid w:val="00AE254B"/>
    <w:rsid w:val="00AE3E2E"/>
    <w:rsid w:val="00AE552E"/>
    <w:rsid w:val="00AF0AE1"/>
    <w:rsid w:val="00B26806"/>
    <w:rsid w:val="00B413F3"/>
    <w:rsid w:val="00B45B19"/>
    <w:rsid w:val="00B537AB"/>
    <w:rsid w:val="00B633BE"/>
    <w:rsid w:val="00B74E1C"/>
    <w:rsid w:val="00B76ABF"/>
    <w:rsid w:val="00B844C2"/>
    <w:rsid w:val="00BB440B"/>
    <w:rsid w:val="00BD0AF0"/>
    <w:rsid w:val="00BF5943"/>
    <w:rsid w:val="00C054BB"/>
    <w:rsid w:val="00C22AFB"/>
    <w:rsid w:val="00C32387"/>
    <w:rsid w:val="00C37564"/>
    <w:rsid w:val="00C87B86"/>
    <w:rsid w:val="00C87D3B"/>
    <w:rsid w:val="00C91228"/>
    <w:rsid w:val="00CE54A8"/>
    <w:rsid w:val="00D17A57"/>
    <w:rsid w:val="00D342EE"/>
    <w:rsid w:val="00D37373"/>
    <w:rsid w:val="00D44575"/>
    <w:rsid w:val="00D45D23"/>
    <w:rsid w:val="00D46C07"/>
    <w:rsid w:val="00D50102"/>
    <w:rsid w:val="00D604E3"/>
    <w:rsid w:val="00D63CB1"/>
    <w:rsid w:val="00D75620"/>
    <w:rsid w:val="00D81145"/>
    <w:rsid w:val="00D83B78"/>
    <w:rsid w:val="00D96DDD"/>
    <w:rsid w:val="00DA4010"/>
    <w:rsid w:val="00DC6B83"/>
    <w:rsid w:val="00DD10DA"/>
    <w:rsid w:val="00DD17BB"/>
    <w:rsid w:val="00DD1B92"/>
    <w:rsid w:val="00E0543F"/>
    <w:rsid w:val="00E10F91"/>
    <w:rsid w:val="00E15E23"/>
    <w:rsid w:val="00E1717D"/>
    <w:rsid w:val="00E623D5"/>
    <w:rsid w:val="00E72522"/>
    <w:rsid w:val="00EC7EE4"/>
    <w:rsid w:val="00EE0508"/>
    <w:rsid w:val="00F02079"/>
    <w:rsid w:val="00F037CD"/>
    <w:rsid w:val="00F12AEA"/>
    <w:rsid w:val="00F6441D"/>
    <w:rsid w:val="00FA7498"/>
    <w:rsid w:val="00FB484A"/>
    <w:rsid w:val="00FC5149"/>
    <w:rsid w:val="00FD125B"/>
    <w:rsid w:val="00FE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70179"/>
    <w:pPr>
      <w:keepNext/>
      <w:outlineLvl w:val="0"/>
    </w:pPr>
    <w:rPr>
      <w:rFonts w:ascii="EucrosiaUPC" w:eastAsia="Cordia New" w:hAnsi="EucrosiaUPC" w:cs="EucrosiaUPC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0179"/>
    <w:pPr>
      <w:keepNext/>
      <w:tabs>
        <w:tab w:val="center" w:pos="5670"/>
      </w:tabs>
      <w:ind w:left="720" w:right="-340" w:hanging="720"/>
      <w:jc w:val="both"/>
      <w:outlineLvl w:val="1"/>
    </w:pPr>
    <w:rPr>
      <w:rFonts w:ascii="EucrosiaUPC" w:eastAsia="Cordia New" w:hAnsi="EucrosiaUPC" w:cs="EucrosiaUPC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9F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9F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customStyle="1" w:styleId="a">
    <w:name w:val="เนื้อเรื่อง"/>
    <w:basedOn w:val="Normal"/>
    <w:uiPriority w:val="99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269F"/>
    <w:rPr>
      <w:rFonts w:eastAsia="Times New Roman" w:cs="Cordia New"/>
      <w:sz w:val="28"/>
      <w:szCs w:val="35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69F"/>
    <w:rPr>
      <w:rFonts w:eastAsia="Times New Roman" w:cs="Cordia New"/>
      <w:sz w:val="28"/>
      <w:szCs w:val="35"/>
    </w:rPr>
  </w:style>
  <w:style w:type="table" w:styleId="TableGrid">
    <w:name w:val="Table Grid"/>
    <w:basedOn w:val="TableNormal"/>
    <w:uiPriority w:val="99"/>
    <w:rsid w:val="00D44575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8578A0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A269F"/>
    <w:rPr>
      <w:rFonts w:eastAsia="Times New Roman" w:cs="Cordia New"/>
      <w:sz w:val="28"/>
      <w:szCs w:val="35"/>
    </w:rPr>
  </w:style>
  <w:style w:type="character" w:styleId="Hyperlink">
    <w:name w:val="Hyperlink"/>
    <w:basedOn w:val="DefaultParagraphFont"/>
    <w:uiPriority w:val="99"/>
    <w:rsid w:val="008578A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76ABF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9F"/>
    <w:rPr>
      <w:rFonts w:ascii="Times New Roman" w:eastAsia="Times New Roman" w:hAnsi="Times New Roman" w:cs="Cordia New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4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Format%20&#3592;&#3604;&#3627;&#3617;&#3634;&#3618;&#3605;&#3656;&#3634;&#3591;%20&#3654;\Template%20&#3610;&#3633;&#3609;&#3607;&#3638;&#3585;%20&#3624;&#359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บันทึก ศช.dot</Template>
  <TotalTime>1</TotalTime>
  <Pages>1</Pages>
  <Words>167</Words>
  <Characters>953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2</cp:revision>
  <cp:lastPrinted>2015-07-21T06:33:00Z</cp:lastPrinted>
  <dcterms:created xsi:type="dcterms:W3CDTF">2016-11-30T09:02:00Z</dcterms:created>
  <dcterms:modified xsi:type="dcterms:W3CDTF">2016-11-30T09:02:00Z</dcterms:modified>
</cp:coreProperties>
</file>
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ที่ วท 5402</w:t>
      </w:r>
      <w:r w:rsidRPr="00FE6502">
        <w:rPr>
          <w:rFonts w:ascii="TH SarabunPSK" w:hAnsi="TH SarabunPSK" w:cs="TH SarabunPSK"/>
          <w:sz w:val="32"/>
          <w:szCs w:val="32"/>
        </w:rPr>
        <w:t>/aaaa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9278F4">
      <w:pPr>
        <w:tabs>
          <w:tab w:val="center" w:pos="3969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8000"/>
          <w:sz w:val="32"/>
          <w:szCs w:val="32"/>
          <w:cs/>
        </w:rPr>
        <w:tab/>
      </w:r>
      <w:r w:rsidRPr="00FE6502">
        <w:rPr>
          <w:rFonts w:ascii="TH SarabunPSK" w:hAnsi="TH SarabunPSK" w:cs="TH SarabunPSK"/>
          <w:color w:val="000000"/>
          <w:sz w:val="32"/>
          <w:szCs w:val="32"/>
        </w:rPr>
        <w:tab/>
        <w:t>22 มิถุนายน 2016</w:t>
      </w:r>
    </w:p>
    <w:p w:rsidR="00035113" w:rsidRPr="00D02F02" w:rsidRDefault="00035113" w:rsidP="009278F4">
      <w:pPr>
        <w:tabs>
          <w:tab w:val="center" w:pos="3969"/>
        </w:tabs>
        <w:rPr>
          <w:rFonts w:ascii="TH SarabunPSK" w:hAnsi="TH SarabunPSK" w:cs="TH SarabunPSK"/>
          <w:sz w:val="32"/>
          <w:szCs w:val="32"/>
        </w:rPr>
      </w:pPr>
    </w:p>
    <w:p w:rsidR="00035113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D02F02">
        <w:rPr>
          <w:rFonts w:ascii="TH SarabunPSK" w:hAnsi="TH SarabunPSK" w:cs="TH SarabunPSK"/>
          <w:sz w:val="32"/>
          <w:szCs w:val="32"/>
          <w:cs/>
        </w:rPr>
        <w:t>ขอส่งรายงานการประชุมคณะอนุกรรมการบริหาร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0E5FEC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E5FEC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E5FEC"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B617D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รายงานการประชุมคณะอนุกรรมการบริหาร</w:t>
      </w:r>
      <w:r w:rsidRPr="000E5FE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372445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629C9">
      <w:pPr>
        <w:tabs>
          <w:tab w:val="left" w:pos="1418"/>
        </w:tabs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Pr="00D02F02">
        <w:rPr>
          <w:rFonts w:ascii="TH SarabunPSK" w:hAnsi="TH SarabunPSK" w:cs="TH SarabunPSK"/>
          <w:sz w:val="32"/>
          <w:szCs w:val="32"/>
          <w:cs/>
        </w:rPr>
        <w:t>. แบบรับรองรายงานการประชุม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807CD7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ตามที่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  <w:r w:rsidRPr="00D02F02">
        <w:rPr>
          <w:rFonts w:ascii="TH SarabunPSK" w:hAnsi="TH SarabunPSK" w:cs="TH SarabunPSK"/>
          <w:sz w:val="32"/>
          <w:szCs w:val="32"/>
          <w:cs/>
        </w:rPr>
        <w:t>ได้มีการประชุมคณะอนุกรรมการบริหาร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  <w:cs/>
        </w:rPr>
        <w:t>ฯ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 ครั้งที่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เมื่อ</w:t>
      </w:r>
      <w:r w:rsidRPr="00FE6502">
        <w:rPr>
          <w:rFonts w:ascii="TH SarabunPSK" w:hAnsi="TH SarabunPSK" w:cs="TH SarabunPSK"/>
          <w:spacing w:val="-6"/>
          <w:sz w:val="32"/>
          <w:szCs w:val="32"/>
        </w:rPr>
        <w:t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ณ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ห้องประชุม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44056F">
        <w:rPr>
          <w:rFonts w:ascii="TH SarabunPSK" w:hAnsi="TH SarabunPSK" w:cs="TH SarabunPSK"/>
          <w:color w:val="000000"/>
          <w:sz w:val="32"/>
          <w:szCs w:val="32"/>
          <w:cs/>
        </w:rPr>
        <w:t>ชั้น</w:t>
      </w:r>
      <w:r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อาคาร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035113" w:rsidRPr="00D02F02" w:rsidRDefault="00035113" w:rsidP="008318DA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>ในการ</w:t>
      </w:r>
      <w:r>
        <w:rPr>
          <w:rFonts w:ascii="TH SarabunPSK" w:hAnsi="TH SarabunPSK" w:cs="TH SarabunPSK"/>
          <w:sz w:val="32"/>
          <w:szCs w:val="32"/>
          <w:cs/>
        </w:rPr>
        <w:t xml:space="preserve">นี้ </w:t>
      </w:r>
      <w:r w:rsidRPr="00D02F02">
        <w:rPr>
          <w:rFonts w:ascii="TH SarabunPSK" w:hAnsi="TH SarabunPSK" w:cs="TH SarabunPSK"/>
          <w:sz w:val="32"/>
          <w:szCs w:val="32"/>
          <w:cs/>
        </w:rPr>
        <w:t>ฝ่า</w:t>
      </w:r>
      <w:r>
        <w:rPr>
          <w:rFonts w:ascii="TH SarabunPSK" w:hAnsi="TH SarabunPSK" w:cs="TH SarabunPSK"/>
          <w:sz w:val="32"/>
          <w:szCs w:val="32"/>
          <w:cs/>
        </w:rPr>
        <w:t xml:space="preserve">ยเลขานุการฯ ได้จัดทำรายงานการประชุมฯ เป็นที่เรียบร้อยแล้ว </w:t>
      </w:r>
      <w:r w:rsidRPr="00D02F02">
        <w:rPr>
          <w:rFonts w:ascii="TH SarabunPSK" w:hAnsi="TH SarabunPSK" w:cs="TH SarabunPSK"/>
          <w:sz w:val="32"/>
          <w:szCs w:val="32"/>
          <w:cs/>
        </w:rPr>
        <w:t>ดังมีรายละเอียดตามสิ่งที่ส่งมาด้วย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 xml:space="preserve">หมายเลข 1 </w:t>
      </w:r>
      <w:r w:rsidRPr="00D02F02">
        <w:rPr>
          <w:rFonts w:ascii="TH SarabunPSK" w:hAnsi="TH SarabunPSK" w:cs="TH SarabunPSK"/>
          <w:sz w:val="32"/>
          <w:szCs w:val="32"/>
          <w:cs/>
        </w:rPr>
        <w:t>จึงขอความอนุเคราะห์ท่านโปรดพิจารณารายงานการประชุมดังกล่าว หากท่านมีข้อคิดเห็นหรือข้อเสนอแนะประการใด โปรดแจ้งในแบบรับรองรายงานการประชุม ดังรายละเอียดตามสิ่งที่ส่งมาด้วย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>หมายเลข 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และโปรดจัดส่งกลับมายังฝ่ายเลขานุการฯ </w:t>
      </w:r>
      <w:r w:rsidRPr="001824F0">
        <w:rPr>
          <w:rFonts w:ascii="TH SarabunPSK" w:hAnsi="TH SarabunPSK" w:cs="TH SarabunPSK"/>
          <w:sz w:val="32"/>
          <w:szCs w:val="32"/>
          <w:cs/>
        </w:rPr>
        <w:t>ภายใน</w:t>
      </w:r>
      <w:r>
        <w:rPr>
          <w:rFonts w:ascii="TH SarabunPSK" w:hAnsi="TH SarabunPSK" w:cs="TH SarabunPSK"/>
          <w:spacing w:val="-6"/>
          <w:sz w:val="32"/>
          <w:szCs w:val="32"/>
        </w:rPr>
        <w:t/>
      </w:r>
      <w:r w:rsidRPr="006F7FD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ด้วย จะขอบพระคุณ</w:t>
      </w: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>ยิ่ง</w:t>
      </w:r>
    </w:p>
    <w:p w:rsidR="00035113" w:rsidRPr="00D02F02" w:rsidRDefault="00035113" w:rsidP="00154BE6">
      <w:pPr>
        <w:ind w:right="72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 </w:t>
      </w:r>
    </w:p>
    <w:p w:rsidR="00035113" w:rsidRPr="00D02F02" w:rsidRDefault="00035113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  <w:lang w:val="th-TH"/>
        </w:rPr>
        <w:t>ขอแสดงความนับถือ</w:t>
      </w: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/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/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035113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0 2567 6700 ต่อ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035113" w:rsidRPr="00D02F02" w:rsidRDefault="00035113" w:rsidP="005326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0 2567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sectPr w:rsidR="00035113" w:rsidRPr="00D02F02" w:rsidSect="003C42BB">
      <w:pgSz w:w="11907" w:h="16840" w:code="9"/>
      <w:pgMar w:top="2160" w:right="1588" w:bottom="425" w:left="1985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113" w:rsidRDefault="00035113">
      <w:r>
        <w:separator/>
      </w:r>
    </w:p>
  </w:endnote>
  <w:endnote w:type="continuationSeparator" w:id="1">
    <w:p w:rsidR="00035113" w:rsidRDefault="00035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113" w:rsidRDefault="00035113">
      <w:r>
        <w:separator/>
      </w:r>
    </w:p>
  </w:footnote>
  <w:footnote w:type="continuationSeparator" w:id="1">
    <w:p w:rsidR="00035113" w:rsidRDefault="000351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7326"/>
    <w:rsid w:val="000227CB"/>
    <w:rsid w:val="0003104F"/>
    <w:rsid w:val="00035113"/>
    <w:rsid w:val="000373CB"/>
    <w:rsid w:val="00037CFD"/>
    <w:rsid w:val="00041360"/>
    <w:rsid w:val="0004669A"/>
    <w:rsid w:val="00070FC1"/>
    <w:rsid w:val="00076306"/>
    <w:rsid w:val="000876A2"/>
    <w:rsid w:val="000902A8"/>
    <w:rsid w:val="000A0593"/>
    <w:rsid w:val="000D01D9"/>
    <w:rsid w:val="000D6B34"/>
    <w:rsid w:val="000E5FEC"/>
    <w:rsid w:val="00104E7C"/>
    <w:rsid w:val="00115A19"/>
    <w:rsid w:val="00140105"/>
    <w:rsid w:val="001411AA"/>
    <w:rsid w:val="00141420"/>
    <w:rsid w:val="00142239"/>
    <w:rsid w:val="00151916"/>
    <w:rsid w:val="0015460D"/>
    <w:rsid w:val="00154BE6"/>
    <w:rsid w:val="00157592"/>
    <w:rsid w:val="001629C9"/>
    <w:rsid w:val="001742CF"/>
    <w:rsid w:val="00174AED"/>
    <w:rsid w:val="001776D4"/>
    <w:rsid w:val="00180D7D"/>
    <w:rsid w:val="001824F0"/>
    <w:rsid w:val="00194F05"/>
    <w:rsid w:val="00195CC6"/>
    <w:rsid w:val="00197C02"/>
    <w:rsid w:val="001A28F5"/>
    <w:rsid w:val="001B2B8E"/>
    <w:rsid w:val="001B617D"/>
    <w:rsid w:val="001B7697"/>
    <w:rsid w:val="001B7B93"/>
    <w:rsid w:val="001C2ED5"/>
    <w:rsid w:val="001C5709"/>
    <w:rsid w:val="001D166B"/>
    <w:rsid w:val="001D41E7"/>
    <w:rsid w:val="001E7FE8"/>
    <w:rsid w:val="001F5A92"/>
    <w:rsid w:val="00204FD1"/>
    <w:rsid w:val="00207A4D"/>
    <w:rsid w:val="00232DF4"/>
    <w:rsid w:val="00236318"/>
    <w:rsid w:val="0024352D"/>
    <w:rsid w:val="00246CF3"/>
    <w:rsid w:val="00256B00"/>
    <w:rsid w:val="00260ED0"/>
    <w:rsid w:val="002710AE"/>
    <w:rsid w:val="00285ECC"/>
    <w:rsid w:val="002935AE"/>
    <w:rsid w:val="002A6CC7"/>
    <w:rsid w:val="002B2CB3"/>
    <w:rsid w:val="002C3B05"/>
    <w:rsid w:val="002C44FA"/>
    <w:rsid w:val="002C48EF"/>
    <w:rsid w:val="002D17CD"/>
    <w:rsid w:val="002D360D"/>
    <w:rsid w:val="002D554F"/>
    <w:rsid w:val="002F0055"/>
    <w:rsid w:val="002F5BA9"/>
    <w:rsid w:val="003075F3"/>
    <w:rsid w:val="00314CA5"/>
    <w:rsid w:val="00316FB6"/>
    <w:rsid w:val="003312D6"/>
    <w:rsid w:val="00337C82"/>
    <w:rsid w:val="00347600"/>
    <w:rsid w:val="00352ECF"/>
    <w:rsid w:val="003576EC"/>
    <w:rsid w:val="00361654"/>
    <w:rsid w:val="00365BD3"/>
    <w:rsid w:val="00371826"/>
    <w:rsid w:val="00372445"/>
    <w:rsid w:val="00373C81"/>
    <w:rsid w:val="00374DC2"/>
    <w:rsid w:val="00382742"/>
    <w:rsid w:val="0039113B"/>
    <w:rsid w:val="003C42BB"/>
    <w:rsid w:val="003C6C03"/>
    <w:rsid w:val="003D1925"/>
    <w:rsid w:val="003E6117"/>
    <w:rsid w:val="003E6485"/>
    <w:rsid w:val="003F3138"/>
    <w:rsid w:val="003F6D36"/>
    <w:rsid w:val="004131F7"/>
    <w:rsid w:val="00436E22"/>
    <w:rsid w:val="0044056F"/>
    <w:rsid w:val="004833D9"/>
    <w:rsid w:val="00493037"/>
    <w:rsid w:val="004A2003"/>
    <w:rsid w:val="004B70EB"/>
    <w:rsid w:val="004D1A68"/>
    <w:rsid w:val="004D552E"/>
    <w:rsid w:val="004D5826"/>
    <w:rsid w:val="004D5ABF"/>
    <w:rsid w:val="004D6273"/>
    <w:rsid w:val="004F1285"/>
    <w:rsid w:val="00502381"/>
    <w:rsid w:val="00527DA8"/>
    <w:rsid w:val="005326B1"/>
    <w:rsid w:val="00533963"/>
    <w:rsid w:val="005410D7"/>
    <w:rsid w:val="00541447"/>
    <w:rsid w:val="00554A57"/>
    <w:rsid w:val="00562FF8"/>
    <w:rsid w:val="00565FC2"/>
    <w:rsid w:val="005735F0"/>
    <w:rsid w:val="005748CE"/>
    <w:rsid w:val="0057722D"/>
    <w:rsid w:val="00580560"/>
    <w:rsid w:val="0058513D"/>
    <w:rsid w:val="00590138"/>
    <w:rsid w:val="005B5E64"/>
    <w:rsid w:val="005C2FB4"/>
    <w:rsid w:val="005C57A3"/>
    <w:rsid w:val="005E1B01"/>
    <w:rsid w:val="00604234"/>
    <w:rsid w:val="00606E05"/>
    <w:rsid w:val="00610E6D"/>
    <w:rsid w:val="00611583"/>
    <w:rsid w:val="00630E07"/>
    <w:rsid w:val="0063460F"/>
    <w:rsid w:val="006436FD"/>
    <w:rsid w:val="00650892"/>
    <w:rsid w:val="0066496A"/>
    <w:rsid w:val="00667CCD"/>
    <w:rsid w:val="00672A8C"/>
    <w:rsid w:val="0068342B"/>
    <w:rsid w:val="006877A0"/>
    <w:rsid w:val="00694D68"/>
    <w:rsid w:val="00697C4E"/>
    <w:rsid w:val="006A2E8B"/>
    <w:rsid w:val="006A3A98"/>
    <w:rsid w:val="006B089C"/>
    <w:rsid w:val="006C3EDB"/>
    <w:rsid w:val="006C77B1"/>
    <w:rsid w:val="006D5349"/>
    <w:rsid w:val="006D59DD"/>
    <w:rsid w:val="006F7FD9"/>
    <w:rsid w:val="00707FAC"/>
    <w:rsid w:val="00714B33"/>
    <w:rsid w:val="0071598C"/>
    <w:rsid w:val="00731A09"/>
    <w:rsid w:val="0073756E"/>
    <w:rsid w:val="00747177"/>
    <w:rsid w:val="00756113"/>
    <w:rsid w:val="00757ED6"/>
    <w:rsid w:val="00760C74"/>
    <w:rsid w:val="00761645"/>
    <w:rsid w:val="00764042"/>
    <w:rsid w:val="00772E7D"/>
    <w:rsid w:val="00777BBC"/>
    <w:rsid w:val="00796101"/>
    <w:rsid w:val="0079715F"/>
    <w:rsid w:val="007A144A"/>
    <w:rsid w:val="007A6B0E"/>
    <w:rsid w:val="007A79FD"/>
    <w:rsid w:val="007C339C"/>
    <w:rsid w:val="007D0A61"/>
    <w:rsid w:val="007D72C9"/>
    <w:rsid w:val="007F14CA"/>
    <w:rsid w:val="007F3AB3"/>
    <w:rsid w:val="007F5E43"/>
    <w:rsid w:val="00801F83"/>
    <w:rsid w:val="00802884"/>
    <w:rsid w:val="00807CD7"/>
    <w:rsid w:val="008124D5"/>
    <w:rsid w:val="00813026"/>
    <w:rsid w:val="008262C4"/>
    <w:rsid w:val="008318DA"/>
    <w:rsid w:val="008457B0"/>
    <w:rsid w:val="00851FDA"/>
    <w:rsid w:val="00863BBC"/>
    <w:rsid w:val="00875451"/>
    <w:rsid w:val="008A5FE0"/>
    <w:rsid w:val="008B29E2"/>
    <w:rsid w:val="008D194A"/>
    <w:rsid w:val="008E611A"/>
    <w:rsid w:val="008F24F9"/>
    <w:rsid w:val="008F2EF6"/>
    <w:rsid w:val="00901253"/>
    <w:rsid w:val="00906894"/>
    <w:rsid w:val="009164D1"/>
    <w:rsid w:val="00925232"/>
    <w:rsid w:val="009278F4"/>
    <w:rsid w:val="00935EAE"/>
    <w:rsid w:val="00942E87"/>
    <w:rsid w:val="00947C51"/>
    <w:rsid w:val="009572D5"/>
    <w:rsid w:val="009613C9"/>
    <w:rsid w:val="00971B7F"/>
    <w:rsid w:val="00980009"/>
    <w:rsid w:val="00986916"/>
    <w:rsid w:val="009A3176"/>
    <w:rsid w:val="009A5F43"/>
    <w:rsid w:val="009A7B51"/>
    <w:rsid w:val="009B007A"/>
    <w:rsid w:val="009B3B55"/>
    <w:rsid w:val="009B6AD2"/>
    <w:rsid w:val="009C2869"/>
    <w:rsid w:val="009D117A"/>
    <w:rsid w:val="009D3E7D"/>
    <w:rsid w:val="00A1050A"/>
    <w:rsid w:val="00A1185D"/>
    <w:rsid w:val="00A11A36"/>
    <w:rsid w:val="00A25AB6"/>
    <w:rsid w:val="00A303C1"/>
    <w:rsid w:val="00A3078E"/>
    <w:rsid w:val="00A413DE"/>
    <w:rsid w:val="00A41DE9"/>
    <w:rsid w:val="00A515BC"/>
    <w:rsid w:val="00A52259"/>
    <w:rsid w:val="00A55EA0"/>
    <w:rsid w:val="00A609D4"/>
    <w:rsid w:val="00A654EB"/>
    <w:rsid w:val="00A84B50"/>
    <w:rsid w:val="00A96AA5"/>
    <w:rsid w:val="00A96D98"/>
    <w:rsid w:val="00AA6844"/>
    <w:rsid w:val="00AA70B1"/>
    <w:rsid w:val="00AE4E59"/>
    <w:rsid w:val="00AF555C"/>
    <w:rsid w:val="00AF7558"/>
    <w:rsid w:val="00B005F1"/>
    <w:rsid w:val="00B010B6"/>
    <w:rsid w:val="00B01103"/>
    <w:rsid w:val="00B10CE1"/>
    <w:rsid w:val="00B1376D"/>
    <w:rsid w:val="00B14593"/>
    <w:rsid w:val="00B14D6E"/>
    <w:rsid w:val="00B15AB6"/>
    <w:rsid w:val="00B16CDF"/>
    <w:rsid w:val="00B2146F"/>
    <w:rsid w:val="00B33C32"/>
    <w:rsid w:val="00B47A4C"/>
    <w:rsid w:val="00B60962"/>
    <w:rsid w:val="00B663AA"/>
    <w:rsid w:val="00B67A2F"/>
    <w:rsid w:val="00B72BB7"/>
    <w:rsid w:val="00B80B0F"/>
    <w:rsid w:val="00BA23F5"/>
    <w:rsid w:val="00BB0EAE"/>
    <w:rsid w:val="00BB6069"/>
    <w:rsid w:val="00BC229B"/>
    <w:rsid w:val="00BC357C"/>
    <w:rsid w:val="00BD27FF"/>
    <w:rsid w:val="00BD34EC"/>
    <w:rsid w:val="00BD3E8F"/>
    <w:rsid w:val="00BD643B"/>
    <w:rsid w:val="00BD75FF"/>
    <w:rsid w:val="00BF5477"/>
    <w:rsid w:val="00BF5933"/>
    <w:rsid w:val="00BF6424"/>
    <w:rsid w:val="00C03E33"/>
    <w:rsid w:val="00C04D62"/>
    <w:rsid w:val="00C07C81"/>
    <w:rsid w:val="00C23800"/>
    <w:rsid w:val="00C246C1"/>
    <w:rsid w:val="00C31538"/>
    <w:rsid w:val="00C44324"/>
    <w:rsid w:val="00C44E27"/>
    <w:rsid w:val="00C65824"/>
    <w:rsid w:val="00C711AE"/>
    <w:rsid w:val="00C738C1"/>
    <w:rsid w:val="00C7796D"/>
    <w:rsid w:val="00C77EC8"/>
    <w:rsid w:val="00C8560C"/>
    <w:rsid w:val="00C971B1"/>
    <w:rsid w:val="00C9746F"/>
    <w:rsid w:val="00CA505B"/>
    <w:rsid w:val="00CB08FA"/>
    <w:rsid w:val="00CB1EFA"/>
    <w:rsid w:val="00CB74C7"/>
    <w:rsid w:val="00CD1E28"/>
    <w:rsid w:val="00CD2FA6"/>
    <w:rsid w:val="00CE6E1F"/>
    <w:rsid w:val="00CF62CB"/>
    <w:rsid w:val="00CF6CF6"/>
    <w:rsid w:val="00CF734F"/>
    <w:rsid w:val="00D00051"/>
    <w:rsid w:val="00D023DF"/>
    <w:rsid w:val="00D02F02"/>
    <w:rsid w:val="00D056C0"/>
    <w:rsid w:val="00D16FB8"/>
    <w:rsid w:val="00D23D91"/>
    <w:rsid w:val="00D37326"/>
    <w:rsid w:val="00D40579"/>
    <w:rsid w:val="00D53194"/>
    <w:rsid w:val="00D60918"/>
    <w:rsid w:val="00D6261A"/>
    <w:rsid w:val="00D64100"/>
    <w:rsid w:val="00D82406"/>
    <w:rsid w:val="00D978FE"/>
    <w:rsid w:val="00D97B21"/>
    <w:rsid w:val="00DA7A2A"/>
    <w:rsid w:val="00DB562E"/>
    <w:rsid w:val="00DC6EE3"/>
    <w:rsid w:val="00DD4375"/>
    <w:rsid w:val="00DD6CFF"/>
    <w:rsid w:val="00DD7593"/>
    <w:rsid w:val="00DF1583"/>
    <w:rsid w:val="00DF5C5D"/>
    <w:rsid w:val="00DF76C7"/>
    <w:rsid w:val="00E01BD2"/>
    <w:rsid w:val="00E32F36"/>
    <w:rsid w:val="00E55656"/>
    <w:rsid w:val="00E6765C"/>
    <w:rsid w:val="00E677BC"/>
    <w:rsid w:val="00E71A45"/>
    <w:rsid w:val="00E85030"/>
    <w:rsid w:val="00E85B88"/>
    <w:rsid w:val="00E92D4D"/>
    <w:rsid w:val="00E96629"/>
    <w:rsid w:val="00EC171B"/>
    <w:rsid w:val="00EC3802"/>
    <w:rsid w:val="00EE4E9B"/>
    <w:rsid w:val="00EF2D33"/>
    <w:rsid w:val="00EF318A"/>
    <w:rsid w:val="00EF4A3E"/>
    <w:rsid w:val="00F10BC8"/>
    <w:rsid w:val="00F22424"/>
    <w:rsid w:val="00F3063A"/>
    <w:rsid w:val="00F4792F"/>
    <w:rsid w:val="00F50822"/>
    <w:rsid w:val="00F70B8D"/>
    <w:rsid w:val="00F91C5D"/>
    <w:rsid w:val="00F97AEF"/>
    <w:rsid w:val="00FB28B4"/>
    <w:rsid w:val="00FB350B"/>
    <w:rsid w:val="00FB7D7E"/>
    <w:rsid w:val="00FC29F7"/>
    <w:rsid w:val="00FC3A00"/>
    <w:rsid w:val="00FC425E"/>
    <w:rsid w:val="00FD1224"/>
    <w:rsid w:val="00FD581B"/>
    <w:rsid w:val="00FE6502"/>
    <w:rsid w:val="00FE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7796D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A79FD"/>
    <w:rPr>
      <w:rFonts w:ascii="Cordia New" w:hAnsi="Cordia New" w:cs="Angsan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796D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60423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7796D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796D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95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FED38F4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FED38F43.dot</Template>
  <TotalTime>22</TotalTime>
  <Pages>1</Pages>
  <Words>166</Words>
  <Characters>950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21</cp:revision>
  <cp:lastPrinted>2016-03-04T11:00:00Z</cp:lastPrinted>
  <dcterms:created xsi:type="dcterms:W3CDTF">2016-03-04T10:56:00Z</dcterms:created>
  <dcterms:modified xsi:type="dcterms:W3CDTF">2016-06-09T07:02:00Z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
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25 สิงหาคม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2041164055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13 มิถุนายน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IV16081112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25 สิงหาคม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19,399.10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หนึ่งหมื่นเก้าพันสามร้อยเก้าสิบเก้าบาทสิบสตางค์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13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25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465.58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สี่ร้อยหกสิบห้าบาทห้าสิบแปดสตางค์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
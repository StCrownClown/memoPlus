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23 พฤศจิกายน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เอ.ซี.เอส.ซีนอน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9608.60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เก้าพันหกร้อยแปดบาทหกสิบสตางค์)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18 กรกฎาคม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23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222461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23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128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128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2459.8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สองพันสี่ร้อยห้าสิบเก้าบาทแปดสิบสตางค์)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
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11 พฤศจิกายน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อาจารย์ที่ปรึกษาร่วมโครงการวิจัย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ผู้อำนวยการวิทยาลัยการแพทย์แผนไทย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วิทยาลัยการแพทย์แผนไทย มหาวิทยาลัยเทคโนโลยีราชมงคลธัญบุรี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0578.12/1198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30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วิทยาลัยการแพทย์แผนไทย มหาวิทยาลัยเทคโนโลยีราชมงคลธัญบุรี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นายประเสริฐ ศรีกิติกุลชัย ผู้ช่วยวิจัยอาวุโส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อาจารย์ที่ปรึกษาร่วมโครงการวิจัยสำหรับนายสหรัฐ บุญฤทธิ์ และนายศุภวัฒน์ จารุวัฒน์ นักศึกษาหลักสูตรการแพทย์แผนไทยประยุกต์บ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14:00 - 14:00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
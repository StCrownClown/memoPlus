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670" w:rsidRPr="00026BB3" w:rsidRDefault="00F63670" w:rsidP="00680560">
      <w:pPr>
        <w:pStyle w:val="a"/>
        <w:tabs>
          <w:tab w:val="left" w:pos="1276"/>
          <w:tab w:val="left" w:pos="1560"/>
        </w:tabs>
        <w:ind w:right="0"/>
        <w:jc w:val="thaiDistribute"/>
        <w:rPr>
          <w:rFonts w:ascii="TH SarabunPSK" w:hAnsi="TH SarabunPSK" w:cs="TH SarabunPSK"/>
          <w:spacing w:val="-6"/>
          <w:sz w:val="32"/>
          <w:szCs w:val="32"/>
          <w:cs/>
        </w:rPr>
      </w:pPr>
      <w:r w:rsidRPr="00026BB3">
        <w:rPr>
          <w:rFonts w:ascii="TH SarabunPSK" w:hAnsi="TH SarabunPSK" w:cs="TH SarabunPSK"/>
          <w:sz w:val="32"/>
          <w:szCs w:val="32"/>
          <w:cs/>
        </w:rPr>
        <w:t xml:space="preserve">ที่ </w:t>
      </w:r>
      <w:r w:rsidRPr="00026BB3">
        <w:rPr>
          <w:rFonts w:ascii="TH SarabunPSK" w:hAnsi="TH SarabunPSK" w:cs="TH SarabunPSK"/>
          <w:spacing w:val="-6"/>
          <w:sz w:val="32"/>
          <w:szCs w:val="32"/>
          <w:cs/>
        </w:rPr>
        <w:t>วท 5402/</w:t>
      </w:r>
      <w:r w:rsidRPr="00026BB3">
        <w:rPr>
          <w:rFonts w:ascii="TH SarabunPSK" w:hAnsi="TH SarabunPSK" w:cs="TH SarabunPSK"/>
          <w:spacing w:val="-6"/>
          <w:sz w:val="32"/>
          <w:szCs w:val="32"/>
          <w:lang w:val="en-US"/>
        </w:rPr>
        <w:t/>
      </w:r>
    </w:p>
    <w:p w:rsidR="00F63670" w:rsidRPr="00026BB3" w:rsidRDefault="00F63670" w:rsidP="00680560">
      <w:pPr>
        <w:pStyle w:val="a"/>
        <w:ind w:left="2268" w:right="0"/>
        <w:jc w:val="center"/>
        <w:rPr>
          <w:rFonts w:ascii="TH SarabunPSK" w:hAnsi="TH SarabunPSK" w:cs="TH SarabunPSK"/>
          <w:spacing w:val="-6"/>
          <w:sz w:val="32"/>
          <w:szCs w:val="32"/>
          <w:cs/>
        </w:rPr>
      </w:pPr>
    </w:p>
    <w:p w:rsidR="00F63670" w:rsidRPr="00026BB3" w:rsidRDefault="00F63670" w:rsidP="00680560">
      <w:pPr>
        <w:pStyle w:val="a"/>
        <w:ind w:left="2268" w:right="0"/>
        <w:jc w:val="center"/>
        <w:rPr>
          <w:rFonts w:ascii="TH SarabunPSK" w:hAnsi="TH SarabunPSK" w:cs="TH SarabunPSK"/>
          <w:spacing w:val="-6"/>
          <w:sz w:val="32"/>
          <w:szCs w:val="32"/>
          <w:lang w:val="en-US"/>
        </w:rPr>
      </w:pPr>
      <w:r w:rsidRPr="00026BB3">
        <w:rPr>
          <w:rFonts w:ascii="TH SarabunPSK" w:hAnsi="TH SarabunPSK" w:cs="TH SarabunPSK"/>
          <w:spacing w:val="-6"/>
          <w:sz w:val="32"/>
          <w:szCs w:val="32"/>
          <w:cs/>
        </w:rPr>
        <w:t xml:space="preserve">  </w:t>
      </w:r>
      <w:r w:rsidRPr="00026BB3">
        <w:rPr>
          <w:rFonts w:ascii="TH SarabunPSK" w:hAnsi="TH SarabunPSK" w:cs="TH SarabunPSK"/>
          <w:spacing w:val="-6"/>
          <w:sz w:val="32"/>
          <w:szCs w:val="32"/>
          <w:lang w:val="en-US"/>
        </w:rPr>
        <w:t>2 กุมภาพันธ์ 2560</w:t>
      </w:r>
    </w:p>
    <w:p w:rsidR="00F63670" w:rsidRPr="00026BB3" w:rsidRDefault="00F63670" w:rsidP="00680560">
      <w:pPr>
        <w:pStyle w:val="a"/>
        <w:ind w:left="2268" w:right="0"/>
        <w:jc w:val="center"/>
        <w:rPr>
          <w:rFonts w:ascii="TH SarabunPSK" w:hAnsi="TH SarabunPSK" w:cs="TH SarabunPSK"/>
          <w:spacing w:val="-6"/>
          <w:sz w:val="32"/>
          <w:szCs w:val="32"/>
          <w:cs/>
        </w:rPr>
      </w:pPr>
    </w:p>
    <w:p w:rsidR="00F63670" w:rsidRPr="00026BB3" w:rsidRDefault="00F63670" w:rsidP="00680560">
      <w:pPr>
        <w:pStyle w:val="a"/>
        <w:tabs>
          <w:tab w:val="left" w:pos="1276"/>
          <w:tab w:val="left" w:pos="1560"/>
        </w:tabs>
        <w:ind w:right="0"/>
        <w:jc w:val="thaiDistribute"/>
        <w:rPr>
          <w:rFonts w:ascii="TH SarabunPSK" w:hAnsi="TH SarabunPSK" w:cs="TH SarabunPSK"/>
          <w:spacing w:val="-6"/>
          <w:sz w:val="32"/>
          <w:szCs w:val="32"/>
          <w:cs/>
        </w:rPr>
      </w:pPr>
      <w:r w:rsidRPr="00026BB3">
        <w:rPr>
          <w:rFonts w:ascii="TH SarabunPSK" w:hAnsi="TH SarabunPSK" w:cs="TH SarabunPSK"/>
          <w:spacing w:val="-6"/>
          <w:sz w:val="32"/>
          <w:szCs w:val="32"/>
          <w:cs/>
        </w:rPr>
        <w:t xml:space="preserve">เรื่อง  ขอเชิญประชุม </w:t>
      </w:r>
    </w:p>
    <w:p w:rsidR="00F63670" w:rsidRPr="00026BB3" w:rsidRDefault="00F63670" w:rsidP="00680560">
      <w:pPr>
        <w:pStyle w:val="a"/>
        <w:tabs>
          <w:tab w:val="left" w:pos="1276"/>
          <w:tab w:val="left" w:pos="1560"/>
        </w:tabs>
        <w:ind w:right="0"/>
        <w:jc w:val="thaiDistribute"/>
        <w:rPr>
          <w:rFonts w:ascii="TH SarabunPSK" w:hAnsi="TH SarabunPSK" w:cs="TH SarabunPSK"/>
          <w:spacing w:val="-6"/>
          <w:sz w:val="32"/>
          <w:szCs w:val="32"/>
          <w:cs/>
        </w:rPr>
      </w:pPr>
    </w:p>
    <w:p w:rsidR="00F63670" w:rsidRPr="00026BB3" w:rsidRDefault="00F63670" w:rsidP="00680560">
      <w:pPr>
        <w:pStyle w:val="a"/>
        <w:tabs>
          <w:tab w:val="left" w:pos="1276"/>
          <w:tab w:val="left" w:pos="1560"/>
        </w:tabs>
        <w:ind w:right="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 w:rsidRPr="00026BB3">
        <w:rPr>
          <w:rFonts w:ascii="TH SarabunPSK" w:hAnsi="TH SarabunPSK" w:cs="TH SarabunPSK"/>
          <w:spacing w:val="-6"/>
          <w:sz w:val="32"/>
          <w:szCs w:val="32"/>
          <w:cs/>
        </w:rPr>
        <w:t xml:space="preserve">เรียน  </w:t>
      </w:r>
      <w:r w:rsidRPr="00026BB3">
        <w:rPr>
          <w:rFonts w:ascii="TH SarabunPSK" w:hAnsi="TH SarabunPSK" w:cs="TH SarabunPSK"/>
          <w:spacing w:val="-6"/>
          <w:sz w:val="32"/>
          <w:szCs w:val="32"/>
          <w:lang w:val="en-US"/>
        </w:rPr>
        <w:t>ผู้ช่วยศาสตราจารย์ เภสัชกร ดร.พิสิฐ เขมาวุฆฒ์ </w:t>
      </w:r>
    </w:p>
    <w:p w:rsidR="00F63670" w:rsidRPr="00026BB3" w:rsidRDefault="00F63670" w:rsidP="00452861">
      <w:pPr>
        <w:pStyle w:val="a"/>
        <w:tabs>
          <w:tab w:val="left" w:pos="1276"/>
          <w:tab w:val="left" w:pos="1560"/>
        </w:tabs>
        <w:ind w:left="1440" w:right="0" w:hanging="1275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:rsidR="00F63670" w:rsidRPr="00026BB3" w:rsidRDefault="00F63670" w:rsidP="00452861">
      <w:pPr>
        <w:pStyle w:val="a"/>
        <w:tabs>
          <w:tab w:val="left" w:pos="1276"/>
          <w:tab w:val="left" w:pos="1560"/>
        </w:tabs>
        <w:ind w:left="1440" w:right="0" w:hanging="1440"/>
        <w:jc w:val="thaiDistribute"/>
        <w:rPr>
          <w:rFonts w:ascii="TH SarabunPSK" w:hAnsi="TH SarabunPSK" w:cs="TH SarabunPSK"/>
          <w:spacing w:val="-6"/>
          <w:sz w:val="32"/>
          <w:szCs w:val="32"/>
          <w:cs/>
          <w:lang w:val="en-US"/>
        </w:rPr>
      </w:pPr>
      <w:r w:rsidRPr="00026BB3">
        <w:rPr>
          <w:rFonts w:ascii="TH SarabunPSK" w:hAnsi="TH SarabunPSK" w:cs="TH SarabunPSK"/>
          <w:sz w:val="32"/>
          <w:szCs w:val="32"/>
          <w:cs/>
          <w:lang w:val="en-US"/>
        </w:rPr>
        <w:t>สิ่งที่ส่งมาด้วย</w:t>
      </w:r>
      <w:r w:rsidRPr="00026BB3">
        <w:rPr>
          <w:rFonts w:ascii="TH SarabunPSK" w:hAnsi="TH SarabunPSK" w:cs="TH SarabunPSK"/>
          <w:sz w:val="32"/>
          <w:szCs w:val="32"/>
          <w:lang w:val="en-US"/>
        </w:rPr>
        <w:tab/>
      </w:r>
      <w:r w:rsidRPr="00026BB3">
        <w:rPr>
          <w:rFonts w:ascii="TH SarabunPSK" w:hAnsi="TH SarabunPSK" w:cs="TH SarabunPSK"/>
          <w:sz w:val="32"/>
          <w:szCs w:val="32"/>
          <w:cs/>
          <w:lang w:val="en-US"/>
        </w:rPr>
        <w:t>1</w:t>
      </w:r>
      <w:r w:rsidRPr="00026BB3">
        <w:rPr>
          <w:rFonts w:ascii="TH SarabunPSK" w:hAnsi="TH SarabunPSK" w:cs="TH SarabunPSK"/>
          <w:sz w:val="32"/>
          <w:szCs w:val="32"/>
          <w:lang w:val="en-US"/>
        </w:rPr>
        <w:t>.</w:t>
      </w:r>
      <w:r w:rsidRPr="00026BB3">
        <w:rPr>
          <w:rFonts w:ascii="TH SarabunPSK" w:hAnsi="TH SarabunPSK" w:cs="TH SarabunPSK"/>
          <w:sz w:val="32"/>
          <w:szCs w:val="32"/>
          <w:cs/>
          <w:lang w:val="en-US"/>
        </w:rPr>
        <w:t xml:space="preserve"> </w:t>
      </w:r>
      <w:r w:rsidRPr="00026BB3">
        <w:rPr>
          <w:rFonts w:ascii="TH SarabunPSK" w:hAnsi="TH SarabunPSK" w:cs="TH SarabunPSK"/>
          <w:spacing w:val="-6"/>
          <w:sz w:val="32"/>
          <w:szCs w:val="32"/>
          <w:cs/>
        </w:rPr>
        <w:t>ระเบียบวาระการประชุมคณะกรรมการบริหารศูนย์พันธุวิศวกรรมและเทคโนโลยีชีวภาพ</w:t>
      </w:r>
      <w:r w:rsidRPr="00026BB3">
        <w:rPr>
          <w:rFonts w:ascii="TH SarabunPSK" w:hAnsi="TH SarabunPSK" w:cs="TH SarabunPSK"/>
          <w:spacing w:val="-6"/>
          <w:sz w:val="32"/>
          <w:szCs w:val="32"/>
          <w:cs/>
        </w:rPr>
        <w:tab/>
        <w:t xml:space="preserve">แห่งชาติ </w:t>
      </w:r>
      <w:r w:rsidRPr="00026BB3">
        <w:rPr>
          <w:rFonts w:ascii="TH SarabunPSK" w:hAnsi="TH SarabunPSK" w:cs="TH SarabunPSK"/>
          <w:sz w:val="32"/>
          <w:szCs w:val="32"/>
          <w:cs/>
        </w:rPr>
        <w:t xml:space="preserve">ครั้งที่ </w:t>
      </w:r>
      <w:r w:rsidRPr="00026BB3">
        <w:rPr>
          <w:rFonts w:ascii="TH SarabunPSK" w:hAnsi="TH SarabunPSK" w:cs="TH SarabunPSK"/>
          <w:spacing w:val="-6"/>
          <w:sz w:val="32"/>
          <w:szCs w:val="32"/>
          <w:lang w:val="en-US"/>
        </w:rPr>
        <w:t/>
      </w:r>
    </w:p>
    <w:p w:rsidR="00F63670" w:rsidRPr="00026BB3" w:rsidRDefault="00F63670" w:rsidP="00680560">
      <w:pPr>
        <w:pStyle w:val="a"/>
        <w:tabs>
          <w:tab w:val="left" w:pos="1276"/>
          <w:tab w:val="left" w:pos="1560"/>
        </w:tabs>
        <w:ind w:right="0"/>
        <w:jc w:val="thaiDistribute"/>
        <w:rPr>
          <w:rFonts w:ascii="TH SarabunPSK" w:hAnsi="TH SarabunPSK" w:cs="TH SarabunPSK"/>
          <w:spacing w:val="-6"/>
          <w:sz w:val="32"/>
          <w:szCs w:val="32"/>
          <w:cs/>
        </w:rPr>
      </w:pPr>
      <w:r w:rsidRPr="00026BB3">
        <w:rPr>
          <w:rFonts w:ascii="TH SarabunPSK" w:hAnsi="TH SarabunPSK" w:cs="TH SarabunPSK"/>
          <w:spacing w:val="-6"/>
          <w:sz w:val="32"/>
          <w:szCs w:val="32"/>
          <w:cs/>
        </w:rPr>
        <w:tab/>
        <w:t xml:space="preserve">2. </w:t>
      </w:r>
      <w:r w:rsidRPr="00026BB3">
        <w:rPr>
          <w:rFonts w:ascii="TH SarabunPSK" w:hAnsi="TH SarabunPSK" w:cs="TH SarabunPSK"/>
          <w:spacing w:val="-6"/>
          <w:sz w:val="32"/>
          <w:szCs w:val="32"/>
          <w:cs/>
        </w:rPr>
        <w:tab/>
        <w:t>แบบตอบรับการประชุม</w:t>
      </w:r>
    </w:p>
    <w:p w:rsidR="00F63670" w:rsidRPr="00026BB3" w:rsidRDefault="00F63670" w:rsidP="00680560">
      <w:pPr>
        <w:pStyle w:val="a"/>
        <w:tabs>
          <w:tab w:val="left" w:pos="1276"/>
          <w:tab w:val="left" w:pos="1560"/>
        </w:tabs>
        <w:ind w:right="0"/>
        <w:jc w:val="thaiDistribute"/>
        <w:rPr>
          <w:rFonts w:ascii="TH SarabunPSK" w:hAnsi="TH SarabunPSK" w:cs="TH SarabunPSK"/>
          <w:spacing w:val="-6"/>
          <w:sz w:val="32"/>
          <w:szCs w:val="32"/>
          <w:lang w:val="en-US"/>
        </w:rPr>
      </w:pPr>
      <w:r w:rsidRPr="00026BB3">
        <w:rPr>
          <w:rFonts w:ascii="TH SarabunPSK" w:hAnsi="TH SarabunPSK" w:cs="TH SarabunPSK"/>
          <w:spacing w:val="-6"/>
          <w:sz w:val="32"/>
          <w:szCs w:val="32"/>
          <w:cs/>
        </w:rPr>
        <w:tab/>
        <w:t xml:space="preserve">3. </w:t>
      </w:r>
      <w:r w:rsidRPr="00026BB3">
        <w:rPr>
          <w:rFonts w:ascii="TH SarabunPSK" w:hAnsi="TH SarabunPSK" w:cs="TH SarabunPSK"/>
          <w:spacing w:val="-6"/>
          <w:sz w:val="32"/>
          <w:szCs w:val="32"/>
          <w:cs/>
        </w:rPr>
        <w:tab/>
        <w:t xml:space="preserve">รายงานการประชุมคณะกรรมการบริหารฯ ครั้งที่ </w:t>
      </w:r>
      <w:r w:rsidRPr="00026BB3">
        <w:rPr>
          <w:rFonts w:ascii="TH SarabunPSK" w:hAnsi="TH SarabunPSK" w:cs="TH SarabunPSK"/>
          <w:spacing w:val="-6"/>
          <w:sz w:val="32"/>
          <w:szCs w:val="32"/>
          <w:lang w:val="en-US"/>
        </w:rPr>
        <w:t/>
      </w:r>
      <w:r w:rsidRPr="00026BB3">
        <w:rPr>
          <w:rFonts w:ascii="TH SarabunPSK" w:hAnsi="TH SarabunPSK" w:cs="TH SarabunPSK"/>
          <w:spacing w:val="-6"/>
          <w:sz w:val="32"/>
          <w:szCs w:val="32"/>
          <w:cs/>
        </w:rPr>
        <w:t xml:space="preserve"> วันที่ </w:t>
      </w:r>
      <w:r w:rsidRPr="00026BB3">
        <w:rPr>
          <w:rFonts w:ascii="TH SarabunPSK" w:hAnsi="TH SarabunPSK" w:cs="TH SarabunPSK"/>
          <w:spacing w:val="-6"/>
          <w:sz w:val="32"/>
          <w:szCs w:val="32"/>
          <w:lang w:val="en-US"/>
        </w:rPr>
        <w:t/>
      </w:r>
    </w:p>
    <w:p w:rsidR="00F63670" w:rsidRPr="00026BB3" w:rsidRDefault="00F63670" w:rsidP="00680560">
      <w:pPr>
        <w:pStyle w:val="a"/>
        <w:tabs>
          <w:tab w:val="left" w:pos="1276"/>
          <w:tab w:val="left" w:pos="1560"/>
        </w:tabs>
        <w:ind w:right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26BB3">
        <w:rPr>
          <w:rFonts w:ascii="TH SarabunPSK" w:hAnsi="TH SarabunPSK" w:cs="TH SarabunPSK"/>
          <w:spacing w:val="-6"/>
          <w:sz w:val="32"/>
          <w:szCs w:val="32"/>
          <w:cs/>
        </w:rPr>
        <w:tab/>
        <w:t xml:space="preserve">4. </w:t>
      </w:r>
      <w:r w:rsidRPr="00026BB3">
        <w:rPr>
          <w:rFonts w:ascii="TH SarabunPSK" w:hAnsi="TH SarabunPSK" w:cs="TH SarabunPSK"/>
          <w:spacing w:val="-6"/>
          <w:sz w:val="32"/>
          <w:szCs w:val="32"/>
          <w:cs/>
        </w:rPr>
        <w:tab/>
        <w:t>แบบรับรอง</w:t>
      </w:r>
      <w:r w:rsidRPr="00026BB3">
        <w:rPr>
          <w:rFonts w:ascii="TH SarabunPSK" w:hAnsi="TH SarabunPSK" w:cs="TH SarabunPSK"/>
          <w:sz w:val="32"/>
          <w:szCs w:val="32"/>
          <w:cs/>
        </w:rPr>
        <w:t>รายงานการประชุม</w:t>
      </w:r>
    </w:p>
    <w:p w:rsidR="00F63670" w:rsidRPr="00026BB3" w:rsidRDefault="00F63670" w:rsidP="00064EEB">
      <w:pPr>
        <w:pStyle w:val="a"/>
        <w:tabs>
          <w:tab w:val="left" w:pos="1276"/>
          <w:tab w:val="left" w:pos="1560"/>
        </w:tabs>
        <w:ind w:right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26BB3">
        <w:rPr>
          <w:rFonts w:ascii="TH SarabunPSK" w:hAnsi="TH SarabunPSK" w:cs="TH SarabunPSK"/>
          <w:sz w:val="32"/>
          <w:szCs w:val="32"/>
          <w:cs/>
        </w:rPr>
        <w:tab/>
      </w:r>
    </w:p>
    <w:p w:rsidR="00F63670" w:rsidRPr="00026BB3" w:rsidRDefault="00F63670" w:rsidP="00BE5B2E">
      <w:pPr>
        <w:pStyle w:val="a"/>
        <w:tabs>
          <w:tab w:val="left" w:pos="1276"/>
        </w:tabs>
        <w:ind w:right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26BB3">
        <w:rPr>
          <w:rFonts w:ascii="TH SarabunPSK" w:hAnsi="TH SarabunPSK" w:cs="TH SarabunPSK"/>
          <w:sz w:val="32"/>
          <w:szCs w:val="32"/>
          <w:cs/>
        </w:rPr>
        <w:tab/>
        <w:t xml:space="preserve">ด้วย ประธานคณะกรรมการบริหารศูนย์พันธุวิศวกรรมและเทคโนโลยีชีวภาพแห่งชาติ กำหนดให้มีการประชุมคณะกรรมการฯ ครั้งที่ </w:t>
      </w:r>
      <w:r w:rsidRPr="00026BB3">
        <w:rPr>
          <w:rFonts w:ascii="TH SarabunPSK" w:hAnsi="TH SarabunPSK" w:cs="TH SarabunPSK"/>
          <w:spacing w:val="-6"/>
          <w:sz w:val="32"/>
          <w:szCs w:val="32"/>
          <w:lang w:val="en-US"/>
        </w:rPr>
        <w:t/>
      </w:r>
      <w:r w:rsidRPr="00026BB3">
        <w:rPr>
          <w:rFonts w:ascii="TH SarabunPSK" w:hAnsi="TH SarabunPSK" w:cs="TH SarabunPSK"/>
          <w:sz w:val="32"/>
          <w:szCs w:val="32"/>
          <w:cs/>
        </w:rPr>
        <w:t xml:space="preserve"> ในวัน</w:t>
      </w:r>
      <w:r w:rsidRPr="00026BB3">
        <w:rPr>
          <w:rFonts w:ascii="TH SarabunPSK" w:hAnsi="TH SarabunPSK" w:cs="TH SarabunPSK"/>
          <w:spacing w:val="-6"/>
          <w:sz w:val="32"/>
          <w:szCs w:val="32"/>
          <w:lang w:val="en-US"/>
        </w:rPr>
        <w:t/>
      </w:r>
      <w:r w:rsidRPr="00026BB3">
        <w:rPr>
          <w:rFonts w:ascii="TH SarabunPSK" w:hAnsi="TH SarabunPSK" w:cs="TH SarabunPSK"/>
          <w:sz w:val="32"/>
          <w:szCs w:val="32"/>
          <w:cs/>
        </w:rPr>
        <w:t xml:space="preserve">ที่ </w:t>
      </w:r>
      <w:r w:rsidRPr="00026BB3">
        <w:rPr>
          <w:rFonts w:ascii="TH SarabunPSK" w:hAnsi="TH SarabunPSK" w:cs="TH SarabunPSK"/>
          <w:spacing w:val="-6"/>
          <w:sz w:val="32"/>
          <w:szCs w:val="32"/>
          <w:lang w:val="en-US"/>
        </w:rPr>
        <w:t/>
      </w:r>
      <w:r w:rsidRPr="00026BB3">
        <w:rPr>
          <w:rFonts w:ascii="TH SarabunPSK" w:hAnsi="TH SarabunPSK" w:cs="TH SarabunPSK"/>
          <w:sz w:val="32"/>
          <w:szCs w:val="32"/>
          <w:cs/>
        </w:rPr>
        <w:t xml:space="preserve"> เวลา </w:t>
      </w:r>
      <w:r w:rsidRPr="00026BB3">
        <w:rPr>
          <w:rFonts w:ascii="TH SarabunPSK" w:hAnsi="TH SarabunPSK" w:cs="TH SarabunPSK"/>
          <w:spacing w:val="-6"/>
          <w:sz w:val="32"/>
          <w:szCs w:val="32"/>
          <w:lang w:val="en-US"/>
        </w:rPr>
        <w:t/>
      </w:r>
      <w:r w:rsidRPr="00026BB3">
        <w:rPr>
          <w:rFonts w:ascii="TH SarabunPSK" w:hAnsi="TH SarabunPSK" w:cs="TH SarabunPSK"/>
          <w:sz w:val="32"/>
          <w:szCs w:val="32"/>
          <w:cs/>
        </w:rPr>
        <w:t xml:space="preserve"> น. ณ ห้องประชุม </w:t>
      </w:r>
      <w:r w:rsidRPr="00026BB3">
        <w:rPr>
          <w:rFonts w:ascii="TH SarabunPSK" w:hAnsi="TH SarabunPSK" w:cs="TH SarabunPSK"/>
          <w:spacing w:val="-6"/>
          <w:sz w:val="32"/>
          <w:szCs w:val="32"/>
          <w:lang w:val="en-US"/>
        </w:rPr>
        <w:t/>
      </w:r>
      <w:r w:rsidRPr="00026BB3">
        <w:rPr>
          <w:rFonts w:ascii="TH SarabunPSK" w:hAnsi="TH SarabunPSK" w:cs="TH SarabunPSK"/>
          <w:sz w:val="32"/>
          <w:szCs w:val="32"/>
          <w:cs/>
        </w:rPr>
        <w:t xml:space="preserve"> ตามระเบียบวาระการประชุม รายละเอียดปรากฏในสิ่งที่ส่งมาด้วยหมายเลข 1 นั้น</w:t>
      </w:r>
    </w:p>
    <w:p w:rsidR="00F63670" w:rsidRPr="00026BB3" w:rsidRDefault="00F63670" w:rsidP="00636A03">
      <w:pPr>
        <w:pStyle w:val="a"/>
        <w:tabs>
          <w:tab w:val="left" w:pos="1276"/>
        </w:tabs>
        <w:ind w:right="0"/>
        <w:jc w:val="both"/>
        <w:rPr>
          <w:rFonts w:ascii="TH SarabunPSK" w:hAnsi="TH SarabunPSK" w:cs="TH SarabunPSK"/>
          <w:sz w:val="32"/>
          <w:szCs w:val="32"/>
          <w:cs/>
        </w:rPr>
      </w:pPr>
    </w:p>
    <w:p w:rsidR="00F63670" w:rsidRPr="00026BB3" w:rsidRDefault="00F63670" w:rsidP="00550722">
      <w:pPr>
        <w:pStyle w:val="a"/>
        <w:tabs>
          <w:tab w:val="left" w:pos="1276"/>
        </w:tabs>
        <w:ind w:right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26BB3">
        <w:rPr>
          <w:rFonts w:ascii="TH SarabunPSK" w:hAnsi="TH SarabunPSK" w:cs="TH SarabunPSK"/>
          <w:sz w:val="32"/>
          <w:szCs w:val="32"/>
          <w:cs/>
        </w:rPr>
        <w:tab/>
        <w:t xml:space="preserve">จึงเรียนมาเพื่อโปรดพิจารณาเข้าร่วมประชุมตามวัน เวลา และสถานที่ดังกล่าว ทั้งนี้โปรดกรอกแบบตอบรับการประชุม ดังรายละเอียดตามสิ่งที่ส่งมาด้วยหมายเลข 2 และแจ้งผลการพิจารณารายงานการประชุมคณะกรรมการบริหารฯ ครั้งที่ </w:t>
      </w:r>
      <w:r w:rsidRPr="00026BB3">
        <w:rPr>
          <w:rFonts w:ascii="TH SarabunPSK" w:hAnsi="TH SarabunPSK" w:cs="TH SarabunPSK"/>
          <w:spacing w:val="-6"/>
          <w:sz w:val="32"/>
          <w:szCs w:val="32"/>
          <w:lang w:val="en-US"/>
        </w:rPr>
        <w:t/>
      </w:r>
      <w:r w:rsidRPr="00026BB3">
        <w:rPr>
          <w:rFonts w:ascii="TH SarabunPSK" w:hAnsi="TH SarabunPSK" w:cs="TH SarabunPSK"/>
          <w:sz w:val="32"/>
          <w:szCs w:val="32"/>
          <w:cs/>
        </w:rPr>
        <w:t xml:space="preserve"> เมื่อวันที่ </w:t>
      </w:r>
      <w:r w:rsidRPr="00026BB3">
        <w:rPr>
          <w:rFonts w:ascii="TH SarabunPSK" w:hAnsi="TH SarabunPSK" w:cs="TH SarabunPSK"/>
          <w:spacing w:val="-6"/>
          <w:sz w:val="32"/>
          <w:szCs w:val="32"/>
          <w:lang w:val="en-US"/>
        </w:rPr>
        <w:t/>
      </w:r>
      <w:r w:rsidRPr="00026BB3">
        <w:rPr>
          <w:rFonts w:ascii="TH SarabunPSK" w:hAnsi="TH SarabunPSK" w:cs="TH SarabunPSK"/>
          <w:sz w:val="32"/>
          <w:szCs w:val="32"/>
          <w:cs/>
        </w:rPr>
        <w:t xml:space="preserve"> ดังรายละเอียดตามสิ่งที่ส่งมาด้วยหมายเลข 3 และ 4 ให้ฝ่ายเลขานุการทราบ ภายในวันที่ </w:t>
      </w:r>
      <w:r w:rsidRPr="00026BB3">
        <w:rPr>
          <w:rFonts w:ascii="TH SarabunPSK" w:hAnsi="TH SarabunPSK" w:cs="TH SarabunPSK"/>
          <w:spacing w:val="-6"/>
          <w:sz w:val="32"/>
          <w:szCs w:val="32"/>
          <w:lang w:val="en-US"/>
        </w:rPr>
        <w:t/>
      </w:r>
      <w:r w:rsidRPr="00026BB3">
        <w:rPr>
          <w:rFonts w:ascii="TH SarabunPSK" w:hAnsi="TH SarabunPSK" w:cs="TH SarabunPSK"/>
          <w:sz w:val="32"/>
          <w:szCs w:val="32"/>
          <w:cs/>
        </w:rPr>
        <w:t xml:space="preserve"> ด้วย จะขอบพระคุณยิ่ง </w:t>
      </w:r>
    </w:p>
    <w:p w:rsidR="00F63670" w:rsidRPr="00026BB3" w:rsidRDefault="00F63670" w:rsidP="00BE63CF">
      <w:pPr>
        <w:tabs>
          <w:tab w:val="left" w:pos="1276"/>
        </w:tabs>
        <w:ind w:left="2268"/>
        <w:jc w:val="center"/>
        <w:rPr>
          <w:rFonts w:ascii="TH SarabunPSK" w:hAnsi="TH SarabunPSK" w:cs="TH SarabunPSK"/>
          <w:spacing w:val="-6"/>
          <w:sz w:val="32"/>
          <w:szCs w:val="32"/>
          <w:cs/>
        </w:rPr>
      </w:pPr>
    </w:p>
    <w:p w:rsidR="00F63670" w:rsidRPr="00026BB3" w:rsidRDefault="00F63670" w:rsidP="00BE63CF">
      <w:pPr>
        <w:pStyle w:val="a"/>
        <w:tabs>
          <w:tab w:val="left" w:pos="1276"/>
        </w:tabs>
        <w:ind w:left="2268" w:right="0"/>
        <w:jc w:val="center"/>
        <w:rPr>
          <w:rFonts w:ascii="TH SarabunPSK" w:hAnsi="TH SarabunPSK" w:cs="TH SarabunPSK"/>
          <w:sz w:val="32"/>
          <w:szCs w:val="32"/>
          <w:cs/>
        </w:rPr>
      </w:pPr>
      <w:r w:rsidRPr="00026BB3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F63670" w:rsidRPr="00026BB3" w:rsidRDefault="00F63670" w:rsidP="00F91B95">
      <w:pPr>
        <w:pStyle w:val="a"/>
        <w:tabs>
          <w:tab w:val="left" w:pos="1276"/>
        </w:tabs>
        <w:ind w:left="2268" w:right="0"/>
        <w:jc w:val="center"/>
        <w:rPr>
          <w:rFonts w:ascii="TH SarabunPSK" w:hAnsi="TH SarabunPSK" w:cs="TH SarabunPSK"/>
          <w:sz w:val="32"/>
          <w:szCs w:val="32"/>
          <w:cs/>
        </w:rPr>
      </w:pPr>
      <w:r w:rsidRPr="00026BB3">
        <w:rPr>
          <w:rFonts w:ascii="TH SarabunPSK" w:hAnsi="TH SarabunPSK" w:cs="TH SarabunPSK"/>
          <w:sz w:val="32"/>
          <w:szCs w:val="32"/>
          <w:cs/>
        </w:rPr>
        <w:t xml:space="preserve">  </w:t>
      </w:r>
    </w:p>
    <w:p w:rsidR="00F63670" w:rsidRPr="00026BB3" w:rsidRDefault="00F63670" w:rsidP="00F91B95">
      <w:pPr>
        <w:pStyle w:val="a"/>
        <w:tabs>
          <w:tab w:val="left" w:pos="1276"/>
        </w:tabs>
        <w:ind w:left="2268" w:right="0"/>
        <w:jc w:val="center"/>
        <w:rPr>
          <w:rFonts w:ascii="TH SarabunPSK" w:hAnsi="TH SarabunPSK" w:cs="TH SarabunPSK"/>
          <w:sz w:val="32"/>
          <w:szCs w:val="32"/>
          <w:cs/>
        </w:rPr>
      </w:pPr>
    </w:p>
    <w:p w:rsidR="00F63670" w:rsidRDefault="00F63670" w:rsidP="0045632C">
      <w:pPr>
        <w:pStyle w:val="a"/>
        <w:tabs>
          <w:tab w:val="left" w:pos="1276"/>
        </w:tabs>
        <w:ind w:left="2268" w:right="0"/>
        <w:jc w:val="center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(นางสาวลิลี่ เอื้อวิไลจิตร)</w:t>
      </w:r>
    </w:p>
    <w:p w:rsidR="00F63670" w:rsidRDefault="00F63670" w:rsidP="0045632C">
      <w:pPr>
        <w:pStyle w:val="a"/>
        <w:tabs>
          <w:tab w:val="left" w:pos="1276"/>
        </w:tabs>
        <w:ind w:left="2268" w:right="0"/>
        <w:jc w:val="center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รองผู้อำนวยการ</w:t>
      </w:r>
    </w:p>
    <w:p w:rsidR="00F63670" w:rsidRDefault="00F63670" w:rsidP="0045632C">
      <w:pPr>
        <w:pStyle w:val="a"/>
        <w:tabs>
          <w:tab w:val="left" w:pos="1276"/>
        </w:tabs>
        <w:ind w:left="2268" w:right="0"/>
        <w:jc w:val="center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/>
      </w:r>
    </w:p>
    <w:p w:rsidR="00F63670" w:rsidRPr="00026BB3" w:rsidRDefault="00F63670" w:rsidP="00BE63CF">
      <w:pPr>
        <w:pStyle w:val="a"/>
        <w:tabs>
          <w:tab w:val="left" w:pos="1276"/>
        </w:tabs>
        <w:ind w:left="2268" w:right="0"/>
        <w:jc w:val="center"/>
        <w:rPr>
          <w:rFonts w:ascii="TH SarabunPSK" w:hAnsi="TH SarabunPSK" w:cs="TH SarabunPSK"/>
          <w:sz w:val="32"/>
          <w:szCs w:val="32"/>
          <w:cs/>
        </w:rPr>
      </w:pPr>
      <w:r w:rsidRPr="00026BB3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F63670" w:rsidRPr="00026BB3" w:rsidRDefault="00F63670" w:rsidP="00DC3520">
      <w:pPr>
        <w:tabs>
          <w:tab w:val="center" w:pos="5954"/>
        </w:tabs>
        <w:rPr>
          <w:rFonts w:ascii="TH SarabunPSK" w:hAnsi="TH SarabunPSK" w:cs="TH SarabunPSK"/>
          <w:sz w:val="32"/>
          <w:szCs w:val="32"/>
          <w:cs/>
        </w:rPr>
      </w:pPr>
    </w:p>
    <w:p w:rsidR="00F63670" w:rsidRPr="00026BB3" w:rsidRDefault="00F63670" w:rsidP="00320FB8">
      <w:pPr>
        <w:tabs>
          <w:tab w:val="center" w:pos="5954"/>
        </w:tabs>
        <w:ind w:right="170"/>
        <w:rPr>
          <w:rFonts w:ascii="TH SarabunPSK" w:hAnsi="TH SarabunPSK" w:cs="TH SarabunPSK"/>
          <w:sz w:val="32"/>
          <w:szCs w:val="32"/>
          <w:cs/>
        </w:rPr>
      </w:pPr>
      <w:r w:rsidRPr="00026BB3">
        <w:rPr>
          <w:rFonts w:ascii="TH SarabunPSK" w:hAnsi="TH SarabunPSK" w:cs="TH SarabunPSK"/>
          <w:spacing w:val="-6"/>
          <w:sz w:val="32"/>
          <w:szCs w:val="32"/>
          <w:lang w:val="en-US"/>
        </w:rPr>
        <w:t/>
      </w:r>
    </w:p>
    <w:p w:rsidR="00F63670" w:rsidRPr="00026BB3" w:rsidRDefault="00F63670" w:rsidP="00320FB8">
      <w:pPr>
        <w:tabs>
          <w:tab w:val="left" w:pos="851"/>
          <w:tab w:val="center" w:pos="5954"/>
        </w:tabs>
        <w:ind w:right="170"/>
        <w:rPr>
          <w:rFonts w:ascii="TH SarabunPSK" w:hAnsi="TH SarabunPSK" w:cs="TH SarabunPSK"/>
          <w:sz w:val="32"/>
          <w:szCs w:val="32"/>
          <w:cs/>
          <w:lang w:val="en-US"/>
        </w:rPr>
      </w:pPr>
      <w:r w:rsidRPr="00026BB3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 w:rsidRPr="00026BB3">
        <w:rPr>
          <w:rFonts w:ascii="TH SarabunPSK" w:hAnsi="TH SarabunPSK" w:cs="TH SarabunPSK"/>
          <w:spacing w:val="-6"/>
          <w:sz w:val="32"/>
          <w:szCs w:val="32"/>
          <w:lang w:val="en-US"/>
        </w:rPr>
        <w:t/>
      </w:r>
      <w:r w:rsidRPr="00026BB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26BB3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Pr="00026BB3">
        <w:rPr>
          <w:rFonts w:ascii="TH SarabunPSK" w:hAnsi="TH SarabunPSK" w:cs="TH SarabunPSK"/>
          <w:sz w:val="32"/>
          <w:szCs w:val="32"/>
          <w:cs/>
          <w:lang w:val="en-US"/>
        </w:rPr>
        <w:t>(</w:t>
      </w:r>
      <w:r w:rsidRPr="00026BB3">
        <w:rPr>
          <w:rFonts w:ascii="TH SarabunPSK" w:hAnsi="TH SarabunPSK" w:cs="TH SarabunPSK"/>
          <w:spacing w:val="-6"/>
          <w:sz w:val="32"/>
          <w:szCs w:val="32"/>
          <w:lang w:val="en-US"/>
        </w:rPr>
        <w:t/>
      </w:r>
      <w:r w:rsidRPr="00026BB3">
        <w:rPr>
          <w:rFonts w:ascii="TH SarabunPSK" w:hAnsi="TH SarabunPSK" w:cs="TH SarabunPSK"/>
          <w:sz w:val="32"/>
          <w:szCs w:val="32"/>
          <w:cs/>
          <w:lang w:val="en-US"/>
        </w:rPr>
        <w:t>)</w:t>
      </w:r>
    </w:p>
    <w:p w:rsidR="00F63670" w:rsidRPr="00026BB3" w:rsidRDefault="00F63670" w:rsidP="00452861">
      <w:pPr>
        <w:tabs>
          <w:tab w:val="left" w:pos="851"/>
          <w:tab w:val="center" w:pos="5954"/>
        </w:tabs>
        <w:ind w:right="170"/>
        <w:rPr>
          <w:rFonts w:ascii="TH SarabunPSK" w:hAnsi="TH SarabunPSK" w:cs="TH SarabunPSK"/>
          <w:sz w:val="32"/>
          <w:szCs w:val="32"/>
          <w:cs/>
        </w:rPr>
      </w:pPr>
      <w:r w:rsidRPr="00026BB3">
        <w:rPr>
          <w:rFonts w:ascii="TH SarabunPSK" w:hAnsi="TH SarabunPSK" w:cs="TH SarabunPSK"/>
          <w:sz w:val="32"/>
          <w:szCs w:val="32"/>
          <w:cs/>
        </w:rPr>
        <w:t xml:space="preserve">โทรสาร  0 2564 </w:t>
      </w:r>
      <w:r w:rsidRPr="00026BB3">
        <w:rPr>
          <w:rFonts w:ascii="TH SarabunPSK" w:hAnsi="TH SarabunPSK" w:cs="TH SarabunPSK"/>
          <w:spacing w:val="-6"/>
          <w:sz w:val="32"/>
          <w:szCs w:val="32"/>
          <w:lang w:val="en-US"/>
        </w:rPr>
        <w:t/>
      </w:r>
    </w:p>
    <w:sectPr w:rsidR="00F63670" w:rsidRPr="00026BB3" w:rsidSect="00452861">
      <w:pgSz w:w="11907" w:h="16840" w:code="9"/>
      <w:pgMar w:top="1797" w:right="1440" w:bottom="1440" w:left="1797" w:header="720" w:footer="720" w:gutter="0"/>
      <w:paperSrc w:first="15" w:other="15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3670" w:rsidRDefault="00F63670">
      <w:pPr>
        <w:rPr>
          <w:rFonts w:cs="Times New Roman"/>
          <w:cs/>
        </w:rPr>
      </w:pPr>
      <w:r>
        <w:separator/>
      </w:r>
    </w:p>
  </w:endnote>
  <w:endnote w:type="continuationSeparator" w:id="1">
    <w:p w:rsidR="00F63670" w:rsidRDefault="00F63670">
      <w:pPr>
        <w:rPr>
          <w:rFonts w:cs="Times New Roman"/>
          <w:cs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Eleanor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3670" w:rsidRDefault="00F63670">
      <w:pPr>
        <w:rPr>
          <w:rFonts w:cs="Times New Roman"/>
          <w:cs/>
        </w:rPr>
      </w:pPr>
      <w:r>
        <w:separator/>
      </w:r>
    </w:p>
  </w:footnote>
  <w:footnote w:type="continuationSeparator" w:id="1">
    <w:p w:rsidR="00F63670" w:rsidRDefault="00F63670">
      <w:pPr>
        <w:rPr>
          <w:rFonts w:cs="Times New Roman"/>
          <w:cs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B6AE9"/>
    <w:multiLevelType w:val="hybridMultilevel"/>
    <w:tmpl w:val="8F66BA94"/>
    <w:lvl w:ilvl="0" w:tplc="909660FE">
      <w:start w:val="2"/>
      <w:numFmt w:val="decimal"/>
      <w:lvlText w:val="%1."/>
      <w:lvlJc w:val="left"/>
      <w:pPr>
        <w:tabs>
          <w:tab w:val="num" w:pos="1635"/>
        </w:tabs>
        <w:ind w:left="163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55"/>
        </w:tabs>
        <w:ind w:left="235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075"/>
        </w:tabs>
        <w:ind w:left="307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795"/>
        </w:tabs>
        <w:ind w:left="379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515"/>
        </w:tabs>
        <w:ind w:left="451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235"/>
        </w:tabs>
        <w:ind w:left="523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955"/>
        </w:tabs>
        <w:ind w:left="595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675"/>
        </w:tabs>
        <w:ind w:left="667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395"/>
        </w:tabs>
        <w:ind w:left="7395" w:hanging="180"/>
      </w:pPr>
      <w:rPr>
        <w:rFonts w:cs="Times New Roman"/>
      </w:rPr>
    </w:lvl>
  </w:abstractNum>
  <w:abstractNum w:abstractNumId="1">
    <w:nsid w:val="59F14E81"/>
    <w:multiLevelType w:val="singleLevel"/>
    <w:tmpl w:val="C6A2B7E0"/>
    <w:lvl w:ilvl="0">
      <w:start w:val="2"/>
      <w:numFmt w:val="decimal"/>
      <w:lvlText w:val="%1. "/>
      <w:legacy w:legacy="1" w:legacySpace="0" w:legacyIndent="283"/>
      <w:lvlJc w:val="left"/>
      <w:pPr>
        <w:ind w:left="1558" w:hanging="283"/>
      </w:pPr>
      <w:rPr>
        <w:rFonts w:ascii="Times New Roman" w:hAnsi="Times New Roman" w:cs="IEleanor" w:hint="default"/>
        <w:sz w:val="30"/>
        <w:szCs w:val="30"/>
      </w:rPr>
    </w:lvl>
  </w:abstractNum>
  <w:abstractNum w:abstractNumId="2">
    <w:nsid w:val="5AF23D1D"/>
    <w:multiLevelType w:val="multilevel"/>
    <w:tmpl w:val="37008CCE"/>
    <w:lvl w:ilvl="0">
      <w:start w:val="2"/>
      <w:numFmt w:val="decimal"/>
      <w:lvlText w:val="%1."/>
      <w:lvlJc w:val="left"/>
      <w:pPr>
        <w:tabs>
          <w:tab w:val="num" w:pos="1635"/>
        </w:tabs>
        <w:ind w:left="1635" w:hanging="360"/>
      </w:pPr>
      <w:rPr>
        <w:rFonts w:cs="Times New Roman" w:hint="cs"/>
      </w:rPr>
    </w:lvl>
    <w:lvl w:ilvl="1" w:tentative="1">
      <w:start w:val="1"/>
      <w:numFmt w:val="lowerLetter"/>
      <w:lvlText w:val="%2."/>
      <w:lvlJc w:val="left"/>
      <w:pPr>
        <w:tabs>
          <w:tab w:val="num" w:pos="2355"/>
        </w:tabs>
        <w:ind w:left="2355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3075"/>
        </w:tabs>
        <w:ind w:left="3075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3795"/>
        </w:tabs>
        <w:ind w:left="3795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4515"/>
        </w:tabs>
        <w:ind w:left="4515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5235"/>
        </w:tabs>
        <w:ind w:left="5235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955"/>
        </w:tabs>
        <w:ind w:left="5955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6675"/>
        </w:tabs>
        <w:ind w:left="6675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7395"/>
        </w:tabs>
        <w:ind w:left="7395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mailMerge>
    <w:mainDocumentType w:val="formLetters"/>
    <w:linkToQuery/>
    <w:dataType w:val="textFile"/>
    <w:query w:val="SELECT * FROM S:\Share-Office\01 Executive Meeting\กก. บริหาร\ชุด 58-60\หนังสือเชิญ\Name_Board BIOTEC.doc"/>
    <w:odso/>
  </w:mailMerge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A57CB"/>
    <w:rsid w:val="00003CB1"/>
    <w:rsid w:val="0000754E"/>
    <w:rsid w:val="00012C30"/>
    <w:rsid w:val="00015880"/>
    <w:rsid w:val="00021C37"/>
    <w:rsid w:val="00026BB3"/>
    <w:rsid w:val="000324B6"/>
    <w:rsid w:val="0003437C"/>
    <w:rsid w:val="00037036"/>
    <w:rsid w:val="00043DA2"/>
    <w:rsid w:val="0006090E"/>
    <w:rsid w:val="000627E6"/>
    <w:rsid w:val="00064EEB"/>
    <w:rsid w:val="00076EEB"/>
    <w:rsid w:val="000804ED"/>
    <w:rsid w:val="0008153F"/>
    <w:rsid w:val="000860C7"/>
    <w:rsid w:val="0008676C"/>
    <w:rsid w:val="00086E95"/>
    <w:rsid w:val="00097584"/>
    <w:rsid w:val="000B10EB"/>
    <w:rsid w:val="000C1B37"/>
    <w:rsid w:val="000C53FE"/>
    <w:rsid w:val="000C627C"/>
    <w:rsid w:val="000C77DC"/>
    <w:rsid w:val="000D3FB3"/>
    <w:rsid w:val="000E638E"/>
    <w:rsid w:val="000E7F09"/>
    <w:rsid w:val="00101320"/>
    <w:rsid w:val="001302CE"/>
    <w:rsid w:val="001324AC"/>
    <w:rsid w:val="00133130"/>
    <w:rsid w:val="001365F1"/>
    <w:rsid w:val="0015674B"/>
    <w:rsid w:val="001748DE"/>
    <w:rsid w:val="001823FD"/>
    <w:rsid w:val="001833B1"/>
    <w:rsid w:val="001A57CB"/>
    <w:rsid w:val="001A5ADA"/>
    <w:rsid w:val="001A6428"/>
    <w:rsid w:val="001A70F6"/>
    <w:rsid w:val="001B56AF"/>
    <w:rsid w:val="001B5A4E"/>
    <w:rsid w:val="001C5F07"/>
    <w:rsid w:val="001C6DB9"/>
    <w:rsid w:val="001C7B15"/>
    <w:rsid w:val="001D4DBD"/>
    <w:rsid w:val="001F3573"/>
    <w:rsid w:val="001F57F3"/>
    <w:rsid w:val="00207565"/>
    <w:rsid w:val="00216E30"/>
    <w:rsid w:val="00217B71"/>
    <w:rsid w:val="002203EA"/>
    <w:rsid w:val="00225118"/>
    <w:rsid w:val="00231DD1"/>
    <w:rsid w:val="00240A76"/>
    <w:rsid w:val="00255043"/>
    <w:rsid w:val="00261E09"/>
    <w:rsid w:val="002654BD"/>
    <w:rsid w:val="00275091"/>
    <w:rsid w:val="00276F4D"/>
    <w:rsid w:val="0028400A"/>
    <w:rsid w:val="00294515"/>
    <w:rsid w:val="00295CEB"/>
    <w:rsid w:val="002A662E"/>
    <w:rsid w:val="002B4BE8"/>
    <w:rsid w:val="002C416E"/>
    <w:rsid w:val="002C66D1"/>
    <w:rsid w:val="002D0E9D"/>
    <w:rsid w:val="002D390A"/>
    <w:rsid w:val="002D7846"/>
    <w:rsid w:val="002F2A1A"/>
    <w:rsid w:val="00301B3E"/>
    <w:rsid w:val="0030246A"/>
    <w:rsid w:val="00305521"/>
    <w:rsid w:val="003079D7"/>
    <w:rsid w:val="00315DCC"/>
    <w:rsid w:val="00320A36"/>
    <w:rsid w:val="00320FB8"/>
    <w:rsid w:val="00321336"/>
    <w:rsid w:val="00321760"/>
    <w:rsid w:val="0032267C"/>
    <w:rsid w:val="00327991"/>
    <w:rsid w:val="0034626C"/>
    <w:rsid w:val="00356BD9"/>
    <w:rsid w:val="003600DB"/>
    <w:rsid w:val="003759E1"/>
    <w:rsid w:val="0038517D"/>
    <w:rsid w:val="00393066"/>
    <w:rsid w:val="0039342B"/>
    <w:rsid w:val="00395AA8"/>
    <w:rsid w:val="003A2AB6"/>
    <w:rsid w:val="003A4FE0"/>
    <w:rsid w:val="003B4134"/>
    <w:rsid w:val="003B4F42"/>
    <w:rsid w:val="003B604F"/>
    <w:rsid w:val="003C4D87"/>
    <w:rsid w:val="003D1640"/>
    <w:rsid w:val="003E1E2C"/>
    <w:rsid w:val="003E3948"/>
    <w:rsid w:val="003F06AA"/>
    <w:rsid w:val="00405E33"/>
    <w:rsid w:val="004070B5"/>
    <w:rsid w:val="00413965"/>
    <w:rsid w:val="00420279"/>
    <w:rsid w:val="0042145D"/>
    <w:rsid w:val="004214DF"/>
    <w:rsid w:val="00427F53"/>
    <w:rsid w:val="0043026F"/>
    <w:rsid w:val="00434753"/>
    <w:rsid w:val="0044239E"/>
    <w:rsid w:val="00444CBA"/>
    <w:rsid w:val="00447A65"/>
    <w:rsid w:val="0045281E"/>
    <w:rsid w:val="00452861"/>
    <w:rsid w:val="004555C9"/>
    <w:rsid w:val="0045632C"/>
    <w:rsid w:val="00456640"/>
    <w:rsid w:val="00464858"/>
    <w:rsid w:val="00466BD5"/>
    <w:rsid w:val="00473FE5"/>
    <w:rsid w:val="00480284"/>
    <w:rsid w:val="00487650"/>
    <w:rsid w:val="004931C1"/>
    <w:rsid w:val="00496A00"/>
    <w:rsid w:val="004A4079"/>
    <w:rsid w:val="004B454E"/>
    <w:rsid w:val="004B4BDC"/>
    <w:rsid w:val="004B7921"/>
    <w:rsid w:val="004C0326"/>
    <w:rsid w:val="004C2C67"/>
    <w:rsid w:val="004D0DF5"/>
    <w:rsid w:val="004D146E"/>
    <w:rsid w:val="004D55E3"/>
    <w:rsid w:val="004E1A75"/>
    <w:rsid w:val="004E2C24"/>
    <w:rsid w:val="004E3783"/>
    <w:rsid w:val="004E7030"/>
    <w:rsid w:val="004F150E"/>
    <w:rsid w:val="004F21CF"/>
    <w:rsid w:val="005146E6"/>
    <w:rsid w:val="00516643"/>
    <w:rsid w:val="005233BA"/>
    <w:rsid w:val="00530785"/>
    <w:rsid w:val="00541D68"/>
    <w:rsid w:val="00543DFF"/>
    <w:rsid w:val="00544415"/>
    <w:rsid w:val="00550722"/>
    <w:rsid w:val="005537B6"/>
    <w:rsid w:val="00572ABA"/>
    <w:rsid w:val="00585EAC"/>
    <w:rsid w:val="0058654F"/>
    <w:rsid w:val="005904E8"/>
    <w:rsid w:val="0059221F"/>
    <w:rsid w:val="005A7A1A"/>
    <w:rsid w:val="005B5F18"/>
    <w:rsid w:val="005B7102"/>
    <w:rsid w:val="005C071C"/>
    <w:rsid w:val="005C4876"/>
    <w:rsid w:val="005E0DD7"/>
    <w:rsid w:val="005F04A0"/>
    <w:rsid w:val="005F409E"/>
    <w:rsid w:val="006076B9"/>
    <w:rsid w:val="00620B3B"/>
    <w:rsid w:val="00620CCC"/>
    <w:rsid w:val="00636A03"/>
    <w:rsid w:val="00643CEF"/>
    <w:rsid w:val="00652FBF"/>
    <w:rsid w:val="00662262"/>
    <w:rsid w:val="00662FAE"/>
    <w:rsid w:val="00680560"/>
    <w:rsid w:val="00683098"/>
    <w:rsid w:val="006836A0"/>
    <w:rsid w:val="00685507"/>
    <w:rsid w:val="00694434"/>
    <w:rsid w:val="00695BE6"/>
    <w:rsid w:val="006B60C5"/>
    <w:rsid w:val="006B6296"/>
    <w:rsid w:val="006C6E16"/>
    <w:rsid w:val="006D07BF"/>
    <w:rsid w:val="006D5CED"/>
    <w:rsid w:val="006F066D"/>
    <w:rsid w:val="006F4615"/>
    <w:rsid w:val="00703725"/>
    <w:rsid w:val="00706406"/>
    <w:rsid w:val="00721A52"/>
    <w:rsid w:val="00721F75"/>
    <w:rsid w:val="00727633"/>
    <w:rsid w:val="00733ADE"/>
    <w:rsid w:val="007359FB"/>
    <w:rsid w:val="00737968"/>
    <w:rsid w:val="0074010D"/>
    <w:rsid w:val="00740ED3"/>
    <w:rsid w:val="00756863"/>
    <w:rsid w:val="007733A6"/>
    <w:rsid w:val="00777760"/>
    <w:rsid w:val="00794EC4"/>
    <w:rsid w:val="00796FC4"/>
    <w:rsid w:val="007A4D3E"/>
    <w:rsid w:val="007B474C"/>
    <w:rsid w:val="007B6441"/>
    <w:rsid w:val="007C51F1"/>
    <w:rsid w:val="007C5A01"/>
    <w:rsid w:val="007D316F"/>
    <w:rsid w:val="007D4C00"/>
    <w:rsid w:val="007D64EE"/>
    <w:rsid w:val="007E6C41"/>
    <w:rsid w:val="007F2BD6"/>
    <w:rsid w:val="007F3D99"/>
    <w:rsid w:val="0080362F"/>
    <w:rsid w:val="00803CE4"/>
    <w:rsid w:val="00805A85"/>
    <w:rsid w:val="0081545F"/>
    <w:rsid w:val="008223B8"/>
    <w:rsid w:val="0086254F"/>
    <w:rsid w:val="00896C27"/>
    <w:rsid w:val="008A2A23"/>
    <w:rsid w:val="008D5830"/>
    <w:rsid w:val="008E702F"/>
    <w:rsid w:val="009048EC"/>
    <w:rsid w:val="009049BD"/>
    <w:rsid w:val="00904AA7"/>
    <w:rsid w:val="00916617"/>
    <w:rsid w:val="00916985"/>
    <w:rsid w:val="009205FB"/>
    <w:rsid w:val="0092384C"/>
    <w:rsid w:val="00931EA6"/>
    <w:rsid w:val="00932CF4"/>
    <w:rsid w:val="009438F6"/>
    <w:rsid w:val="00944FAF"/>
    <w:rsid w:val="00960686"/>
    <w:rsid w:val="00962D21"/>
    <w:rsid w:val="009735B9"/>
    <w:rsid w:val="00976867"/>
    <w:rsid w:val="00977B05"/>
    <w:rsid w:val="00982F9F"/>
    <w:rsid w:val="00984C27"/>
    <w:rsid w:val="009A2806"/>
    <w:rsid w:val="009A2AC4"/>
    <w:rsid w:val="009B6E1D"/>
    <w:rsid w:val="009C2F16"/>
    <w:rsid w:val="009C3290"/>
    <w:rsid w:val="009C4E25"/>
    <w:rsid w:val="009C55BE"/>
    <w:rsid w:val="009E0E59"/>
    <w:rsid w:val="009E260E"/>
    <w:rsid w:val="009E50E5"/>
    <w:rsid w:val="009F3F34"/>
    <w:rsid w:val="009F69C7"/>
    <w:rsid w:val="00A009C8"/>
    <w:rsid w:val="00A24FC3"/>
    <w:rsid w:val="00A34050"/>
    <w:rsid w:val="00A403F3"/>
    <w:rsid w:val="00A47FE2"/>
    <w:rsid w:val="00A626A6"/>
    <w:rsid w:val="00A63393"/>
    <w:rsid w:val="00A64CB4"/>
    <w:rsid w:val="00A815F4"/>
    <w:rsid w:val="00A87530"/>
    <w:rsid w:val="00A93226"/>
    <w:rsid w:val="00AA7D15"/>
    <w:rsid w:val="00AA7DB2"/>
    <w:rsid w:val="00AB3E7F"/>
    <w:rsid w:val="00AD4E95"/>
    <w:rsid w:val="00AF4BC5"/>
    <w:rsid w:val="00B056CF"/>
    <w:rsid w:val="00B05C93"/>
    <w:rsid w:val="00B06C58"/>
    <w:rsid w:val="00B07DB8"/>
    <w:rsid w:val="00B17CFB"/>
    <w:rsid w:val="00B20D13"/>
    <w:rsid w:val="00B25022"/>
    <w:rsid w:val="00B265F3"/>
    <w:rsid w:val="00B31DE7"/>
    <w:rsid w:val="00B32826"/>
    <w:rsid w:val="00B40DD0"/>
    <w:rsid w:val="00B43489"/>
    <w:rsid w:val="00B4760F"/>
    <w:rsid w:val="00B61587"/>
    <w:rsid w:val="00B76448"/>
    <w:rsid w:val="00B82E3C"/>
    <w:rsid w:val="00BB7BBB"/>
    <w:rsid w:val="00BC233B"/>
    <w:rsid w:val="00BC52E4"/>
    <w:rsid w:val="00BD0633"/>
    <w:rsid w:val="00BD279B"/>
    <w:rsid w:val="00BD2876"/>
    <w:rsid w:val="00BD3204"/>
    <w:rsid w:val="00BE0069"/>
    <w:rsid w:val="00BE5B2E"/>
    <w:rsid w:val="00BE63CF"/>
    <w:rsid w:val="00BE7C4A"/>
    <w:rsid w:val="00C0411B"/>
    <w:rsid w:val="00C13468"/>
    <w:rsid w:val="00C20841"/>
    <w:rsid w:val="00C22163"/>
    <w:rsid w:val="00C31EA4"/>
    <w:rsid w:val="00C32195"/>
    <w:rsid w:val="00C33262"/>
    <w:rsid w:val="00C344C9"/>
    <w:rsid w:val="00C35D77"/>
    <w:rsid w:val="00C366B7"/>
    <w:rsid w:val="00C437B9"/>
    <w:rsid w:val="00C43F88"/>
    <w:rsid w:val="00C50B69"/>
    <w:rsid w:val="00C54F39"/>
    <w:rsid w:val="00C67B7C"/>
    <w:rsid w:val="00C721B3"/>
    <w:rsid w:val="00C97B4B"/>
    <w:rsid w:val="00CA1801"/>
    <w:rsid w:val="00CA72FA"/>
    <w:rsid w:val="00CB54F7"/>
    <w:rsid w:val="00CC1A52"/>
    <w:rsid w:val="00CC6D9D"/>
    <w:rsid w:val="00CD085A"/>
    <w:rsid w:val="00CD174D"/>
    <w:rsid w:val="00CD58AF"/>
    <w:rsid w:val="00CE2C5D"/>
    <w:rsid w:val="00CF38C1"/>
    <w:rsid w:val="00CF3BDF"/>
    <w:rsid w:val="00CF4791"/>
    <w:rsid w:val="00D069D2"/>
    <w:rsid w:val="00D1538A"/>
    <w:rsid w:val="00D1778B"/>
    <w:rsid w:val="00D208A7"/>
    <w:rsid w:val="00D2419F"/>
    <w:rsid w:val="00D50D95"/>
    <w:rsid w:val="00D52F61"/>
    <w:rsid w:val="00D8776E"/>
    <w:rsid w:val="00DA3854"/>
    <w:rsid w:val="00DB0F55"/>
    <w:rsid w:val="00DB1893"/>
    <w:rsid w:val="00DB411D"/>
    <w:rsid w:val="00DC3520"/>
    <w:rsid w:val="00DD06EB"/>
    <w:rsid w:val="00DD7701"/>
    <w:rsid w:val="00DD7ECC"/>
    <w:rsid w:val="00DE1189"/>
    <w:rsid w:val="00DF72F0"/>
    <w:rsid w:val="00DF7FC1"/>
    <w:rsid w:val="00E01148"/>
    <w:rsid w:val="00E1468D"/>
    <w:rsid w:val="00E14C73"/>
    <w:rsid w:val="00E23BA6"/>
    <w:rsid w:val="00E34E77"/>
    <w:rsid w:val="00E401AC"/>
    <w:rsid w:val="00E42B39"/>
    <w:rsid w:val="00E43629"/>
    <w:rsid w:val="00E548A4"/>
    <w:rsid w:val="00E60F11"/>
    <w:rsid w:val="00E63BFE"/>
    <w:rsid w:val="00E877D5"/>
    <w:rsid w:val="00E94625"/>
    <w:rsid w:val="00EC3A50"/>
    <w:rsid w:val="00EC5651"/>
    <w:rsid w:val="00EE0370"/>
    <w:rsid w:val="00EE53C2"/>
    <w:rsid w:val="00EF6199"/>
    <w:rsid w:val="00EF796F"/>
    <w:rsid w:val="00F02563"/>
    <w:rsid w:val="00F036F6"/>
    <w:rsid w:val="00F072F9"/>
    <w:rsid w:val="00F111AE"/>
    <w:rsid w:val="00F1329A"/>
    <w:rsid w:val="00F3025D"/>
    <w:rsid w:val="00F372D9"/>
    <w:rsid w:val="00F444F9"/>
    <w:rsid w:val="00F53C71"/>
    <w:rsid w:val="00F61F36"/>
    <w:rsid w:val="00F63670"/>
    <w:rsid w:val="00F848A4"/>
    <w:rsid w:val="00F91B95"/>
    <w:rsid w:val="00F92AD8"/>
    <w:rsid w:val="00FA7A91"/>
    <w:rsid w:val="00FD0141"/>
    <w:rsid w:val="00FD1662"/>
    <w:rsid w:val="00FD1E5C"/>
    <w:rsid w:val="00FD62A1"/>
    <w:rsid w:val="00FE55E7"/>
    <w:rsid w:val="00FF3FC3"/>
    <w:rsid w:val="00FF55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37C"/>
    <w:rPr>
      <w:sz w:val="28"/>
      <w:lang w:val="th-TH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3437C"/>
    <w:pPr>
      <w:keepNext/>
      <w:tabs>
        <w:tab w:val="left" w:pos="5103"/>
        <w:tab w:val="center" w:pos="5954"/>
      </w:tabs>
      <w:outlineLvl w:val="0"/>
    </w:pPr>
    <w:rPr>
      <w:rFonts w:cs="IEleanor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3437C"/>
    <w:pPr>
      <w:keepNext/>
      <w:outlineLvl w:val="1"/>
    </w:pPr>
    <w:rPr>
      <w:rFonts w:cs="EucrosiaUPC"/>
    </w:rPr>
  </w:style>
  <w:style w:type="paragraph" w:styleId="Heading6">
    <w:name w:val="heading 6"/>
    <w:basedOn w:val="Normal"/>
    <w:next w:val="Normal"/>
    <w:link w:val="Heading6Char"/>
    <w:uiPriority w:val="99"/>
    <w:qFormat/>
    <w:rsid w:val="0003437C"/>
    <w:pPr>
      <w:keepNext/>
      <w:jc w:val="center"/>
      <w:outlineLvl w:val="5"/>
    </w:pPr>
    <w:rPr>
      <w:rFonts w:cs="EucrosiaUPC"/>
      <w:b/>
      <w:bCs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93066"/>
    <w:rPr>
      <w:rFonts w:ascii="Cambria" w:hAnsi="Cambria" w:cs="Angsana New"/>
      <w:b/>
      <w:bCs/>
      <w:kern w:val="32"/>
      <w:sz w:val="40"/>
      <w:szCs w:val="40"/>
      <w:lang w:val="th-TH" w:bidi="th-TH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393066"/>
    <w:rPr>
      <w:rFonts w:ascii="Cambria" w:hAnsi="Cambria" w:cs="Angsana New"/>
      <w:b/>
      <w:bCs/>
      <w:i/>
      <w:iCs/>
      <w:sz w:val="35"/>
      <w:szCs w:val="35"/>
      <w:lang w:val="th-TH" w:bidi="th-TH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393066"/>
    <w:rPr>
      <w:rFonts w:ascii="Calibri" w:hAnsi="Calibri" w:cs="Cordia New"/>
      <w:b/>
      <w:bCs/>
      <w:lang w:val="th-TH" w:bidi="th-TH"/>
    </w:rPr>
  </w:style>
  <w:style w:type="paragraph" w:customStyle="1" w:styleId="a">
    <w:name w:val="??????????"/>
    <w:basedOn w:val="Normal"/>
    <w:uiPriority w:val="99"/>
    <w:rsid w:val="0003437C"/>
    <w:pPr>
      <w:ind w:right="386"/>
    </w:pPr>
    <w:rPr>
      <w:rFonts w:ascii="IEleanor" w:hAnsi="IEleanor"/>
    </w:rPr>
  </w:style>
  <w:style w:type="paragraph" w:styleId="Footer">
    <w:name w:val="footer"/>
    <w:basedOn w:val="Normal"/>
    <w:link w:val="FooterChar"/>
    <w:uiPriority w:val="99"/>
    <w:rsid w:val="0003437C"/>
    <w:pPr>
      <w:tabs>
        <w:tab w:val="center" w:pos="4153"/>
        <w:tab w:val="right" w:pos="8306"/>
      </w:tabs>
    </w:pPr>
    <w:rPr>
      <w:rFonts w:ascii="IEleanor" w:hAnsi="IEleanor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93066"/>
    <w:rPr>
      <w:rFonts w:cs="Times New Roman"/>
      <w:sz w:val="35"/>
      <w:szCs w:val="35"/>
      <w:lang w:val="th-TH" w:bidi="th-TH"/>
    </w:rPr>
  </w:style>
  <w:style w:type="paragraph" w:styleId="Header">
    <w:name w:val="header"/>
    <w:basedOn w:val="Normal"/>
    <w:link w:val="HeaderChar"/>
    <w:uiPriority w:val="99"/>
    <w:rsid w:val="0003437C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93066"/>
    <w:rPr>
      <w:rFonts w:cs="Times New Roman"/>
      <w:sz w:val="35"/>
      <w:szCs w:val="35"/>
      <w:lang w:val="th-TH" w:bidi="th-TH"/>
    </w:rPr>
  </w:style>
  <w:style w:type="paragraph" w:styleId="BodyText">
    <w:name w:val="Body Text"/>
    <w:basedOn w:val="Normal"/>
    <w:link w:val="BodyTextChar"/>
    <w:uiPriority w:val="99"/>
    <w:rsid w:val="0003437C"/>
    <w:pPr>
      <w:tabs>
        <w:tab w:val="center" w:pos="5670"/>
      </w:tabs>
      <w:jc w:val="both"/>
    </w:pPr>
    <w:rPr>
      <w:rFonts w:cs="EucrosiaUPC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393066"/>
    <w:rPr>
      <w:rFonts w:cs="Times New Roman"/>
      <w:sz w:val="35"/>
      <w:szCs w:val="35"/>
      <w:lang w:val="th-TH" w:bidi="th-TH"/>
    </w:rPr>
  </w:style>
  <w:style w:type="paragraph" w:styleId="BodyTextIndent">
    <w:name w:val="Body Text Indent"/>
    <w:basedOn w:val="Normal"/>
    <w:link w:val="BodyTextIndentChar"/>
    <w:uiPriority w:val="99"/>
    <w:rsid w:val="0003437C"/>
    <w:pPr>
      <w:tabs>
        <w:tab w:val="center" w:pos="5670"/>
      </w:tabs>
      <w:ind w:left="5040"/>
      <w:jc w:val="both"/>
    </w:pPr>
    <w:rPr>
      <w:rFonts w:cs="EucrosiaUPC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393066"/>
    <w:rPr>
      <w:rFonts w:cs="Times New Roman"/>
      <w:sz w:val="35"/>
      <w:szCs w:val="35"/>
      <w:lang w:val="th-TH" w:bidi="th-TH"/>
    </w:rPr>
  </w:style>
  <w:style w:type="paragraph" w:styleId="BalloonText">
    <w:name w:val="Balloon Text"/>
    <w:basedOn w:val="Normal"/>
    <w:link w:val="BalloonTextChar"/>
    <w:uiPriority w:val="99"/>
    <w:semiHidden/>
    <w:rsid w:val="00E42B39"/>
    <w:rPr>
      <w:rFonts w:ascii="Tahoma" w:hAnsi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93066"/>
    <w:rPr>
      <w:rFonts w:cs="Times New Roman"/>
      <w:sz w:val="2"/>
      <w:lang w:val="th-TH" w:bidi="th-TH"/>
    </w:rPr>
  </w:style>
  <w:style w:type="paragraph" w:styleId="Date">
    <w:name w:val="Date"/>
    <w:basedOn w:val="Normal"/>
    <w:next w:val="Normal"/>
    <w:link w:val="DateChar"/>
    <w:uiPriority w:val="99"/>
    <w:rsid w:val="00F848A4"/>
    <w:rPr>
      <w:szCs w:val="32"/>
    </w:rPr>
  </w:style>
  <w:style w:type="character" w:customStyle="1" w:styleId="DateChar">
    <w:name w:val="Date Char"/>
    <w:basedOn w:val="DefaultParagraphFont"/>
    <w:link w:val="Date"/>
    <w:uiPriority w:val="99"/>
    <w:semiHidden/>
    <w:locked/>
    <w:rsid w:val="00393066"/>
    <w:rPr>
      <w:rFonts w:cs="Times New Roman"/>
      <w:sz w:val="35"/>
      <w:szCs w:val="35"/>
      <w:lang w:val="th-TH" w:bidi="th-TH"/>
    </w:rPr>
  </w:style>
  <w:style w:type="paragraph" w:styleId="Title">
    <w:name w:val="Title"/>
    <w:basedOn w:val="Normal"/>
    <w:link w:val="TitleChar"/>
    <w:uiPriority w:val="99"/>
    <w:qFormat/>
    <w:rsid w:val="00320FB8"/>
    <w:pPr>
      <w:jc w:val="center"/>
    </w:pPr>
    <w:rPr>
      <w:rFonts w:ascii="CordiaUPC" w:hAnsi="CordiaUPC" w:cs="CordiaUPC"/>
      <w:b/>
      <w:bCs/>
      <w:sz w:val="36"/>
      <w:szCs w:val="36"/>
      <w:lang w:val="en-US"/>
    </w:rPr>
  </w:style>
  <w:style w:type="character" w:customStyle="1" w:styleId="TitleChar">
    <w:name w:val="Title Char"/>
    <w:basedOn w:val="DefaultParagraphFont"/>
    <w:link w:val="Title"/>
    <w:uiPriority w:val="99"/>
    <w:locked/>
    <w:rsid w:val="00393066"/>
    <w:rPr>
      <w:rFonts w:ascii="Cambria" w:hAnsi="Cambria" w:cs="Angsana New"/>
      <w:b/>
      <w:bCs/>
      <w:kern w:val="28"/>
      <w:sz w:val="40"/>
      <w:szCs w:val="40"/>
      <w:lang w:val="th-TH" w:bidi="th-T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4669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1</Pages>
  <Words>173</Words>
  <Characters>989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วว 5202/	</dc:title>
  <dc:subject/>
  <dc:creator>Biotec</dc:creator>
  <cp:keywords/>
  <dc:description/>
  <cp:lastModifiedBy>biotec</cp:lastModifiedBy>
  <cp:revision>5</cp:revision>
  <cp:lastPrinted>2016-01-08T09:30:00Z</cp:lastPrinted>
  <dcterms:created xsi:type="dcterms:W3CDTF">2016-03-11T06:34:00Z</dcterms:created>
  <dcterms:modified xsi:type="dcterms:W3CDTF">2016-06-13T06:34:00Z</dcterms:modified>
</cp:coreProperties>
</file>
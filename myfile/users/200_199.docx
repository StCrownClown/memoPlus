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22 ธันวาคม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ห้างหุ้นส่วนจำกัด ธีลสุ ซัพพลาย 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2041170548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9 พฤศจิกายน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59093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20 ธันวาคม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ธีลสุ ซัพพลาย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25594.4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สองหมื่นห้าพันห้าร้อยเก้าสิบสี่บาทสี่สิบสตางค์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17 ธันวาคม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30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21 ธันวาคม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4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204.76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สองร้อยสี่บาทเจ็ดสิบหกสตางค์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
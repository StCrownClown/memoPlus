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13 มกราคม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บริษัท แบงเทรดดิ้ง 1992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2041166083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14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L60-00177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5 มกราคม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แบงเทรดดิ้ง 1992 จำกัด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4,916.65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สี่พันเก้าร้อยสิบหกบาทหกสิบห้าสตางค์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14 ธันวาคม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90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6 มกราคม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23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226.17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สองร้อยยี่สิบหกบาทสิบเจ็ดสตางค์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3016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
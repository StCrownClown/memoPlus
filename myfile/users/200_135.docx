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14 ตุลาคม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เมอร์ค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2041166239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กันยายน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000528609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13 ตุลาคม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2204.2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สองพันสองร้อยสี่บาทยี่สิบสตางค์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8 ตุลาคม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15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14 ตุลาคม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26.45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ยี่สิบหกบาทสี่สิบห้าสตางค์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
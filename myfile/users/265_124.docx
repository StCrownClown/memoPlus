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3 ตุลาคม 2559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บริษัท ซีทีแลบอราตอรี่ จำกัด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บริษัท ซีทีแลบอราตอรี่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34,240.00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สามหมื่นสี่พันสองร้อยสี่สิบบาทถ้วน)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7 กันยายน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30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26 กันยายน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IV5900175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26 กันยายน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บริษัท ซีทีแลบอราตอรี่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19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1,301.12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หนึ่งพันสามร้อยหนึ่งบาทสิบสองสตางค์)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(นางกชกร วงค์กระสัน)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3106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
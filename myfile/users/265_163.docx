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7" o:title=""/>
          </v:shape>
        </w:pict>
      </w:r>
    </w:p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E6064B" w:rsidRPr="009B192D" w:rsidRDefault="00E6064B" w:rsidP="00821B7D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E6064B" w:rsidRPr="009B192D" w:rsidRDefault="00E6064B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E6064B" w:rsidRPr="009B192D" w:rsidTr="00821B7D">
        <w:trPr>
          <w:cantSplit/>
          <w:trHeight w:val="353"/>
        </w:trPr>
        <w:tc>
          <w:tcPr>
            <w:tcW w:w="4361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0501/414/2559 </w:t>
            </w:r>
          </w:p>
        </w:tc>
        <w:tc>
          <w:tcPr>
            <w:tcW w:w="4536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25 พฤศจิกายน 2559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pStyle w:val="Footer"/>
              <w:tabs>
                <w:tab w:val="clear" w:pos="4320"/>
                <w:tab w:val="clear" w:pos="8640"/>
              </w:tabs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สงวนสิทธิ์การเรียกค่าปรับกรณีส่งมอบสินค้าล่าช้า (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อิตัลมาร์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เรียน  รอง ผศช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(คุณดุษฎี) ผ่าน หัวหน้าเจ้าหน้าที่พัสดุ</w:t>
            </w:r>
          </w:p>
        </w:tc>
      </w:tr>
    </w:tbl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9B192D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9B192D">
        <w:rPr>
          <w:rFonts w:ascii="TH SarabunPSK" w:hAnsi="TH SarabunPSK" w:cs="TH SarabunPSK"/>
          <w:snapToGrid w:val="0"/>
          <w:spacing w:val="-6"/>
          <w:sz w:val="32"/>
          <w:szCs w:val="32"/>
          <w:cs/>
          <w:lang w:eastAsia="th-TH"/>
        </w:rPr>
        <w:t>งานพัสดุ ศช. ได้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ตกลงซื้อวัสดุวิทยาศาสตร์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1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9B192D">
        <w:rPr>
          <w:rFonts w:ascii="TH SarabunPSK" w:hAnsi="TH SarabunPSK" w:cs="TH SarabunPSK"/>
          <w:sz w:val="32"/>
          <w:szCs w:val="32"/>
        </w:rPr>
        <w:t>บริษัท อิตัลมาร์ จำกัด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B192D">
        <w:rPr>
          <w:rFonts w:ascii="TH SarabunPSK" w:hAnsi="TH SarabunPSK" w:cs="TH SarabunPSK"/>
          <w:sz w:val="32"/>
          <w:szCs w:val="32"/>
        </w:rPr>
        <w:t xml:space="preserve">1,498.00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หนึ่งพันสี่ร้อยเก้าสิบแปดบาทถ้วน)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โดยบริษัทฯ ต้องส่งมอบสินค้าให้ศูนย์ฯ ภายในวันที่ </w:t>
      </w:r>
      <w:r w:rsidRPr="009B192D">
        <w:rPr>
          <w:rFonts w:ascii="TH SarabunPSK" w:hAnsi="TH SarabunPSK" w:cs="TH SarabunPSK"/>
          <w:sz w:val="32"/>
          <w:szCs w:val="32"/>
        </w:rPr>
        <w:t>16 พฤศจิกายน 2559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ตามเงื่อนไขที่กำหนดในใบสั่งซื้อ/จ้าง (กำหนดส่งมอบภายใน </w:t>
      </w:r>
      <w:r w:rsidRPr="009B192D">
        <w:rPr>
          <w:rFonts w:ascii="TH SarabunPSK" w:hAnsi="TH SarabunPSK" w:cs="TH SarabunPSK"/>
          <w:sz w:val="32"/>
          <w:szCs w:val="32"/>
        </w:rPr>
        <w:t xml:space="preserve">15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นับถัดจากวันที่ผู้ขายลงนามในใบสั่งซื้อ/จ้าง) และบริษัทฯ ได้ส่งมอบสินค้าให้ศูนย์ฯ เมื่อวันที่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24 พฤศจิกายน 2559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ตามใบกำกับภาษีเลขที่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IV16-111175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9B192D">
        <w:rPr>
          <w:rFonts w:ascii="TH SarabunPSK" w:hAnsi="TH SarabunPSK" w:cs="TH SarabunPSK"/>
          <w:sz w:val="32"/>
          <w:szCs w:val="32"/>
        </w:rPr>
        <w:t>24 พฤศจิกายน 2559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 w:rsidRPr="009B192D">
        <w:rPr>
          <w:rFonts w:ascii="TH SarabunPSK" w:hAnsi="TH SarabunPSK" w:cs="TH SarabunPSK"/>
          <w:sz w:val="32"/>
          <w:szCs w:val="32"/>
        </w:rPr>
        <w:t xml:space="preserve">8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นั้น</w:t>
      </w:r>
    </w:p>
    <w:p w:rsidR="00E6064B" w:rsidRPr="009B192D" w:rsidRDefault="00E6064B" w:rsidP="00D72166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  <w:t xml:space="preserve">กรรมการตรวจรับพัสดุ มีความเห็นสมควรปรับ </w:t>
      </w:r>
      <w:r w:rsidRPr="009B192D">
        <w:rPr>
          <w:rFonts w:ascii="TH SarabunPSK" w:hAnsi="TH SarabunPSK" w:cs="TH SarabunPSK"/>
          <w:sz w:val="32"/>
          <w:szCs w:val="32"/>
        </w:rPr>
        <w:t>บริษัท อิตัลมาร์ จำกัด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ในกรณีส่งมอบสินค้าล่าช้า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8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โดยคิดค่าปรับเป็นรายวันในอัตราร้อยละ 0.</w:t>
      </w:r>
      <w:r w:rsidRPr="009B192D">
        <w:rPr>
          <w:rFonts w:ascii="TH SarabunPSK" w:hAnsi="TH SarabunPSK" w:cs="TH SarabunPSK"/>
          <w:sz w:val="32"/>
          <w:szCs w:val="32"/>
        </w:rPr>
        <w:t>2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ของราคาค่าสินค้า (รวมภาษีมูลค่าเพิ่ม) รวมเป็นเงินทั้งสิ้น </w:t>
      </w:r>
      <w:r w:rsidRPr="009B192D">
        <w:rPr>
          <w:rFonts w:ascii="TH SarabunPSK" w:hAnsi="TH SarabunPSK" w:cs="TH SarabunPSK"/>
          <w:sz w:val="32"/>
          <w:szCs w:val="32"/>
        </w:rPr>
        <w:t xml:space="preserve">23.97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ยี่สิบสามบาทเก้าสิบเจ็ดสตางค์)</w:t>
      </w: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จึงเรียนมาเพื่อโปรดพิจารณาลงนาม</w:t>
      </w:r>
    </w:p>
    <w:p w:rsidR="00E6064B" w:rsidRPr="009B192D" w:rsidRDefault="00E6064B" w:rsidP="009F5CAE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tabs>
          <w:tab w:val="left" w:pos="709"/>
          <w:tab w:val="left" w:pos="1276"/>
          <w:tab w:val="left" w:pos="1560"/>
        </w:tabs>
        <w:ind w:right="-51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</w:r>
      <w:r w:rsidRPr="009B192D">
        <w:rPr>
          <w:rFonts w:ascii="TH SarabunPSK" w:hAnsi="TH SarabunPSK" w:cs="TH SarabunPSK"/>
          <w:sz w:val="32"/>
          <w:szCs w:val="32"/>
        </w:rPr>
        <w:t xml:space="preserve"> </w:t>
      </w:r>
    </w:p>
    <w:p w:rsidR="00E6064B" w:rsidRPr="009B192D" w:rsidRDefault="00E6064B" w:rsidP="009F5CAE">
      <w:pPr>
        <w:ind w:left="2268" w:right="-34"/>
        <w:jc w:val="cent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t>(นางสาว ศิริขวัญ คงสมใจ)</w:t>
      </w:r>
    </w:p>
    <w:p w:rsidR="00E6064B" w:rsidRPr="009B192D" w:rsidRDefault="00E6064B" w:rsidP="009F5CAE">
      <w:pPr>
        <w:pStyle w:val="a"/>
        <w:tabs>
          <w:tab w:val="left" w:pos="4320"/>
        </w:tabs>
        <w:ind w:left="2268" w:right="-34"/>
        <w:jc w:val="center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เจ้าหน้าที่พัสดุ</w:t>
      </w:r>
    </w:p>
    <w:p w:rsidR="00E6064B" w:rsidRPr="009B192D" w:rsidRDefault="00E6064B" w:rsidP="009F5CAE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งานพัสดุ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</w:t>
      </w:r>
      <w:r w:rsidRPr="009B192D">
        <w:rPr>
          <w:rFonts w:ascii="TH SarabunPSK" w:hAnsi="TH SarabunPSK" w:cs="TH SarabunPSK"/>
          <w:sz w:val="32"/>
          <w:szCs w:val="32"/>
        </w:rPr>
        <w:t xml:space="preserve">.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2564 6700 ต่อ </w:t>
      </w:r>
      <w:r w:rsidRPr="009B192D">
        <w:rPr>
          <w:rFonts w:ascii="TH SarabunPSK" w:hAnsi="TH SarabunPSK" w:cs="TH SarabunPSK"/>
          <w:sz w:val="32"/>
          <w:szCs w:val="32"/>
        </w:rPr>
        <w:t>3109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โทรสาร 0 2564 6699</w:t>
      </w:r>
    </w:p>
    <w:p w:rsidR="00E6064B" w:rsidRPr="009B192D" w:rsidRDefault="00E6064B" w:rsidP="009F5CAE">
      <w:pPr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sectPr w:rsidR="00E6064B" w:rsidRPr="009B192D" w:rsidSect="00672CA8">
      <w:pgSz w:w="11913" w:h="16834" w:code="9"/>
      <w:pgMar w:top="1440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64B" w:rsidRDefault="00E6064B">
      <w:r>
        <w:separator/>
      </w:r>
    </w:p>
  </w:endnote>
  <w:endnote w:type="continuationSeparator" w:id="1">
    <w:p w:rsidR="00E6064B" w:rsidRDefault="00E606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64B" w:rsidRDefault="00E6064B">
      <w:r>
        <w:separator/>
      </w:r>
    </w:p>
  </w:footnote>
  <w:footnote w:type="continuationSeparator" w:id="1">
    <w:p w:rsidR="00E6064B" w:rsidRDefault="00E606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557"/>
    <w:multiLevelType w:val="multilevel"/>
    <w:tmpl w:val="F154C2A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cs="Times New Roman"/>
      </w:rPr>
    </w:lvl>
  </w:abstractNum>
  <w:abstractNum w:abstractNumId="1">
    <w:nsid w:val="04207884"/>
    <w:multiLevelType w:val="hybridMultilevel"/>
    <w:tmpl w:val="A224EE44"/>
    <w:lvl w:ilvl="0" w:tplc="92123A0E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3CE0BF4"/>
    <w:multiLevelType w:val="hybridMultilevel"/>
    <w:tmpl w:val="94421F20"/>
    <w:lvl w:ilvl="0" w:tplc="CB3AF910">
      <w:start w:val="2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1BF368B3"/>
    <w:multiLevelType w:val="hybridMultilevel"/>
    <w:tmpl w:val="7BA4E3FA"/>
    <w:lvl w:ilvl="0" w:tplc="AC44190E">
      <w:start w:val="5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CCD1252"/>
    <w:multiLevelType w:val="hybridMultilevel"/>
    <w:tmpl w:val="0818CD64"/>
    <w:lvl w:ilvl="0" w:tplc="086EABC8">
      <w:start w:val="3"/>
      <w:numFmt w:val="decimal"/>
      <w:lvlText w:val="-"/>
      <w:lvlJc w:val="left"/>
      <w:pPr>
        <w:tabs>
          <w:tab w:val="num" w:pos="720"/>
        </w:tabs>
        <w:ind w:left="72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CF4645D"/>
    <w:multiLevelType w:val="hybridMultilevel"/>
    <w:tmpl w:val="CE46ECA4"/>
    <w:lvl w:ilvl="0" w:tplc="B1D6DDBA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10024DB"/>
    <w:multiLevelType w:val="hybridMultilevel"/>
    <w:tmpl w:val="3FDEB272"/>
    <w:lvl w:ilvl="0" w:tplc="CAD29846">
      <w:start w:val="3"/>
      <w:numFmt w:val="bullet"/>
      <w:lvlText w:val="-"/>
      <w:lvlJc w:val="left"/>
      <w:pPr>
        <w:tabs>
          <w:tab w:val="num" w:pos="1740"/>
        </w:tabs>
        <w:ind w:left="1740" w:hanging="102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2F14013"/>
    <w:multiLevelType w:val="multilevel"/>
    <w:tmpl w:val="DAEC22F8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5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8">
    <w:nsid w:val="27260952"/>
    <w:multiLevelType w:val="multilevel"/>
    <w:tmpl w:val="9EDE405E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</w:abstractNum>
  <w:abstractNum w:abstractNumId="9">
    <w:nsid w:val="2CAA2DD1"/>
    <w:multiLevelType w:val="hybridMultilevel"/>
    <w:tmpl w:val="BC802FE4"/>
    <w:lvl w:ilvl="0" w:tplc="A3A817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205195"/>
    <w:multiLevelType w:val="hybridMultilevel"/>
    <w:tmpl w:val="09FA3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F7A1859"/>
    <w:multiLevelType w:val="hybridMultilevel"/>
    <w:tmpl w:val="CADE5866"/>
    <w:lvl w:ilvl="0" w:tplc="AF6C634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2">
    <w:nsid w:val="30CE7C89"/>
    <w:multiLevelType w:val="multilevel"/>
    <w:tmpl w:val="D76E212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8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3">
    <w:nsid w:val="30D75D0A"/>
    <w:multiLevelType w:val="multilevel"/>
    <w:tmpl w:val="3920DBD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4">
    <w:nsid w:val="30E45453"/>
    <w:multiLevelType w:val="hybridMultilevel"/>
    <w:tmpl w:val="5E72CD14"/>
    <w:lvl w:ilvl="0" w:tplc="A1F6C6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5">
    <w:nsid w:val="37FE53D2"/>
    <w:multiLevelType w:val="hybridMultilevel"/>
    <w:tmpl w:val="EE0E52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23546A"/>
    <w:multiLevelType w:val="hybridMultilevel"/>
    <w:tmpl w:val="E062CB20"/>
    <w:lvl w:ilvl="0" w:tplc="40AC80E8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  <w:rPr>
        <w:rFonts w:cs="Times New Roman"/>
      </w:rPr>
    </w:lvl>
  </w:abstractNum>
  <w:abstractNum w:abstractNumId="17">
    <w:nsid w:val="46BE354F"/>
    <w:multiLevelType w:val="hybridMultilevel"/>
    <w:tmpl w:val="B1405886"/>
    <w:lvl w:ilvl="0" w:tplc="D0667B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8D84D32"/>
    <w:multiLevelType w:val="hybridMultilevel"/>
    <w:tmpl w:val="79064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386E44"/>
    <w:multiLevelType w:val="hybridMultilevel"/>
    <w:tmpl w:val="7FE279A8"/>
    <w:lvl w:ilvl="0" w:tplc="C4FA483C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4BBF1F28"/>
    <w:multiLevelType w:val="hybridMultilevel"/>
    <w:tmpl w:val="59E4E352"/>
    <w:lvl w:ilvl="0" w:tplc="098EDF12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1">
    <w:nsid w:val="4D1D0C0E"/>
    <w:multiLevelType w:val="hybridMultilevel"/>
    <w:tmpl w:val="8C842140"/>
    <w:lvl w:ilvl="0" w:tplc="8BCA54BE">
      <w:start w:val="1"/>
      <w:numFmt w:val="bullet"/>
      <w:lvlText w:val="-"/>
      <w:lvlJc w:val="left"/>
      <w:pPr>
        <w:tabs>
          <w:tab w:val="num" w:pos="1680"/>
        </w:tabs>
        <w:ind w:left="1680" w:hanging="9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62474DD"/>
    <w:multiLevelType w:val="hybridMultilevel"/>
    <w:tmpl w:val="3BCA4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28C7B0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606A04B0"/>
    <w:multiLevelType w:val="multilevel"/>
    <w:tmpl w:val="27E27A9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4">
    <w:nsid w:val="761F5DA7"/>
    <w:multiLevelType w:val="hybridMultilevel"/>
    <w:tmpl w:val="34EA428E"/>
    <w:lvl w:ilvl="0" w:tplc="42DA0F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DD0672A"/>
    <w:multiLevelType w:val="multilevel"/>
    <w:tmpl w:val="F746CAE4"/>
    <w:lvl w:ilvl="0">
      <w:start w:val="1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75"/>
        </w:tabs>
        <w:ind w:left="775" w:hanging="75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800"/>
        </w:tabs>
        <w:ind w:left="800" w:hanging="750"/>
      </w:pPr>
      <w:rPr>
        <w:rFonts w:cs="Times New Roman" w:hint="default"/>
      </w:rPr>
    </w:lvl>
    <w:lvl w:ilvl="3">
      <w:start w:val="2"/>
      <w:numFmt w:val="decimal"/>
      <w:lvlText w:val="%1.%2.%3.%4"/>
      <w:lvlJc w:val="left"/>
      <w:pPr>
        <w:tabs>
          <w:tab w:val="num" w:pos="1155"/>
        </w:tabs>
        <w:ind w:left="115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40"/>
        </w:tabs>
        <w:ind w:left="15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65"/>
        </w:tabs>
        <w:ind w:left="15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50"/>
        </w:tabs>
        <w:ind w:left="195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35"/>
        </w:tabs>
        <w:ind w:left="2335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0"/>
        </w:tabs>
        <w:ind w:left="2360" w:hanging="2160"/>
      </w:pPr>
      <w:rPr>
        <w:rFonts w:cs="Times New Roman" w:hint="default"/>
      </w:rPr>
    </w:lvl>
  </w:abstractNum>
  <w:num w:numId="1">
    <w:abstractNumId w:val="16"/>
  </w:num>
  <w:num w:numId="2">
    <w:abstractNumId w:val="7"/>
  </w:num>
  <w:num w:numId="3">
    <w:abstractNumId w:val="0"/>
    <w:lvlOverride w:ilvl="0">
      <w:startOverride w:val="3"/>
    </w:lvlOverride>
    <w:lvlOverride w:ilvl="1">
      <w:startOverride w:val="2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</w:num>
  <w:num w:numId="6">
    <w:abstractNumId w:val="11"/>
  </w:num>
  <w:num w:numId="7">
    <w:abstractNumId w:val="20"/>
  </w:num>
  <w:num w:numId="8">
    <w:abstractNumId w:val="25"/>
  </w:num>
  <w:num w:numId="9">
    <w:abstractNumId w:val="6"/>
  </w:num>
  <w:num w:numId="10">
    <w:abstractNumId w:val="13"/>
  </w:num>
  <w:num w:numId="11">
    <w:abstractNumId w:val="12"/>
  </w:num>
  <w:num w:numId="12">
    <w:abstractNumId w:val="21"/>
  </w:num>
  <w:num w:numId="13">
    <w:abstractNumId w:val="3"/>
  </w:num>
  <w:num w:numId="14">
    <w:abstractNumId w:val="23"/>
  </w:num>
  <w:num w:numId="15">
    <w:abstractNumId w:val="17"/>
  </w:num>
  <w:num w:numId="16">
    <w:abstractNumId w:val="14"/>
  </w:num>
  <w:num w:numId="17">
    <w:abstractNumId w:val="1"/>
  </w:num>
  <w:num w:numId="18">
    <w:abstractNumId w:val="5"/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18"/>
  </w:num>
  <w:num w:numId="24">
    <w:abstractNumId w:val="9"/>
  </w:num>
  <w:num w:numId="25">
    <w:abstractNumId w:val="10"/>
  </w:num>
  <w:num w:numId="26">
    <w:abstractNumId w:val="15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6B93"/>
    <w:rsid w:val="00000081"/>
    <w:rsid w:val="00000C04"/>
    <w:rsid w:val="00000E6D"/>
    <w:rsid w:val="00001222"/>
    <w:rsid w:val="000025BA"/>
    <w:rsid w:val="0000603A"/>
    <w:rsid w:val="000069A8"/>
    <w:rsid w:val="00007F43"/>
    <w:rsid w:val="0001075B"/>
    <w:rsid w:val="0001199D"/>
    <w:rsid w:val="00012A76"/>
    <w:rsid w:val="00015922"/>
    <w:rsid w:val="00016E21"/>
    <w:rsid w:val="00017D87"/>
    <w:rsid w:val="00017E41"/>
    <w:rsid w:val="000204FE"/>
    <w:rsid w:val="00026492"/>
    <w:rsid w:val="00031A79"/>
    <w:rsid w:val="00033E4E"/>
    <w:rsid w:val="00034804"/>
    <w:rsid w:val="00034F76"/>
    <w:rsid w:val="00043AE6"/>
    <w:rsid w:val="000529BB"/>
    <w:rsid w:val="00057B61"/>
    <w:rsid w:val="000637A7"/>
    <w:rsid w:val="00065470"/>
    <w:rsid w:val="000665F2"/>
    <w:rsid w:val="0006784C"/>
    <w:rsid w:val="00071948"/>
    <w:rsid w:val="00072773"/>
    <w:rsid w:val="00072C13"/>
    <w:rsid w:val="00073EFC"/>
    <w:rsid w:val="00074B68"/>
    <w:rsid w:val="000764A6"/>
    <w:rsid w:val="0008029E"/>
    <w:rsid w:val="0008056E"/>
    <w:rsid w:val="00081DF6"/>
    <w:rsid w:val="000901EE"/>
    <w:rsid w:val="000939A9"/>
    <w:rsid w:val="0009469D"/>
    <w:rsid w:val="000963F7"/>
    <w:rsid w:val="000A3202"/>
    <w:rsid w:val="000A3F36"/>
    <w:rsid w:val="000B4BFD"/>
    <w:rsid w:val="000C3B8D"/>
    <w:rsid w:val="000C42DA"/>
    <w:rsid w:val="000C47D1"/>
    <w:rsid w:val="000C4CD7"/>
    <w:rsid w:val="000C628E"/>
    <w:rsid w:val="000C6D41"/>
    <w:rsid w:val="000D1E8E"/>
    <w:rsid w:val="000D4815"/>
    <w:rsid w:val="000D5F48"/>
    <w:rsid w:val="000D7E9F"/>
    <w:rsid w:val="000E4726"/>
    <w:rsid w:val="000F0247"/>
    <w:rsid w:val="000F736F"/>
    <w:rsid w:val="000F7EFB"/>
    <w:rsid w:val="001036A2"/>
    <w:rsid w:val="00105A7D"/>
    <w:rsid w:val="00106775"/>
    <w:rsid w:val="0010756F"/>
    <w:rsid w:val="00116A80"/>
    <w:rsid w:val="0011739A"/>
    <w:rsid w:val="00121B67"/>
    <w:rsid w:val="00132AA3"/>
    <w:rsid w:val="00140BA9"/>
    <w:rsid w:val="00142E55"/>
    <w:rsid w:val="00150B79"/>
    <w:rsid w:val="001514EA"/>
    <w:rsid w:val="00152A26"/>
    <w:rsid w:val="00157A5D"/>
    <w:rsid w:val="00157B95"/>
    <w:rsid w:val="00157CFA"/>
    <w:rsid w:val="00160CD9"/>
    <w:rsid w:val="00162E1D"/>
    <w:rsid w:val="00166731"/>
    <w:rsid w:val="00166FBB"/>
    <w:rsid w:val="00170C9A"/>
    <w:rsid w:val="00172FDD"/>
    <w:rsid w:val="001870D7"/>
    <w:rsid w:val="001914BD"/>
    <w:rsid w:val="00196010"/>
    <w:rsid w:val="00196ADA"/>
    <w:rsid w:val="001978D5"/>
    <w:rsid w:val="001A1A89"/>
    <w:rsid w:val="001A4634"/>
    <w:rsid w:val="001B1E16"/>
    <w:rsid w:val="001B2177"/>
    <w:rsid w:val="001B282B"/>
    <w:rsid w:val="001B3C9D"/>
    <w:rsid w:val="001B41D0"/>
    <w:rsid w:val="001B49E2"/>
    <w:rsid w:val="001B4BAD"/>
    <w:rsid w:val="001B6578"/>
    <w:rsid w:val="001B75A0"/>
    <w:rsid w:val="001B77F8"/>
    <w:rsid w:val="001C27EF"/>
    <w:rsid w:val="001C445C"/>
    <w:rsid w:val="001C4E17"/>
    <w:rsid w:val="001C4EA8"/>
    <w:rsid w:val="001C5F59"/>
    <w:rsid w:val="001C61B4"/>
    <w:rsid w:val="001D22BA"/>
    <w:rsid w:val="001D6400"/>
    <w:rsid w:val="001E5012"/>
    <w:rsid w:val="001E6DD1"/>
    <w:rsid w:val="001E73AF"/>
    <w:rsid w:val="001E7E1E"/>
    <w:rsid w:val="001F3389"/>
    <w:rsid w:val="001F37D0"/>
    <w:rsid w:val="001F4354"/>
    <w:rsid w:val="001F5026"/>
    <w:rsid w:val="00202A3A"/>
    <w:rsid w:val="00210F4B"/>
    <w:rsid w:val="00217B1E"/>
    <w:rsid w:val="002250B6"/>
    <w:rsid w:val="00225E4C"/>
    <w:rsid w:val="00226AB8"/>
    <w:rsid w:val="0022738E"/>
    <w:rsid w:val="00227709"/>
    <w:rsid w:val="00232E01"/>
    <w:rsid w:val="002348B5"/>
    <w:rsid w:val="0023742F"/>
    <w:rsid w:val="0023767D"/>
    <w:rsid w:val="00240389"/>
    <w:rsid w:val="0024306A"/>
    <w:rsid w:val="002436A7"/>
    <w:rsid w:val="00244A13"/>
    <w:rsid w:val="0024522F"/>
    <w:rsid w:val="002466FA"/>
    <w:rsid w:val="00251443"/>
    <w:rsid w:val="00252EAE"/>
    <w:rsid w:val="00253632"/>
    <w:rsid w:val="00255335"/>
    <w:rsid w:val="0025715F"/>
    <w:rsid w:val="00261485"/>
    <w:rsid w:val="00262528"/>
    <w:rsid w:val="00262E4A"/>
    <w:rsid w:val="0026537D"/>
    <w:rsid w:val="002702A1"/>
    <w:rsid w:val="0027151B"/>
    <w:rsid w:val="00272553"/>
    <w:rsid w:val="00272934"/>
    <w:rsid w:val="00272B04"/>
    <w:rsid w:val="002754E4"/>
    <w:rsid w:val="00275D09"/>
    <w:rsid w:val="0027634F"/>
    <w:rsid w:val="00277D7F"/>
    <w:rsid w:val="00277F28"/>
    <w:rsid w:val="00280AE7"/>
    <w:rsid w:val="002820BD"/>
    <w:rsid w:val="00282659"/>
    <w:rsid w:val="00282F98"/>
    <w:rsid w:val="00284F45"/>
    <w:rsid w:val="0028502F"/>
    <w:rsid w:val="0028549D"/>
    <w:rsid w:val="00286944"/>
    <w:rsid w:val="0029368D"/>
    <w:rsid w:val="0029582C"/>
    <w:rsid w:val="002962D5"/>
    <w:rsid w:val="00297C97"/>
    <w:rsid w:val="002A0433"/>
    <w:rsid w:val="002A7755"/>
    <w:rsid w:val="002B5818"/>
    <w:rsid w:val="002B78CE"/>
    <w:rsid w:val="002C226C"/>
    <w:rsid w:val="002C632F"/>
    <w:rsid w:val="002C7122"/>
    <w:rsid w:val="002D0128"/>
    <w:rsid w:val="002D0F39"/>
    <w:rsid w:val="002D3CEC"/>
    <w:rsid w:val="002E1482"/>
    <w:rsid w:val="002E4049"/>
    <w:rsid w:val="002F08F2"/>
    <w:rsid w:val="002F3ADA"/>
    <w:rsid w:val="002F4693"/>
    <w:rsid w:val="002F4FF0"/>
    <w:rsid w:val="002F54C8"/>
    <w:rsid w:val="00307E9C"/>
    <w:rsid w:val="0031036B"/>
    <w:rsid w:val="00310558"/>
    <w:rsid w:val="00310C60"/>
    <w:rsid w:val="003118F5"/>
    <w:rsid w:val="00311EFF"/>
    <w:rsid w:val="00313CDC"/>
    <w:rsid w:val="00314C00"/>
    <w:rsid w:val="003158C7"/>
    <w:rsid w:val="00320053"/>
    <w:rsid w:val="00323A2E"/>
    <w:rsid w:val="00327669"/>
    <w:rsid w:val="0032788F"/>
    <w:rsid w:val="00327ECF"/>
    <w:rsid w:val="00333B63"/>
    <w:rsid w:val="003341D8"/>
    <w:rsid w:val="00334777"/>
    <w:rsid w:val="00336971"/>
    <w:rsid w:val="00340F19"/>
    <w:rsid w:val="00341069"/>
    <w:rsid w:val="0034250B"/>
    <w:rsid w:val="00342648"/>
    <w:rsid w:val="00342FFD"/>
    <w:rsid w:val="003439FC"/>
    <w:rsid w:val="00346408"/>
    <w:rsid w:val="00347119"/>
    <w:rsid w:val="00350286"/>
    <w:rsid w:val="00354098"/>
    <w:rsid w:val="00354C51"/>
    <w:rsid w:val="003557D2"/>
    <w:rsid w:val="00360CA8"/>
    <w:rsid w:val="00371C37"/>
    <w:rsid w:val="003742B2"/>
    <w:rsid w:val="00375C14"/>
    <w:rsid w:val="003840FF"/>
    <w:rsid w:val="0038730F"/>
    <w:rsid w:val="00390913"/>
    <w:rsid w:val="00393C31"/>
    <w:rsid w:val="003A1154"/>
    <w:rsid w:val="003A3270"/>
    <w:rsid w:val="003A48EC"/>
    <w:rsid w:val="003A4B1F"/>
    <w:rsid w:val="003A5E33"/>
    <w:rsid w:val="003B00B0"/>
    <w:rsid w:val="003B08CE"/>
    <w:rsid w:val="003B3203"/>
    <w:rsid w:val="003B3BFD"/>
    <w:rsid w:val="003B3F68"/>
    <w:rsid w:val="003C0395"/>
    <w:rsid w:val="003C1F32"/>
    <w:rsid w:val="003C309D"/>
    <w:rsid w:val="003C4AC7"/>
    <w:rsid w:val="003C5BC7"/>
    <w:rsid w:val="003C6773"/>
    <w:rsid w:val="003D3C1B"/>
    <w:rsid w:val="003D3F21"/>
    <w:rsid w:val="003D6088"/>
    <w:rsid w:val="003D6BCB"/>
    <w:rsid w:val="003E15DA"/>
    <w:rsid w:val="003E60E0"/>
    <w:rsid w:val="003E638A"/>
    <w:rsid w:val="003E73C9"/>
    <w:rsid w:val="003E78B7"/>
    <w:rsid w:val="003F0A4C"/>
    <w:rsid w:val="003F0E00"/>
    <w:rsid w:val="003F1C65"/>
    <w:rsid w:val="003F49F4"/>
    <w:rsid w:val="003F4DC4"/>
    <w:rsid w:val="003F7F71"/>
    <w:rsid w:val="004012BF"/>
    <w:rsid w:val="0040274B"/>
    <w:rsid w:val="00402E88"/>
    <w:rsid w:val="0040362E"/>
    <w:rsid w:val="00404F34"/>
    <w:rsid w:val="004066FE"/>
    <w:rsid w:val="00406D1C"/>
    <w:rsid w:val="00412694"/>
    <w:rsid w:val="004157D9"/>
    <w:rsid w:val="0041606B"/>
    <w:rsid w:val="0042050B"/>
    <w:rsid w:val="00420682"/>
    <w:rsid w:val="00421AFE"/>
    <w:rsid w:val="00424507"/>
    <w:rsid w:val="00425432"/>
    <w:rsid w:val="00425957"/>
    <w:rsid w:val="00425F87"/>
    <w:rsid w:val="004260B5"/>
    <w:rsid w:val="00426BA5"/>
    <w:rsid w:val="00434252"/>
    <w:rsid w:val="004372BC"/>
    <w:rsid w:val="00437360"/>
    <w:rsid w:val="00445349"/>
    <w:rsid w:val="00445738"/>
    <w:rsid w:val="00454206"/>
    <w:rsid w:val="00454DCA"/>
    <w:rsid w:val="00455780"/>
    <w:rsid w:val="00456504"/>
    <w:rsid w:val="00457FF3"/>
    <w:rsid w:val="004609E7"/>
    <w:rsid w:val="00460A2F"/>
    <w:rsid w:val="00464C67"/>
    <w:rsid w:val="00470711"/>
    <w:rsid w:val="0047177E"/>
    <w:rsid w:val="00471997"/>
    <w:rsid w:val="00471FC8"/>
    <w:rsid w:val="004732B5"/>
    <w:rsid w:val="004801B4"/>
    <w:rsid w:val="00480D7E"/>
    <w:rsid w:val="00481241"/>
    <w:rsid w:val="004814ED"/>
    <w:rsid w:val="00482ACD"/>
    <w:rsid w:val="00484646"/>
    <w:rsid w:val="00487698"/>
    <w:rsid w:val="00487E00"/>
    <w:rsid w:val="00492318"/>
    <w:rsid w:val="0049362C"/>
    <w:rsid w:val="00496E54"/>
    <w:rsid w:val="004A43EA"/>
    <w:rsid w:val="004A6544"/>
    <w:rsid w:val="004C03A8"/>
    <w:rsid w:val="004C0792"/>
    <w:rsid w:val="004C37AE"/>
    <w:rsid w:val="004C7B57"/>
    <w:rsid w:val="004D094C"/>
    <w:rsid w:val="004D33FE"/>
    <w:rsid w:val="004E2A44"/>
    <w:rsid w:val="004E5F81"/>
    <w:rsid w:val="004E72AD"/>
    <w:rsid w:val="0050387B"/>
    <w:rsid w:val="005046BF"/>
    <w:rsid w:val="005104DD"/>
    <w:rsid w:val="0052038E"/>
    <w:rsid w:val="0052674D"/>
    <w:rsid w:val="00533CE3"/>
    <w:rsid w:val="005342A4"/>
    <w:rsid w:val="005350E2"/>
    <w:rsid w:val="00540A3B"/>
    <w:rsid w:val="00547B23"/>
    <w:rsid w:val="0055056B"/>
    <w:rsid w:val="00551DC3"/>
    <w:rsid w:val="00551ECC"/>
    <w:rsid w:val="00552626"/>
    <w:rsid w:val="005536D3"/>
    <w:rsid w:val="0055422C"/>
    <w:rsid w:val="005553DE"/>
    <w:rsid w:val="0055688B"/>
    <w:rsid w:val="0055763B"/>
    <w:rsid w:val="00560D14"/>
    <w:rsid w:val="005625A3"/>
    <w:rsid w:val="00566472"/>
    <w:rsid w:val="005740EC"/>
    <w:rsid w:val="00574FA2"/>
    <w:rsid w:val="005806F7"/>
    <w:rsid w:val="005807E7"/>
    <w:rsid w:val="00582C54"/>
    <w:rsid w:val="005843F7"/>
    <w:rsid w:val="0059253A"/>
    <w:rsid w:val="00595EF2"/>
    <w:rsid w:val="00597E2C"/>
    <w:rsid w:val="005A02EF"/>
    <w:rsid w:val="005A1AA9"/>
    <w:rsid w:val="005A3F3C"/>
    <w:rsid w:val="005A44FE"/>
    <w:rsid w:val="005A532B"/>
    <w:rsid w:val="005A55B3"/>
    <w:rsid w:val="005A56B9"/>
    <w:rsid w:val="005A6E81"/>
    <w:rsid w:val="005A78EE"/>
    <w:rsid w:val="005B03F1"/>
    <w:rsid w:val="005B4CF8"/>
    <w:rsid w:val="005C1798"/>
    <w:rsid w:val="005C18BD"/>
    <w:rsid w:val="005C5F2C"/>
    <w:rsid w:val="005C6562"/>
    <w:rsid w:val="005D054D"/>
    <w:rsid w:val="005D0C26"/>
    <w:rsid w:val="005D1532"/>
    <w:rsid w:val="005D2024"/>
    <w:rsid w:val="005D24C2"/>
    <w:rsid w:val="005D27AA"/>
    <w:rsid w:val="005D465E"/>
    <w:rsid w:val="005D4BB8"/>
    <w:rsid w:val="005D4C55"/>
    <w:rsid w:val="005D6E23"/>
    <w:rsid w:val="005E14D6"/>
    <w:rsid w:val="005E1921"/>
    <w:rsid w:val="005F490E"/>
    <w:rsid w:val="005F641D"/>
    <w:rsid w:val="005F713D"/>
    <w:rsid w:val="005F7760"/>
    <w:rsid w:val="005F7DF5"/>
    <w:rsid w:val="0060081B"/>
    <w:rsid w:val="00604214"/>
    <w:rsid w:val="006043D5"/>
    <w:rsid w:val="00605536"/>
    <w:rsid w:val="006176C4"/>
    <w:rsid w:val="00626248"/>
    <w:rsid w:val="00626938"/>
    <w:rsid w:val="00626960"/>
    <w:rsid w:val="006269C9"/>
    <w:rsid w:val="00627A93"/>
    <w:rsid w:val="00633CE5"/>
    <w:rsid w:val="00635C8F"/>
    <w:rsid w:val="006369B2"/>
    <w:rsid w:val="00637B6B"/>
    <w:rsid w:val="0064108B"/>
    <w:rsid w:val="00641CBE"/>
    <w:rsid w:val="0064260A"/>
    <w:rsid w:val="00643820"/>
    <w:rsid w:val="00644D9A"/>
    <w:rsid w:val="006510DB"/>
    <w:rsid w:val="00653B91"/>
    <w:rsid w:val="00656B58"/>
    <w:rsid w:val="00656BC0"/>
    <w:rsid w:val="00661A40"/>
    <w:rsid w:val="00661BE6"/>
    <w:rsid w:val="0066405F"/>
    <w:rsid w:val="0066535F"/>
    <w:rsid w:val="006718BF"/>
    <w:rsid w:val="00672CA8"/>
    <w:rsid w:val="00682396"/>
    <w:rsid w:val="0068388B"/>
    <w:rsid w:val="006849AA"/>
    <w:rsid w:val="00686A4A"/>
    <w:rsid w:val="0069037A"/>
    <w:rsid w:val="00690427"/>
    <w:rsid w:val="00694464"/>
    <w:rsid w:val="00694692"/>
    <w:rsid w:val="0069581B"/>
    <w:rsid w:val="00695A07"/>
    <w:rsid w:val="0069663E"/>
    <w:rsid w:val="006A513F"/>
    <w:rsid w:val="006A76D8"/>
    <w:rsid w:val="006A7CE5"/>
    <w:rsid w:val="006B255E"/>
    <w:rsid w:val="006B2DC6"/>
    <w:rsid w:val="006B5E02"/>
    <w:rsid w:val="006B66CC"/>
    <w:rsid w:val="006B73EC"/>
    <w:rsid w:val="006C0502"/>
    <w:rsid w:val="006C2828"/>
    <w:rsid w:val="006D20A3"/>
    <w:rsid w:val="006D23D3"/>
    <w:rsid w:val="006D4E26"/>
    <w:rsid w:val="006D528E"/>
    <w:rsid w:val="006D6C08"/>
    <w:rsid w:val="006D6CEF"/>
    <w:rsid w:val="006D7EDE"/>
    <w:rsid w:val="006E0F52"/>
    <w:rsid w:val="006F0A9F"/>
    <w:rsid w:val="006F0EB6"/>
    <w:rsid w:val="006F2D3E"/>
    <w:rsid w:val="006F78BE"/>
    <w:rsid w:val="00701BE8"/>
    <w:rsid w:val="007071C7"/>
    <w:rsid w:val="00707654"/>
    <w:rsid w:val="00710C6F"/>
    <w:rsid w:val="00712F94"/>
    <w:rsid w:val="00713723"/>
    <w:rsid w:val="00713D14"/>
    <w:rsid w:val="00716EA9"/>
    <w:rsid w:val="00721AD3"/>
    <w:rsid w:val="0072222D"/>
    <w:rsid w:val="00730F91"/>
    <w:rsid w:val="007332B8"/>
    <w:rsid w:val="00733442"/>
    <w:rsid w:val="007336BB"/>
    <w:rsid w:val="007338F1"/>
    <w:rsid w:val="00733F05"/>
    <w:rsid w:val="00737F1F"/>
    <w:rsid w:val="00741433"/>
    <w:rsid w:val="007424B6"/>
    <w:rsid w:val="00743825"/>
    <w:rsid w:val="00746977"/>
    <w:rsid w:val="00755C8C"/>
    <w:rsid w:val="00764A5F"/>
    <w:rsid w:val="00766E30"/>
    <w:rsid w:val="00767618"/>
    <w:rsid w:val="00774287"/>
    <w:rsid w:val="00774BFD"/>
    <w:rsid w:val="00786132"/>
    <w:rsid w:val="0079176F"/>
    <w:rsid w:val="007971A0"/>
    <w:rsid w:val="007A2D27"/>
    <w:rsid w:val="007A43E2"/>
    <w:rsid w:val="007A521A"/>
    <w:rsid w:val="007A6CBD"/>
    <w:rsid w:val="007A7235"/>
    <w:rsid w:val="007B1F70"/>
    <w:rsid w:val="007B607D"/>
    <w:rsid w:val="007C08E9"/>
    <w:rsid w:val="007C0A09"/>
    <w:rsid w:val="007D4DB8"/>
    <w:rsid w:val="007D4E15"/>
    <w:rsid w:val="007D5506"/>
    <w:rsid w:val="007D5DBF"/>
    <w:rsid w:val="007E5A6C"/>
    <w:rsid w:val="007F18AD"/>
    <w:rsid w:val="007F2D73"/>
    <w:rsid w:val="007F569C"/>
    <w:rsid w:val="007F5FE7"/>
    <w:rsid w:val="007F7AE9"/>
    <w:rsid w:val="00807E98"/>
    <w:rsid w:val="00810874"/>
    <w:rsid w:val="00810C92"/>
    <w:rsid w:val="00811234"/>
    <w:rsid w:val="00811BEC"/>
    <w:rsid w:val="0081332B"/>
    <w:rsid w:val="00815311"/>
    <w:rsid w:val="00815340"/>
    <w:rsid w:val="00816222"/>
    <w:rsid w:val="00821B7D"/>
    <w:rsid w:val="00822E74"/>
    <w:rsid w:val="00823CDD"/>
    <w:rsid w:val="00832C7E"/>
    <w:rsid w:val="008350EF"/>
    <w:rsid w:val="00840862"/>
    <w:rsid w:val="00840EB0"/>
    <w:rsid w:val="008422C1"/>
    <w:rsid w:val="00842906"/>
    <w:rsid w:val="00850CC5"/>
    <w:rsid w:val="00855402"/>
    <w:rsid w:val="00855A64"/>
    <w:rsid w:val="00855ABE"/>
    <w:rsid w:val="00855D48"/>
    <w:rsid w:val="008578A2"/>
    <w:rsid w:val="00860F53"/>
    <w:rsid w:val="00861F2E"/>
    <w:rsid w:val="00862CAE"/>
    <w:rsid w:val="008708BD"/>
    <w:rsid w:val="00871408"/>
    <w:rsid w:val="00874621"/>
    <w:rsid w:val="00874C84"/>
    <w:rsid w:val="0087500F"/>
    <w:rsid w:val="0087552F"/>
    <w:rsid w:val="008775D9"/>
    <w:rsid w:val="0088135A"/>
    <w:rsid w:val="008816B8"/>
    <w:rsid w:val="00887045"/>
    <w:rsid w:val="00891519"/>
    <w:rsid w:val="00892749"/>
    <w:rsid w:val="00893490"/>
    <w:rsid w:val="0089573A"/>
    <w:rsid w:val="008A3232"/>
    <w:rsid w:val="008A3F3D"/>
    <w:rsid w:val="008A4FD6"/>
    <w:rsid w:val="008B0A08"/>
    <w:rsid w:val="008B3EF8"/>
    <w:rsid w:val="008B546A"/>
    <w:rsid w:val="008C2F4F"/>
    <w:rsid w:val="008C4690"/>
    <w:rsid w:val="008C4EB1"/>
    <w:rsid w:val="008D6020"/>
    <w:rsid w:val="008D7559"/>
    <w:rsid w:val="008E01F9"/>
    <w:rsid w:val="008E3182"/>
    <w:rsid w:val="008E512E"/>
    <w:rsid w:val="008E5232"/>
    <w:rsid w:val="008E6744"/>
    <w:rsid w:val="008E6856"/>
    <w:rsid w:val="008E698B"/>
    <w:rsid w:val="008F159C"/>
    <w:rsid w:val="008F3739"/>
    <w:rsid w:val="008F64FF"/>
    <w:rsid w:val="00906DCE"/>
    <w:rsid w:val="00910F6A"/>
    <w:rsid w:val="0091197F"/>
    <w:rsid w:val="00913A40"/>
    <w:rsid w:val="00916B35"/>
    <w:rsid w:val="00921CC6"/>
    <w:rsid w:val="0092679C"/>
    <w:rsid w:val="009322D5"/>
    <w:rsid w:val="00933831"/>
    <w:rsid w:val="00934993"/>
    <w:rsid w:val="00941010"/>
    <w:rsid w:val="0095175D"/>
    <w:rsid w:val="009531BE"/>
    <w:rsid w:val="0095649F"/>
    <w:rsid w:val="00957E63"/>
    <w:rsid w:val="00960D31"/>
    <w:rsid w:val="0096221B"/>
    <w:rsid w:val="00963DE2"/>
    <w:rsid w:val="0096413E"/>
    <w:rsid w:val="009670B6"/>
    <w:rsid w:val="0096783F"/>
    <w:rsid w:val="00973BA3"/>
    <w:rsid w:val="00974124"/>
    <w:rsid w:val="009749BB"/>
    <w:rsid w:val="00974DBC"/>
    <w:rsid w:val="00982A4C"/>
    <w:rsid w:val="0098344A"/>
    <w:rsid w:val="00985CA7"/>
    <w:rsid w:val="00986404"/>
    <w:rsid w:val="009917F6"/>
    <w:rsid w:val="00993357"/>
    <w:rsid w:val="009946F1"/>
    <w:rsid w:val="0099695F"/>
    <w:rsid w:val="009A02AF"/>
    <w:rsid w:val="009A3D60"/>
    <w:rsid w:val="009A4A48"/>
    <w:rsid w:val="009B192D"/>
    <w:rsid w:val="009B3210"/>
    <w:rsid w:val="009B4FF0"/>
    <w:rsid w:val="009B64E8"/>
    <w:rsid w:val="009B694C"/>
    <w:rsid w:val="009C3237"/>
    <w:rsid w:val="009C381B"/>
    <w:rsid w:val="009C3DF2"/>
    <w:rsid w:val="009C4D98"/>
    <w:rsid w:val="009C6582"/>
    <w:rsid w:val="009C701F"/>
    <w:rsid w:val="009D1FB5"/>
    <w:rsid w:val="009D2989"/>
    <w:rsid w:val="009D2DB6"/>
    <w:rsid w:val="009D7157"/>
    <w:rsid w:val="009E12B1"/>
    <w:rsid w:val="009E2473"/>
    <w:rsid w:val="009E4A70"/>
    <w:rsid w:val="009E67E5"/>
    <w:rsid w:val="009F5679"/>
    <w:rsid w:val="009F5CAE"/>
    <w:rsid w:val="009F68E8"/>
    <w:rsid w:val="00A0022D"/>
    <w:rsid w:val="00A02120"/>
    <w:rsid w:val="00A02832"/>
    <w:rsid w:val="00A03DEA"/>
    <w:rsid w:val="00A06DE3"/>
    <w:rsid w:val="00A079CF"/>
    <w:rsid w:val="00A10EA2"/>
    <w:rsid w:val="00A11234"/>
    <w:rsid w:val="00A1301D"/>
    <w:rsid w:val="00A13A04"/>
    <w:rsid w:val="00A14996"/>
    <w:rsid w:val="00A17E40"/>
    <w:rsid w:val="00A27757"/>
    <w:rsid w:val="00A30164"/>
    <w:rsid w:val="00A33040"/>
    <w:rsid w:val="00A33472"/>
    <w:rsid w:val="00A33DBB"/>
    <w:rsid w:val="00A360D6"/>
    <w:rsid w:val="00A434AA"/>
    <w:rsid w:val="00A47AAE"/>
    <w:rsid w:val="00A5273B"/>
    <w:rsid w:val="00A63A6B"/>
    <w:rsid w:val="00A63DA0"/>
    <w:rsid w:val="00A64007"/>
    <w:rsid w:val="00A653E2"/>
    <w:rsid w:val="00A66CD9"/>
    <w:rsid w:val="00A70DF8"/>
    <w:rsid w:val="00A72431"/>
    <w:rsid w:val="00A74DDE"/>
    <w:rsid w:val="00A760FB"/>
    <w:rsid w:val="00A80A7D"/>
    <w:rsid w:val="00A83433"/>
    <w:rsid w:val="00A85DD0"/>
    <w:rsid w:val="00A90611"/>
    <w:rsid w:val="00A912EA"/>
    <w:rsid w:val="00A95113"/>
    <w:rsid w:val="00A97D9F"/>
    <w:rsid w:val="00AA2DE9"/>
    <w:rsid w:val="00AA2F36"/>
    <w:rsid w:val="00AA3E64"/>
    <w:rsid w:val="00AA65D7"/>
    <w:rsid w:val="00AA66BF"/>
    <w:rsid w:val="00AA7BC4"/>
    <w:rsid w:val="00AB51FF"/>
    <w:rsid w:val="00AB6383"/>
    <w:rsid w:val="00AB6656"/>
    <w:rsid w:val="00AC0AA3"/>
    <w:rsid w:val="00AC1BC4"/>
    <w:rsid w:val="00AC380E"/>
    <w:rsid w:val="00AC49CE"/>
    <w:rsid w:val="00AC555C"/>
    <w:rsid w:val="00AD0427"/>
    <w:rsid w:val="00AD154F"/>
    <w:rsid w:val="00AD3261"/>
    <w:rsid w:val="00AD41D8"/>
    <w:rsid w:val="00AE0001"/>
    <w:rsid w:val="00AE3C01"/>
    <w:rsid w:val="00AE550C"/>
    <w:rsid w:val="00AF0DD1"/>
    <w:rsid w:val="00AF6E0B"/>
    <w:rsid w:val="00B01050"/>
    <w:rsid w:val="00B01974"/>
    <w:rsid w:val="00B02C7E"/>
    <w:rsid w:val="00B03221"/>
    <w:rsid w:val="00B05EA0"/>
    <w:rsid w:val="00B064FC"/>
    <w:rsid w:val="00B10E7D"/>
    <w:rsid w:val="00B201F0"/>
    <w:rsid w:val="00B204F9"/>
    <w:rsid w:val="00B21BCD"/>
    <w:rsid w:val="00B23F9A"/>
    <w:rsid w:val="00B242EF"/>
    <w:rsid w:val="00B25D4D"/>
    <w:rsid w:val="00B26B29"/>
    <w:rsid w:val="00B32E64"/>
    <w:rsid w:val="00B34C6C"/>
    <w:rsid w:val="00B353B7"/>
    <w:rsid w:val="00B36620"/>
    <w:rsid w:val="00B50B9E"/>
    <w:rsid w:val="00B51E4F"/>
    <w:rsid w:val="00B52A02"/>
    <w:rsid w:val="00B5451E"/>
    <w:rsid w:val="00B556FC"/>
    <w:rsid w:val="00B578F7"/>
    <w:rsid w:val="00B61401"/>
    <w:rsid w:val="00B6596C"/>
    <w:rsid w:val="00B66AE6"/>
    <w:rsid w:val="00B66B93"/>
    <w:rsid w:val="00B67A17"/>
    <w:rsid w:val="00B727D5"/>
    <w:rsid w:val="00B74191"/>
    <w:rsid w:val="00B75539"/>
    <w:rsid w:val="00B75D7A"/>
    <w:rsid w:val="00B77E83"/>
    <w:rsid w:val="00B827F5"/>
    <w:rsid w:val="00B82DBE"/>
    <w:rsid w:val="00B8497E"/>
    <w:rsid w:val="00B86773"/>
    <w:rsid w:val="00B86C6B"/>
    <w:rsid w:val="00B93405"/>
    <w:rsid w:val="00B94608"/>
    <w:rsid w:val="00B948C7"/>
    <w:rsid w:val="00B966ED"/>
    <w:rsid w:val="00B97A35"/>
    <w:rsid w:val="00B97CE6"/>
    <w:rsid w:val="00BA110F"/>
    <w:rsid w:val="00BA1D70"/>
    <w:rsid w:val="00BA1F43"/>
    <w:rsid w:val="00BA4360"/>
    <w:rsid w:val="00BB0F60"/>
    <w:rsid w:val="00BB1FC8"/>
    <w:rsid w:val="00BB2380"/>
    <w:rsid w:val="00BB2E5F"/>
    <w:rsid w:val="00BB7BCD"/>
    <w:rsid w:val="00BC03D2"/>
    <w:rsid w:val="00BC088E"/>
    <w:rsid w:val="00BC4301"/>
    <w:rsid w:val="00BC57F7"/>
    <w:rsid w:val="00BC69F0"/>
    <w:rsid w:val="00BC76E7"/>
    <w:rsid w:val="00BD0E41"/>
    <w:rsid w:val="00BD33BD"/>
    <w:rsid w:val="00BD3427"/>
    <w:rsid w:val="00BD34C9"/>
    <w:rsid w:val="00BD596A"/>
    <w:rsid w:val="00BD5E71"/>
    <w:rsid w:val="00BE3678"/>
    <w:rsid w:val="00BE4A9F"/>
    <w:rsid w:val="00BF0F1B"/>
    <w:rsid w:val="00BF2631"/>
    <w:rsid w:val="00BF33A1"/>
    <w:rsid w:val="00BF40BD"/>
    <w:rsid w:val="00BF4447"/>
    <w:rsid w:val="00BF47CF"/>
    <w:rsid w:val="00C025FA"/>
    <w:rsid w:val="00C13694"/>
    <w:rsid w:val="00C13E95"/>
    <w:rsid w:val="00C13EB9"/>
    <w:rsid w:val="00C16E79"/>
    <w:rsid w:val="00C20E6F"/>
    <w:rsid w:val="00C20F3E"/>
    <w:rsid w:val="00C23375"/>
    <w:rsid w:val="00C255C2"/>
    <w:rsid w:val="00C3065B"/>
    <w:rsid w:val="00C32387"/>
    <w:rsid w:val="00C3416B"/>
    <w:rsid w:val="00C34C1B"/>
    <w:rsid w:val="00C35C94"/>
    <w:rsid w:val="00C36AFE"/>
    <w:rsid w:val="00C4144B"/>
    <w:rsid w:val="00C42EC5"/>
    <w:rsid w:val="00C454B7"/>
    <w:rsid w:val="00C45569"/>
    <w:rsid w:val="00C47CEC"/>
    <w:rsid w:val="00C63822"/>
    <w:rsid w:val="00C63C9D"/>
    <w:rsid w:val="00C66880"/>
    <w:rsid w:val="00C66F97"/>
    <w:rsid w:val="00C71487"/>
    <w:rsid w:val="00C8073D"/>
    <w:rsid w:val="00C80C62"/>
    <w:rsid w:val="00C823B6"/>
    <w:rsid w:val="00C84674"/>
    <w:rsid w:val="00C9112B"/>
    <w:rsid w:val="00C9155A"/>
    <w:rsid w:val="00C9208A"/>
    <w:rsid w:val="00C92AFD"/>
    <w:rsid w:val="00CA2EAD"/>
    <w:rsid w:val="00CA37B5"/>
    <w:rsid w:val="00CA502B"/>
    <w:rsid w:val="00CB43D8"/>
    <w:rsid w:val="00CC18B5"/>
    <w:rsid w:val="00CC4972"/>
    <w:rsid w:val="00CC6E6D"/>
    <w:rsid w:val="00CC7ACA"/>
    <w:rsid w:val="00CD6284"/>
    <w:rsid w:val="00CE192C"/>
    <w:rsid w:val="00CE32DD"/>
    <w:rsid w:val="00CE427F"/>
    <w:rsid w:val="00CE5DAA"/>
    <w:rsid w:val="00CE796B"/>
    <w:rsid w:val="00CF1CB9"/>
    <w:rsid w:val="00CF3001"/>
    <w:rsid w:val="00CF3EFB"/>
    <w:rsid w:val="00CF6B08"/>
    <w:rsid w:val="00D01320"/>
    <w:rsid w:val="00D04C4B"/>
    <w:rsid w:val="00D051CD"/>
    <w:rsid w:val="00D10014"/>
    <w:rsid w:val="00D11828"/>
    <w:rsid w:val="00D211CE"/>
    <w:rsid w:val="00D21295"/>
    <w:rsid w:val="00D243B4"/>
    <w:rsid w:val="00D25429"/>
    <w:rsid w:val="00D25DB3"/>
    <w:rsid w:val="00D306BC"/>
    <w:rsid w:val="00D3100C"/>
    <w:rsid w:val="00D31117"/>
    <w:rsid w:val="00D3118A"/>
    <w:rsid w:val="00D31977"/>
    <w:rsid w:val="00D34818"/>
    <w:rsid w:val="00D368CA"/>
    <w:rsid w:val="00D379FE"/>
    <w:rsid w:val="00D4285E"/>
    <w:rsid w:val="00D446D8"/>
    <w:rsid w:val="00D45D23"/>
    <w:rsid w:val="00D46025"/>
    <w:rsid w:val="00D47943"/>
    <w:rsid w:val="00D522CF"/>
    <w:rsid w:val="00D54FEE"/>
    <w:rsid w:val="00D55F9A"/>
    <w:rsid w:val="00D561EA"/>
    <w:rsid w:val="00D578D7"/>
    <w:rsid w:val="00D604E3"/>
    <w:rsid w:val="00D64241"/>
    <w:rsid w:val="00D65559"/>
    <w:rsid w:val="00D6773F"/>
    <w:rsid w:val="00D70327"/>
    <w:rsid w:val="00D71D79"/>
    <w:rsid w:val="00D72166"/>
    <w:rsid w:val="00D73C3F"/>
    <w:rsid w:val="00D73CC9"/>
    <w:rsid w:val="00D75608"/>
    <w:rsid w:val="00D76425"/>
    <w:rsid w:val="00D77F71"/>
    <w:rsid w:val="00D84CC0"/>
    <w:rsid w:val="00D8538E"/>
    <w:rsid w:val="00D87910"/>
    <w:rsid w:val="00D91C97"/>
    <w:rsid w:val="00D95006"/>
    <w:rsid w:val="00D965D3"/>
    <w:rsid w:val="00DA08A4"/>
    <w:rsid w:val="00DA097C"/>
    <w:rsid w:val="00DA3276"/>
    <w:rsid w:val="00DA5660"/>
    <w:rsid w:val="00DB18B8"/>
    <w:rsid w:val="00DB282F"/>
    <w:rsid w:val="00DB5633"/>
    <w:rsid w:val="00DB6D0C"/>
    <w:rsid w:val="00DB6F2D"/>
    <w:rsid w:val="00DB7527"/>
    <w:rsid w:val="00DB7586"/>
    <w:rsid w:val="00DC29B8"/>
    <w:rsid w:val="00DC4265"/>
    <w:rsid w:val="00DC4790"/>
    <w:rsid w:val="00DC71A7"/>
    <w:rsid w:val="00DC781D"/>
    <w:rsid w:val="00DD4B91"/>
    <w:rsid w:val="00DD4B9A"/>
    <w:rsid w:val="00DD52D0"/>
    <w:rsid w:val="00DE4138"/>
    <w:rsid w:val="00DE4866"/>
    <w:rsid w:val="00DE625F"/>
    <w:rsid w:val="00DF00B6"/>
    <w:rsid w:val="00DF0402"/>
    <w:rsid w:val="00DF388B"/>
    <w:rsid w:val="00DF3E13"/>
    <w:rsid w:val="00DF4A9A"/>
    <w:rsid w:val="00DF578C"/>
    <w:rsid w:val="00DF7CA2"/>
    <w:rsid w:val="00E02E19"/>
    <w:rsid w:val="00E03AF6"/>
    <w:rsid w:val="00E05115"/>
    <w:rsid w:val="00E05805"/>
    <w:rsid w:val="00E0678E"/>
    <w:rsid w:val="00E07EFB"/>
    <w:rsid w:val="00E124EF"/>
    <w:rsid w:val="00E16A4B"/>
    <w:rsid w:val="00E1750C"/>
    <w:rsid w:val="00E2129A"/>
    <w:rsid w:val="00E22993"/>
    <w:rsid w:val="00E23127"/>
    <w:rsid w:val="00E237B7"/>
    <w:rsid w:val="00E23A22"/>
    <w:rsid w:val="00E25F68"/>
    <w:rsid w:val="00E261C7"/>
    <w:rsid w:val="00E34998"/>
    <w:rsid w:val="00E34C48"/>
    <w:rsid w:val="00E3745C"/>
    <w:rsid w:val="00E41685"/>
    <w:rsid w:val="00E42CD4"/>
    <w:rsid w:val="00E446E1"/>
    <w:rsid w:val="00E56225"/>
    <w:rsid w:val="00E57BDD"/>
    <w:rsid w:val="00E603B8"/>
    <w:rsid w:val="00E6064B"/>
    <w:rsid w:val="00E6165D"/>
    <w:rsid w:val="00E65B9D"/>
    <w:rsid w:val="00E66A1B"/>
    <w:rsid w:val="00E703DB"/>
    <w:rsid w:val="00E72D9C"/>
    <w:rsid w:val="00E76D72"/>
    <w:rsid w:val="00E77D98"/>
    <w:rsid w:val="00E836D4"/>
    <w:rsid w:val="00E84468"/>
    <w:rsid w:val="00E85FBF"/>
    <w:rsid w:val="00E86704"/>
    <w:rsid w:val="00E87B70"/>
    <w:rsid w:val="00E93887"/>
    <w:rsid w:val="00E948E5"/>
    <w:rsid w:val="00E96710"/>
    <w:rsid w:val="00E96E96"/>
    <w:rsid w:val="00E97B53"/>
    <w:rsid w:val="00EA05B2"/>
    <w:rsid w:val="00EA2E9D"/>
    <w:rsid w:val="00EA38EC"/>
    <w:rsid w:val="00EB297B"/>
    <w:rsid w:val="00EB51A3"/>
    <w:rsid w:val="00EC142A"/>
    <w:rsid w:val="00EC1437"/>
    <w:rsid w:val="00EC21A8"/>
    <w:rsid w:val="00EC39CA"/>
    <w:rsid w:val="00EC5787"/>
    <w:rsid w:val="00EC60A5"/>
    <w:rsid w:val="00EC630C"/>
    <w:rsid w:val="00ED406C"/>
    <w:rsid w:val="00ED467D"/>
    <w:rsid w:val="00ED4A2E"/>
    <w:rsid w:val="00EE0CF4"/>
    <w:rsid w:val="00EE288C"/>
    <w:rsid w:val="00EE7EB6"/>
    <w:rsid w:val="00EE7F79"/>
    <w:rsid w:val="00EF0DC8"/>
    <w:rsid w:val="00EF43F0"/>
    <w:rsid w:val="00EF56F2"/>
    <w:rsid w:val="00EF56F6"/>
    <w:rsid w:val="00EF5C1C"/>
    <w:rsid w:val="00EF64D3"/>
    <w:rsid w:val="00EF7E7F"/>
    <w:rsid w:val="00F019D9"/>
    <w:rsid w:val="00F03EC1"/>
    <w:rsid w:val="00F048C4"/>
    <w:rsid w:val="00F1086F"/>
    <w:rsid w:val="00F117D3"/>
    <w:rsid w:val="00F14422"/>
    <w:rsid w:val="00F331BB"/>
    <w:rsid w:val="00F342D6"/>
    <w:rsid w:val="00F347EB"/>
    <w:rsid w:val="00F351D9"/>
    <w:rsid w:val="00F37E47"/>
    <w:rsid w:val="00F37E7E"/>
    <w:rsid w:val="00F41977"/>
    <w:rsid w:val="00F424BD"/>
    <w:rsid w:val="00F442C8"/>
    <w:rsid w:val="00F4676C"/>
    <w:rsid w:val="00F57968"/>
    <w:rsid w:val="00F57C69"/>
    <w:rsid w:val="00F61C48"/>
    <w:rsid w:val="00F62136"/>
    <w:rsid w:val="00F649AB"/>
    <w:rsid w:val="00F6555E"/>
    <w:rsid w:val="00F659D6"/>
    <w:rsid w:val="00F71BB3"/>
    <w:rsid w:val="00F71F2C"/>
    <w:rsid w:val="00F72C80"/>
    <w:rsid w:val="00F7409E"/>
    <w:rsid w:val="00F76AB4"/>
    <w:rsid w:val="00F814E8"/>
    <w:rsid w:val="00F8231F"/>
    <w:rsid w:val="00F86B1E"/>
    <w:rsid w:val="00F90D6A"/>
    <w:rsid w:val="00F90F2C"/>
    <w:rsid w:val="00F95B11"/>
    <w:rsid w:val="00FA054C"/>
    <w:rsid w:val="00FA2333"/>
    <w:rsid w:val="00FA28DE"/>
    <w:rsid w:val="00FA4731"/>
    <w:rsid w:val="00FA5DB5"/>
    <w:rsid w:val="00FA5F3F"/>
    <w:rsid w:val="00FB034D"/>
    <w:rsid w:val="00FB2617"/>
    <w:rsid w:val="00FB463E"/>
    <w:rsid w:val="00FB511E"/>
    <w:rsid w:val="00FB6574"/>
    <w:rsid w:val="00FB6B1A"/>
    <w:rsid w:val="00FB6FCC"/>
    <w:rsid w:val="00FB7181"/>
    <w:rsid w:val="00FC3428"/>
    <w:rsid w:val="00FD17B2"/>
    <w:rsid w:val="00FD3422"/>
    <w:rsid w:val="00FD3B50"/>
    <w:rsid w:val="00FD7275"/>
    <w:rsid w:val="00FE0E4B"/>
    <w:rsid w:val="00FE131B"/>
    <w:rsid w:val="00FE1FA1"/>
    <w:rsid w:val="00FE3049"/>
    <w:rsid w:val="00FE5FD0"/>
    <w:rsid w:val="00FF2E34"/>
    <w:rsid w:val="00FF32E3"/>
    <w:rsid w:val="00FF35E3"/>
    <w:rsid w:val="00FF4A5D"/>
    <w:rsid w:val="00FF4E6C"/>
    <w:rsid w:val="00FF5553"/>
    <w:rsid w:val="00FF6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237"/>
    <w:rPr>
      <w:rFonts w:eastAsia="Times New Roman"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D72166"/>
    <w:pPr>
      <w:keepNext/>
      <w:outlineLvl w:val="2"/>
    </w:pPr>
    <w:rPr>
      <w:rFonts w:eastAsia="Cordia New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84468"/>
    <w:rPr>
      <w:rFonts w:ascii="Cambria" w:hAnsi="Cambria" w:cs="Angsana New"/>
      <w:b/>
      <w:bCs/>
      <w:sz w:val="33"/>
      <w:szCs w:val="33"/>
    </w:rPr>
  </w:style>
  <w:style w:type="paragraph" w:customStyle="1" w:styleId="a">
    <w:name w:val="เนื้อเรื่อง"/>
    <w:basedOn w:val="Normal"/>
    <w:uiPriority w:val="99"/>
    <w:rsid w:val="009C3237"/>
    <w:pPr>
      <w:ind w:right="386"/>
    </w:pPr>
    <w:rPr>
      <w:rFonts w:eastAsia="Cordia New"/>
    </w:rPr>
  </w:style>
  <w:style w:type="paragraph" w:styleId="Footer">
    <w:name w:val="footer"/>
    <w:basedOn w:val="Normal"/>
    <w:link w:val="FooterChar"/>
    <w:uiPriority w:val="99"/>
    <w:rsid w:val="009C3237"/>
    <w:pPr>
      <w:tabs>
        <w:tab w:val="center" w:pos="4320"/>
        <w:tab w:val="right" w:pos="8640"/>
      </w:tabs>
    </w:pPr>
    <w:rPr>
      <w:rFonts w:eastAsia="Cordia New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9C3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282659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502B"/>
    <w:rPr>
      <w:rFonts w:ascii="Times New Roman" w:hAnsi="Times New Roman" w:cs="Cordia New"/>
      <w:sz w:val="2"/>
    </w:rPr>
  </w:style>
  <w:style w:type="paragraph" w:styleId="PlainText">
    <w:name w:val="Plain Text"/>
    <w:basedOn w:val="Normal"/>
    <w:link w:val="PlainTextChar"/>
    <w:uiPriority w:val="99"/>
    <w:rsid w:val="00974124"/>
    <w:rPr>
      <w:rFonts w:ascii="Courier New" w:eastAsia="Cordia New" w:hAnsi="Courier New" w:cs="Tahoma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C13EB9"/>
    <w:rPr>
      <w:rFonts w:ascii="Courier New" w:hAnsi="Courier New" w:cs="Tahoma"/>
      <w:lang w:val="en-US" w:eastAsia="en-US" w:bidi="th-TH"/>
    </w:rPr>
  </w:style>
  <w:style w:type="character" w:customStyle="1" w:styleId="EmailStyle25">
    <w:name w:val="EmailStyle251"/>
    <w:aliases w:val="EmailStyle251"/>
    <w:basedOn w:val="DefaultParagraphFont"/>
    <w:uiPriority w:val="99"/>
    <w:semiHidden/>
    <w:personal/>
    <w:rsid w:val="00C13EB9"/>
    <w:rPr>
      <w:rFonts w:ascii="Arial" w:hAnsi="Arial" w:cs="Cordia New"/>
      <w:color w:val="000080"/>
      <w:sz w:val="23"/>
      <w:szCs w:val="23"/>
    </w:rPr>
  </w:style>
  <w:style w:type="character" w:customStyle="1" w:styleId="CharChar">
    <w:name w:val="Char Char"/>
    <w:basedOn w:val="DefaultParagraphFont"/>
    <w:uiPriority w:val="99"/>
    <w:rsid w:val="005E1921"/>
    <w:rPr>
      <w:rFonts w:ascii="Courier New" w:hAnsi="Courier New" w:cs="Tahoma"/>
      <w:lang w:val="en-US" w:eastAsia="en-US" w:bidi="th-TH"/>
    </w:rPr>
  </w:style>
  <w:style w:type="paragraph" w:styleId="BodyText">
    <w:name w:val="Body Text"/>
    <w:basedOn w:val="Normal"/>
    <w:link w:val="BodyTextChar"/>
    <w:uiPriority w:val="99"/>
    <w:rsid w:val="00CF1CB9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A502B"/>
    <w:rPr>
      <w:rFonts w:eastAsia="Times New Roman" w:cs="Cordia New"/>
      <w:sz w:val="35"/>
      <w:szCs w:val="35"/>
    </w:rPr>
  </w:style>
  <w:style w:type="character" w:customStyle="1" w:styleId="style31">
    <w:name w:val="style31"/>
    <w:basedOn w:val="DefaultParagraphFont"/>
    <w:uiPriority w:val="99"/>
    <w:rsid w:val="00AD154F"/>
    <w:rPr>
      <w:rFonts w:ascii="Microsoft Sans Serif" w:hAnsi="Microsoft Sans Serif" w:cs="Microsoft Sans Serif"/>
      <w:sz w:val="19"/>
      <w:szCs w:val="19"/>
    </w:rPr>
  </w:style>
  <w:style w:type="character" w:styleId="Emphasis">
    <w:name w:val="Emphasis"/>
    <w:basedOn w:val="DefaultParagraphFont"/>
    <w:uiPriority w:val="99"/>
    <w:qFormat/>
    <w:rsid w:val="00985CA7"/>
    <w:rPr>
      <w:rFonts w:cs="Times New Roman"/>
      <w:color w:val="CC0033"/>
    </w:rPr>
  </w:style>
  <w:style w:type="character" w:customStyle="1" w:styleId="EmailStyle31">
    <w:name w:val="EmailStyle311"/>
    <w:aliases w:val="EmailStyle311"/>
    <w:basedOn w:val="DefaultParagraphFont"/>
    <w:uiPriority w:val="99"/>
    <w:semiHidden/>
    <w:personal/>
    <w:rsid w:val="00E57BDD"/>
    <w:rPr>
      <w:rFonts w:ascii="Arial" w:hAnsi="Arial" w:cs="Cordia New"/>
      <w:color w:val="000080"/>
      <w:sz w:val="23"/>
      <w:szCs w:val="23"/>
    </w:rPr>
  </w:style>
  <w:style w:type="paragraph" w:customStyle="1" w:styleId="textkrper">
    <w:name w:val="textkrper"/>
    <w:basedOn w:val="Normal"/>
    <w:uiPriority w:val="99"/>
    <w:rsid w:val="001C4E17"/>
    <w:pPr>
      <w:autoSpaceDE w:val="0"/>
      <w:autoSpaceDN w:val="0"/>
    </w:pPr>
    <w:rPr>
      <w:rFonts w:ascii="Times New Roman" w:eastAsia="Cordia New" w:hAnsi="Times New Roman" w:cs="Tahoma"/>
      <w:sz w:val="24"/>
      <w:szCs w:val="24"/>
    </w:rPr>
  </w:style>
  <w:style w:type="character" w:customStyle="1" w:styleId="object">
    <w:name w:val="object"/>
    <w:basedOn w:val="DefaultParagraphFont"/>
    <w:uiPriority w:val="99"/>
    <w:rsid w:val="00456504"/>
    <w:rPr>
      <w:rFonts w:cs="Times New Roman"/>
    </w:rPr>
  </w:style>
  <w:style w:type="paragraph" w:styleId="BlockText">
    <w:name w:val="Block Text"/>
    <w:basedOn w:val="Normal"/>
    <w:uiPriority w:val="99"/>
    <w:rsid w:val="009F5CAE"/>
    <w:pPr>
      <w:tabs>
        <w:tab w:val="left" w:pos="1276"/>
        <w:tab w:val="left" w:pos="1560"/>
      </w:tabs>
      <w:ind w:left="1530" w:right="-4" w:hanging="1530"/>
    </w:pPr>
    <w:rPr>
      <w:rFonts w:cs="EucrosiaUP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91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6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12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8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1</Pages>
  <Words>177</Words>
  <Characters>1011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BiotecStaff</dc:creator>
  <cp:keywords/>
  <dc:description/>
  <cp:lastModifiedBy>biotec</cp:lastModifiedBy>
  <cp:revision>10</cp:revision>
  <cp:lastPrinted>2015-08-27T03:40:00Z</cp:lastPrinted>
  <dcterms:created xsi:type="dcterms:W3CDTF">2016-07-28T07:00:00Z</dcterms:created>
  <dcterms:modified xsi:type="dcterms:W3CDTF">2016-08-26T03:16:00Z</dcterms:modified>
</cp:coreProperties>
</file>
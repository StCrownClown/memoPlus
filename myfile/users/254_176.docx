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22 กุมภาพันธ์ 2560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อนุกรรมการจัดการประชุมวิชาการนานาชาติ APPA 2017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นายกสมาคมโปรตีนแห่งประเทศไทย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สมาคมโปรตีนแห่งประเทศไทย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25 มกราคม 2560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สมาคมโปรตีนแห่งประเทศไทย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ดร.สิทธิรักษ์ รอยตระกูล นักวิจัย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อนุกรรมการจัดการประชุมวิชาการนานาชาติ APPA 2017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11 กรกฎาคม 2560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16:45 - 16:45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ดร.</w:t>
      </w:r>
      <w:r w:rsidRPr="00B84DE3">
        <w:rPr>
          <w:rFonts w:ascii="TH SarabunPSK" w:hAnsi="TH SarabunPSK" w:cs="TH SarabunPSK"/>
          <w:sz w:val="32"/>
          <w:szCs w:val="32"/>
        </w:rPr>
        <w:t>สิทธิรักษ์ รอยตระกูล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อนุกรรมการจัดการประชุมวิชาการนานาชาติ APPA 2017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ฝ่ายสนับสนุนการวิจัย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3117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6707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
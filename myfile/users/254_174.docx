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/2000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/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2000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2000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/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2000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2000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16:45 - 16:45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2000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2000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>2000</w:t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2000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
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37428B"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/>
      </w:r>
    </w:p>
    <w:p w:rsidR="004916CD" w:rsidRPr="0037428B" w:rsidRDefault="004916CD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4916CD" w:rsidRPr="0037428B" w:rsidRDefault="004916CD" w:rsidP="005E680A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</w:rPr>
        <w:t>25 เมษายน 2560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เรื่อง  สงวนสิทธิ์</w:t>
      </w:r>
      <w:r>
        <w:rPr>
          <w:rFonts w:ascii="TH SarabunPSK" w:hAnsi="TH SarabunPSK" w:cs="TH SarabunPSK"/>
          <w:sz w:val="32"/>
          <w:szCs w:val="32"/>
          <w:cs/>
        </w:rPr>
        <w:t>การเรียก</w:t>
      </w:r>
      <w:r w:rsidRPr="0037428B">
        <w:rPr>
          <w:rFonts w:ascii="TH SarabunPSK" w:hAnsi="TH SarabunPSK" w:cs="TH SarabunPSK"/>
          <w:sz w:val="32"/>
          <w:szCs w:val="32"/>
          <w:cs/>
        </w:rPr>
        <w:t>ค่าปรับกรณีส่งมอบบริการ/งานจ้างล่าช้า</w:t>
      </w:r>
    </w:p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37428B">
        <w:rPr>
          <w:rFonts w:ascii="TH SarabunPSK" w:hAnsi="TH SarabunPSK" w:cs="TH SarabunPSK"/>
          <w:sz w:val="32"/>
          <w:szCs w:val="32"/>
        </w:rPr>
        <w:t>ผู้จัดการ บริษัท เอกลักษณ์ เซอร์วิส แอนด์ ซัพพลายส์ จำกัด</w:t>
      </w:r>
    </w:p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4916CD" w:rsidRPr="0037428B" w:rsidRDefault="004916CD" w:rsidP="009C5D74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>692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2560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9 กุมภาพันธ์ 2560</w:t>
      </w:r>
    </w:p>
    <w:p w:rsidR="004916CD" w:rsidRPr="0037428B" w:rsidRDefault="004916C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IV60040086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21 เมษายน 2560</w:t>
      </w:r>
    </w:p>
    <w:p w:rsidR="004916CD" w:rsidRPr="0037428B" w:rsidRDefault="004916CD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>แจ้งให้ท่านทราบการครบกำหนดการส่งมอบบริการ/งานจ้างเพื่อดำเนินการ</w:t>
      </w:r>
      <w:r w:rsidRPr="0037428B">
        <w:rPr>
          <w:rFonts w:ascii="TH SarabunPSK" w:hAnsi="TH SarabunPSK" w:cs="TH SarabunPSK"/>
          <w:sz w:val="32"/>
          <w:szCs w:val="32"/>
        </w:rPr>
        <w:t>จ้างซ่อมแซมเครื่อง กำจัดความชื้น รุ่น BD-20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ให้แก่ ศูนย์ฯ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>21 มีนาคม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จะคิดค่าปรับจากท่านเป็นรายวันจนกว่าท่านจะส่งมอบบริการ/งานจ้างได้ครบถ้วนตามที่ตกลงกัน ความละเอียดแจ้งแล้ว นั้น </w:t>
      </w:r>
    </w:p>
    <w:p w:rsidR="004916CD" w:rsidRDefault="004916CD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C039FD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ท่านได้ส่งมอบบริการ/งานจ้างให้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>21 เมษายน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>31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จึงขอแจ้งสงวนสิทธิ์ค่าปรับกรณีท่านส่งมอบบริการ/งานจ้างล่าช้า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3,100.00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สามพันหนึ่งร้อยบาทถ้วน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4916CD" w:rsidRPr="0037428B" w:rsidRDefault="004916CD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1A3F6C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37428B">
        <w:rPr>
          <w:rFonts w:ascii="TH SarabunPSK" w:hAnsi="TH SarabunPSK" w:cs="TH SarabunPSK"/>
          <w:sz w:val="32"/>
          <w:szCs w:val="32"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4916CD" w:rsidRPr="0037428B" w:rsidRDefault="004916CD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7428B">
        <w:rPr>
          <w:rFonts w:ascii="TH SarabunPSK" w:hAnsi="TH SarabunPSK" w:cs="TH SarabunPSK"/>
          <w:sz w:val="32"/>
          <w:szCs w:val="32"/>
        </w:rPr>
        <w:t>)</w:t>
      </w: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428B">
        <w:rPr>
          <w:rFonts w:ascii="TH SarabunPSK" w:hAnsi="TH SarabunPSK" w:cs="TH SarabunPSK"/>
          <w:sz w:val="32"/>
          <w:szCs w:val="32"/>
        </w:rPr>
        <w:t xml:space="preserve">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37428B">
        <w:rPr>
          <w:rFonts w:ascii="TH SarabunPSK" w:hAnsi="TH SarabunPSK" w:cs="TH SarabunPSK"/>
          <w:sz w:val="32"/>
          <w:szCs w:val="32"/>
        </w:rPr>
        <w:t xml:space="preserve">FAX </w:t>
      </w:r>
      <w:r w:rsidRPr="0037428B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โทรสาร  0 2564 6</w:t>
      </w:r>
      <w:r>
        <w:rPr>
          <w:rFonts w:ascii="TH SarabunPSK" w:hAnsi="TH SarabunPSK" w:cs="TH SarabunPSK"/>
          <w:sz w:val="32"/>
          <w:szCs w:val="32"/>
          <w:cs/>
        </w:rPr>
        <w:t>699</w:t>
      </w: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37428B">
        <w:rPr>
          <w:rFonts w:ascii="TH SarabunPSK" w:hAnsi="TH SarabunPSK" w:cs="TH SarabunPSK"/>
          <w:sz w:val="32"/>
          <w:szCs w:val="32"/>
        </w:rPr>
        <w:t xml:space="preserve">   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4916CD" w:rsidRPr="0037428B" w:rsidSect="009C5D74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6CD" w:rsidRDefault="004916CD">
      <w:r>
        <w:separator/>
      </w:r>
    </w:p>
  </w:endnote>
  <w:endnote w:type="continuationSeparator" w:id="1">
    <w:p w:rsidR="004916CD" w:rsidRDefault="00491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6CD" w:rsidRDefault="004916CD">
      <w:r>
        <w:separator/>
      </w:r>
    </w:p>
  </w:footnote>
  <w:footnote w:type="continuationSeparator" w:id="1">
    <w:p w:rsidR="004916CD" w:rsidRDefault="004916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3318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2291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17D97"/>
    <w:rsid w:val="00120CC9"/>
    <w:rsid w:val="00122F1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0EE3"/>
    <w:rsid w:val="001A30FF"/>
    <w:rsid w:val="001A3F6C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B70D3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22F0"/>
    <w:rsid w:val="00353B6E"/>
    <w:rsid w:val="00357DCA"/>
    <w:rsid w:val="003611EE"/>
    <w:rsid w:val="00362622"/>
    <w:rsid w:val="00362A21"/>
    <w:rsid w:val="00365E6A"/>
    <w:rsid w:val="003675EF"/>
    <w:rsid w:val="0037428B"/>
    <w:rsid w:val="00375F2E"/>
    <w:rsid w:val="003769D2"/>
    <w:rsid w:val="003775D1"/>
    <w:rsid w:val="0038207E"/>
    <w:rsid w:val="00382EDC"/>
    <w:rsid w:val="00386623"/>
    <w:rsid w:val="003922C5"/>
    <w:rsid w:val="0039308F"/>
    <w:rsid w:val="003945C4"/>
    <w:rsid w:val="003953BE"/>
    <w:rsid w:val="003A1F24"/>
    <w:rsid w:val="003A2A4E"/>
    <w:rsid w:val="003A452D"/>
    <w:rsid w:val="003A6CEF"/>
    <w:rsid w:val="003A7411"/>
    <w:rsid w:val="003A7CC2"/>
    <w:rsid w:val="003B042F"/>
    <w:rsid w:val="003B11E8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60ED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16CD"/>
    <w:rsid w:val="00496023"/>
    <w:rsid w:val="004A3666"/>
    <w:rsid w:val="004A6A40"/>
    <w:rsid w:val="004C0FE9"/>
    <w:rsid w:val="004C31D1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27806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E680A"/>
    <w:rsid w:val="005F0225"/>
    <w:rsid w:val="005F168C"/>
    <w:rsid w:val="005F40BE"/>
    <w:rsid w:val="005F67E6"/>
    <w:rsid w:val="00604E2F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138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26E7"/>
    <w:rsid w:val="006B372C"/>
    <w:rsid w:val="006B47BF"/>
    <w:rsid w:val="006B4D3A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105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3782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E5CD8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4B5C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C5D74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5C76"/>
    <w:rsid w:val="00A46EE7"/>
    <w:rsid w:val="00A47E76"/>
    <w:rsid w:val="00A53350"/>
    <w:rsid w:val="00A54778"/>
    <w:rsid w:val="00A64800"/>
    <w:rsid w:val="00A70F48"/>
    <w:rsid w:val="00A71321"/>
    <w:rsid w:val="00A71A53"/>
    <w:rsid w:val="00A74AAA"/>
    <w:rsid w:val="00A7687F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03F24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4E22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422"/>
    <w:rsid w:val="00BE3804"/>
    <w:rsid w:val="00BE4812"/>
    <w:rsid w:val="00BF7A03"/>
    <w:rsid w:val="00C000DE"/>
    <w:rsid w:val="00C039FD"/>
    <w:rsid w:val="00C03BC5"/>
    <w:rsid w:val="00C0766D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1090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046E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44DE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3F2C"/>
    <w:rsid w:val="00E05F6B"/>
    <w:rsid w:val="00E07B16"/>
    <w:rsid w:val="00E07F19"/>
    <w:rsid w:val="00E134B9"/>
    <w:rsid w:val="00E15715"/>
    <w:rsid w:val="00E261CB"/>
    <w:rsid w:val="00E34D65"/>
    <w:rsid w:val="00E34EE9"/>
    <w:rsid w:val="00E364F5"/>
    <w:rsid w:val="00E40337"/>
    <w:rsid w:val="00E47AA4"/>
    <w:rsid w:val="00E5172B"/>
    <w:rsid w:val="00E52330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26178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35C4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22F19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2F19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2F19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22F19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2F19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2F19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83</TotalTime>
  <Pages>1</Pages>
  <Words>243</Words>
  <Characters>1387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20</cp:revision>
  <cp:lastPrinted>2015-10-26T09:18:00Z</cp:lastPrinted>
  <dcterms:created xsi:type="dcterms:W3CDTF">2016-03-14T04:11:00Z</dcterms:created>
  <dcterms:modified xsi:type="dcterms:W3CDTF">2017-04-12T10:51:00Z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
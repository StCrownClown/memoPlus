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/3117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3117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3117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3117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3117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17:00 - 17:00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3117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3117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3117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
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68F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b/>
          <w:bCs/>
          <w:color w:val="333333"/>
          <w:sz w:val="32"/>
          <w:szCs w:val="32"/>
          <w:cs/>
        </w:rPr>
        <w:t>เอกสารทดสอบ</w:t>
      </w: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 xml:space="preserve">ช่องเล็ก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># {ValueXX}</w:t>
      </w: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</w:rPr>
        <w:t>(1)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ab/>
        <w:t>(2) </w:t>
      </w: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 xml:space="preserve">จำนวนเงิน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 xml:space="preserve"># {NumXX} </w:t>
      </w:r>
      <w:r>
        <w:rPr>
          <w:rFonts w:ascii="Browallia New" w:hAnsi="Browallia New" w:cs="Browallia New"/>
          <w:color w:val="333333"/>
          <w:sz w:val="32"/>
          <w:szCs w:val="32"/>
          <w:cs/>
        </w:rPr>
        <w:t>บาท (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># {NumtextXX})</w:t>
      </w: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</w:rPr>
        <w:t xml:space="preserve">(1) </w:t>
      </w: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 xml:space="preserve">จำนวนเงิน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 xml:space="preserve"> </w:t>
      </w:r>
      <w:r>
        <w:rPr>
          <w:rFonts w:ascii="Browallia New" w:hAnsi="Browallia New" w:cs="Browallia New"/>
          <w:color w:val="333333"/>
          <w:sz w:val="32"/>
          <w:szCs w:val="32"/>
          <w:cs/>
        </w:rPr>
        <w:t>บาท (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>)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ab/>
        <w:t xml:space="preserve">(2) </w:t>
      </w: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 xml:space="preserve">จำนวนเงิน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 xml:space="preserve"> </w:t>
      </w:r>
      <w:r>
        <w:rPr>
          <w:rFonts w:ascii="Browallia New" w:hAnsi="Browallia New" w:cs="Browallia New"/>
          <w:color w:val="333333"/>
          <w:sz w:val="32"/>
          <w:szCs w:val="32"/>
          <w:cs/>
        </w:rPr>
        <w:t>บาท (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>)</w:t>
      </w: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</w:rPr>
        <w:t>Money</w:t>
      </w: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 xml:space="preserve">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 xml:space="preserve"># {NumENXX} </w:t>
      </w:r>
      <w:r>
        <w:rPr>
          <w:rFonts w:ascii="Browallia New" w:hAnsi="Browallia New" w:cs="Browallia New"/>
          <w:color w:val="333333"/>
          <w:sz w:val="32"/>
          <w:szCs w:val="32"/>
        </w:rPr>
        <w:t>baht (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># {NumtextENXX})</w:t>
      </w: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</w:rPr>
        <w:t>(1) Money</w:t>
      </w: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 xml:space="preserve">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 xml:space="preserve"> </w:t>
      </w:r>
      <w:r>
        <w:rPr>
          <w:rFonts w:ascii="Browallia New" w:hAnsi="Browallia New" w:cs="Browallia New"/>
          <w:color w:val="333333"/>
          <w:sz w:val="32"/>
          <w:szCs w:val="32"/>
        </w:rPr>
        <w:t>baht (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>)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ab/>
        <w:t>(2) Money</w:t>
      </w: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 xml:space="preserve">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 xml:space="preserve"> </w:t>
      </w:r>
      <w:r>
        <w:rPr>
          <w:rFonts w:ascii="Browallia New" w:hAnsi="Browallia New" w:cs="Browallia New"/>
          <w:color w:val="333333"/>
          <w:sz w:val="32"/>
          <w:szCs w:val="32"/>
        </w:rPr>
        <w:t>baht (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>)</w:t>
      </w: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</w:rPr>
        <w:t>Date ENG</w:t>
      </w: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 xml:space="preserve">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 xml:space="preserve"># {DateENXX} </w:t>
      </w: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</w:rPr>
        <w:t>(1)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ab/>
        <w:t>(2) </w:t>
      </w: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 xml:space="preserve">วันที่ภาษาไทย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 xml:space="preserve"># {DateXX} </w:t>
      </w: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</w:rPr>
        <w:t>(1)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ab/>
        <w:t>(2) </w:t>
      </w: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 xml:space="preserve">ทดสอบ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 xml:space="preserve">SelectuserXX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ab/>
        <w:t xml:space="preserve">SelectuserENXX </w:t>
      </w: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</w:rPr>
        <w:t>(1)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ab/>
        <w:t>(2) </w:t>
      </w: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 xml:space="preserve">ทดสอบ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 xml:space="preserve">SelectdatesXX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ab/>
        <w:t>SelectdatesENXX</w:t>
      </w: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</w:rPr>
        <w:t>(1)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ab/>
        <w:t>(2) </w:t>
      </w: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 xml:space="preserve">ทดสอบ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 xml:space="preserve">SelectplaceXX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ab/>
        <w:t>SelectplaceENXX</w:t>
      </w:r>
    </w:p>
    <w:p w:rsidR="0084468F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</w:rPr>
        <w:t>(1)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ab/>
        <w:t>(2) </w:t>
      </w:r>
    </w:p>
    <w:p w:rsidR="0084468F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</w:p>
    <w:p w:rsidR="0084468F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>
        <w:rPr>
          <w:rFonts w:ascii="Browallia New" w:hAnsi="Browallia New" w:cs="Browallia New"/>
          <w:color w:val="333333"/>
          <w:sz w:val="32"/>
          <w:szCs w:val="32"/>
          <w:cs/>
        </w:rPr>
        <w:t xml:space="preserve">ทดสอบ </w:t>
      </w:r>
      <w:r w:rsidRPr="004347A8">
        <w:rPr>
          <w:rFonts w:ascii="Browallia New" w:hAnsi="Browallia New" w:cs="Browallia New"/>
          <w:color w:val="333333"/>
          <w:sz w:val="32"/>
          <w:szCs w:val="32"/>
        </w:rPr>
        <w:t>Time</w:t>
      </w:r>
      <w:r>
        <w:rPr>
          <w:rFonts w:ascii="Browallia New" w:hAnsi="Browallia New" w:cs="Browallia New"/>
          <w:color w:val="333333"/>
          <w:sz w:val="32"/>
          <w:szCs w:val="32"/>
        </w:rPr>
        <w:t>XX</w:t>
      </w:r>
    </w:p>
    <w:p w:rsidR="0084468F" w:rsidRPr="004347A8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</w:rPr>
        <w:t>(1) 11:30</w:t>
      </w:r>
      <w:r>
        <w:rPr>
          <w:rFonts w:ascii="Browallia New" w:hAnsi="Browallia New" w:cs="Browallia New"/>
          <w:color w:val="333333"/>
          <w:sz w:val="32"/>
          <w:szCs w:val="32"/>
        </w:rPr>
        <w:tab/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>(2) 12:30</w:t>
      </w: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 xml:space="preserve">ใช้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 xml:space="preserve"># {Checkbox ตามด้วยตัวเลข 2 ตัว } </w:t>
      </w: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 xml:space="preserve">เช่น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># {Checkbox01}, # {Checkbox02}, ..</w:t>
      </w: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</w:rPr>
        <w:t xml:space="preserve">☐ </w:t>
      </w: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>ทดสอบเช็คบ็อกซ์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>01</w:t>
      </w: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</w:rPr>
        <w:t xml:space="preserve">☐ </w:t>
      </w: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>ทดสอบเช็คบ็อกซ์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>02</w:t>
      </w: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</w:p>
    <w:sectPr w:rsidR="0084468F" w:rsidRPr="0054673E" w:rsidSect="008D42F0">
      <w:headerReference w:type="default" r:id="rId6"/>
      <w:pgSz w:w="12240" w:h="15840"/>
      <w:pgMar w:top="1797" w:right="1440" w:bottom="1440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468F" w:rsidRDefault="0084468F">
      <w:r>
        <w:separator/>
      </w:r>
    </w:p>
  </w:endnote>
  <w:endnote w:type="continuationSeparator" w:id="1">
    <w:p w:rsidR="0084468F" w:rsidRDefault="008446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468F" w:rsidRDefault="0084468F">
      <w:r>
        <w:separator/>
      </w:r>
    </w:p>
  </w:footnote>
  <w:footnote w:type="continuationSeparator" w:id="1">
    <w:p w:rsidR="0084468F" w:rsidRDefault="008446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468F" w:rsidRDefault="0084468F">
    <w:pPr>
      <w:pStyle w:val="Header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237D"/>
    <w:rsid w:val="00007F87"/>
    <w:rsid w:val="000130AD"/>
    <w:rsid w:val="000255E6"/>
    <w:rsid w:val="000278C8"/>
    <w:rsid w:val="000C3614"/>
    <w:rsid w:val="000C7C2D"/>
    <w:rsid w:val="000D3F53"/>
    <w:rsid w:val="00102D1F"/>
    <w:rsid w:val="0011331D"/>
    <w:rsid w:val="001140A1"/>
    <w:rsid w:val="00121B5B"/>
    <w:rsid w:val="001422CF"/>
    <w:rsid w:val="00151188"/>
    <w:rsid w:val="00156602"/>
    <w:rsid w:val="001569F1"/>
    <w:rsid w:val="00176CCD"/>
    <w:rsid w:val="00194BC8"/>
    <w:rsid w:val="001A68EB"/>
    <w:rsid w:val="001A7BA3"/>
    <w:rsid w:val="001B2476"/>
    <w:rsid w:val="001B6B3E"/>
    <w:rsid w:val="001C17CB"/>
    <w:rsid w:val="001E10A6"/>
    <w:rsid w:val="001E11A2"/>
    <w:rsid w:val="001E64C5"/>
    <w:rsid w:val="0020143A"/>
    <w:rsid w:val="00213379"/>
    <w:rsid w:val="00216B27"/>
    <w:rsid w:val="00217552"/>
    <w:rsid w:val="00225579"/>
    <w:rsid w:val="0023502C"/>
    <w:rsid w:val="00242732"/>
    <w:rsid w:val="002516EB"/>
    <w:rsid w:val="00260F2D"/>
    <w:rsid w:val="002621FB"/>
    <w:rsid w:val="00264608"/>
    <w:rsid w:val="00281455"/>
    <w:rsid w:val="00294020"/>
    <w:rsid w:val="0029701E"/>
    <w:rsid w:val="002A114E"/>
    <w:rsid w:val="002B55EA"/>
    <w:rsid w:val="002C3DA8"/>
    <w:rsid w:val="002D2CF5"/>
    <w:rsid w:val="002E1B9B"/>
    <w:rsid w:val="002E3850"/>
    <w:rsid w:val="002F04DC"/>
    <w:rsid w:val="002F6326"/>
    <w:rsid w:val="003158FC"/>
    <w:rsid w:val="00321652"/>
    <w:rsid w:val="003233D0"/>
    <w:rsid w:val="003238F4"/>
    <w:rsid w:val="00325C45"/>
    <w:rsid w:val="0036100C"/>
    <w:rsid w:val="00364246"/>
    <w:rsid w:val="003845A8"/>
    <w:rsid w:val="00385070"/>
    <w:rsid w:val="003B1BF3"/>
    <w:rsid w:val="003D31DD"/>
    <w:rsid w:val="003E090F"/>
    <w:rsid w:val="003E116B"/>
    <w:rsid w:val="003E4F60"/>
    <w:rsid w:val="003E6988"/>
    <w:rsid w:val="0040138E"/>
    <w:rsid w:val="00417557"/>
    <w:rsid w:val="0042320F"/>
    <w:rsid w:val="00423445"/>
    <w:rsid w:val="00432F0C"/>
    <w:rsid w:val="004347A8"/>
    <w:rsid w:val="00442916"/>
    <w:rsid w:val="00445E0A"/>
    <w:rsid w:val="004623D4"/>
    <w:rsid w:val="004716B2"/>
    <w:rsid w:val="00482618"/>
    <w:rsid w:val="00485ECD"/>
    <w:rsid w:val="0049023C"/>
    <w:rsid w:val="004A2699"/>
    <w:rsid w:val="004D6769"/>
    <w:rsid w:val="004E0F85"/>
    <w:rsid w:val="00500415"/>
    <w:rsid w:val="005017D7"/>
    <w:rsid w:val="00506DFE"/>
    <w:rsid w:val="00513DC0"/>
    <w:rsid w:val="005213B4"/>
    <w:rsid w:val="0052459E"/>
    <w:rsid w:val="00533E12"/>
    <w:rsid w:val="00534FCD"/>
    <w:rsid w:val="0054673E"/>
    <w:rsid w:val="00560DD7"/>
    <w:rsid w:val="00562B70"/>
    <w:rsid w:val="00574D8E"/>
    <w:rsid w:val="005C42AE"/>
    <w:rsid w:val="005C7C0D"/>
    <w:rsid w:val="005D3BD4"/>
    <w:rsid w:val="005D500B"/>
    <w:rsid w:val="005E553B"/>
    <w:rsid w:val="005E749F"/>
    <w:rsid w:val="005F5B89"/>
    <w:rsid w:val="00600C55"/>
    <w:rsid w:val="0061547F"/>
    <w:rsid w:val="0064711B"/>
    <w:rsid w:val="006576F0"/>
    <w:rsid w:val="006774F4"/>
    <w:rsid w:val="006833CA"/>
    <w:rsid w:val="00685646"/>
    <w:rsid w:val="0068644B"/>
    <w:rsid w:val="006A6808"/>
    <w:rsid w:val="006A70AF"/>
    <w:rsid w:val="006C341E"/>
    <w:rsid w:val="006E68EC"/>
    <w:rsid w:val="006E72E6"/>
    <w:rsid w:val="0072152F"/>
    <w:rsid w:val="0072241C"/>
    <w:rsid w:val="00750EBE"/>
    <w:rsid w:val="00753459"/>
    <w:rsid w:val="00755BB7"/>
    <w:rsid w:val="007710B1"/>
    <w:rsid w:val="00775B89"/>
    <w:rsid w:val="007E6C42"/>
    <w:rsid w:val="00801FE2"/>
    <w:rsid w:val="00802096"/>
    <w:rsid w:val="008149AC"/>
    <w:rsid w:val="00816D78"/>
    <w:rsid w:val="0082509D"/>
    <w:rsid w:val="00832BEB"/>
    <w:rsid w:val="0084468F"/>
    <w:rsid w:val="00844762"/>
    <w:rsid w:val="0084794E"/>
    <w:rsid w:val="008543C3"/>
    <w:rsid w:val="00876B40"/>
    <w:rsid w:val="00885261"/>
    <w:rsid w:val="00887A1C"/>
    <w:rsid w:val="008A214D"/>
    <w:rsid w:val="008A3DF0"/>
    <w:rsid w:val="008D3A83"/>
    <w:rsid w:val="008D42F0"/>
    <w:rsid w:val="008D4971"/>
    <w:rsid w:val="008E43CF"/>
    <w:rsid w:val="008F10D2"/>
    <w:rsid w:val="0090271B"/>
    <w:rsid w:val="009258B7"/>
    <w:rsid w:val="00940BD1"/>
    <w:rsid w:val="00961BA9"/>
    <w:rsid w:val="00976A1D"/>
    <w:rsid w:val="009770CE"/>
    <w:rsid w:val="00992250"/>
    <w:rsid w:val="009A14FB"/>
    <w:rsid w:val="009D2434"/>
    <w:rsid w:val="00A05EAA"/>
    <w:rsid w:val="00A11B09"/>
    <w:rsid w:val="00A120B6"/>
    <w:rsid w:val="00A24FC6"/>
    <w:rsid w:val="00A578B0"/>
    <w:rsid w:val="00A8131C"/>
    <w:rsid w:val="00A92595"/>
    <w:rsid w:val="00A959DD"/>
    <w:rsid w:val="00AB3688"/>
    <w:rsid w:val="00AB55AB"/>
    <w:rsid w:val="00AD237D"/>
    <w:rsid w:val="00AD430E"/>
    <w:rsid w:val="00AD43CB"/>
    <w:rsid w:val="00AE5152"/>
    <w:rsid w:val="00AF458C"/>
    <w:rsid w:val="00AF6141"/>
    <w:rsid w:val="00B242BD"/>
    <w:rsid w:val="00B30415"/>
    <w:rsid w:val="00B40327"/>
    <w:rsid w:val="00B42E3A"/>
    <w:rsid w:val="00B62935"/>
    <w:rsid w:val="00B64E1E"/>
    <w:rsid w:val="00BA58F9"/>
    <w:rsid w:val="00BB23BF"/>
    <w:rsid w:val="00BC1354"/>
    <w:rsid w:val="00BE2961"/>
    <w:rsid w:val="00BE3FCE"/>
    <w:rsid w:val="00C054C9"/>
    <w:rsid w:val="00C24BB6"/>
    <w:rsid w:val="00C24DF2"/>
    <w:rsid w:val="00C3780B"/>
    <w:rsid w:val="00C45667"/>
    <w:rsid w:val="00C47336"/>
    <w:rsid w:val="00C61063"/>
    <w:rsid w:val="00C73DCD"/>
    <w:rsid w:val="00C748C4"/>
    <w:rsid w:val="00C752E7"/>
    <w:rsid w:val="00C765FD"/>
    <w:rsid w:val="00C91452"/>
    <w:rsid w:val="00CA2AF2"/>
    <w:rsid w:val="00CB16C3"/>
    <w:rsid w:val="00CC27B8"/>
    <w:rsid w:val="00CD1492"/>
    <w:rsid w:val="00D15A0F"/>
    <w:rsid w:val="00D446FA"/>
    <w:rsid w:val="00D523E9"/>
    <w:rsid w:val="00D54184"/>
    <w:rsid w:val="00D54677"/>
    <w:rsid w:val="00DB1233"/>
    <w:rsid w:val="00DB1A73"/>
    <w:rsid w:val="00DB68EA"/>
    <w:rsid w:val="00DE279A"/>
    <w:rsid w:val="00DF0D0E"/>
    <w:rsid w:val="00E01CE8"/>
    <w:rsid w:val="00E14D0C"/>
    <w:rsid w:val="00E45E22"/>
    <w:rsid w:val="00E53584"/>
    <w:rsid w:val="00E578B1"/>
    <w:rsid w:val="00E70F5F"/>
    <w:rsid w:val="00E850BA"/>
    <w:rsid w:val="00EA1BB6"/>
    <w:rsid w:val="00EA1C2F"/>
    <w:rsid w:val="00EB1A5E"/>
    <w:rsid w:val="00EF47B7"/>
    <w:rsid w:val="00EF6F79"/>
    <w:rsid w:val="00F07FCF"/>
    <w:rsid w:val="00F1026B"/>
    <w:rsid w:val="00F1713C"/>
    <w:rsid w:val="00F82861"/>
    <w:rsid w:val="00FB3984"/>
    <w:rsid w:val="00FC7E1E"/>
    <w:rsid w:val="00FD05A9"/>
    <w:rsid w:val="00FE5A27"/>
    <w:rsid w:val="00FF4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37D"/>
    <w:rPr>
      <w:rFonts w:ascii="Cordia New" w:hAnsi="Cordia New"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D237D"/>
    <w:pPr>
      <w:keepNext/>
      <w:jc w:val="center"/>
      <w:outlineLvl w:val="1"/>
    </w:pPr>
    <w:rPr>
      <w:rFonts w:cs="Cordia New"/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C73DCD"/>
    <w:rPr>
      <w:rFonts w:ascii="Cambria" w:hAnsi="Cambria" w:cs="Angsana New"/>
      <w:b/>
      <w:bCs/>
      <w:i/>
      <w:iCs/>
      <w:sz w:val="35"/>
      <w:szCs w:val="35"/>
    </w:rPr>
  </w:style>
  <w:style w:type="paragraph" w:styleId="Header">
    <w:name w:val="header"/>
    <w:basedOn w:val="Normal"/>
    <w:link w:val="HeaderChar"/>
    <w:uiPriority w:val="99"/>
    <w:rsid w:val="00AD23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73DCD"/>
    <w:rPr>
      <w:rFonts w:ascii="Cordia New" w:hAnsi="Cordia New" w:cs="Times New Roman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AD237D"/>
    <w:pPr>
      <w:ind w:right="106" w:firstLine="1418"/>
      <w:jc w:val="both"/>
    </w:pPr>
    <w:rPr>
      <w:color w:val="00000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C73DCD"/>
    <w:rPr>
      <w:rFonts w:ascii="Cordia New" w:hAnsi="Cordia New" w:cs="Times New Roman"/>
      <w:sz w:val="35"/>
      <w:szCs w:val="35"/>
    </w:rPr>
  </w:style>
  <w:style w:type="paragraph" w:customStyle="1" w:styleId="CharCharCharCharCharCharCharCharChar">
    <w:name w:val="Char อักขระ Char อักขระ Char อักขระ Char อักขระ Char อักขระ Char Char Char อักขระ Char"/>
    <w:basedOn w:val="Normal"/>
    <w:uiPriority w:val="99"/>
    <w:rsid w:val="00AD237D"/>
    <w:rPr>
      <w:rFonts w:ascii="Times New Roman" w:hAnsi="Times New Roman"/>
      <w:sz w:val="24"/>
      <w:szCs w:val="24"/>
      <w:lang w:val="pl-PL" w:eastAsia="pl-PL" w:bidi="ar-SA"/>
    </w:rPr>
  </w:style>
  <w:style w:type="paragraph" w:styleId="BalloonText">
    <w:name w:val="Balloon Text"/>
    <w:basedOn w:val="Normal"/>
    <w:link w:val="BalloonTextChar"/>
    <w:uiPriority w:val="99"/>
    <w:semiHidden/>
    <w:rsid w:val="0042320F"/>
    <w:rPr>
      <w:rFonts w:ascii="Tahoma" w:hAnsi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73DCD"/>
    <w:rPr>
      <w:rFonts w:cs="Times New Roman"/>
      <w:sz w:val="2"/>
    </w:rPr>
  </w:style>
  <w:style w:type="character" w:styleId="PageNumber">
    <w:name w:val="page number"/>
    <w:basedOn w:val="DefaultParagraphFont"/>
    <w:uiPriority w:val="99"/>
    <w:rsid w:val="008E43CF"/>
    <w:rPr>
      <w:rFonts w:cs="Times New Roman"/>
    </w:rPr>
  </w:style>
  <w:style w:type="paragraph" w:styleId="NormalWeb">
    <w:name w:val="Normal (Web)"/>
    <w:basedOn w:val="Normal"/>
    <w:uiPriority w:val="99"/>
    <w:rsid w:val="00EA1BB6"/>
    <w:pPr>
      <w:spacing w:before="100" w:beforeAutospacing="1" w:after="100" w:afterAutospacing="1"/>
    </w:pPr>
    <w:rPr>
      <w:rFonts w:ascii="Tahoma" w:hAnsi="Tahoma" w:cs="Tahoma"/>
      <w:sz w:val="24"/>
      <w:szCs w:val="24"/>
    </w:rPr>
  </w:style>
  <w:style w:type="character" w:styleId="Strong">
    <w:name w:val="Strong"/>
    <w:basedOn w:val="DefaultParagraphFont"/>
    <w:uiPriority w:val="99"/>
    <w:qFormat/>
    <w:locked/>
    <w:rsid w:val="00EA1BB6"/>
    <w:rPr>
      <w:rFonts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710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92</TotalTime>
  <Pages>2</Pages>
  <Words>127</Words>
  <Characters>728</Characters>
  <Application>Microsoft Office Outlook</Application>
  <DocSecurity>0</DocSecurity>
  <Lines>0</Lines>
  <Paragraphs>0</Paragraphs>
  <ScaleCrop>false</ScaleCrop>
  <Company>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วท 5402/        </dc:title>
  <dc:subject/>
  <dc:creator>administrator</dc:creator>
  <cp:keywords/>
  <dc:description/>
  <cp:lastModifiedBy>901180</cp:lastModifiedBy>
  <cp:revision>78</cp:revision>
  <cp:lastPrinted>2012-05-08T08:29:00Z</cp:lastPrinted>
  <dcterms:created xsi:type="dcterms:W3CDTF">2016-06-20T02:57:00Z</dcterms:created>
  <dcterms:modified xsi:type="dcterms:W3CDTF">2017-07-26T07:44:00Z</dcterms:modified>
</cp:coreProperties>
</file>
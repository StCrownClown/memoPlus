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13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กรรมการร่วมสอบวัดคุณสมบัติ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หัวหน้าภาควิชาโรคพืช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คณะเกษตร กำแพงแสน มหาวิทยาลัยเกษตรศาสตร์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ศธ. 0513.20207/1013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13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ภาควิชาโรคพืช คณะเกษตร กำแพงแสน มหาวิทยาลัยเกษตรศาสตร์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ดร.สิทธิโชค ตั้งภัสสรเรือง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กรรมการร่วมสอบวัดคุณสมบัติ ให้กับนางสาวปัทมา จันทร์เรือง นิสิตบัณฑิตวิทยาลัย มหาวิทยาลัยเกษตรศาสตร์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15 กรกฎาคม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17:15 - 17:15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คณะเกษตร มหาวิทยาลัยเกษตรศาสตร์ บางเขน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สิทธิโชค ตั้งภัสสรเรือง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กรรมการร่วมสอบวัดคุณสมบัติ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0707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
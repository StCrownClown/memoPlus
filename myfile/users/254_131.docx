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15 มีนาคม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คณบดีคณะเกษตร มหาวิทยาลัยเกษตรศาสตร์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คณะเกษตร มหาวิทยาลัยเกษตรศาสตร์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0513.10204/126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24 กุมภาพันธ์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คณะเกษตร มหาวิทยาลัยเกษตรศาสตร์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ดร.อติกร ปัญญา นักวิจัย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อาจารย์พิเศษสอนในหัวข้อ เรื่อง "การประยุกต์ใช้น้ำมันและไขมันในอาหาร ปัจจัยที่มีผลกระทบและการเปลี่ยนแปลงที่เกิดขึ้นระหว่างประกอบอาหาร กรณีศึกษาการประยุกต์ใช้ไขมันในการประกอบอาหารและผลิตอาหาร" ให้แก่นิสิตปริญญาโท ภาควิชาคหกรรมศาสตร์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28 มีนาคม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10:00 - 10:00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มหาวิทยาลัยเกษตรศาสตร์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อติกร ปัญญา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
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2FA" w:rsidRPr="002B5137" w:rsidRDefault="004C62FA" w:rsidP="006F4920">
      <w:pPr>
        <w:pStyle w:val="Header"/>
        <w:ind w:right="5"/>
        <w:jc w:val="right"/>
        <w:rPr>
          <w:rFonts w:ascii="TH SarabunPSK" w:hAnsi="TH SarabunPSK" w:cs="TH SarabunPSK"/>
          <w:sz w:val="32"/>
          <w:szCs w:val="32"/>
        </w:rPr>
      </w:pPr>
      <w:r w:rsidRPr="002B6BCA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alt="aw_biotec_bw" style="width:110.25pt;height:35.25pt;visibility:visible">
            <v:imagedata r:id="rId7" o:title=""/>
          </v:shape>
        </w:pict>
      </w:r>
    </w:p>
    <w:p w:rsidR="004C62FA" w:rsidRPr="002B5137" w:rsidRDefault="004C62FA" w:rsidP="000C353E">
      <w:pPr>
        <w:pStyle w:val="Header"/>
        <w:ind w:right="-759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613"/>
      </w:tblGrid>
      <w:tr w:rsidR="004C62FA" w:rsidRPr="002B5137" w:rsidTr="006F4920">
        <w:trPr>
          <w:cantSplit/>
        </w:trPr>
        <w:tc>
          <w:tcPr>
            <w:tcW w:w="8613" w:type="dxa"/>
            <w:tcBorders>
              <w:bottom w:val="single" w:sz="12" w:space="0" w:color="auto"/>
            </w:tcBorders>
          </w:tcPr>
          <w:p w:rsidR="004C62FA" w:rsidRPr="002B5137" w:rsidRDefault="004C62FA" w:rsidP="00035C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B51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4C62FA" w:rsidRPr="002B5137" w:rsidTr="006F4920">
        <w:trPr>
          <w:cantSplit/>
        </w:trPr>
        <w:tc>
          <w:tcPr>
            <w:tcW w:w="8613" w:type="dxa"/>
            <w:tcBorders>
              <w:top w:val="single" w:sz="12" w:space="0" w:color="auto"/>
            </w:tcBorders>
          </w:tcPr>
          <w:p w:rsidR="004C62FA" w:rsidRPr="002B5137" w:rsidRDefault="004C62FA" w:rsidP="00035C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B5137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2B5137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4C62FA" w:rsidRPr="002B5137" w:rsidTr="006F4920">
        <w:trPr>
          <w:cantSplit/>
        </w:trPr>
        <w:tc>
          <w:tcPr>
            <w:tcW w:w="8613" w:type="dxa"/>
          </w:tcPr>
          <w:p w:rsidR="004C62FA" w:rsidRPr="002B5137" w:rsidRDefault="004C62FA" w:rsidP="00035C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B5137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2B5137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B5137">
              <w:rPr>
                <w:rFonts w:ascii="TH SarabunPSK" w:hAnsi="TH SarabunPSK" w:cs="TH SarabunPSK"/>
                <w:sz w:val="24"/>
                <w:szCs w:val="24"/>
                <w:cs/>
              </w:rPr>
              <w:t>0 2564 6700</w:t>
            </w:r>
            <w:r w:rsidRPr="002B5137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2B5137">
              <w:rPr>
                <w:rFonts w:ascii="TH SarabunPSK" w:hAnsi="TH SarabunPSK" w:cs="TH SarabunPSK"/>
                <w:sz w:val="24"/>
                <w:szCs w:val="24"/>
                <w:cs/>
              </w:rPr>
              <w:t>โทรสาร  0 2564 6701-05</w:t>
            </w:r>
          </w:p>
        </w:tc>
      </w:tr>
    </w:tbl>
    <w:p w:rsidR="004C62FA" w:rsidRPr="002B5137" w:rsidRDefault="004C62FA" w:rsidP="000C353E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613"/>
      </w:tblGrid>
      <w:tr w:rsidR="004C62FA" w:rsidRPr="002B5137" w:rsidTr="006F4920">
        <w:trPr>
          <w:cantSplit/>
        </w:trPr>
        <w:tc>
          <w:tcPr>
            <w:tcW w:w="8613" w:type="dxa"/>
          </w:tcPr>
          <w:p w:rsidR="004C62FA" w:rsidRPr="002B5137" w:rsidRDefault="004C62FA" w:rsidP="00035C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B51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4C62FA" w:rsidRPr="002B5137" w:rsidRDefault="004C62FA" w:rsidP="000C353E">
      <w:pPr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3936"/>
        <w:gridCol w:w="4677"/>
      </w:tblGrid>
      <w:tr w:rsidR="004C62FA" w:rsidRPr="002B5137" w:rsidTr="006F4920">
        <w:trPr>
          <w:cantSplit/>
        </w:trPr>
        <w:tc>
          <w:tcPr>
            <w:tcW w:w="3936" w:type="dxa"/>
          </w:tcPr>
          <w:p w:rsidR="004C62FA" w:rsidRPr="002B5137" w:rsidRDefault="004C62FA" w:rsidP="00462B2B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B5137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</w:t>
            </w:r>
            <w:r w:rsidRPr="002B5137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4677" w:type="dxa"/>
          </w:tcPr>
          <w:p w:rsidR="004C62FA" w:rsidRPr="002B5137" w:rsidRDefault="004C62FA" w:rsidP="00462B2B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B51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วันที่ </w:t>
            </w:r>
            <w:r w:rsidRPr="002B5137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4C62FA" w:rsidRPr="002B5137" w:rsidTr="006F4920">
        <w:trPr>
          <w:cantSplit/>
        </w:trPr>
        <w:tc>
          <w:tcPr>
            <w:tcW w:w="8613" w:type="dxa"/>
            <w:gridSpan w:val="2"/>
          </w:tcPr>
          <w:p w:rsidR="004C62FA" w:rsidRPr="002B5137" w:rsidRDefault="004C62FA" w:rsidP="00035C6A">
            <w:pPr>
              <w:pStyle w:val="Footer"/>
              <w:tabs>
                <w:tab w:val="clear" w:pos="4320"/>
                <w:tab w:val="clear" w:pos="8640"/>
              </w:tabs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B51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ขออนุมัติซื้อบัตรโดยสารเครื่องบินของสายการบินอื่นที่ไม่ใช่ </w:t>
            </w:r>
            <w:r w:rsidRPr="002B5137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บริษัท การบินไทย จำกัด (มหาชน)</w:t>
            </w:r>
          </w:p>
        </w:tc>
      </w:tr>
      <w:tr w:rsidR="004C62FA" w:rsidRPr="002B5137" w:rsidTr="006F4920">
        <w:trPr>
          <w:cantSplit/>
        </w:trPr>
        <w:tc>
          <w:tcPr>
            <w:tcW w:w="8613" w:type="dxa"/>
            <w:gridSpan w:val="2"/>
          </w:tcPr>
          <w:p w:rsidR="004C62FA" w:rsidRPr="002B5137" w:rsidRDefault="004C62FA" w:rsidP="00035C6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B5137">
              <w:rPr>
                <w:rFonts w:ascii="TH SarabunPSK" w:hAnsi="TH SarabunPSK" w:cs="TH SarabunPSK"/>
                <w:sz w:val="32"/>
                <w:szCs w:val="32"/>
                <w:cs/>
              </w:rPr>
              <w:t>เรียน  ผศช.</w:t>
            </w:r>
          </w:p>
        </w:tc>
      </w:tr>
    </w:tbl>
    <w:p w:rsidR="004C62FA" w:rsidRPr="002B5137" w:rsidRDefault="004C62FA" w:rsidP="000C353E">
      <w:pPr>
        <w:pStyle w:val="a"/>
        <w:ind w:right="-51"/>
        <w:rPr>
          <w:rFonts w:ascii="TH SarabunPSK" w:hAnsi="TH SarabunPSK" w:cs="TH SarabunPSK"/>
          <w:sz w:val="32"/>
          <w:szCs w:val="32"/>
        </w:rPr>
      </w:pPr>
    </w:p>
    <w:p w:rsidR="004C62FA" w:rsidRPr="002B5137" w:rsidRDefault="004C62FA" w:rsidP="0000331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5137">
        <w:rPr>
          <w:rFonts w:ascii="TH SarabunPSK" w:hAnsi="TH SarabunPSK" w:cs="TH SarabunPSK"/>
          <w:sz w:val="32"/>
          <w:szCs w:val="32"/>
          <w:cs/>
        </w:rPr>
        <w:tab/>
        <w:t xml:space="preserve">ตามที่ </w:t>
      </w:r>
      <w:r w:rsidRPr="002B5137">
        <w:rPr>
          <w:rFonts w:ascii="TH SarabunPSK" w:hAnsi="TH SarabunPSK" w:cs="TH SarabunPSK"/>
          <w:sz w:val="32"/>
          <w:szCs w:val="32"/>
        </w:rPr>
        <w:t/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ตำแหน่ง </w:t>
      </w:r>
      <w:r w:rsidRPr="002B5137">
        <w:rPr>
          <w:rFonts w:ascii="TH SarabunPSK" w:hAnsi="TH SarabunPSK" w:cs="TH SarabunPSK"/>
          <w:sz w:val="32"/>
          <w:szCs w:val="32"/>
        </w:rPr>
        <w:t>#{Value03}</w:t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ได้รับอนุมัติให้เดินทางไป</w:t>
      </w:r>
      <w:r w:rsidRPr="002B5137">
        <w:rPr>
          <w:rFonts w:ascii="TH SarabunPSK" w:hAnsi="TH SarabunPSK" w:cs="TH SarabunPSK"/>
          <w:sz w:val="32"/>
          <w:szCs w:val="32"/>
        </w:rPr>
        <w:t>#{Value04}</w:t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ณ </w:t>
      </w:r>
      <w:r w:rsidRPr="002B5137">
        <w:rPr>
          <w:rFonts w:ascii="TH SarabunPSK" w:hAnsi="TH SarabunPSK" w:cs="TH SarabunPSK"/>
          <w:sz w:val="32"/>
          <w:szCs w:val="32"/>
        </w:rPr>
        <w:t/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ประเทศ</w:t>
      </w:r>
      <w:r w:rsidRPr="002B5137">
        <w:rPr>
          <w:rFonts w:ascii="TH SarabunPSK" w:hAnsi="TH SarabunPSK" w:cs="TH SarabunPSK"/>
          <w:sz w:val="32"/>
          <w:szCs w:val="32"/>
        </w:rPr>
        <w:t/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ระหว่างวันที่ </w:t>
      </w:r>
      <w:r w:rsidRPr="002B5137">
        <w:rPr>
          <w:rFonts w:ascii="TH SarabunPSK" w:hAnsi="TH SarabunPSK" w:cs="TH SarabunPSK"/>
          <w:sz w:val="32"/>
          <w:szCs w:val="32"/>
        </w:rPr>
        <w:t/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- </w:t>
      </w:r>
      <w:r w:rsidRPr="002B5137">
        <w:rPr>
          <w:rFonts w:ascii="TH SarabunPSK" w:hAnsi="TH SarabunPSK" w:cs="TH SarabunPSK"/>
          <w:sz w:val="32"/>
          <w:szCs w:val="32"/>
        </w:rPr>
        <w:t/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ตามความที่ทราบแล้ว นั้น</w:t>
      </w:r>
    </w:p>
    <w:p w:rsidR="004C62FA" w:rsidRPr="002B5137" w:rsidRDefault="004C62FA" w:rsidP="0000331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4C62FA" w:rsidRPr="002B5137" w:rsidRDefault="004C62FA" w:rsidP="00413E8B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2B5137">
        <w:rPr>
          <w:rFonts w:ascii="TH SarabunPSK" w:hAnsi="TH SarabunPSK" w:cs="TH SarabunPSK"/>
          <w:sz w:val="32"/>
          <w:szCs w:val="32"/>
          <w:cs/>
        </w:rPr>
        <w:t xml:space="preserve">ทั้งนี้ </w:t>
      </w: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>บริษัท การบินไทย จำกัด (มหาชน)</w:t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ได้แจ้ง</w:t>
      </w: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>ไม่มีบริการเที่ยวบินไปยังจุดหมายปลายทางข้างต้น  ทำให้เกิดความไม่สะดวกในการเดินทาง รายละเอียดตามเอกสารแนบ จึงมีความประสงค์ขอ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อ</w:t>
      </w: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>นุมัติซื้อบัตรโดยสารเครื่องบินจากตัวแทนจำหน่ายอื่นซึ่งไม่ใช่ บริษัท การบินไทย จำกัด (มหาชน) ทั้งนี้เป็นไปตามหนังสือกระทรวงการคลังที่ กค 0526.5/ว.103 ลงวันที่ 9 ธันวาคม 2542 เรื่อง การซื้อบัตรโดยสารเครื่องบินในการเดินทางไปต่างประเทศ ในข้อ ก. หลักเกณฑ์การซื้อบัตรโดยสารเครื่องบินในการ</w:t>
      </w:r>
      <w:r w:rsidRPr="009B47DF">
        <w:rPr>
          <w:rFonts w:ascii="TH SarabunPSK" w:hAnsi="TH SarabunPSK" w:cs="TH SarabunPSK"/>
          <w:spacing w:val="-6"/>
          <w:sz w:val="32"/>
          <w:szCs w:val="32"/>
          <w:cs/>
          <w:lang w:val="th-TH"/>
        </w:rPr>
        <w:t>เดินทางไปต่างประเทศตามมติคณะรัฐมนตรีแจ้งตามหนังสือสำนักเลขาธิการคณะรัฐมนตรี ที่ สร 0202/ว 7</w:t>
      </w: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 xml:space="preserve">0 ลงวันที่ 9 พฤษภาคม 2523 ที่ นร 0218/ว 268 ลงวันที่ 20 ธันวาคม 2538 และที่ นร 0205/ว 139 ลงวันที่ 2 กันยายน 2542 ข้อ 4 การเดินทางไปราชการต่างประเทศตามปกติ ให้เลือกเดินทางโดยเครื่องบินของ บริษัท การบินไทย จำกัด (มหาชน) แต่ถ้ามีความจำเป็นหรือไม่สะดวก จะเดินทางโดยเครื่องบินของสายการบินอื่นก็ได้ </w:t>
      </w:r>
    </w:p>
    <w:p w:rsidR="004C62FA" w:rsidRPr="002B5137" w:rsidRDefault="004C62F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4C62FA" w:rsidRPr="002B5137" w:rsidRDefault="004C62F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ab/>
        <w:t>จึงเรียนมาเพื่อโปรดพิจารณา</w:t>
      </w:r>
    </w:p>
    <w:p w:rsidR="004C62FA" w:rsidRPr="002B5137" w:rsidRDefault="004C62F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4C62FA" w:rsidRPr="002B5137" w:rsidRDefault="004C62F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4C62FA" w:rsidRPr="002B5137" w:rsidRDefault="004C62FA" w:rsidP="00F2263C">
      <w:pPr>
        <w:tabs>
          <w:tab w:val="center" w:pos="5103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4C62FA" w:rsidRPr="002B5137" w:rsidRDefault="004C62FA" w:rsidP="00F2263C">
      <w:pPr>
        <w:tabs>
          <w:tab w:val="center" w:pos="5103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ab/>
        <w:t>(</w:t>
      </w:r>
      <w:r w:rsidRPr="002B5137">
        <w:rPr>
          <w:rFonts w:ascii="TH SarabunPSK" w:hAnsi="TH SarabunPSK" w:cs="TH SarabunPSK"/>
          <w:sz w:val="32"/>
          <w:szCs w:val="32"/>
        </w:rPr>
        <w:t>#{Selecttitle02}#{Value07}</w:t>
      </w: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>)</w:t>
      </w:r>
    </w:p>
    <w:p w:rsidR="004C62FA" w:rsidRPr="002B5137" w:rsidRDefault="004C62FA" w:rsidP="00F2263C">
      <w:pPr>
        <w:tabs>
          <w:tab w:val="center" w:pos="5103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ab/>
      </w:r>
      <w:r w:rsidRPr="002B5137">
        <w:rPr>
          <w:rFonts w:ascii="TH SarabunPSK" w:hAnsi="TH SarabunPSK" w:cs="TH SarabunPSK"/>
          <w:sz w:val="32"/>
          <w:szCs w:val="32"/>
        </w:rPr>
        <w:t>#{Value08}</w:t>
      </w:r>
    </w:p>
    <w:p w:rsidR="004C62FA" w:rsidRPr="002B5137" w:rsidRDefault="004C62F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4C62FA" w:rsidRPr="002B5137" w:rsidRDefault="004C62F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2B5137">
        <w:rPr>
          <w:rFonts w:ascii="TH SarabunPSK" w:hAnsi="TH SarabunPSK" w:cs="TH SarabunPSK"/>
          <w:sz w:val="32"/>
          <w:szCs w:val="32"/>
        </w:rPr>
        <w:t>#{Value09}</w:t>
      </w:r>
    </w:p>
    <w:p w:rsidR="004C62FA" w:rsidRPr="002B5137" w:rsidRDefault="004C62F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 xml:space="preserve">โทร.  0 2564 6700 ต่อ </w:t>
      </w:r>
      <w:r w:rsidRPr="002B5137">
        <w:rPr>
          <w:rFonts w:ascii="TH SarabunPSK" w:hAnsi="TH SarabunPSK" w:cs="TH SarabunPSK"/>
          <w:sz w:val="32"/>
          <w:szCs w:val="32"/>
        </w:rPr>
        <w:t>#{Value10}</w:t>
      </w:r>
    </w:p>
    <w:p w:rsidR="004C62FA" w:rsidRPr="002B5137" w:rsidRDefault="004C62FA" w:rsidP="00F85C8D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 xml:space="preserve">โทรสาร  0 2564 </w:t>
      </w:r>
      <w:r w:rsidRPr="002B5137">
        <w:rPr>
          <w:rFonts w:ascii="TH SarabunPSK" w:hAnsi="TH SarabunPSK" w:cs="TH SarabunPSK"/>
          <w:sz w:val="32"/>
          <w:szCs w:val="32"/>
        </w:rPr>
        <w:t>#{Value11}</w:t>
      </w:r>
    </w:p>
    <w:p w:rsidR="004C62FA" w:rsidRPr="002B5137" w:rsidRDefault="004C62FA" w:rsidP="008247D5">
      <w:pPr>
        <w:pStyle w:val="Header"/>
        <w:ind w:right="-759"/>
        <w:jc w:val="right"/>
        <w:rPr>
          <w:rFonts w:ascii="TH SarabunPSK" w:hAnsi="TH SarabunPSK" w:cs="TH SarabunPSK"/>
          <w:b/>
          <w:bCs/>
          <w:sz w:val="32"/>
          <w:szCs w:val="32"/>
        </w:rPr>
      </w:pPr>
    </w:p>
    <w:p w:rsidR="004C62FA" w:rsidRPr="002B5137" w:rsidRDefault="004C62FA" w:rsidP="00003310">
      <w:pPr>
        <w:rPr>
          <w:rFonts w:ascii="TH SarabunPSK" w:hAnsi="TH SarabunPSK" w:cs="TH SarabunPSK"/>
          <w:sz w:val="32"/>
          <w:szCs w:val="32"/>
          <w:cs/>
        </w:rPr>
      </w:pPr>
    </w:p>
    <w:sectPr w:rsidR="004C62FA" w:rsidRPr="002B5137" w:rsidSect="00327FF1">
      <w:pgSz w:w="11913" w:h="16834" w:code="9"/>
      <w:pgMar w:top="567" w:right="1418" w:bottom="567" w:left="1985" w:header="720" w:footer="720" w:gutter="0"/>
      <w:paperSrc w:first="260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2FA" w:rsidRDefault="004C62FA">
      <w:r>
        <w:separator/>
      </w:r>
    </w:p>
  </w:endnote>
  <w:endnote w:type="continuationSeparator" w:id="1">
    <w:p w:rsidR="004C62FA" w:rsidRDefault="004C62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2FA" w:rsidRDefault="004C62FA">
      <w:r>
        <w:separator/>
      </w:r>
    </w:p>
  </w:footnote>
  <w:footnote w:type="continuationSeparator" w:id="1">
    <w:p w:rsidR="004C62FA" w:rsidRDefault="004C62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B5247C"/>
    <w:multiLevelType w:val="hybridMultilevel"/>
    <w:tmpl w:val="2F0AD8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60C0"/>
    <w:rsid w:val="00003310"/>
    <w:rsid w:val="000109DB"/>
    <w:rsid w:val="00023F74"/>
    <w:rsid w:val="00035C6A"/>
    <w:rsid w:val="000446DB"/>
    <w:rsid w:val="00045770"/>
    <w:rsid w:val="00060D7B"/>
    <w:rsid w:val="000646CA"/>
    <w:rsid w:val="000650B1"/>
    <w:rsid w:val="00072227"/>
    <w:rsid w:val="000C353E"/>
    <w:rsid w:val="000F71DD"/>
    <w:rsid w:val="0010686F"/>
    <w:rsid w:val="00107E9E"/>
    <w:rsid w:val="001249C2"/>
    <w:rsid w:val="00126443"/>
    <w:rsid w:val="00130D31"/>
    <w:rsid w:val="00141068"/>
    <w:rsid w:val="00146803"/>
    <w:rsid w:val="00166731"/>
    <w:rsid w:val="001742DD"/>
    <w:rsid w:val="001919CF"/>
    <w:rsid w:val="001B2177"/>
    <w:rsid w:val="001B2B5C"/>
    <w:rsid w:val="001C0244"/>
    <w:rsid w:val="001C2F0F"/>
    <w:rsid w:val="001C5F59"/>
    <w:rsid w:val="001C6FCC"/>
    <w:rsid w:val="001D3C83"/>
    <w:rsid w:val="001F15E0"/>
    <w:rsid w:val="00212568"/>
    <w:rsid w:val="00240389"/>
    <w:rsid w:val="00250E20"/>
    <w:rsid w:val="00266822"/>
    <w:rsid w:val="00280D68"/>
    <w:rsid w:val="0029167F"/>
    <w:rsid w:val="002B5137"/>
    <w:rsid w:val="002B6BCA"/>
    <w:rsid w:val="002E4A9A"/>
    <w:rsid w:val="00313CDC"/>
    <w:rsid w:val="00327FF1"/>
    <w:rsid w:val="003312E0"/>
    <w:rsid w:val="003360E7"/>
    <w:rsid w:val="0037046F"/>
    <w:rsid w:val="003777B8"/>
    <w:rsid w:val="003B748C"/>
    <w:rsid w:val="003D0442"/>
    <w:rsid w:val="003F60A1"/>
    <w:rsid w:val="00410CA1"/>
    <w:rsid w:val="00413E8B"/>
    <w:rsid w:val="00417D6D"/>
    <w:rsid w:val="0042050B"/>
    <w:rsid w:val="00422794"/>
    <w:rsid w:val="00424125"/>
    <w:rsid w:val="00462B2B"/>
    <w:rsid w:val="00463285"/>
    <w:rsid w:val="004919D5"/>
    <w:rsid w:val="004A4B7E"/>
    <w:rsid w:val="004B5A58"/>
    <w:rsid w:val="004C39D7"/>
    <w:rsid w:val="004C62FA"/>
    <w:rsid w:val="004D6BDF"/>
    <w:rsid w:val="004E2920"/>
    <w:rsid w:val="0050603A"/>
    <w:rsid w:val="00511FAF"/>
    <w:rsid w:val="00540C1D"/>
    <w:rsid w:val="00541AB2"/>
    <w:rsid w:val="005445F2"/>
    <w:rsid w:val="00547B23"/>
    <w:rsid w:val="00565A9A"/>
    <w:rsid w:val="00566391"/>
    <w:rsid w:val="00571694"/>
    <w:rsid w:val="00572014"/>
    <w:rsid w:val="005807E7"/>
    <w:rsid w:val="005E22FF"/>
    <w:rsid w:val="00613D39"/>
    <w:rsid w:val="00614C67"/>
    <w:rsid w:val="00623E5E"/>
    <w:rsid w:val="006369B2"/>
    <w:rsid w:val="006454F2"/>
    <w:rsid w:val="00651E69"/>
    <w:rsid w:val="00660A38"/>
    <w:rsid w:val="0066622C"/>
    <w:rsid w:val="00675142"/>
    <w:rsid w:val="00690820"/>
    <w:rsid w:val="006949A4"/>
    <w:rsid w:val="006A069A"/>
    <w:rsid w:val="006A0B2D"/>
    <w:rsid w:val="006B6465"/>
    <w:rsid w:val="006C32FD"/>
    <w:rsid w:val="006D6976"/>
    <w:rsid w:val="006E6925"/>
    <w:rsid w:val="006F4920"/>
    <w:rsid w:val="006F4B75"/>
    <w:rsid w:val="006F4EE0"/>
    <w:rsid w:val="0073081C"/>
    <w:rsid w:val="00730F91"/>
    <w:rsid w:val="007332B8"/>
    <w:rsid w:val="007406EA"/>
    <w:rsid w:val="00765396"/>
    <w:rsid w:val="0077728C"/>
    <w:rsid w:val="007D0240"/>
    <w:rsid w:val="008048F9"/>
    <w:rsid w:val="008229E7"/>
    <w:rsid w:val="008236D5"/>
    <w:rsid w:val="008247D5"/>
    <w:rsid w:val="00824E94"/>
    <w:rsid w:val="0082579C"/>
    <w:rsid w:val="00840A93"/>
    <w:rsid w:val="00894D13"/>
    <w:rsid w:val="008B237A"/>
    <w:rsid w:val="008B5F52"/>
    <w:rsid w:val="008C17D4"/>
    <w:rsid w:val="008E443C"/>
    <w:rsid w:val="008E701B"/>
    <w:rsid w:val="0091476F"/>
    <w:rsid w:val="00917BB4"/>
    <w:rsid w:val="00920EEF"/>
    <w:rsid w:val="00923F1B"/>
    <w:rsid w:val="009351ED"/>
    <w:rsid w:val="00944917"/>
    <w:rsid w:val="00963DE2"/>
    <w:rsid w:val="009743CC"/>
    <w:rsid w:val="00980F7D"/>
    <w:rsid w:val="009A128B"/>
    <w:rsid w:val="009A14AB"/>
    <w:rsid w:val="009A397E"/>
    <w:rsid w:val="009B47DF"/>
    <w:rsid w:val="009B6BC6"/>
    <w:rsid w:val="009D1154"/>
    <w:rsid w:val="009F0268"/>
    <w:rsid w:val="009F59DA"/>
    <w:rsid w:val="00A3657D"/>
    <w:rsid w:val="00A42922"/>
    <w:rsid w:val="00A535C0"/>
    <w:rsid w:val="00A57063"/>
    <w:rsid w:val="00AA1FB4"/>
    <w:rsid w:val="00AB03F4"/>
    <w:rsid w:val="00AD08D1"/>
    <w:rsid w:val="00AD0E06"/>
    <w:rsid w:val="00AD6B7A"/>
    <w:rsid w:val="00B04CB4"/>
    <w:rsid w:val="00B16CAE"/>
    <w:rsid w:val="00B17A3A"/>
    <w:rsid w:val="00B20B08"/>
    <w:rsid w:val="00B357D0"/>
    <w:rsid w:val="00B502FE"/>
    <w:rsid w:val="00B74719"/>
    <w:rsid w:val="00B92B07"/>
    <w:rsid w:val="00BB03D5"/>
    <w:rsid w:val="00BD0AF0"/>
    <w:rsid w:val="00BD45F0"/>
    <w:rsid w:val="00BF09F6"/>
    <w:rsid w:val="00C06545"/>
    <w:rsid w:val="00C15CF3"/>
    <w:rsid w:val="00C16A50"/>
    <w:rsid w:val="00C219C0"/>
    <w:rsid w:val="00C31DDB"/>
    <w:rsid w:val="00C32387"/>
    <w:rsid w:val="00C73D6A"/>
    <w:rsid w:val="00C76932"/>
    <w:rsid w:val="00C9454D"/>
    <w:rsid w:val="00CA38D6"/>
    <w:rsid w:val="00CA60C0"/>
    <w:rsid w:val="00CB348E"/>
    <w:rsid w:val="00CC46AF"/>
    <w:rsid w:val="00CD4369"/>
    <w:rsid w:val="00D04EA1"/>
    <w:rsid w:val="00D13DC6"/>
    <w:rsid w:val="00D22BF7"/>
    <w:rsid w:val="00D45D23"/>
    <w:rsid w:val="00D604E3"/>
    <w:rsid w:val="00D63C5C"/>
    <w:rsid w:val="00D65398"/>
    <w:rsid w:val="00D802CF"/>
    <w:rsid w:val="00D97E9A"/>
    <w:rsid w:val="00E072BE"/>
    <w:rsid w:val="00E4444A"/>
    <w:rsid w:val="00E610DF"/>
    <w:rsid w:val="00E64258"/>
    <w:rsid w:val="00E772DC"/>
    <w:rsid w:val="00E823E1"/>
    <w:rsid w:val="00E95957"/>
    <w:rsid w:val="00EA1F21"/>
    <w:rsid w:val="00EB02E2"/>
    <w:rsid w:val="00EB7685"/>
    <w:rsid w:val="00EC1AB7"/>
    <w:rsid w:val="00ED4FB6"/>
    <w:rsid w:val="00EF1357"/>
    <w:rsid w:val="00F06D9A"/>
    <w:rsid w:val="00F2263C"/>
    <w:rsid w:val="00F23774"/>
    <w:rsid w:val="00F56BD6"/>
    <w:rsid w:val="00F57688"/>
    <w:rsid w:val="00F645CA"/>
    <w:rsid w:val="00F6573E"/>
    <w:rsid w:val="00F859F6"/>
    <w:rsid w:val="00F85C8D"/>
    <w:rsid w:val="00FA1E90"/>
    <w:rsid w:val="00FC417D"/>
    <w:rsid w:val="00FD268E"/>
    <w:rsid w:val="00FE101D"/>
    <w:rsid w:val="00FE2FDA"/>
    <w:rsid w:val="00FE4DC9"/>
    <w:rsid w:val="00FF5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9C2"/>
    <w:rPr>
      <w:rFonts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1249C2"/>
    <w:pPr>
      <w:ind w:right="386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1249C2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1249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Cordia New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6949A4"/>
    <w:pPr>
      <w:jc w:val="both"/>
    </w:pPr>
    <w:rPr>
      <w:lang w:val="th-TH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Cordia New"/>
      <w:sz w:val="35"/>
      <w:szCs w:val="35"/>
    </w:rPr>
  </w:style>
  <w:style w:type="paragraph" w:styleId="BodyText2">
    <w:name w:val="Body Text 2"/>
    <w:basedOn w:val="Normal"/>
    <w:link w:val="BodyText2Char"/>
    <w:uiPriority w:val="99"/>
    <w:rsid w:val="006949A4"/>
    <w:pPr>
      <w:tabs>
        <w:tab w:val="left" w:pos="0"/>
      </w:tabs>
      <w:jc w:val="both"/>
    </w:pPr>
    <w:rPr>
      <w:rFonts w:cs="AngsanaUPC"/>
      <w:sz w:val="30"/>
      <w:szCs w:val="3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FE4DC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imes New Roman" w:hAnsi="Times New Roman" w:cs="Cordia New"/>
      <w:sz w:val="2"/>
    </w:rPr>
  </w:style>
  <w:style w:type="character" w:customStyle="1" w:styleId="Administrator">
    <w:name w:val="Administrator"/>
    <w:uiPriority w:val="99"/>
    <w:semiHidden/>
    <w:rsid w:val="00A42922"/>
    <w:rPr>
      <w:rFonts w:ascii="Arial" w:hAnsi="Arial"/>
      <w:color w:val="000080"/>
      <w:sz w:val="23"/>
    </w:rPr>
  </w:style>
  <w:style w:type="character" w:styleId="Hyperlink">
    <w:name w:val="Hyperlink"/>
    <w:basedOn w:val="DefaultParagraphFont"/>
    <w:uiPriority w:val="99"/>
    <w:rsid w:val="009743CC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327FF1"/>
  </w:style>
  <w:style w:type="paragraph" w:styleId="NormalWeb">
    <w:name w:val="Normal (Web)"/>
    <w:basedOn w:val="Normal"/>
    <w:uiPriority w:val="99"/>
    <w:rsid w:val="00327FF1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99"/>
    <w:qFormat/>
    <w:rsid w:val="00327FF1"/>
    <w:rPr>
      <w:rFonts w:cs="Times New Roman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934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3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3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3" w:color="EAECEE"/>
                            <w:right w:val="none" w:sz="0" w:space="0" w:color="auto"/>
                          </w:divBdr>
                          <w:divsChild>
                            <w:div w:id="196693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693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3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4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934559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934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93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693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93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93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93456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93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93449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488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69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3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3" w:color="EAECEE"/>
                            <w:right w:val="none" w:sz="0" w:space="0" w:color="auto"/>
                          </w:divBdr>
                          <w:divsChild>
                            <w:div w:id="196693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3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93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93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93445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934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693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3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93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693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934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6934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9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4557">
              <w:marLeft w:val="0"/>
              <w:marRight w:val="45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34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3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3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3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93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3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455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934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93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934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934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934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6934525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6934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934492">
                                                                                          <w:marLeft w:val="720"/>
                                                                                          <w:marRight w:val="720"/>
                                                                                          <w:marTop w:val="100"/>
                                                                                          <w:marBottom w:val="1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6934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34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6934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66934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934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3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3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93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3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47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93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934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934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934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934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6934432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6934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934502">
                                                                                          <w:marLeft w:val="720"/>
                                                                                          <w:marRight w:val="720"/>
                                                                                          <w:marTop w:val="100"/>
                                                                                          <w:marBottom w:val="1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69344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34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69344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66934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93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3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3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93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3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93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93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93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93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93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9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1</Pages>
  <Words>228</Words>
  <Characters>1306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Administrator</dc:creator>
  <cp:keywords/>
  <dc:description/>
  <cp:lastModifiedBy>biotec</cp:lastModifiedBy>
  <cp:revision>8</cp:revision>
  <cp:lastPrinted>2015-07-16T07:15:00Z</cp:lastPrinted>
  <dcterms:created xsi:type="dcterms:W3CDTF">2016-03-16T02:01:00Z</dcterms:created>
  <dcterms:modified xsi:type="dcterms:W3CDTF">2016-06-16T04:56:00Z</dcterms:modified>
</cp:coreProperties>
</file>
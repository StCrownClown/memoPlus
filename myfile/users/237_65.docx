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12" w:rsidRPr="0047448E" w:rsidRDefault="004D1E12" w:rsidP="00973C1F">
      <w:pPr>
        <w:pStyle w:val="a"/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>5402</w:t>
      </w:r>
      <w:r w:rsidRPr="0047448E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          </w:t>
      </w: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ขอแจ้งเปลี่ยนแปลงวันประชุม </w:t>
      </w:r>
    </w:p>
    <w:p w:rsidR="004D1E12" w:rsidRPr="0047448E" w:rsidRDefault="004D1E12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A32E30">
      <w:pPr>
        <w:pStyle w:val="a"/>
        <w:ind w:left="720" w:right="0" w:hanging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อ้างถึง 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>หนังสือศูนย์พันธุวิศวกรรมและเทคโนโลยีชีวภาพแห่งชาติ เลขที่ วท 5402/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ลงวันที่      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BE47A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 ชีวภาพแห่งชาติ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 xml:space="preserve">2. </w:t>
      </w:r>
      <w:r w:rsidRPr="0047448E">
        <w:rPr>
          <w:rFonts w:ascii="TH SarabunPSK" w:hAnsi="TH SarabunPSK" w:cs="TH SarabunPSK"/>
          <w:sz w:val="32"/>
          <w:szCs w:val="32"/>
          <w:cs/>
        </w:rPr>
        <w:t>แบบตอบรับการประชุม</w:t>
      </w:r>
    </w:p>
    <w:p w:rsidR="004D1E12" w:rsidRPr="0047448E" w:rsidRDefault="004D1E12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</w:p>
    <w:p w:rsidR="004D1E12" w:rsidRPr="0047448E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ตามหนังสือที่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>อ้างถึง ศูนย์พันธุวิศวกรรมและเทคโนโลยีชีวภาพแห่งชาติ กำหนด</w:t>
      </w:r>
      <w:r w:rsidRPr="0047448E">
        <w:rPr>
          <w:rFonts w:ascii="TH SarabunPSK" w:hAnsi="TH SarabunPSK" w:cs="TH SarabunPSK"/>
          <w:sz w:val="32"/>
          <w:szCs w:val="32"/>
          <w:cs/>
        </w:rPr>
        <w:t>วันประชุม</w:t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คณะกรรมการบริหารศูนย์ฯ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>
        <w:rPr>
          <w:rFonts w:ascii="TH SarabunPSK" w:hAnsi="TH SarabunPSK" w:cs="TH SarabunPSK"/>
          <w:spacing w:val="-4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 xml:space="preserve"> ณ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ชั้น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>อาคาร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</w:t>
      </w:r>
      <w:r w:rsidRPr="0047448E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4D1E12" w:rsidRPr="0047448E" w:rsidRDefault="004D1E12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D1E12" w:rsidRPr="00CF0C82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เนื่องจาก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เหตุขัดข้องบางประการ ศูนย์ฯ จึงใคร่ขอแจ้งเปลี่ยนแปลงวันประชุมเป็น </w:t>
      </w:r>
      <w:r w:rsidRPr="00CF0C82">
        <w:rPr>
          <w:rFonts w:ascii="TH SarabunPSK" w:hAnsi="TH SarabunPSK" w:cs="TH SarabunPSK"/>
          <w:spacing w:val="-4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 น. ณ ห้องประชุม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ชั้น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อาคาร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4D1E12" w:rsidRPr="00CF0C82" w:rsidRDefault="004D1E12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4D1E12" w:rsidRPr="00CF0C82" w:rsidRDefault="004D1E12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F0C82">
        <w:rPr>
          <w:rFonts w:ascii="TH SarabunPSK" w:hAnsi="TH SarabunPSK" w:cs="TH SarabunPSK"/>
          <w:sz w:val="32"/>
          <w:szCs w:val="32"/>
          <w:cs/>
        </w:rPr>
        <w:tab/>
      </w:r>
      <w:r w:rsidRPr="00CF0C82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เรียนมาเพื่อโปรดพิจารณาเข้าร่วมประชุมตามวัน เวลา และสถานที่ดังกล่าว </w:t>
      </w:r>
      <w:r w:rsidRPr="00CF0C82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ประชุมดังรายละเอียดตามสิ่งที่ส่งมาด้วยหมายเลข 2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>ด้วย จะขอบพระคุณยิ่ง</w:t>
      </w:r>
    </w:p>
    <w:p w:rsidR="004D1E12" w:rsidRPr="0047448E" w:rsidRDefault="004D1E12" w:rsidP="00973C1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Default="004D1E12" w:rsidP="009F1BBA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D1E12" w:rsidRPr="0047448E" w:rsidRDefault="004D1E12" w:rsidP="00973C1F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4D1E12" w:rsidRDefault="004D1E12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4D1E12" w:rsidRPr="0047448E" w:rsidRDefault="004D1E12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4D1E12" w:rsidRPr="0047448E" w:rsidRDefault="004D1E12" w:rsidP="00F829B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sectPr w:rsidR="004D1E12" w:rsidRPr="0047448E" w:rsidSect="00955D3B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12" w:rsidRDefault="004D1E12">
      <w:pPr>
        <w:rPr>
          <w:rFonts w:cs="Times New Roman"/>
          <w:cs/>
        </w:rPr>
      </w:pPr>
      <w:r>
        <w:separator/>
      </w:r>
    </w:p>
  </w:endnote>
  <w:endnote w:type="continuationSeparator" w:id="1">
    <w:p w:rsidR="004D1E12" w:rsidRDefault="004D1E12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12" w:rsidRDefault="004D1E12">
      <w:pPr>
        <w:rPr>
          <w:rFonts w:cs="Times New Roman"/>
          <w:cs/>
        </w:rPr>
      </w:pPr>
      <w:r>
        <w:separator/>
      </w:r>
    </w:p>
  </w:footnote>
  <w:footnote w:type="continuationSeparator" w:id="1">
    <w:p w:rsidR="004D1E12" w:rsidRDefault="004D1E12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2C4C1AFC"/>
    <w:multiLevelType w:val="hybridMultilevel"/>
    <w:tmpl w:val="5B1EED00"/>
    <w:lvl w:ilvl="0" w:tplc="DE0E7D5C">
      <w:start w:val="2"/>
      <w:numFmt w:val="thaiNumbers"/>
      <w:lvlText w:val="%1.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3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4">
    <w:nsid w:val="5F4F25CC"/>
    <w:multiLevelType w:val="hybridMultilevel"/>
    <w:tmpl w:val="7B46C076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6D0B"/>
    <w:rsid w:val="000324B6"/>
    <w:rsid w:val="00032C90"/>
    <w:rsid w:val="00037036"/>
    <w:rsid w:val="0004169E"/>
    <w:rsid w:val="0006090E"/>
    <w:rsid w:val="00076EEB"/>
    <w:rsid w:val="00084266"/>
    <w:rsid w:val="000860C7"/>
    <w:rsid w:val="00086E95"/>
    <w:rsid w:val="000A1607"/>
    <w:rsid w:val="000B10EB"/>
    <w:rsid w:val="000B518D"/>
    <w:rsid w:val="000C627C"/>
    <w:rsid w:val="000C77DC"/>
    <w:rsid w:val="000D256F"/>
    <w:rsid w:val="000D3FB3"/>
    <w:rsid w:val="000E7F09"/>
    <w:rsid w:val="000F5218"/>
    <w:rsid w:val="00101C0E"/>
    <w:rsid w:val="0011157F"/>
    <w:rsid w:val="001302CE"/>
    <w:rsid w:val="001324AC"/>
    <w:rsid w:val="00133130"/>
    <w:rsid w:val="001365F1"/>
    <w:rsid w:val="00136826"/>
    <w:rsid w:val="00137112"/>
    <w:rsid w:val="0015674B"/>
    <w:rsid w:val="001748DE"/>
    <w:rsid w:val="0017523E"/>
    <w:rsid w:val="001823FD"/>
    <w:rsid w:val="001833B1"/>
    <w:rsid w:val="001A57CB"/>
    <w:rsid w:val="001A5ADA"/>
    <w:rsid w:val="001A6428"/>
    <w:rsid w:val="001B5693"/>
    <w:rsid w:val="001B56AF"/>
    <w:rsid w:val="001B5A4E"/>
    <w:rsid w:val="001C052C"/>
    <w:rsid w:val="001C6DB9"/>
    <w:rsid w:val="001F3573"/>
    <w:rsid w:val="001F57F3"/>
    <w:rsid w:val="00207E5E"/>
    <w:rsid w:val="00216E30"/>
    <w:rsid w:val="002203EA"/>
    <w:rsid w:val="00225118"/>
    <w:rsid w:val="00231DD1"/>
    <w:rsid w:val="00234897"/>
    <w:rsid w:val="002564BE"/>
    <w:rsid w:val="00261E09"/>
    <w:rsid w:val="002654BD"/>
    <w:rsid w:val="002811B0"/>
    <w:rsid w:val="00283144"/>
    <w:rsid w:val="002835D9"/>
    <w:rsid w:val="00294515"/>
    <w:rsid w:val="002A662E"/>
    <w:rsid w:val="002C66D1"/>
    <w:rsid w:val="002D0E9D"/>
    <w:rsid w:val="002D1551"/>
    <w:rsid w:val="002D7846"/>
    <w:rsid w:val="002F2A1A"/>
    <w:rsid w:val="002F44A3"/>
    <w:rsid w:val="00301B3E"/>
    <w:rsid w:val="0030246A"/>
    <w:rsid w:val="00305521"/>
    <w:rsid w:val="003079D7"/>
    <w:rsid w:val="00315DCC"/>
    <w:rsid w:val="00320A36"/>
    <w:rsid w:val="00321336"/>
    <w:rsid w:val="0032267C"/>
    <w:rsid w:val="0034626C"/>
    <w:rsid w:val="00352E1C"/>
    <w:rsid w:val="00353EB3"/>
    <w:rsid w:val="00365AA1"/>
    <w:rsid w:val="003704E8"/>
    <w:rsid w:val="0038303F"/>
    <w:rsid w:val="0038517D"/>
    <w:rsid w:val="00386DAF"/>
    <w:rsid w:val="0039342B"/>
    <w:rsid w:val="00395AA8"/>
    <w:rsid w:val="003B4134"/>
    <w:rsid w:val="003C4D87"/>
    <w:rsid w:val="003D482F"/>
    <w:rsid w:val="003F06AA"/>
    <w:rsid w:val="0041561F"/>
    <w:rsid w:val="00420279"/>
    <w:rsid w:val="0042145D"/>
    <w:rsid w:val="004214DF"/>
    <w:rsid w:val="00427F53"/>
    <w:rsid w:val="0043026F"/>
    <w:rsid w:val="00434753"/>
    <w:rsid w:val="0044239E"/>
    <w:rsid w:val="00447A65"/>
    <w:rsid w:val="0045281E"/>
    <w:rsid w:val="00453F8C"/>
    <w:rsid w:val="004555C9"/>
    <w:rsid w:val="00464858"/>
    <w:rsid w:val="00466BD5"/>
    <w:rsid w:val="00473FE5"/>
    <w:rsid w:val="0047448E"/>
    <w:rsid w:val="00480284"/>
    <w:rsid w:val="00482223"/>
    <w:rsid w:val="00487650"/>
    <w:rsid w:val="004931C1"/>
    <w:rsid w:val="004A4079"/>
    <w:rsid w:val="004B454E"/>
    <w:rsid w:val="004B5274"/>
    <w:rsid w:val="004B6E9A"/>
    <w:rsid w:val="004B7921"/>
    <w:rsid w:val="004C0326"/>
    <w:rsid w:val="004C4727"/>
    <w:rsid w:val="004D154F"/>
    <w:rsid w:val="004D1E12"/>
    <w:rsid w:val="004E1A75"/>
    <w:rsid w:val="004E2C24"/>
    <w:rsid w:val="004E3783"/>
    <w:rsid w:val="004E7030"/>
    <w:rsid w:val="004F0EE9"/>
    <w:rsid w:val="004F150E"/>
    <w:rsid w:val="004F21CF"/>
    <w:rsid w:val="005002A2"/>
    <w:rsid w:val="005137ED"/>
    <w:rsid w:val="00516643"/>
    <w:rsid w:val="005233BA"/>
    <w:rsid w:val="00541D68"/>
    <w:rsid w:val="00543DFF"/>
    <w:rsid w:val="00544415"/>
    <w:rsid w:val="005537B6"/>
    <w:rsid w:val="00562BCA"/>
    <w:rsid w:val="00572ABA"/>
    <w:rsid w:val="005762B6"/>
    <w:rsid w:val="00582416"/>
    <w:rsid w:val="00585EAC"/>
    <w:rsid w:val="0058654F"/>
    <w:rsid w:val="005904E8"/>
    <w:rsid w:val="0059221F"/>
    <w:rsid w:val="005A7A1A"/>
    <w:rsid w:val="005B5F18"/>
    <w:rsid w:val="005C071C"/>
    <w:rsid w:val="005E0DD7"/>
    <w:rsid w:val="005F04A0"/>
    <w:rsid w:val="005F436E"/>
    <w:rsid w:val="00620CCC"/>
    <w:rsid w:val="006342BD"/>
    <w:rsid w:val="00636A03"/>
    <w:rsid w:val="00643461"/>
    <w:rsid w:val="00643CEF"/>
    <w:rsid w:val="00662262"/>
    <w:rsid w:val="00665508"/>
    <w:rsid w:val="00683098"/>
    <w:rsid w:val="00691E05"/>
    <w:rsid w:val="006A5088"/>
    <w:rsid w:val="006A77CF"/>
    <w:rsid w:val="006A7DDB"/>
    <w:rsid w:val="006B6296"/>
    <w:rsid w:val="006C6E16"/>
    <w:rsid w:val="006D07BF"/>
    <w:rsid w:val="006D5CED"/>
    <w:rsid w:val="006E422B"/>
    <w:rsid w:val="006F066D"/>
    <w:rsid w:val="006F4858"/>
    <w:rsid w:val="00703725"/>
    <w:rsid w:val="00706406"/>
    <w:rsid w:val="00713AD4"/>
    <w:rsid w:val="00721F75"/>
    <w:rsid w:val="00727633"/>
    <w:rsid w:val="00731D74"/>
    <w:rsid w:val="00733ADE"/>
    <w:rsid w:val="007359FB"/>
    <w:rsid w:val="00737968"/>
    <w:rsid w:val="0074010D"/>
    <w:rsid w:val="00752CB4"/>
    <w:rsid w:val="00756863"/>
    <w:rsid w:val="007A4D3E"/>
    <w:rsid w:val="007B474C"/>
    <w:rsid w:val="007C5A01"/>
    <w:rsid w:val="007D4C00"/>
    <w:rsid w:val="007F2BD6"/>
    <w:rsid w:val="007F3D99"/>
    <w:rsid w:val="0081545F"/>
    <w:rsid w:val="0082165B"/>
    <w:rsid w:val="00830ECF"/>
    <w:rsid w:val="00842832"/>
    <w:rsid w:val="0086254F"/>
    <w:rsid w:val="0087453D"/>
    <w:rsid w:val="00896C27"/>
    <w:rsid w:val="008A07EA"/>
    <w:rsid w:val="008D6123"/>
    <w:rsid w:val="008E702F"/>
    <w:rsid w:val="008F7FF9"/>
    <w:rsid w:val="00900B27"/>
    <w:rsid w:val="00901226"/>
    <w:rsid w:val="009048EC"/>
    <w:rsid w:val="00904AA7"/>
    <w:rsid w:val="00916617"/>
    <w:rsid w:val="00916985"/>
    <w:rsid w:val="009205FB"/>
    <w:rsid w:val="00931E1D"/>
    <w:rsid w:val="00944FAF"/>
    <w:rsid w:val="00950AF3"/>
    <w:rsid w:val="00952DFB"/>
    <w:rsid w:val="00955D3B"/>
    <w:rsid w:val="00960686"/>
    <w:rsid w:val="00973A55"/>
    <w:rsid w:val="00973C1F"/>
    <w:rsid w:val="00976867"/>
    <w:rsid w:val="00977B05"/>
    <w:rsid w:val="00990B28"/>
    <w:rsid w:val="009A2AC4"/>
    <w:rsid w:val="009C2F16"/>
    <w:rsid w:val="009C3290"/>
    <w:rsid w:val="009C4E25"/>
    <w:rsid w:val="009C55BE"/>
    <w:rsid w:val="009C6BC9"/>
    <w:rsid w:val="009D54FF"/>
    <w:rsid w:val="009E50E5"/>
    <w:rsid w:val="009F1BBA"/>
    <w:rsid w:val="009F3F34"/>
    <w:rsid w:val="00A0353A"/>
    <w:rsid w:val="00A054D4"/>
    <w:rsid w:val="00A10876"/>
    <w:rsid w:val="00A24FC3"/>
    <w:rsid w:val="00A25E09"/>
    <w:rsid w:val="00A269FE"/>
    <w:rsid w:val="00A32E30"/>
    <w:rsid w:val="00A34050"/>
    <w:rsid w:val="00A47FE2"/>
    <w:rsid w:val="00A626A6"/>
    <w:rsid w:val="00A64CB4"/>
    <w:rsid w:val="00A815F4"/>
    <w:rsid w:val="00A87530"/>
    <w:rsid w:val="00A93226"/>
    <w:rsid w:val="00AA7D15"/>
    <w:rsid w:val="00AA7DB2"/>
    <w:rsid w:val="00AB388F"/>
    <w:rsid w:val="00AB3E7F"/>
    <w:rsid w:val="00AE3F21"/>
    <w:rsid w:val="00AE66D5"/>
    <w:rsid w:val="00AF26FD"/>
    <w:rsid w:val="00AF4BC5"/>
    <w:rsid w:val="00B056CF"/>
    <w:rsid w:val="00B05C93"/>
    <w:rsid w:val="00B06C58"/>
    <w:rsid w:val="00B07DB8"/>
    <w:rsid w:val="00B12D86"/>
    <w:rsid w:val="00B17CFB"/>
    <w:rsid w:val="00B20D13"/>
    <w:rsid w:val="00B265F3"/>
    <w:rsid w:val="00B31DE7"/>
    <w:rsid w:val="00B32826"/>
    <w:rsid w:val="00B40DD0"/>
    <w:rsid w:val="00B43489"/>
    <w:rsid w:val="00B61587"/>
    <w:rsid w:val="00B70C62"/>
    <w:rsid w:val="00B82E3C"/>
    <w:rsid w:val="00B84787"/>
    <w:rsid w:val="00B8790B"/>
    <w:rsid w:val="00BA226F"/>
    <w:rsid w:val="00BC233B"/>
    <w:rsid w:val="00BC52E4"/>
    <w:rsid w:val="00BD279B"/>
    <w:rsid w:val="00BE0013"/>
    <w:rsid w:val="00BE47AF"/>
    <w:rsid w:val="00BE63CF"/>
    <w:rsid w:val="00C0411B"/>
    <w:rsid w:val="00C13468"/>
    <w:rsid w:val="00C20841"/>
    <w:rsid w:val="00C223E0"/>
    <w:rsid w:val="00C31EA4"/>
    <w:rsid w:val="00C35D77"/>
    <w:rsid w:val="00C366B7"/>
    <w:rsid w:val="00C4051D"/>
    <w:rsid w:val="00C437B9"/>
    <w:rsid w:val="00C50B69"/>
    <w:rsid w:val="00C54AE1"/>
    <w:rsid w:val="00C603BA"/>
    <w:rsid w:val="00C97B4B"/>
    <w:rsid w:val="00CA1801"/>
    <w:rsid w:val="00CA72FA"/>
    <w:rsid w:val="00CC1A52"/>
    <w:rsid w:val="00CC43DA"/>
    <w:rsid w:val="00CC6AED"/>
    <w:rsid w:val="00CC6D9D"/>
    <w:rsid w:val="00CD085A"/>
    <w:rsid w:val="00CD0CF6"/>
    <w:rsid w:val="00CD174D"/>
    <w:rsid w:val="00CD58AF"/>
    <w:rsid w:val="00CE23D9"/>
    <w:rsid w:val="00CE2C5D"/>
    <w:rsid w:val="00CF0C82"/>
    <w:rsid w:val="00CF38C1"/>
    <w:rsid w:val="00CF3BDF"/>
    <w:rsid w:val="00CF4F9F"/>
    <w:rsid w:val="00D069D2"/>
    <w:rsid w:val="00D1538A"/>
    <w:rsid w:val="00D208A7"/>
    <w:rsid w:val="00D2112E"/>
    <w:rsid w:val="00D2419F"/>
    <w:rsid w:val="00D363CC"/>
    <w:rsid w:val="00D404BC"/>
    <w:rsid w:val="00D5206D"/>
    <w:rsid w:val="00D52F61"/>
    <w:rsid w:val="00D8776E"/>
    <w:rsid w:val="00DA3854"/>
    <w:rsid w:val="00DB0F55"/>
    <w:rsid w:val="00DB1893"/>
    <w:rsid w:val="00DC3520"/>
    <w:rsid w:val="00DD7701"/>
    <w:rsid w:val="00DE30D0"/>
    <w:rsid w:val="00DE46BF"/>
    <w:rsid w:val="00DF72F0"/>
    <w:rsid w:val="00E01148"/>
    <w:rsid w:val="00E05191"/>
    <w:rsid w:val="00E06B7D"/>
    <w:rsid w:val="00E1468D"/>
    <w:rsid w:val="00E17136"/>
    <w:rsid w:val="00E233CA"/>
    <w:rsid w:val="00E25032"/>
    <w:rsid w:val="00E3530E"/>
    <w:rsid w:val="00E42B39"/>
    <w:rsid w:val="00E42BA3"/>
    <w:rsid w:val="00E43629"/>
    <w:rsid w:val="00E52DF0"/>
    <w:rsid w:val="00E548A4"/>
    <w:rsid w:val="00E60F11"/>
    <w:rsid w:val="00E63BFE"/>
    <w:rsid w:val="00E77768"/>
    <w:rsid w:val="00E85201"/>
    <w:rsid w:val="00E90B89"/>
    <w:rsid w:val="00EE0370"/>
    <w:rsid w:val="00EE6BF0"/>
    <w:rsid w:val="00EF2192"/>
    <w:rsid w:val="00EF6199"/>
    <w:rsid w:val="00EF796F"/>
    <w:rsid w:val="00F02563"/>
    <w:rsid w:val="00F036F6"/>
    <w:rsid w:val="00F07618"/>
    <w:rsid w:val="00F111AE"/>
    <w:rsid w:val="00F1329A"/>
    <w:rsid w:val="00F61F36"/>
    <w:rsid w:val="00F829B5"/>
    <w:rsid w:val="00F848A4"/>
    <w:rsid w:val="00F914F3"/>
    <w:rsid w:val="00FA119E"/>
    <w:rsid w:val="00FA7A91"/>
    <w:rsid w:val="00FD0043"/>
    <w:rsid w:val="00FD0141"/>
    <w:rsid w:val="00FD1662"/>
    <w:rsid w:val="00FD1E5C"/>
    <w:rsid w:val="00FD62A1"/>
    <w:rsid w:val="00FE1525"/>
    <w:rsid w:val="00FF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F0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2DF0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2DF0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52DF0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A07EA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A07EA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A07EA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E52DF0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E52DF0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E52D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E52DF0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E52DF0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07EA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8A07EA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950AF3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8A07EA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191</Words>
  <Characters>1092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4</cp:revision>
  <cp:lastPrinted>2016-01-22T07:01:00Z</cp:lastPrinted>
  <dcterms:created xsi:type="dcterms:W3CDTF">2016-06-09T07:37:00Z</dcterms:created>
  <dcterms:modified xsi:type="dcterms:W3CDTF">2016-06-13T06:36:00Z</dcterms:modified>
</cp:coreProperties>
</file>
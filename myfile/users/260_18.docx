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9741A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7F63D0" w:rsidRPr="00897A7B" w:rsidTr="00D65C1F">
        <w:trPr>
          <w:cantSplit/>
          <w:trHeight w:val="353"/>
        </w:trPr>
        <w:tc>
          <w:tcPr>
            <w:tcW w:w="4361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7F63D0" w:rsidRPr="00897A7B" w:rsidRDefault="007F63D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7F63D0" w:rsidRPr="00897A7B" w:rsidRDefault="007F63D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1. 513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7F63D0" w:rsidRPr="00897A7B" w:rsidRDefault="007F63D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7F63D0" w:rsidRPr="00897A7B" w:rsidRDefault="007F63D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7F63D0" w:rsidRPr="00897A7B" w:rsidRDefault="007F63D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7F63D0" w:rsidRDefault="007F63D0" w:rsidP="00EE1977">
      <w:pPr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F63D0" w:rsidRDefault="007F63D0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F63D0" w:rsidRDefault="007F63D0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7F63D0" w:rsidRDefault="007F63D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Pr="003940B3" w:rsidRDefault="007F63D0" w:rsidP="00EE1977">
      <w:pPr>
        <w:jc w:val="center"/>
      </w:pPr>
    </w:p>
    <w:sectPr w:rsidR="007F63D0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D0" w:rsidRDefault="007F63D0">
      <w:r>
        <w:separator/>
      </w:r>
    </w:p>
  </w:endnote>
  <w:endnote w:type="continuationSeparator" w:id="1">
    <w:p w:rsidR="007F63D0" w:rsidRDefault="007F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D0" w:rsidRDefault="007F63D0">
      <w:r>
        <w:separator/>
      </w:r>
    </w:p>
  </w:footnote>
  <w:footnote w:type="continuationSeparator" w:id="1">
    <w:p w:rsidR="007F63D0" w:rsidRDefault="007F6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326</Words>
  <Characters>1864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8</cp:revision>
  <cp:lastPrinted>2016-06-29T03:45:00Z</cp:lastPrinted>
  <dcterms:created xsi:type="dcterms:W3CDTF">2016-07-06T06:59:00Z</dcterms:created>
  <dcterms:modified xsi:type="dcterms:W3CDTF">2016-07-12T09:57:00Z</dcterms:modified>
</cp:coreProperties>
</file>
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10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แปซิฟิค ไซน์เอ็นซ์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2041163978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8 มิถุนายน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58931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9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แปซิฟิค ไซน์เอ็นซ์ จำกัด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16,050.00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หนึ่งหมื่นหกพันห้าสิบบาทถ้วน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9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9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31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995.10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เก้าร้อยเก้าสิบห้าบาทสิบสตางค์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3019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
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48" w:rsidRPr="00897A7B" w:rsidRDefault="00E73E48" w:rsidP="00174DD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4008D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73E48" w:rsidRPr="00897A7B" w:rsidRDefault="00E73E48" w:rsidP="00174DD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E73E48" w:rsidRPr="00897A7B" w:rsidTr="00174DD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73E48" w:rsidRPr="00897A7B" w:rsidRDefault="00E73E48" w:rsidP="003778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73E48" w:rsidRPr="00897A7B" w:rsidTr="00174DD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73E48" w:rsidRPr="00897A7B" w:rsidRDefault="00E73E48" w:rsidP="003778D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73E48" w:rsidRPr="00897A7B" w:rsidTr="00174DDA">
        <w:trPr>
          <w:cantSplit/>
        </w:trPr>
        <w:tc>
          <w:tcPr>
            <w:tcW w:w="8897" w:type="dxa"/>
          </w:tcPr>
          <w:p w:rsidR="00E73E48" w:rsidRPr="00897A7B" w:rsidRDefault="00E73E48" w:rsidP="003778D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73E48" w:rsidRPr="00897A7B" w:rsidRDefault="00E73E48" w:rsidP="00174DD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73E48" w:rsidRPr="00897A7B" w:rsidTr="003778DD">
        <w:trPr>
          <w:cantSplit/>
        </w:trPr>
        <w:tc>
          <w:tcPr>
            <w:tcW w:w="8897" w:type="dxa"/>
          </w:tcPr>
          <w:p w:rsidR="00E73E48" w:rsidRPr="00897A7B" w:rsidRDefault="00E73E48" w:rsidP="003778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73E48" w:rsidRPr="00897A7B" w:rsidRDefault="00E73E48" w:rsidP="00174DDA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73E48" w:rsidRPr="00897A7B" w:rsidTr="003778DD">
        <w:trPr>
          <w:cantSplit/>
          <w:trHeight w:val="353"/>
        </w:trPr>
        <w:tc>
          <w:tcPr>
            <w:tcW w:w="4361" w:type="dxa"/>
          </w:tcPr>
          <w:p w:rsidR="00E73E48" w:rsidRPr="00897A7B" w:rsidRDefault="00E73E48" w:rsidP="003778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E73E48" w:rsidRPr="00897A7B" w:rsidRDefault="00E73E48" w:rsidP="003778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E73E48" w:rsidRPr="00897A7B" w:rsidTr="003778DD">
        <w:trPr>
          <w:cantSplit/>
        </w:trPr>
        <w:tc>
          <w:tcPr>
            <w:tcW w:w="8897" w:type="dxa"/>
            <w:gridSpan w:val="2"/>
          </w:tcPr>
          <w:p w:rsidR="00E73E48" w:rsidRPr="00897A7B" w:rsidRDefault="00E73E48" w:rsidP="003778DD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E73E48" w:rsidRPr="00897A7B" w:rsidTr="003778DD">
        <w:trPr>
          <w:cantSplit/>
        </w:trPr>
        <w:tc>
          <w:tcPr>
            <w:tcW w:w="8897" w:type="dxa"/>
            <w:gridSpan w:val="2"/>
          </w:tcPr>
          <w:p w:rsidR="00E73E48" w:rsidRPr="00897A7B" w:rsidRDefault="00E73E48" w:rsidP="003778DD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E73E48" w:rsidRPr="00897A7B" w:rsidRDefault="00E73E48" w:rsidP="006B1B5F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E73E48" w:rsidRPr="00897A7B" w:rsidRDefault="00E73E48" w:rsidP="00654131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E73E48" w:rsidRPr="00897A7B" w:rsidRDefault="00E73E48" w:rsidP="00897A7B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</w:t>
      </w:r>
    </w:p>
    <w:p w:rsidR="00E73E48" w:rsidRPr="00897A7B" w:rsidRDefault="00E73E48" w:rsidP="00897A7B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E73E48" w:rsidRPr="00897A7B" w:rsidRDefault="00E73E48" w:rsidP="00897A7B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E73E48" w:rsidRPr="00897A7B" w:rsidRDefault="00E73E48" w:rsidP="00897A7B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E73E48" w:rsidRPr="00897A7B" w:rsidRDefault="00E73E48" w:rsidP="007E69EA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E73E48" w:rsidRPr="00897A7B" w:rsidRDefault="00E73E48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E73E48" w:rsidRPr="00897A7B" w:rsidRDefault="00E73E48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E73E48" w:rsidRPr="00897A7B" w:rsidRDefault="00E73E48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/>
      </w:r>
    </w:p>
    <w:p w:rsidR="00E73E48" w:rsidRPr="00897A7B" w:rsidRDefault="00E73E48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E73E48" w:rsidRPr="00897A7B" w:rsidRDefault="00E73E48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E73E48" w:rsidRPr="00897A7B" w:rsidRDefault="00E73E48" w:rsidP="006B1B5F">
      <w:pPr>
        <w:rPr>
          <w:rFonts w:ascii="TH SarabunPSK" w:hAnsi="TH SarabunPSK" w:cs="TH SarabunPSK"/>
          <w:sz w:val="32"/>
          <w:szCs w:val="32"/>
        </w:rPr>
      </w:pPr>
    </w:p>
    <w:p w:rsidR="00E73E48" w:rsidRPr="00897A7B" w:rsidRDefault="00E73E48" w:rsidP="006B1B5F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E73E48" w:rsidRPr="00897A7B" w:rsidRDefault="00E73E48" w:rsidP="006B1B5F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E73E48" w:rsidRPr="00897A7B" w:rsidRDefault="00E73E48" w:rsidP="006B1B5F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E73E48" w:rsidRPr="00897A7B" w:rsidRDefault="00E73E48" w:rsidP="006B1B5F">
      <w:pPr>
        <w:rPr>
          <w:rFonts w:ascii="TH SarabunPSK" w:hAnsi="TH SarabunPSK" w:cs="TH SarabunPSK"/>
          <w:sz w:val="32"/>
          <w:szCs w:val="32"/>
        </w:rPr>
      </w:pPr>
    </w:p>
    <w:p w:rsidR="00E73E48" w:rsidRPr="00897A7B" w:rsidRDefault="00E73E48" w:rsidP="005B3970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E73E48" w:rsidRPr="00897A7B" w:rsidRDefault="00E73E48" w:rsidP="00192DCA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E73E48" w:rsidRPr="00897A7B" w:rsidRDefault="00E73E48" w:rsidP="00EE1977">
      <w:pPr>
        <w:jc w:val="center"/>
        <w:rPr>
          <w:rFonts w:ascii="TH SarabunPSK" w:hAnsi="TH SarabunPSK" w:cs="TH SarabunPSK"/>
          <w:sz w:val="32"/>
          <w:szCs w:val="32"/>
        </w:rPr>
      </w:pPr>
    </w:p>
    <w:sectPr w:rsidR="00E73E48" w:rsidRPr="00897A7B" w:rsidSect="00174DDA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E48" w:rsidRDefault="00E73E48">
      <w:r>
        <w:separator/>
      </w:r>
    </w:p>
  </w:endnote>
  <w:endnote w:type="continuationSeparator" w:id="1">
    <w:p w:rsidR="00E73E48" w:rsidRDefault="00E73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E48" w:rsidRDefault="00E73E48">
      <w:r>
        <w:separator/>
      </w:r>
    </w:p>
  </w:footnote>
  <w:footnote w:type="continuationSeparator" w:id="1">
    <w:p w:rsidR="00E73E48" w:rsidRDefault="00E73E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2384C236"/>
    <w:lvl w:ilvl="0" w:tplc="17905E3A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4516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74DDA"/>
    <w:rsid w:val="001835AD"/>
    <w:rsid w:val="00190DDF"/>
    <w:rsid w:val="00192DCA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516B4"/>
    <w:rsid w:val="00355743"/>
    <w:rsid w:val="00361814"/>
    <w:rsid w:val="003778DD"/>
    <w:rsid w:val="00385233"/>
    <w:rsid w:val="003940B3"/>
    <w:rsid w:val="003A7C02"/>
    <w:rsid w:val="003B763F"/>
    <w:rsid w:val="003C37B0"/>
    <w:rsid w:val="003D3CC8"/>
    <w:rsid w:val="003D7129"/>
    <w:rsid w:val="003E2C5C"/>
    <w:rsid w:val="003E772A"/>
    <w:rsid w:val="004008D8"/>
    <w:rsid w:val="004008FD"/>
    <w:rsid w:val="00423F33"/>
    <w:rsid w:val="00446F4D"/>
    <w:rsid w:val="00481230"/>
    <w:rsid w:val="00495EBA"/>
    <w:rsid w:val="004A2277"/>
    <w:rsid w:val="004A4C46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02209"/>
    <w:rsid w:val="00512486"/>
    <w:rsid w:val="005237E0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92471"/>
    <w:rsid w:val="005934EE"/>
    <w:rsid w:val="005A22E1"/>
    <w:rsid w:val="005B1441"/>
    <w:rsid w:val="005B3805"/>
    <w:rsid w:val="005B3970"/>
    <w:rsid w:val="005B7D82"/>
    <w:rsid w:val="005C1881"/>
    <w:rsid w:val="005C3A7D"/>
    <w:rsid w:val="005D406F"/>
    <w:rsid w:val="005E5A2E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0526"/>
    <w:rsid w:val="0077511A"/>
    <w:rsid w:val="00776604"/>
    <w:rsid w:val="00794342"/>
    <w:rsid w:val="007A608E"/>
    <w:rsid w:val="007A6F75"/>
    <w:rsid w:val="007C7017"/>
    <w:rsid w:val="007D05D6"/>
    <w:rsid w:val="007E69EA"/>
    <w:rsid w:val="007F43E2"/>
    <w:rsid w:val="0080418B"/>
    <w:rsid w:val="00805A95"/>
    <w:rsid w:val="0080656B"/>
    <w:rsid w:val="00822BB5"/>
    <w:rsid w:val="0086294F"/>
    <w:rsid w:val="00866B00"/>
    <w:rsid w:val="00871B2C"/>
    <w:rsid w:val="00897A7B"/>
    <w:rsid w:val="008A5B56"/>
    <w:rsid w:val="008F6D88"/>
    <w:rsid w:val="00900BDD"/>
    <w:rsid w:val="00904401"/>
    <w:rsid w:val="009375F4"/>
    <w:rsid w:val="00942DC8"/>
    <w:rsid w:val="0096250C"/>
    <w:rsid w:val="00964A47"/>
    <w:rsid w:val="00966E26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04B"/>
    <w:rsid w:val="00A95837"/>
    <w:rsid w:val="00AB32EA"/>
    <w:rsid w:val="00AB4483"/>
    <w:rsid w:val="00AC0B2A"/>
    <w:rsid w:val="00AD30FC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804BE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44CD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B29B2"/>
    <w:rsid w:val="00CC0DCB"/>
    <w:rsid w:val="00CC6A08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56C32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3160B"/>
    <w:rsid w:val="00E43E8B"/>
    <w:rsid w:val="00E727E3"/>
    <w:rsid w:val="00E73E48"/>
    <w:rsid w:val="00E85933"/>
    <w:rsid w:val="00ED3095"/>
    <w:rsid w:val="00EE1977"/>
    <w:rsid w:val="00EF5650"/>
    <w:rsid w:val="00F0081A"/>
    <w:rsid w:val="00F0218D"/>
    <w:rsid w:val="00F1082F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47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143</Words>
  <Characters>817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8</cp:revision>
  <cp:lastPrinted>2016-06-29T03:45:00Z</cp:lastPrinted>
  <dcterms:created xsi:type="dcterms:W3CDTF">2016-07-06T07:09:00Z</dcterms:created>
  <dcterms:modified xsi:type="dcterms:W3CDTF">2016-07-13T02:05:00Z</dcterms:modified>
</cp:coreProperties>
</file>
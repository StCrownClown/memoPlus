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19 สิงหาคม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ห้างหุ้นส่วน วอร์ด เมดิก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2041163791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31 พฤษภาคม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59080535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สิงหาคม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 วอร์ด เมดิก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2,033.00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สองพันสามสิบสามบาทถ้วน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17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18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32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130.11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หนึ่งร้อยสามสิบบาทสิบเอ็ดสตางค์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3019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
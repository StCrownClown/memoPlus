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4 ตุลาคม 2559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เอส.เอ็ม.เคมีคอล ซัพพลาย จำกัด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2041164202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21 มิถุนายน 2559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IV16091005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26 กันยายน 2559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สั่งซื้อวัสดุวิทยาศาสตร์ จำนวน 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เอส.เอ็ม.เคมีคอล ซัพพลาย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52494.20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ห้าหมื่นสองพันสี่ร้อยเก้าสิบสี่บาทยี่สิบสตางค์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26 กันยายน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26 กันยายน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36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3779.58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สามพันเจ็ดร้อยเจ็ดสิบเก้าบาทห้าสิบแปดสตางค์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3111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ชัยสิทธิ์ สิริมิลินท์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
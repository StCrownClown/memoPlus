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23" w:rsidRDefault="00DC5E23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หนังสือรับรอง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DC5E23" w:rsidRPr="003B639D" w:rsidRDefault="00DC5E23">
      <w:pPr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ที่ วท</w:t>
      </w:r>
      <w:r w:rsidRPr="003B639D">
        <w:rPr>
          <w:rFonts w:ascii="TH SarabunPSK" w:hAnsi="TH SarabunPSK" w:cs="TH SarabunPSK"/>
          <w:sz w:val="32"/>
          <w:szCs w:val="32"/>
        </w:rPr>
        <w:t xml:space="preserve"> 5402/</w:t>
      </w:r>
      <w:r>
        <w:rPr>
          <w:rFonts w:ascii="TH SarabunPSK" w:hAnsi="TH SarabunPSK" w:cs="TH SarabunPSK"/>
          <w:sz w:val="32"/>
          <w:szCs w:val="32"/>
        </w:rPr>
        <w:t/>
      </w:r>
    </w:p>
    <w:p w:rsidR="00DC5E23" w:rsidRDefault="00DC5E23">
      <w:pPr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 w:rsidP="00530D15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B639D">
        <w:rPr>
          <w:rFonts w:ascii="TH SarabunPSK" w:hAnsi="TH SarabunPSK" w:cs="TH SarabunPSK"/>
          <w:sz w:val="32"/>
          <w:szCs w:val="32"/>
          <w:cs/>
        </w:rPr>
        <w:t>หนั</w:t>
      </w:r>
      <w:r>
        <w:rPr>
          <w:rFonts w:ascii="TH SarabunPSK" w:hAnsi="TH SarabunPSK" w:cs="TH SarabunPSK"/>
          <w:sz w:val="32"/>
          <w:szCs w:val="32"/>
          <w:cs/>
        </w:rPr>
        <w:t xml:space="preserve">งสือรับรองฉบับนี้ให้ไว้เพื่อรับรองว่า </w:t>
      </w:r>
      <w:r w:rsidRPr="003B639D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นักศึกษาโปรแกรมวิชา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3B639D">
        <w:rPr>
          <w:rFonts w:ascii="TH SarabunPSK" w:hAnsi="TH SarabunPSK" w:cs="TH SarabunPSK"/>
          <w:sz w:val="32"/>
          <w:szCs w:val="32"/>
          <w:cs/>
        </w:rPr>
        <w:t>ได้รับการฝึกงาน 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 สำนักงานพัฒนาว</w:t>
      </w:r>
      <w:r>
        <w:rPr>
          <w:rFonts w:ascii="TH SarabunPSK" w:hAnsi="TH SarabunPSK" w:cs="TH SarabunPSK"/>
          <w:sz w:val="32"/>
          <w:szCs w:val="32"/>
          <w:cs/>
        </w:rPr>
        <w:t xml:space="preserve">ิทยาศาสตร์และเทคโนโลยีแห่งชาติ </w:t>
      </w:r>
      <w:r w:rsidRPr="003B639D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ถึง</w:t>
      </w:r>
      <w:r w:rsidRPr="003B639D">
        <w:rPr>
          <w:rFonts w:ascii="TH SarabunPSK" w:hAnsi="TH SarabunPSK" w:cs="TH SarabunPSK"/>
          <w:sz w:val="32"/>
          <w:szCs w:val="32"/>
        </w:rPr>
        <w:t xml:space="preserve"> </w:t>
      </w:r>
    </w:p>
    <w:p w:rsidR="00DC5E23" w:rsidRPr="003B639D" w:rsidRDefault="00DC5E23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DC5E23" w:rsidRPr="00055838" w:rsidRDefault="00DC5E23" w:rsidP="00987550">
      <w:pPr>
        <w:pStyle w:val="Header"/>
        <w:tabs>
          <w:tab w:val="clear" w:pos="4153"/>
          <w:tab w:val="clear" w:pos="8306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ให้ไว้ ณ </w:t>
      </w:r>
      <w:r w:rsidRPr="003B639D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DC5E23" w:rsidRPr="003B639D" w:rsidRDefault="00DC5E23" w:rsidP="00F35AD5">
      <w:pPr>
        <w:tabs>
          <w:tab w:val="left" w:pos="709"/>
          <w:tab w:val="center" w:pos="453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(นางสาวดุษฎี เสียมหาญ)</w:t>
      </w: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รักษาการในตำแหน่งรองผู้อำนวยการ</w:t>
      </w: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DC5E23" w:rsidRPr="003B639D" w:rsidRDefault="00DC5E23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DC5E23" w:rsidRPr="003B639D" w:rsidRDefault="00DC5E23" w:rsidP="00821461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DC5E23" w:rsidRDefault="00DC5E23">
      <w:pPr>
        <w:jc w:val="both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 </w:t>
      </w: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3B639D">
        <w:rPr>
          <w:rFonts w:ascii="TH SarabunPSK" w:hAnsi="TH SarabunPSK" w:cs="TH SarabunPSK"/>
          <w:sz w:val="32"/>
          <w:szCs w:val="32"/>
        </w:rPr>
        <w:t xml:space="preserve"> 0 2564 6700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3B639D">
        <w:rPr>
          <w:rFonts w:ascii="TH SarabunPSK" w:hAnsi="TH SarabunPSK" w:cs="TH SarabunPSK"/>
          <w:sz w:val="32"/>
          <w:szCs w:val="32"/>
        </w:rPr>
        <w:t>  </w:t>
      </w: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3B639D">
        <w:rPr>
          <w:rFonts w:ascii="TH SarabunPSK" w:hAnsi="TH SarabunPSK" w:cs="TH SarabunPSK"/>
          <w:sz w:val="32"/>
          <w:szCs w:val="32"/>
        </w:rPr>
        <w:t>0 2564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 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DC5E23" w:rsidRPr="003B639D" w:rsidSect="00DC6DB3">
      <w:headerReference w:type="default" r:id="rId7"/>
      <w:footerReference w:type="default" r:id="rId8"/>
      <w:pgSz w:w="11907" w:h="16840" w:code="9"/>
      <w:pgMar w:top="2160" w:right="1588" w:bottom="425" w:left="192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E23" w:rsidRDefault="00DC5E23">
      <w:r>
        <w:separator/>
      </w:r>
    </w:p>
  </w:endnote>
  <w:endnote w:type="continuationSeparator" w:id="1">
    <w:p w:rsidR="00DC5E23" w:rsidRDefault="00DC5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E23" w:rsidRDefault="00DC5E23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E23" w:rsidRDefault="00DC5E23">
      <w:r>
        <w:separator/>
      </w:r>
    </w:p>
  </w:footnote>
  <w:footnote w:type="continuationSeparator" w:id="1">
    <w:p w:rsidR="00DC5E23" w:rsidRDefault="00DC5E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E23" w:rsidRDefault="00DC5E23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682"/>
    <w:rsid w:val="00023393"/>
    <w:rsid w:val="00034FA9"/>
    <w:rsid w:val="00055838"/>
    <w:rsid w:val="00056BB8"/>
    <w:rsid w:val="00067599"/>
    <w:rsid w:val="000858D5"/>
    <w:rsid w:val="000E269D"/>
    <w:rsid w:val="000F427E"/>
    <w:rsid w:val="001269D4"/>
    <w:rsid w:val="00133781"/>
    <w:rsid w:val="00156EA7"/>
    <w:rsid w:val="001710DB"/>
    <w:rsid w:val="00172E12"/>
    <w:rsid w:val="00177AE4"/>
    <w:rsid w:val="001B013E"/>
    <w:rsid w:val="001B7B83"/>
    <w:rsid w:val="001E30FA"/>
    <w:rsid w:val="001E77E6"/>
    <w:rsid w:val="001F3C55"/>
    <w:rsid w:val="00230018"/>
    <w:rsid w:val="00267508"/>
    <w:rsid w:val="00272AD6"/>
    <w:rsid w:val="00286079"/>
    <w:rsid w:val="00295498"/>
    <w:rsid w:val="002B72AF"/>
    <w:rsid w:val="002E08B7"/>
    <w:rsid w:val="002F6B17"/>
    <w:rsid w:val="00303851"/>
    <w:rsid w:val="00323F80"/>
    <w:rsid w:val="00335E2C"/>
    <w:rsid w:val="00354FAA"/>
    <w:rsid w:val="00355876"/>
    <w:rsid w:val="003B639D"/>
    <w:rsid w:val="00437AE6"/>
    <w:rsid w:val="00441D59"/>
    <w:rsid w:val="00442698"/>
    <w:rsid w:val="0044468E"/>
    <w:rsid w:val="00446E29"/>
    <w:rsid w:val="0049344E"/>
    <w:rsid w:val="004E3317"/>
    <w:rsid w:val="005046E6"/>
    <w:rsid w:val="00515B39"/>
    <w:rsid w:val="00530D15"/>
    <w:rsid w:val="00547A9D"/>
    <w:rsid w:val="00550245"/>
    <w:rsid w:val="0055111E"/>
    <w:rsid w:val="005B16C5"/>
    <w:rsid w:val="005D1D11"/>
    <w:rsid w:val="005D30DD"/>
    <w:rsid w:val="005E21EA"/>
    <w:rsid w:val="005E69AE"/>
    <w:rsid w:val="00647D73"/>
    <w:rsid w:val="0066742D"/>
    <w:rsid w:val="00667BE1"/>
    <w:rsid w:val="006730D1"/>
    <w:rsid w:val="006E28F9"/>
    <w:rsid w:val="006E68B5"/>
    <w:rsid w:val="006F01A3"/>
    <w:rsid w:val="00706A4C"/>
    <w:rsid w:val="00713733"/>
    <w:rsid w:val="0072672A"/>
    <w:rsid w:val="0072681E"/>
    <w:rsid w:val="0078058E"/>
    <w:rsid w:val="00781D54"/>
    <w:rsid w:val="00782952"/>
    <w:rsid w:val="00787C27"/>
    <w:rsid w:val="007E3249"/>
    <w:rsid w:val="007E5E59"/>
    <w:rsid w:val="00821461"/>
    <w:rsid w:val="00881141"/>
    <w:rsid w:val="00890927"/>
    <w:rsid w:val="00890FC6"/>
    <w:rsid w:val="00892E91"/>
    <w:rsid w:val="008C197D"/>
    <w:rsid w:val="008E7635"/>
    <w:rsid w:val="0095255D"/>
    <w:rsid w:val="00957515"/>
    <w:rsid w:val="00962331"/>
    <w:rsid w:val="00972B49"/>
    <w:rsid w:val="00987550"/>
    <w:rsid w:val="009D4E36"/>
    <w:rsid w:val="00A0074B"/>
    <w:rsid w:val="00A059C7"/>
    <w:rsid w:val="00A13CF4"/>
    <w:rsid w:val="00A231FA"/>
    <w:rsid w:val="00A5144F"/>
    <w:rsid w:val="00A76434"/>
    <w:rsid w:val="00AA4A59"/>
    <w:rsid w:val="00AB30B9"/>
    <w:rsid w:val="00AC3997"/>
    <w:rsid w:val="00AD3494"/>
    <w:rsid w:val="00AD6A80"/>
    <w:rsid w:val="00AD6C70"/>
    <w:rsid w:val="00B22086"/>
    <w:rsid w:val="00B844B6"/>
    <w:rsid w:val="00BA7F88"/>
    <w:rsid w:val="00BE3696"/>
    <w:rsid w:val="00C10F26"/>
    <w:rsid w:val="00C122A7"/>
    <w:rsid w:val="00C46065"/>
    <w:rsid w:val="00C46328"/>
    <w:rsid w:val="00C47C94"/>
    <w:rsid w:val="00C77B79"/>
    <w:rsid w:val="00CD7481"/>
    <w:rsid w:val="00CF07B8"/>
    <w:rsid w:val="00CF7633"/>
    <w:rsid w:val="00D073CC"/>
    <w:rsid w:val="00D12F2C"/>
    <w:rsid w:val="00D40D5C"/>
    <w:rsid w:val="00D57061"/>
    <w:rsid w:val="00D61CDF"/>
    <w:rsid w:val="00D63964"/>
    <w:rsid w:val="00D64CEC"/>
    <w:rsid w:val="00D80961"/>
    <w:rsid w:val="00D83395"/>
    <w:rsid w:val="00D97578"/>
    <w:rsid w:val="00DC5E23"/>
    <w:rsid w:val="00DC6DB3"/>
    <w:rsid w:val="00DE65FC"/>
    <w:rsid w:val="00E16F06"/>
    <w:rsid w:val="00E26825"/>
    <w:rsid w:val="00E300DB"/>
    <w:rsid w:val="00E433F1"/>
    <w:rsid w:val="00E440BA"/>
    <w:rsid w:val="00E6574A"/>
    <w:rsid w:val="00E70848"/>
    <w:rsid w:val="00E85698"/>
    <w:rsid w:val="00EC0EFD"/>
    <w:rsid w:val="00EF1C9C"/>
    <w:rsid w:val="00F07682"/>
    <w:rsid w:val="00F35AD5"/>
    <w:rsid w:val="00FB3591"/>
    <w:rsid w:val="00FC69AA"/>
    <w:rsid w:val="00FD1A64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79"/>
    <w:rPr>
      <w:rFonts w:ascii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B79"/>
    <w:pPr>
      <w:keepNext/>
      <w:outlineLvl w:val="0"/>
    </w:pPr>
    <w:rPr>
      <w:rFonts w:cs="Cordia New"/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B79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77B7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70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30FA"/>
    <w:rPr>
      <w:rFonts w:cs="Angsan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am.nak\Local%20Settings\Temporary%20Internet%20Files\OLK155\%3f%3f%3f%3f%3f%3f%3f%3f%3f%3f%3f%3f%3f%3f%3f%3f%3f%3f%3f%3f%3f_%3f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?????????????????????_???.dot</Template>
  <TotalTime>37</TotalTime>
  <Pages>1</Pages>
  <Words>88</Words>
  <Characters>502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User</dc:creator>
  <cp:keywords/>
  <dc:description/>
  <cp:lastModifiedBy>Biotec</cp:lastModifiedBy>
  <cp:revision>28</cp:revision>
  <cp:lastPrinted>2016-03-14T08:00:00Z</cp:lastPrinted>
  <dcterms:created xsi:type="dcterms:W3CDTF">2016-03-14T07:31:00Z</dcterms:created>
  <dcterms:modified xsi:type="dcterms:W3CDTF">2016-03-14T08:46:00Z</dcterms:modified>
</cp:coreProperties>
</file>
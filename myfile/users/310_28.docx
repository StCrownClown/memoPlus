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747997" w:rsidRPr="0006655C" w:rsidRDefault="00747997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22 พฤษภาคม 2560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  <w:cs/>
        </w:rPr>
        <w:t>ขอแจ้ง</w:t>
      </w:r>
      <w:r w:rsidRPr="0006655C">
        <w:rPr>
          <w:rFonts w:ascii="TH SarabunPSK" w:hAnsi="TH SarabunPSK" w:cs="TH SarabunPSK"/>
          <w:sz w:val="32"/>
          <w:szCs w:val="32"/>
          <w:cs/>
        </w:rPr>
        <w:t>การเรียกค่าปรับกรณีส่งมอบสินค้าล่าช้า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เอส.เอ็ม. เคมีคอล ซัพพลาย จำกัด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747997" w:rsidRPr="0006655C" w:rsidRDefault="00747997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2041172597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17 มีนาคม 2560</w:t>
      </w:r>
    </w:p>
    <w:p w:rsidR="00747997" w:rsidRPr="0006655C" w:rsidRDefault="00747997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3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เอส.เอ็ม. เคมีคอล ซัพพลาย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25,701.4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สองหมื่นห้าพันเจ็ดร้อยหนึ่งบาทสี่สิบสตางค์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</w:t>
      </w:r>
      <w:r>
        <w:rPr>
          <w:rFonts w:ascii="TH SarabunPSK" w:hAnsi="TH SarabunPSK" w:cs="TH SarabunPSK"/>
          <w:sz w:val="32"/>
          <w:szCs w:val="32"/>
          <w:cs/>
        </w:rPr>
        <w:t>ท่าน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20 พฤษภาคม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นั้น</w:t>
      </w: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47997" w:rsidRPr="00A007D4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ศูนย์ฯ แล้ว แต่ท่านยังมิได้ส่งมอบสินค้า ศูนย์ฯ 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21 พฤษภาคม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เป็นต้นไป จนกว่าท่านจะดำเนินการส่งมอบสินค้าให้แก่ ศูนย์ฯ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51.41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ห้าสิบเอ็ดบาทสี่สิบเอ็ดสตางค์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หรือร้อยละ 0.20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47997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กชกร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</w:p>
    <w:sectPr w:rsidR="00747997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997" w:rsidRDefault="00747997">
      <w:r>
        <w:separator/>
      </w:r>
    </w:p>
  </w:endnote>
  <w:endnote w:type="continuationSeparator" w:id="1">
    <w:p w:rsidR="00747997" w:rsidRDefault="00747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997" w:rsidRDefault="00747997">
      <w:r>
        <w:separator/>
      </w:r>
    </w:p>
  </w:footnote>
  <w:footnote w:type="continuationSeparator" w:id="1">
    <w:p w:rsidR="00747997" w:rsidRDefault="007479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394E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5A7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0EE6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26B85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748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4DF6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45B8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1210"/>
    <w:rsid w:val="00723EB1"/>
    <w:rsid w:val="00726673"/>
    <w:rsid w:val="007301B8"/>
    <w:rsid w:val="0073578B"/>
    <w:rsid w:val="007379EB"/>
    <w:rsid w:val="0074142E"/>
    <w:rsid w:val="007431AD"/>
    <w:rsid w:val="0074458B"/>
    <w:rsid w:val="00747997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259D5"/>
    <w:rsid w:val="00833E97"/>
    <w:rsid w:val="00837F1E"/>
    <w:rsid w:val="00841066"/>
    <w:rsid w:val="00841571"/>
    <w:rsid w:val="0084594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07D4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4270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97D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0716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254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25</TotalTime>
  <Pages>1</Pages>
  <Words>203</Words>
  <Characters>1162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9</cp:revision>
  <cp:lastPrinted>2015-10-26T09:18:00Z</cp:lastPrinted>
  <dcterms:created xsi:type="dcterms:W3CDTF">2017-03-31T12:47:00Z</dcterms:created>
  <dcterms:modified xsi:type="dcterms:W3CDTF">2017-04-12T10:39:00Z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
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6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เข้าร่วมเสวนา "แรงบันดาลใจสู่การเป็นนักวิทยาศาสตร์ไทย" โครงการส่งเสริมการเขียนบทความสำหรับเยาวชนด้านวิทยาศาสตร์และเทคโนโลยี ครั้งที่ 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บรรณาธิการวารสารวิทยาศาสตร์ ประธานชมรมนักเขียนและผุ้จัดทำหนังสือวิทยาศาสตร์ สมาคมวิทยาศาสตร์แห่งประเทศไทย ในพระบรมราชูปถัมภ์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สำนักงานจัดทำวารสารวิทยาศาสตร์ สมาคมวิทยาศาสตร์แห่งประเทศไทย ในพระบรมราชูปถัมภ์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ชมรม นจวท. 015/2560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31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สมาคมวิทยาศาสตร์แห่งประเทศไทย ในพระบรมราชูปถัมภ์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ดร.นิศรา การุณอุทัยศิริ ผู้อำนวยการ หน่วยวิจัยเทคโนโลยีการตรวจวินิจฉัยทางชีวภาพ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ข้าร่วมเสวนา "แรงบันดาลใจสู่การเป็นนักวิทยาศาสตร์ไทย"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 พฤษภาคม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14:45 - 14:45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มหาวิทยาลัยธุรกิจบัณฑิตย์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นิศรา การุณอุทัยศิริ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เข้าร่วมเสวนาฯ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
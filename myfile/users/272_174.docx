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D8" w:rsidRPr="005F5FAB" w:rsidRDefault="00F20DD8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4" o:title=""/>
          </v:shape>
        </w:pict>
      </w:r>
    </w:p>
    <w:p w:rsidR="00F20DD8" w:rsidRPr="005F5FAB" w:rsidRDefault="00F20DD8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F20DD8" w:rsidRPr="005F5FAB" w:rsidTr="0096033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F20DD8" w:rsidRPr="005F5FAB" w:rsidRDefault="00F20DD8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F20DD8" w:rsidRPr="005F5FAB" w:rsidTr="0096033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F20DD8" w:rsidRPr="005F5FAB" w:rsidRDefault="00F20DD8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F20DD8" w:rsidRPr="005F5FAB" w:rsidTr="0096033A">
        <w:trPr>
          <w:cantSplit/>
        </w:trPr>
        <w:tc>
          <w:tcPr>
            <w:tcW w:w="8897" w:type="dxa"/>
          </w:tcPr>
          <w:p w:rsidR="00F20DD8" w:rsidRPr="005F5FAB" w:rsidRDefault="00F20DD8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F20DD8" w:rsidRPr="005F5FAB" w:rsidRDefault="00F20DD8" w:rsidP="0096033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F20DD8" w:rsidRPr="005F5FAB" w:rsidTr="0096033A">
        <w:trPr>
          <w:cantSplit/>
        </w:trPr>
        <w:tc>
          <w:tcPr>
            <w:tcW w:w="8897" w:type="dxa"/>
          </w:tcPr>
          <w:p w:rsidR="00F20DD8" w:rsidRPr="005F5FAB" w:rsidRDefault="00F20DD8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F20DD8" w:rsidRPr="005F5FAB" w:rsidRDefault="00F20DD8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219"/>
        <w:gridCol w:w="4706"/>
      </w:tblGrid>
      <w:tr w:rsidR="00F20DD8" w:rsidRPr="005F5FAB" w:rsidTr="0096033A">
        <w:trPr>
          <w:cantSplit/>
        </w:trPr>
        <w:tc>
          <w:tcPr>
            <w:tcW w:w="4219" w:type="dxa"/>
          </w:tcPr>
          <w:p w:rsidR="00F20DD8" w:rsidRPr="005F5FAB" w:rsidRDefault="00F20DD8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706" w:type="dxa"/>
          </w:tcPr>
          <w:p w:rsidR="00F20DD8" w:rsidRPr="005F5FAB" w:rsidRDefault="00F20DD8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F20DD8" w:rsidRPr="005F5FAB" w:rsidTr="0096033A">
        <w:trPr>
          <w:cantSplit/>
        </w:trPr>
        <w:tc>
          <w:tcPr>
            <w:tcW w:w="8925" w:type="dxa"/>
            <w:gridSpan w:val="2"/>
          </w:tcPr>
          <w:p w:rsidR="00F20DD8" w:rsidRPr="005F5FAB" w:rsidRDefault="00F20DD8" w:rsidP="00960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ขอส่งรายงานความก้าวหน้าโครงการวิจัย พัฒนาและวิศวกรรม ครั้งที่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F20DD8" w:rsidRPr="005F5FAB" w:rsidTr="0096033A">
        <w:trPr>
          <w:cantSplit/>
        </w:trPr>
        <w:tc>
          <w:tcPr>
            <w:tcW w:w="8925" w:type="dxa"/>
            <w:gridSpan w:val="2"/>
          </w:tcPr>
          <w:p w:rsidR="00F20DD8" w:rsidRPr="005F5FAB" w:rsidRDefault="00F20DD8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F20DD8" w:rsidRPr="005F5FAB" w:rsidRDefault="00F20DD8" w:rsidP="00696490">
      <w:pPr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F20DD8" w:rsidRPr="005F5FAB" w:rsidRDefault="00F20DD8" w:rsidP="00696490">
      <w:pPr>
        <w:ind w:right="-79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ขอส่งรายงานความก้าวหน้าโครงการวิจัยพัฒนาและวิศวกรรม ครั้งที่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เรื่อง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 ตั้งแต่</w:t>
      </w:r>
      <w:r w:rsidRPr="005F5FAB">
        <w:rPr>
          <w:rFonts w:ascii="TH SarabunPSK" w:hAnsi="TH SarabunPSK" w:cs="TH SarabunPSK"/>
          <w:sz w:val="32"/>
          <w:szCs w:val="32"/>
        </w:rPr>
        <w:t xml:space="preserve"> 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F20DD8" w:rsidRPr="005F5FAB" w:rsidRDefault="00F20DD8" w:rsidP="00696490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F20DD8" w:rsidRPr="005F5FAB" w:rsidRDefault="00F20DD8" w:rsidP="00696490">
      <w:pPr>
        <w:pStyle w:val="a"/>
        <w:ind w:left="45" w:right="-79" w:firstLine="675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จึงเรียนมาเพื่อโปรดพิจารณา ทั้งนี้ ได้แนบรายงานความก้าวหน้าโครงการวิจัยฯ ครั้งที่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ชุด และแผ่นซีดีมา พร้อมบันทึกนี้</w:t>
      </w:r>
    </w:p>
    <w:p w:rsidR="00F20DD8" w:rsidRPr="005F5FAB" w:rsidRDefault="00F20DD8" w:rsidP="0096033A">
      <w:pPr>
        <w:pStyle w:val="a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F20DD8" w:rsidRPr="005F5FAB" w:rsidRDefault="00F20DD8" w:rsidP="0096033A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F20DD8" w:rsidRPr="005F5FAB" w:rsidRDefault="00F20DD8" w:rsidP="00E572A6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F20DD8" w:rsidRPr="005F5FAB" w:rsidRDefault="00F20DD8" w:rsidP="00E572A6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F20DD8" w:rsidRPr="005F5FAB" w:rsidRDefault="00F20DD8" w:rsidP="0096033A">
      <w:pPr>
        <w:pStyle w:val="a"/>
        <w:tabs>
          <w:tab w:val="left" w:pos="5245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F20DD8" w:rsidRPr="005F5FAB" w:rsidRDefault="00F20DD8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F20DD8" w:rsidRPr="005F5FAB" w:rsidRDefault="00F20DD8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5F5FAB">
        <w:rPr>
          <w:rFonts w:ascii="TH SarabunPSK" w:hAnsi="TH SarabunPSK" w:cs="TH SarabunPSK"/>
          <w:sz w:val="32"/>
          <w:szCs w:val="32"/>
        </w:rPr>
        <w:t> ()</w:t>
      </w:r>
    </w:p>
    <w:p w:rsidR="00F20DD8" w:rsidRPr="005F5FAB" w:rsidRDefault="00F20DD8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5F5FAB">
        <w:rPr>
          <w:rFonts w:ascii="TH SarabunPSK" w:hAnsi="TH SarabunPSK" w:cs="TH SarabunPSK"/>
          <w:sz w:val="32"/>
          <w:szCs w:val="32"/>
        </w:rPr>
        <w:t/>
      </w:r>
    </w:p>
    <w:p w:rsidR="00F20DD8" w:rsidRPr="005F5FAB" w:rsidRDefault="00F20DD8" w:rsidP="0096033A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F20DD8" w:rsidRPr="005F5FAB" w:rsidRDefault="00F20DD8">
      <w:pPr>
        <w:rPr>
          <w:rFonts w:ascii="TH SarabunPSK" w:hAnsi="TH SarabunPSK" w:cs="TH SarabunPSK"/>
          <w:sz w:val="32"/>
          <w:szCs w:val="32"/>
        </w:rPr>
      </w:pPr>
    </w:p>
    <w:sectPr w:rsidR="00F20DD8" w:rsidRPr="005F5FAB" w:rsidSect="00163D20">
      <w:pgSz w:w="11906" w:h="16838"/>
      <w:pgMar w:top="851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3A"/>
    <w:rsid w:val="001104AA"/>
    <w:rsid w:val="00163D20"/>
    <w:rsid w:val="00270ED9"/>
    <w:rsid w:val="00370DE1"/>
    <w:rsid w:val="00436F0B"/>
    <w:rsid w:val="0054272E"/>
    <w:rsid w:val="005F5FAB"/>
    <w:rsid w:val="00655F53"/>
    <w:rsid w:val="00696490"/>
    <w:rsid w:val="006D35FD"/>
    <w:rsid w:val="00731E62"/>
    <w:rsid w:val="0096033A"/>
    <w:rsid w:val="009C2830"/>
    <w:rsid w:val="00CA61CD"/>
    <w:rsid w:val="00E572A6"/>
    <w:rsid w:val="00F20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3A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6033A"/>
    <w:pPr>
      <w:ind w:right="386"/>
    </w:pPr>
  </w:style>
  <w:style w:type="paragraph" w:styleId="Header">
    <w:name w:val="header"/>
    <w:basedOn w:val="Normal"/>
    <w:link w:val="HeaderChar"/>
    <w:uiPriority w:val="99"/>
    <w:rsid w:val="0096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Cordia New" w:hAnsi="Cordia New" w:cs="Cordia New"/>
      <w:sz w:val="35"/>
      <w:szCs w:val="35"/>
    </w:rPr>
  </w:style>
  <w:style w:type="paragraph" w:styleId="NormalWeb">
    <w:name w:val="Normal (Web)"/>
    <w:basedOn w:val="Normal"/>
    <w:uiPriority w:val="99"/>
    <w:rsid w:val="00E572A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120</Words>
  <Characters>684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kanittha</dc:creator>
  <cp:keywords/>
  <dc:description/>
  <cp:lastModifiedBy>biotec</cp:lastModifiedBy>
  <cp:revision>8</cp:revision>
  <dcterms:created xsi:type="dcterms:W3CDTF">2016-08-24T03:57:00Z</dcterms:created>
  <dcterms:modified xsi:type="dcterms:W3CDTF">2016-08-24T04:08:00Z</dcterms:modified>
</cp:coreProperties>
</file>
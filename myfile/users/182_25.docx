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DF" w:rsidRPr="00055838" w:rsidRDefault="003F41DF" w:rsidP="00154BE6">
      <w:pPr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055838">
        <w:rPr>
          <w:rFonts w:ascii="TH SarabunPSK" w:hAnsi="TH SarabunPSK" w:cs="TH SarabunPSK"/>
          <w:sz w:val="32"/>
          <w:szCs w:val="32"/>
        </w:rPr>
        <w:t>5402/1</w:t>
      </w:r>
    </w:p>
    <w:p w:rsidR="003F41DF" w:rsidRPr="00055838" w:rsidRDefault="003F41DF" w:rsidP="00154BE6">
      <w:pPr>
        <w:rPr>
          <w:rFonts w:ascii="TH SarabunPSK" w:hAnsi="TH SarabunPSK" w:cs="TH SarabunPSK"/>
          <w:sz w:val="32"/>
          <w:szCs w:val="32"/>
        </w:rPr>
      </w:pPr>
    </w:p>
    <w:p w:rsidR="003F41DF" w:rsidRPr="00055838" w:rsidRDefault="003F41DF" w:rsidP="00F76C9C">
      <w:pPr>
        <w:tabs>
          <w:tab w:val="center" w:pos="3969"/>
        </w:tabs>
        <w:ind w:left="2268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color w:val="008000"/>
          <w:sz w:val="32"/>
          <w:szCs w:val="32"/>
        </w:rPr>
        <w:tab/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ab/>
        <w:t/>
      </w:r>
    </w:p>
    <w:p w:rsidR="003F41DF" w:rsidRPr="00055838" w:rsidRDefault="003F41DF" w:rsidP="00154BE6">
      <w:pPr>
        <w:rPr>
          <w:rFonts w:ascii="TH SarabunPSK" w:hAnsi="TH SarabunPSK" w:cs="TH SarabunPSK"/>
          <w:sz w:val="32"/>
          <w:szCs w:val="32"/>
        </w:rPr>
      </w:pPr>
    </w:p>
    <w:p w:rsidR="003F41DF" w:rsidRPr="00055838" w:rsidRDefault="003F41DF" w:rsidP="00845992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ขอเชิญประชุมคณะอนุกรรมการบริหาร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หน่วยวิจัยเทคโนโลยีชีวภาพอาหาร </w:t>
      </w:r>
    </w:p>
    <w:p w:rsidR="003F41DF" w:rsidRPr="00055838" w:rsidRDefault="003F41DF" w:rsidP="00173EC9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    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55838">
        <w:rPr>
          <w:rFonts w:ascii="TH SarabunPSK" w:hAnsi="TH SarabunPSK" w:cs="TH SarabunPSK"/>
          <w:sz w:val="32"/>
          <w:szCs w:val="32"/>
        </w:rPr>
        <w:t/>
      </w:r>
    </w:p>
    <w:p w:rsidR="003F41DF" w:rsidRPr="00055838" w:rsidRDefault="003F41DF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3F41DF" w:rsidRPr="00055838" w:rsidRDefault="003F41DF" w:rsidP="000552E3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เรียน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3F41DF" w:rsidRPr="00055838" w:rsidRDefault="003F41DF" w:rsidP="00154BE6">
      <w:pPr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3F41DF" w:rsidRPr="00055838" w:rsidRDefault="003F41DF" w:rsidP="00E40800">
      <w:pPr>
        <w:pStyle w:val="Header"/>
        <w:tabs>
          <w:tab w:val="clear" w:pos="4153"/>
          <w:tab w:val="clear" w:pos="8306"/>
        </w:tabs>
        <w:ind w:left="1418" w:hanging="1440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1</w:t>
      </w:r>
      <w:r w:rsidRPr="00055838">
        <w:rPr>
          <w:rFonts w:ascii="TH SarabunPSK" w:hAnsi="TH SarabunPSK" w:cs="TH SarabunPSK"/>
          <w:sz w:val="32"/>
          <w:szCs w:val="32"/>
          <w:cs/>
        </w:rPr>
        <w:t>.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ระเบียบวาระการประชุม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3F41DF" w:rsidRPr="00055838" w:rsidRDefault="003F41DF" w:rsidP="00DE608C">
      <w:pPr>
        <w:pStyle w:val="Header"/>
        <w:tabs>
          <w:tab w:val="clear" w:pos="4153"/>
          <w:tab w:val="clear" w:pos="8306"/>
          <w:tab w:val="left" w:pos="1701"/>
        </w:tabs>
        <w:ind w:left="1440" w:hanging="1440"/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F41DF" w:rsidRPr="00055838" w:rsidRDefault="003F41DF" w:rsidP="009073F5">
      <w:pPr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2</w:t>
      </w:r>
      <w:r w:rsidRPr="00055838">
        <w:rPr>
          <w:rFonts w:ascii="TH SarabunPSK" w:hAnsi="TH SarabunPSK" w:cs="TH SarabunPSK"/>
          <w:sz w:val="32"/>
          <w:szCs w:val="32"/>
          <w:cs/>
        </w:rPr>
        <w:t>.  แบบตอบรับการประชุม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3F41DF" w:rsidRPr="00055838" w:rsidRDefault="003F41DF" w:rsidP="00430321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3F41DF" w:rsidRPr="00055838" w:rsidRDefault="003F41DF" w:rsidP="00F35832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Pr="00055838"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/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/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เวลา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น. ณ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ห้องประชุม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ชั้น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อาคาร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วัตถุประสงค์เพื่อ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ดังสิ่งที่ส่งมาด้วยหมายเลข 1 นั้น</w:t>
      </w:r>
    </w:p>
    <w:p w:rsidR="003F41DF" w:rsidRPr="00055838" w:rsidRDefault="003F41DF" w:rsidP="0005510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3F41DF" w:rsidRPr="00055838" w:rsidRDefault="003F41DF" w:rsidP="003817C5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2 หรือแจ้งยืนยันกลับมายังฝ่ายเลขานุการ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ภายใน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/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ที่</w:t>
      </w:r>
      <w:r w:rsidRPr="00055838"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/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>ด้วย จะขอบพระคุณยิ่ง</w:t>
      </w:r>
    </w:p>
    <w:p w:rsidR="003F41DF" w:rsidRPr="00055838" w:rsidRDefault="003F41DF" w:rsidP="008318DA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3F41DF" w:rsidRPr="00055838" w:rsidRDefault="003F41DF" w:rsidP="00EF2994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3F41DF" w:rsidRPr="00055838" w:rsidRDefault="003F41DF" w:rsidP="00D041A0">
      <w:pPr>
        <w:rPr>
          <w:rFonts w:ascii="TH SarabunPSK" w:hAnsi="TH SarabunPSK" w:cs="TH SarabunPSK"/>
          <w:sz w:val="32"/>
          <w:szCs w:val="32"/>
        </w:rPr>
      </w:pPr>
    </w:p>
    <w:p w:rsidR="003F41DF" w:rsidRPr="00055838" w:rsidRDefault="003F41DF" w:rsidP="00D041A0">
      <w:pPr>
        <w:pStyle w:val="Heading1"/>
        <w:tabs>
          <w:tab w:val="left" w:pos="720"/>
          <w:tab w:val="left" w:pos="1418"/>
          <w:tab w:val="center" w:pos="3969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3F41DF" w:rsidRPr="00055838" w:rsidRDefault="003F41DF" w:rsidP="00D041A0">
      <w:pPr>
        <w:pStyle w:val="Heading1"/>
        <w:tabs>
          <w:tab w:val="left" w:pos="720"/>
          <w:tab w:val="left" w:pos="1418"/>
          <w:tab w:val="center" w:pos="3969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</w:p>
    <w:p w:rsidR="003F41DF" w:rsidRPr="00055838" w:rsidRDefault="003F41DF" w:rsidP="004B48B7">
      <w:pPr>
        <w:rPr>
          <w:rFonts w:ascii="TH SarabunPSK" w:hAnsi="TH SarabunPSK" w:cs="TH SarabunPSK"/>
          <w:sz w:val="32"/>
          <w:szCs w:val="32"/>
        </w:rPr>
      </w:pPr>
    </w:p>
    <w:p w:rsidR="003F41DF" w:rsidRPr="00055838" w:rsidRDefault="003F41DF" w:rsidP="00D041A0">
      <w:pPr>
        <w:pStyle w:val="Heading1"/>
        <w:tabs>
          <w:tab w:val="left" w:pos="720"/>
          <w:tab w:val="left" w:pos="1418"/>
          <w:tab w:val="center" w:pos="3969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(นายสิทธิโชค ตั้งภัสสรเรือง)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F41DF" w:rsidRPr="00055838" w:rsidRDefault="003F41DF" w:rsidP="004B48B7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  <w:t/>
      </w:r>
      <w:r w:rsidRPr="00055838">
        <w:rPr>
          <w:rFonts w:ascii="TH SarabunPSK" w:hAnsi="TH SarabunPSK" w:cs="TH SarabunPSK"/>
          <w:sz w:val="32"/>
          <w:szCs w:val="32"/>
        </w:rPr>
        <w:tab/>
      </w:r>
    </w:p>
    <w:p w:rsidR="003F41DF" w:rsidRPr="00055838" w:rsidRDefault="003F41DF" w:rsidP="004B48B7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  <w:t/>
      </w:r>
    </w:p>
    <w:p w:rsidR="003F41DF" w:rsidRPr="00055838" w:rsidRDefault="003F41DF" w:rsidP="004B48B7">
      <w:pPr>
        <w:tabs>
          <w:tab w:val="center" w:pos="3969"/>
        </w:tabs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3F41DF" w:rsidRPr="00055838" w:rsidRDefault="003F41DF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</w:p>
    <w:p w:rsidR="003F41DF" w:rsidRPr="00055838" w:rsidRDefault="003F41DF" w:rsidP="0037778D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</w:p>
    <w:p w:rsidR="003F41DF" w:rsidRPr="00055838" w:rsidRDefault="003F41DF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055838">
        <w:rPr>
          <w:rFonts w:ascii="TH SarabunPSK" w:hAnsi="TH SarabunPSK" w:cs="TH SarabunPSK"/>
          <w:sz w:val="32"/>
          <w:szCs w:val="32"/>
        </w:rPr>
        <w:t xml:space="preserve"> 0 2564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6700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3F41DF" w:rsidRPr="00055838" w:rsidRDefault="003F41DF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sectPr w:rsidR="003F41DF" w:rsidRPr="00055838" w:rsidSect="007F2AA5">
      <w:pgSz w:w="11907" w:h="16840" w:code="9"/>
      <w:pgMar w:top="2160" w:right="1531" w:bottom="425" w:left="1871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1DF" w:rsidRDefault="003F41DF">
      <w:r>
        <w:separator/>
      </w:r>
    </w:p>
  </w:endnote>
  <w:endnote w:type="continuationSeparator" w:id="1">
    <w:p w:rsidR="003F41DF" w:rsidRDefault="003F41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1DF" w:rsidRDefault="003F41DF">
      <w:r>
        <w:separator/>
      </w:r>
    </w:p>
  </w:footnote>
  <w:footnote w:type="continuationSeparator" w:id="1">
    <w:p w:rsidR="003F41DF" w:rsidRDefault="003F41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0CAC"/>
    <w:rsid w:val="00015B09"/>
    <w:rsid w:val="00021AEA"/>
    <w:rsid w:val="000227CB"/>
    <w:rsid w:val="0003661D"/>
    <w:rsid w:val="000373CB"/>
    <w:rsid w:val="00037CFD"/>
    <w:rsid w:val="00041360"/>
    <w:rsid w:val="0004669A"/>
    <w:rsid w:val="00055108"/>
    <w:rsid w:val="000552E3"/>
    <w:rsid w:val="00055838"/>
    <w:rsid w:val="00070FC1"/>
    <w:rsid w:val="00073945"/>
    <w:rsid w:val="000876A2"/>
    <w:rsid w:val="000A0593"/>
    <w:rsid w:val="000B1A56"/>
    <w:rsid w:val="000C3FDF"/>
    <w:rsid w:val="000D01D9"/>
    <w:rsid w:val="000D6B34"/>
    <w:rsid w:val="000E072D"/>
    <w:rsid w:val="000E5FEC"/>
    <w:rsid w:val="000E7C5B"/>
    <w:rsid w:val="00104E7C"/>
    <w:rsid w:val="00115A19"/>
    <w:rsid w:val="00140105"/>
    <w:rsid w:val="00141420"/>
    <w:rsid w:val="00142239"/>
    <w:rsid w:val="00151916"/>
    <w:rsid w:val="0015460D"/>
    <w:rsid w:val="00154BE6"/>
    <w:rsid w:val="001629C9"/>
    <w:rsid w:val="00173EC9"/>
    <w:rsid w:val="001742CF"/>
    <w:rsid w:val="00174AED"/>
    <w:rsid w:val="001776D4"/>
    <w:rsid w:val="00180D7D"/>
    <w:rsid w:val="00194F05"/>
    <w:rsid w:val="001955D8"/>
    <w:rsid w:val="00195CC6"/>
    <w:rsid w:val="00196747"/>
    <w:rsid w:val="001A28F5"/>
    <w:rsid w:val="001A647F"/>
    <w:rsid w:val="001B2B8E"/>
    <w:rsid w:val="001B7697"/>
    <w:rsid w:val="001C2046"/>
    <w:rsid w:val="001C5709"/>
    <w:rsid w:val="001D166B"/>
    <w:rsid w:val="001D41E7"/>
    <w:rsid w:val="001E59E7"/>
    <w:rsid w:val="001E6F48"/>
    <w:rsid w:val="001F5A92"/>
    <w:rsid w:val="00204FD1"/>
    <w:rsid w:val="00232DF4"/>
    <w:rsid w:val="002331D4"/>
    <w:rsid w:val="00236318"/>
    <w:rsid w:val="0024352D"/>
    <w:rsid w:val="00246CF3"/>
    <w:rsid w:val="00256B00"/>
    <w:rsid w:val="00260ED0"/>
    <w:rsid w:val="002710AE"/>
    <w:rsid w:val="00284A16"/>
    <w:rsid w:val="00285409"/>
    <w:rsid w:val="00285EC2"/>
    <w:rsid w:val="00285ECC"/>
    <w:rsid w:val="002A6CC7"/>
    <w:rsid w:val="002B1940"/>
    <w:rsid w:val="002B2CB3"/>
    <w:rsid w:val="002C44FA"/>
    <w:rsid w:val="002D17CD"/>
    <w:rsid w:val="002D360D"/>
    <w:rsid w:val="002D554F"/>
    <w:rsid w:val="002F5BA9"/>
    <w:rsid w:val="00314CA5"/>
    <w:rsid w:val="00316FB6"/>
    <w:rsid w:val="00326F8A"/>
    <w:rsid w:val="00327F6A"/>
    <w:rsid w:val="00336534"/>
    <w:rsid w:val="00343295"/>
    <w:rsid w:val="00347600"/>
    <w:rsid w:val="00352ECF"/>
    <w:rsid w:val="003576EC"/>
    <w:rsid w:val="00361654"/>
    <w:rsid w:val="00361A2C"/>
    <w:rsid w:val="00361C4A"/>
    <w:rsid w:val="00371826"/>
    <w:rsid w:val="00373C81"/>
    <w:rsid w:val="00374DC2"/>
    <w:rsid w:val="0037778D"/>
    <w:rsid w:val="003817C5"/>
    <w:rsid w:val="00382742"/>
    <w:rsid w:val="0039113B"/>
    <w:rsid w:val="00394357"/>
    <w:rsid w:val="003966C0"/>
    <w:rsid w:val="003A07BE"/>
    <w:rsid w:val="003A34C7"/>
    <w:rsid w:val="003B5B55"/>
    <w:rsid w:val="003C6C03"/>
    <w:rsid w:val="003D1925"/>
    <w:rsid w:val="003D4C24"/>
    <w:rsid w:val="003E6117"/>
    <w:rsid w:val="003E6485"/>
    <w:rsid w:val="003F3138"/>
    <w:rsid w:val="003F41DF"/>
    <w:rsid w:val="003F6D36"/>
    <w:rsid w:val="00405CC0"/>
    <w:rsid w:val="004131F7"/>
    <w:rsid w:val="00420CAC"/>
    <w:rsid w:val="00430321"/>
    <w:rsid w:val="00436E22"/>
    <w:rsid w:val="004440DD"/>
    <w:rsid w:val="00452F7B"/>
    <w:rsid w:val="00453041"/>
    <w:rsid w:val="00453411"/>
    <w:rsid w:val="004539B9"/>
    <w:rsid w:val="004555F1"/>
    <w:rsid w:val="0046304E"/>
    <w:rsid w:val="004833D9"/>
    <w:rsid w:val="0049160D"/>
    <w:rsid w:val="00493037"/>
    <w:rsid w:val="00494792"/>
    <w:rsid w:val="004A2003"/>
    <w:rsid w:val="004B48B7"/>
    <w:rsid w:val="004B5A12"/>
    <w:rsid w:val="004C0945"/>
    <w:rsid w:val="004D199D"/>
    <w:rsid w:val="004D1A68"/>
    <w:rsid w:val="004D552E"/>
    <w:rsid w:val="004D5ABF"/>
    <w:rsid w:val="004D6273"/>
    <w:rsid w:val="004F1285"/>
    <w:rsid w:val="00502381"/>
    <w:rsid w:val="005067CD"/>
    <w:rsid w:val="00506F2E"/>
    <w:rsid w:val="00527DA8"/>
    <w:rsid w:val="005326B1"/>
    <w:rsid w:val="005410D7"/>
    <w:rsid w:val="00541447"/>
    <w:rsid w:val="005470A4"/>
    <w:rsid w:val="00554A57"/>
    <w:rsid w:val="00562B7F"/>
    <w:rsid w:val="00562FF8"/>
    <w:rsid w:val="005735F0"/>
    <w:rsid w:val="005748CE"/>
    <w:rsid w:val="0057722D"/>
    <w:rsid w:val="00580560"/>
    <w:rsid w:val="0058513D"/>
    <w:rsid w:val="00590138"/>
    <w:rsid w:val="005B1FCD"/>
    <w:rsid w:val="005B5E64"/>
    <w:rsid w:val="005C57A3"/>
    <w:rsid w:val="005D0EDF"/>
    <w:rsid w:val="005D7465"/>
    <w:rsid w:val="005E3121"/>
    <w:rsid w:val="005E3197"/>
    <w:rsid w:val="006043EB"/>
    <w:rsid w:val="00606E05"/>
    <w:rsid w:val="0061096E"/>
    <w:rsid w:val="00610E6D"/>
    <w:rsid w:val="00611583"/>
    <w:rsid w:val="00630E07"/>
    <w:rsid w:val="0063460F"/>
    <w:rsid w:val="006436FD"/>
    <w:rsid w:val="006453B1"/>
    <w:rsid w:val="00652D4B"/>
    <w:rsid w:val="006636C6"/>
    <w:rsid w:val="0066496A"/>
    <w:rsid w:val="006674F5"/>
    <w:rsid w:val="00667CCD"/>
    <w:rsid w:val="006877A0"/>
    <w:rsid w:val="00694D68"/>
    <w:rsid w:val="00697C4E"/>
    <w:rsid w:val="006A2E8B"/>
    <w:rsid w:val="006A3A98"/>
    <w:rsid w:val="006B089C"/>
    <w:rsid w:val="006B13BF"/>
    <w:rsid w:val="006C18E1"/>
    <w:rsid w:val="006C3EDB"/>
    <w:rsid w:val="006C77B1"/>
    <w:rsid w:val="006D5349"/>
    <w:rsid w:val="00702C04"/>
    <w:rsid w:val="00707FAC"/>
    <w:rsid w:val="00710DB6"/>
    <w:rsid w:val="00712F4E"/>
    <w:rsid w:val="00714B33"/>
    <w:rsid w:val="0071598C"/>
    <w:rsid w:val="0071607B"/>
    <w:rsid w:val="00731A09"/>
    <w:rsid w:val="00731D9F"/>
    <w:rsid w:val="0073756E"/>
    <w:rsid w:val="00754049"/>
    <w:rsid w:val="00756113"/>
    <w:rsid w:val="00757ED6"/>
    <w:rsid w:val="00761645"/>
    <w:rsid w:val="00764042"/>
    <w:rsid w:val="00772E7D"/>
    <w:rsid w:val="00777BBC"/>
    <w:rsid w:val="007A144A"/>
    <w:rsid w:val="007A2215"/>
    <w:rsid w:val="007A5470"/>
    <w:rsid w:val="007A6B0E"/>
    <w:rsid w:val="007B4EC1"/>
    <w:rsid w:val="007C339C"/>
    <w:rsid w:val="007D0A61"/>
    <w:rsid w:val="007D72C9"/>
    <w:rsid w:val="007E2C7F"/>
    <w:rsid w:val="007E3D0F"/>
    <w:rsid w:val="007F2AA5"/>
    <w:rsid w:val="007F5E43"/>
    <w:rsid w:val="00801F83"/>
    <w:rsid w:val="00802884"/>
    <w:rsid w:val="008124D5"/>
    <w:rsid w:val="00813026"/>
    <w:rsid w:val="008262C4"/>
    <w:rsid w:val="008318DA"/>
    <w:rsid w:val="008457B0"/>
    <w:rsid w:val="00845992"/>
    <w:rsid w:val="00863BBC"/>
    <w:rsid w:val="00873368"/>
    <w:rsid w:val="00873510"/>
    <w:rsid w:val="00875451"/>
    <w:rsid w:val="008755CE"/>
    <w:rsid w:val="0087599B"/>
    <w:rsid w:val="00883464"/>
    <w:rsid w:val="0089252C"/>
    <w:rsid w:val="008A5FE0"/>
    <w:rsid w:val="008C6541"/>
    <w:rsid w:val="008D194A"/>
    <w:rsid w:val="008D3C2B"/>
    <w:rsid w:val="008E611A"/>
    <w:rsid w:val="008F24F9"/>
    <w:rsid w:val="008F2EF6"/>
    <w:rsid w:val="008F7DA2"/>
    <w:rsid w:val="00906894"/>
    <w:rsid w:val="009073F5"/>
    <w:rsid w:val="009164D1"/>
    <w:rsid w:val="00917ACA"/>
    <w:rsid w:val="00925232"/>
    <w:rsid w:val="00935EAE"/>
    <w:rsid w:val="009372D6"/>
    <w:rsid w:val="00947C51"/>
    <w:rsid w:val="009572D5"/>
    <w:rsid w:val="00971DCC"/>
    <w:rsid w:val="00976174"/>
    <w:rsid w:val="00980009"/>
    <w:rsid w:val="00986916"/>
    <w:rsid w:val="00997314"/>
    <w:rsid w:val="009A3176"/>
    <w:rsid w:val="009A5F43"/>
    <w:rsid w:val="009B007A"/>
    <w:rsid w:val="009B3B55"/>
    <w:rsid w:val="009B6791"/>
    <w:rsid w:val="009B6AD2"/>
    <w:rsid w:val="009C42A9"/>
    <w:rsid w:val="009D117A"/>
    <w:rsid w:val="009D3E7D"/>
    <w:rsid w:val="009E186A"/>
    <w:rsid w:val="009E7568"/>
    <w:rsid w:val="00A046DD"/>
    <w:rsid w:val="00A1050A"/>
    <w:rsid w:val="00A11A36"/>
    <w:rsid w:val="00A12DF5"/>
    <w:rsid w:val="00A229CA"/>
    <w:rsid w:val="00A24A66"/>
    <w:rsid w:val="00A25AB6"/>
    <w:rsid w:val="00A303C1"/>
    <w:rsid w:val="00A37DA8"/>
    <w:rsid w:val="00A413DE"/>
    <w:rsid w:val="00A4230C"/>
    <w:rsid w:val="00A52259"/>
    <w:rsid w:val="00A609D4"/>
    <w:rsid w:val="00A95771"/>
    <w:rsid w:val="00A96AA5"/>
    <w:rsid w:val="00A96D98"/>
    <w:rsid w:val="00AA6844"/>
    <w:rsid w:val="00AA70B1"/>
    <w:rsid w:val="00AB412B"/>
    <w:rsid w:val="00AB6873"/>
    <w:rsid w:val="00AE4E59"/>
    <w:rsid w:val="00AF555C"/>
    <w:rsid w:val="00AF7558"/>
    <w:rsid w:val="00B01103"/>
    <w:rsid w:val="00B07AEA"/>
    <w:rsid w:val="00B106EF"/>
    <w:rsid w:val="00B10CE1"/>
    <w:rsid w:val="00B1376D"/>
    <w:rsid w:val="00B14593"/>
    <w:rsid w:val="00B14D6E"/>
    <w:rsid w:val="00B15AB6"/>
    <w:rsid w:val="00B27895"/>
    <w:rsid w:val="00B33C32"/>
    <w:rsid w:val="00B45A52"/>
    <w:rsid w:val="00B47A4C"/>
    <w:rsid w:val="00B663AA"/>
    <w:rsid w:val="00B67A2F"/>
    <w:rsid w:val="00B73201"/>
    <w:rsid w:val="00B80B0F"/>
    <w:rsid w:val="00B875B7"/>
    <w:rsid w:val="00BA23F5"/>
    <w:rsid w:val="00BA4DF4"/>
    <w:rsid w:val="00BB78E4"/>
    <w:rsid w:val="00BC229B"/>
    <w:rsid w:val="00BC357C"/>
    <w:rsid w:val="00BD27FF"/>
    <w:rsid w:val="00BD3182"/>
    <w:rsid w:val="00BD34EC"/>
    <w:rsid w:val="00BD643B"/>
    <w:rsid w:val="00BD75FF"/>
    <w:rsid w:val="00BF4E1B"/>
    <w:rsid w:val="00BF5477"/>
    <w:rsid w:val="00BF5933"/>
    <w:rsid w:val="00C03E33"/>
    <w:rsid w:val="00C07C81"/>
    <w:rsid w:val="00C12CF5"/>
    <w:rsid w:val="00C16ADB"/>
    <w:rsid w:val="00C37FB6"/>
    <w:rsid w:val="00C44324"/>
    <w:rsid w:val="00C611FC"/>
    <w:rsid w:val="00C62267"/>
    <w:rsid w:val="00C65824"/>
    <w:rsid w:val="00C738C1"/>
    <w:rsid w:val="00C77EC8"/>
    <w:rsid w:val="00C8560C"/>
    <w:rsid w:val="00C915B4"/>
    <w:rsid w:val="00C9746F"/>
    <w:rsid w:val="00CA1A92"/>
    <w:rsid w:val="00CA505B"/>
    <w:rsid w:val="00CB08FA"/>
    <w:rsid w:val="00CB0D1B"/>
    <w:rsid w:val="00CB1EFA"/>
    <w:rsid w:val="00CB74C7"/>
    <w:rsid w:val="00CD1E28"/>
    <w:rsid w:val="00CD2FA6"/>
    <w:rsid w:val="00CE2F14"/>
    <w:rsid w:val="00CE3004"/>
    <w:rsid w:val="00CE6570"/>
    <w:rsid w:val="00CE6E1F"/>
    <w:rsid w:val="00CF39C1"/>
    <w:rsid w:val="00CF62CB"/>
    <w:rsid w:val="00CF6CF6"/>
    <w:rsid w:val="00CF734F"/>
    <w:rsid w:val="00D023DF"/>
    <w:rsid w:val="00D041A0"/>
    <w:rsid w:val="00D056C0"/>
    <w:rsid w:val="00D136DE"/>
    <w:rsid w:val="00D16FB8"/>
    <w:rsid w:val="00D201FA"/>
    <w:rsid w:val="00D35C60"/>
    <w:rsid w:val="00D40579"/>
    <w:rsid w:val="00D4062C"/>
    <w:rsid w:val="00D56BAC"/>
    <w:rsid w:val="00D6261A"/>
    <w:rsid w:val="00D64100"/>
    <w:rsid w:val="00D81D9C"/>
    <w:rsid w:val="00D82406"/>
    <w:rsid w:val="00D85C9B"/>
    <w:rsid w:val="00D952E5"/>
    <w:rsid w:val="00D96F02"/>
    <w:rsid w:val="00D978FE"/>
    <w:rsid w:val="00D97B21"/>
    <w:rsid w:val="00DA7A2A"/>
    <w:rsid w:val="00DB562E"/>
    <w:rsid w:val="00DC6EE3"/>
    <w:rsid w:val="00DD4375"/>
    <w:rsid w:val="00DD6CFF"/>
    <w:rsid w:val="00DD7593"/>
    <w:rsid w:val="00DE524F"/>
    <w:rsid w:val="00DE608C"/>
    <w:rsid w:val="00DE78B2"/>
    <w:rsid w:val="00DF1583"/>
    <w:rsid w:val="00DF5C5D"/>
    <w:rsid w:val="00DF76C7"/>
    <w:rsid w:val="00E115C7"/>
    <w:rsid w:val="00E13848"/>
    <w:rsid w:val="00E32301"/>
    <w:rsid w:val="00E34CB1"/>
    <w:rsid w:val="00E35A79"/>
    <w:rsid w:val="00E40800"/>
    <w:rsid w:val="00E41938"/>
    <w:rsid w:val="00E50AFF"/>
    <w:rsid w:val="00E525AB"/>
    <w:rsid w:val="00E6765C"/>
    <w:rsid w:val="00E677BC"/>
    <w:rsid w:val="00E71A45"/>
    <w:rsid w:val="00E77595"/>
    <w:rsid w:val="00E82324"/>
    <w:rsid w:val="00E85030"/>
    <w:rsid w:val="00E85B88"/>
    <w:rsid w:val="00E9300E"/>
    <w:rsid w:val="00E94FC8"/>
    <w:rsid w:val="00EC6EF4"/>
    <w:rsid w:val="00EC7CF6"/>
    <w:rsid w:val="00ED1F1F"/>
    <w:rsid w:val="00EE4E9B"/>
    <w:rsid w:val="00EF0BCC"/>
    <w:rsid w:val="00EF23E6"/>
    <w:rsid w:val="00EF2994"/>
    <w:rsid w:val="00EF2D33"/>
    <w:rsid w:val="00EF318A"/>
    <w:rsid w:val="00EF4A3E"/>
    <w:rsid w:val="00F05726"/>
    <w:rsid w:val="00F10BC8"/>
    <w:rsid w:val="00F22424"/>
    <w:rsid w:val="00F22D40"/>
    <w:rsid w:val="00F24898"/>
    <w:rsid w:val="00F26C41"/>
    <w:rsid w:val="00F3063A"/>
    <w:rsid w:val="00F31FD9"/>
    <w:rsid w:val="00F35832"/>
    <w:rsid w:val="00F4792F"/>
    <w:rsid w:val="00F50822"/>
    <w:rsid w:val="00F51EC6"/>
    <w:rsid w:val="00F748C6"/>
    <w:rsid w:val="00F76C9C"/>
    <w:rsid w:val="00F77FEC"/>
    <w:rsid w:val="00F91C5D"/>
    <w:rsid w:val="00F94DF3"/>
    <w:rsid w:val="00F97AEF"/>
    <w:rsid w:val="00FA7596"/>
    <w:rsid w:val="00FB350B"/>
    <w:rsid w:val="00FB410C"/>
    <w:rsid w:val="00FB7D7E"/>
    <w:rsid w:val="00FC29F7"/>
    <w:rsid w:val="00FC3A00"/>
    <w:rsid w:val="00FC425E"/>
    <w:rsid w:val="00FD1224"/>
    <w:rsid w:val="00FD581B"/>
    <w:rsid w:val="00FE3332"/>
    <w:rsid w:val="00FE6502"/>
    <w:rsid w:val="00FF57E9"/>
    <w:rsid w:val="00FF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2B7F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2B7F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2B7F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E300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2B7F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2B7F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  <w:style w:type="paragraph" w:styleId="DocumentMap">
    <w:name w:val="Document Map"/>
    <w:basedOn w:val="Normal"/>
    <w:link w:val="DocumentMapChar"/>
    <w:uiPriority w:val="99"/>
    <w:semiHidden/>
    <w:rsid w:val="00452F7B"/>
    <w:pPr>
      <w:shd w:val="clear" w:color="auto" w:fill="000080"/>
    </w:pPr>
    <w:rPr>
      <w:rFonts w:ascii="Tahoma" w:hAnsi="Tahom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62B7F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57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443C46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443C46ED.dot</Template>
  <TotalTime>105</TotalTime>
  <Pages>1</Pages>
  <Words>167</Words>
  <Characters>952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91</cp:revision>
  <cp:lastPrinted>2016-03-09T09:55:00Z</cp:lastPrinted>
  <dcterms:created xsi:type="dcterms:W3CDTF">2016-03-03T02:39:00Z</dcterms:created>
  <dcterms:modified xsi:type="dcterms:W3CDTF">2016-03-10T06:23:00Z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
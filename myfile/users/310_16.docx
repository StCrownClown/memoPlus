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7997" w:rsidRPr="0006655C" w:rsidRDefault="00747997" w:rsidP="0006655C">
      <w:pPr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ที่  วท 5402</w:t>
      </w:r>
      <w:r w:rsidRPr="0006655C">
        <w:rPr>
          <w:rFonts w:ascii="TH SarabunPSK" w:hAnsi="TH SarabunPSK" w:cs="TH SarabunPSK"/>
          <w:sz w:val="32"/>
          <w:szCs w:val="32"/>
        </w:rPr>
        <w:t>/</w:t>
      </w:r>
    </w:p>
    <w:p w:rsidR="00747997" w:rsidRPr="0006655C" w:rsidRDefault="00747997" w:rsidP="00240A94">
      <w:pPr>
        <w:tabs>
          <w:tab w:val="left" w:pos="851"/>
        </w:tabs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747997" w:rsidRPr="0006655C" w:rsidRDefault="00747997" w:rsidP="0006655C">
      <w:pPr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</w:rPr>
        <w:t/>
      </w:r>
    </w:p>
    <w:p w:rsidR="00747997" w:rsidRPr="0006655C" w:rsidRDefault="00747997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747997" w:rsidRDefault="00747997" w:rsidP="0006655C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เรื่อง  </w:t>
      </w:r>
      <w:r>
        <w:rPr>
          <w:rFonts w:ascii="TH SarabunPSK" w:hAnsi="TH SarabunPSK" w:cs="TH SarabunPSK"/>
          <w:sz w:val="32"/>
          <w:szCs w:val="32"/>
          <w:cs/>
        </w:rPr>
        <w:t>ขอแจ้ง</w:t>
      </w:r>
      <w:r w:rsidRPr="0006655C">
        <w:rPr>
          <w:rFonts w:ascii="TH SarabunPSK" w:hAnsi="TH SarabunPSK" w:cs="TH SarabunPSK"/>
          <w:sz w:val="32"/>
          <w:szCs w:val="32"/>
          <w:cs/>
        </w:rPr>
        <w:t>การเรียกค่าปรับกรณีส่งมอบสินค้าล่าช้า</w:t>
      </w:r>
    </w:p>
    <w:p w:rsidR="00747997" w:rsidRPr="0006655C" w:rsidRDefault="00747997" w:rsidP="0006655C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747997" w:rsidRDefault="00747997" w:rsidP="0006655C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เรียน  </w:t>
      </w:r>
      <w:r w:rsidRPr="0006655C">
        <w:rPr>
          <w:rFonts w:ascii="TH SarabunPSK" w:hAnsi="TH SarabunPSK" w:cs="TH SarabunPSK"/>
          <w:sz w:val="32"/>
          <w:szCs w:val="32"/>
        </w:rPr>
        <w:t>ผู้จัดการ บริษัท กิบไทย จำกัด</w:t>
      </w:r>
    </w:p>
    <w:p w:rsidR="00747997" w:rsidRPr="0006655C" w:rsidRDefault="00747997" w:rsidP="0006655C">
      <w:pPr>
        <w:spacing w:line="360" w:lineRule="exact"/>
        <w:rPr>
          <w:rFonts w:ascii="TH SarabunPSK" w:hAnsi="TH SarabunPSK" w:cs="TH SarabunPSK"/>
          <w:sz w:val="32"/>
          <w:szCs w:val="32"/>
          <w:cs/>
        </w:rPr>
      </w:pPr>
    </w:p>
    <w:p w:rsidR="00747997" w:rsidRPr="0006655C" w:rsidRDefault="00747997" w:rsidP="007B1528">
      <w:pPr>
        <w:tabs>
          <w:tab w:val="left" w:pos="709"/>
          <w:tab w:val="left" w:pos="993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อ้างถึง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 xml:space="preserve">ใบสั่งซื้อ/จ้างเลขที่ </w:t>
      </w:r>
      <w:r w:rsidRPr="0006655C">
        <w:rPr>
          <w:rFonts w:ascii="TH SarabunPSK" w:hAnsi="TH SarabunPSK" w:cs="TH SarabunPSK"/>
          <w:sz w:val="32"/>
          <w:szCs w:val="32"/>
        </w:rPr>
        <w:t>2041172208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ลงวันที่ </w:t>
      </w:r>
      <w:r w:rsidRPr="0006655C">
        <w:rPr>
          <w:rFonts w:ascii="TH SarabunPSK" w:hAnsi="TH SarabunPSK" w:cs="TH SarabunPSK"/>
          <w:sz w:val="32"/>
          <w:szCs w:val="32"/>
        </w:rPr>
        <w:t>28 กุมภาพันธ์ 2560</w:t>
      </w:r>
    </w:p>
    <w:p w:rsidR="00747997" w:rsidRPr="0006655C" w:rsidRDefault="00747997" w:rsidP="00F522C4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747997" w:rsidRDefault="00747997" w:rsidP="00B64932">
      <w:pPr>
        <w:spacing w:line="360" w:lineRule="exac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ตามเอกสารที่อ้างถึง ศูนย์พันธุวิศวกรรมและเทคโนโลยีชีวภาพแห่งชาติ ตกลงซื้อวัสดุวิทยาศาสตร์  จำนวน </w:t>
      </w:r>
      <w:r w:rsidRPr="0006655C">
        <w:rPr>
          <w:rFonts w:ascii="TH SarabunPSK" w:hAnsi="TH SarabunPSK" w:cs="TH SarabunPSK"/>
          <w:sz w:val="32"/>
          <w:szCs w:val="32"/>
        </w:rPr>
        <w:t>1 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รายการ กับ </w:t>
      </w:r>
      <w:r w:rsidRPr="0006655C">
        <w:rPr>
          <w:rFonts w:ascii="TH SarabunPSK" w:hAnsi="TH SarabunPSK" w:cs="TH SarabunPSK"/>
          <w:sz w:val="32"/>
          <w:szCs w:val="32"/>
        </w:rPr>
        <w:t>บริษัท กิบไทย จำกัด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เป็นจำนวนเงิน </w:t>
      </w:r>
      <w:r w:rsidRPr="009D5F5D">
        <w:rPr>
          <w:rFonts w:ascii="TH SarabunPSK" w:hAnsi="TH SarabunPSK" w:cs="TH SarabunPSK"/>
          <w:sz w:val="32"/>
          <w:szCs w:val="32"/>
        </w:rPr>
        <w:t>14,926.50</w:t>
      </w:r>
      <w:r w:rsidRPr="009D5F5D">
        <w:rPr>
          <w:rFonts w:ascii="TH SarabunPSK" w:hAnsi="TH SarabunPSK" w:cs="TH SarabunPSK"/>
          <w:sz w:val="32"/>
          <w:szCs w:val="32"/>
          <w:cs/>
        </w:rPr>
        <w:t xml:space="preserve"> บาท (</w:t>
      </w:r>
      <w:r w:rsidRPr="009D5F5D">
        <w:rPr>
          <w:rFonts w:ascii="TH SarabunPSK" w:hAnsi="TH SarabunPSK" w:cs="TH SarabunPSK"/>
          <w:sz w:val="32"/>
          <w:szCs w:val="32"/>
        </w:rPr>
        <w:t>หนึ่งหมื่นสี่พันเก้าร้อยยี่สิบหกบาทห้าสิบสตางค์</w:t>
      </w:r>
      <w:r w:rsidRPr="009D5F5D">
        <w:rPr>
          <w:rFonts w:ascii="TH SarabunPSK" w:hAnsi="TH SarabunPSK" w:cs="TH SarabunPSK"/>
          <w:sz w:val="32"/>
          <w:szCs w:val="32"/>
          <w:cs/>
        </w:rPr>
        <w:t>)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ซึ่งรวมภาษีมูลค่าเพิ่มแล้ว โดย</w:t>
      </w:r>
      <w:r>
        <w:rPr>
          <w:rFonts w:ascii="TH SarabunPSK" w:hAnsi="TH SarabunPSK" w:cs="TH SarabunPSK"/>
          <w:sz w:val="32"/>
          <w:szCs w:val="32"/>
          <w:cs/>
        </w:rPr>
        <w:t>ท่าน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ต้องส่งมอบสินค้าให้ศูนย์ฯ ภายในวันที่ </w:t>
      </w:r>
      <w:r w:rsidRPr="0006655C">
        <w:rPr>
          <w:rFonts w:ascii="TH SarabunPSK" w:hAnsi="TH SarabunPSK" w:cs="TH SarabunPSK"/>
          <w:sz w:val="32"/>
          <w:szCs w:val="32"/>
        </w:rPr>
        <w:t>1 พฤษภาคม 2560 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ตามเงื่อนไขที่กำหนดในใบสั่งซื้อ/จ้าง (กำหนดส่งมอบภายใน </w:t>
      </w:r>
      <w:r>
        <w:rPr>
          <w:rFonts w:ascii="TH SarabunPSK" w:hAnsi="TH SarabunPSK" w:cs="TH SarabunPSK"/>
          <w:sz w:val="32"/>
          <w:szCs w:val="32"/>
        </w:rPr>
        <w:t>60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วัน นับถัดจากวันที่ผู้ขายลงนามในใบสั่งซื้อ/จ้าง) นั้น</w:t>
      </w:r>
    </w:p>
    <w:p w:rsidR="00747997" w:rsidRDefault="00747997" w:rsidP="00B64932">
      <w:pPr>
        <w:spacing w:line="360" w:lineRule="exac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747997" w:rsidRPr="00A007D4" w:rsidRDefault="00747997" w:rsidP="00B64932">
      <w:pPr>
        <w:spacing w:line="360" w:lineRule="exact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บัดนี้ครบกำหนดส่งมอบสินค้าให้ ศูนย์ฯ แล้ว แต่ท่านยังมิได้ส่งมอบสินค้า ศูนย์ฯ จึงขอแจ้งการเรียกเก็บค่าปรับตามใบสั่งซื้อดังกล่าว ซึ่งเริ่มคิดค่าปรับตั้งแต่วันที่ </w:t>
      </w:r>
      <w:r w:rsidRPr="0006655C">
        <w:rPr>
          <w:rFonts w:ascii="TH SarabunPSK" w:hAnsi="TH SarabunPSK" w:cs="TH SarabunPSK"/>
          <w:sz w:val="32"/>
          <w:szCs w:val="32"/>
        </w:rPr>
        <w:t>2 พฤษภาคม 2560</w:t>
      </w:r>
      <w:r>
        <w:rPr>
          <w:rFonts w:ascii="TH SarabunPSK" w:hAnsi="TH SarabunPSK" w:cs="TH SarabunPSK"/>
          <w:sz w:val="32"/>
          <w:szCs w:val="32"/>
          <w:cs/>
        </w:rPr>
        <w:t xml:space="preserve"> เป็นต้นไป จนกว่าท่านจะดำเนินการส่งมอบสินค้าให้แก่ ศูนย์ฯ โดยคิดค่าปรับเป็นรายวันในอัตราวันละ </w:t>
      </w:r>
      <w:r w:rsidRPr="009D5F5D">
        <w:rPr>
          <w:rFonts w:ascii="TH SarabunPSK" w:hAnsi="TH SarabunPSK" w:cs="TH SarabunPSK"/>
          <w:sz w:val="32"/>
          <w:szCs w:val="32"/>
        </w:rPr>
        <w:t>29.85</w:t>
      </w:r>
      <w:r w:rsidRPr="009D5F5D">
        <w:rPr>
          <w:rFonts w:ascii="TH SarabunPSK" w:hAnsi="TH SarabunPSK" w:cs="TH SarabunPSK"/>
          <w:sz w:val="32"/>
          <w:szCs w:val="32"/>
          <w:cs/>
        </w:rPr>
        <w:t xml:space="preserve"> บาท (</w:t>
      </w:r>
      <w:r w:rsidRPr="009D5F5D">
        <w:rPr>
          <w:rFonts w:ascii="TH SarabunPSK" w:hAnsi="TH SarabunPSK" w:cs="TH SarabunPSK"/>
          <w:sz w:val="32"/>
          <w:szCs w:val="32"/>
        </w:rPr>
        <w:t>ยี่สิบเก้าบาทแปดสิบห้าสตางค์</w:t>
      </w:r>
      <w:r w:rsidRPr="009D5F5D">
        <w:rPr>
          <w:rFonts w:ascii="TH SarabunPSK" w:hAnsi="TH SarabunPSK" w:cs="TH SarabunPSK"/>
          <w:sz w:val="32"/>
          <w:szCs w:val="32"/>
          <w:cs/>
        </w:rPr>
        <w:t>)</w:t>
      </w:r>
      <w:r>
        <w:rPr>
          <w:rFonts w:ascii="TH SarabunPSK" w:hAnsi="TH SarabunPSK" w:cs="TH SarabunPSK"/>
          <w:sz w:val="32"/>
          <w:szCs w:val="32"/>
          <w:cs/>
        </w:rPr>
        <w:t xml:space="preserve"> หรือร้อยละ 0.20 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ของมูลค่าสินค้า </w:t>
      </w:r>
      <w:r w:rsidRPr="0006655C">
        <w:rPr>
          <w:rFonts w:ascii="TH SarabunPSK" w:hAnsi="TH SarabunPSK" w:cs="TH SarabunPSK"/>
          <w:sz w:val="32"/>
          <w:szCs w:val="32"/>
        </w:rPr>
        <w:t>(</w:t>
      </w:r>
      <w:r w:rsidRPr="0006655C">
        <w:rPr>
          <w:rFonts w:ascii="TH SarabunPSK" w:hAnsi="TH SarabunPSK" w:cs="TH SarabunPSK"/>
          <w:sz w:val="32"/>
          <w:szCs w:val="32"/>
          <w:cs/>
        </w:rPr>
        <w:t>รวมภาษีมูลค่าเพิ่ม</w:t>
      </w:r>
      <w:r w:rsidRPr="0006655C">
        <w:rPr>
          <w:rFonts w:ascii="TH SarabunPSK" w:hAnsi="TH SarabunPSK" w:cs="TH SarabunPSK"/>
          <w:sz w:val="32"/>
          <w:szCs w:val="32"/>
        </w:rPr>
        <w:t>)</w:t>
      </w:r>
    </w:p>
    <w:p w:rsidR="00747997" w:rsidRPr="0006655C" w:rsidRDefault="00747997" w:rsidP="00400BA6">
      <w:pPr>
        <w:spacing w:line="360" w:lineRule="exact"/>
        <w:jc w:val="both"/>
        <w:rPr>
          <w:rFonts w:ascii="TH SarabunPSK" w:hAnsi="TH SarabunPSK" w:cs="TH SarabunPSK"/>
          <w:sz w:val="32"/>
          <w:szCs w:val="32"/>
        </w:rPr>
      </w:pPr>
    </w:p>
    <w:p w:rsidR="00747997" w:rsidRPr="0006655C" w:rsidRDefault="00747997" w:rsidP="00E305DB">
      <w:pPr>
        <w:spacing w:line="360" w:lineRule="exact"/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จึงเรียนมาเพื่อโปรดทราบ</w:t>
      </w:r>
      <w:r w:rsidRPr="0006655C">
        <w:rPr>
          <w:rFonts w:ascii="TH SarabunPSK" w:hAnsi="TH SarabunPSK" w:cs="TH SarabunPSK"/>
          <w:sz w:val="32"/>
          <w:szCs w:val="32"/>
        </w:rPr>
        <w:tab/>
      </w:r>
    </w:p>
    <w:p w:rsidR="00747997" w:rsidRPr="0006655C" w:rsidRDefault="00747997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747997" w:rsidRPr="0006655C" w:rsidRDefault="00747997" w:rsidP="0006655C">
      <w:pPr>
        <w:tabs>
          <w:tab w:val="center" w:pos="4820"/>
          <w:tab w:val="left" w:pos="6663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747997" w:rsidRPr="0006655C" w:rsidRDefault="00747997" w:rsidP="0006655C">
      <w:pPr>
        <w:tabs>
          <w:tab w:val="center" w:pos="4820"/>
          <w:tab w:val="left" w:pos="6165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</w:p>
    <w:p w:rsidR="00747997" w:rsidRPr="0006655C" w:rsidRDefault="00747997" w:rsidP="0006655C">
      <w:pPr>
        <w:tabs>
          <w:tab w:val="center" w:pos="4820"/>
          <w:tab w:val="left" w:pos="6165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</w:p>
    <w:p w:rsidR="00747997" w:rsidRPr="0006655C" w:rsidRDefault="00747997" w:rsidP="0006655C">
      <w:pPr>
        <w:tabs>
          <w:tab w:val="center" w:pos="4820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</w:rPr>
        <w:t>(</w:t>
      </w:r>
      <w:r w:rsidRPr="0006655C">
        <w:rPr>
          <w:rFonts w:ascii="TH SarabunPSK" w:hAnsi="TH SarabunPSK" w:cs="TH SarabunPSK"/>
          <w:sz w:val="32"/>
          <w:szCs w:val="32"/>
          <w:cs/>
        </w:rPr>
        <w:t>นางสาวดุษฎี เสียมหาญ</w:t>
      </w:r>
      <w:r w:rsidRPr="0006655C">
        <w:rPr>
          <w:rFonts w:ascii="TH SarabunPSK" w:hAnsi="TH SarabunPSK" w:cs="TH SarabunPSK"/>
          <w:sz w:val="32"/>
          <w:szCs w:val="32"/>
        </w:rPr>
        <w:t>)</w:t>
      </w:r>
    </w:p>
    <w:p w:rsidR="00747997" w:rsidRPr="0006655C" w:rsidRDefault="00747997" w:rsidP="0006655C">
      <w:pPr>
        <w:tabs>
          <w:tab w:val="center" w:pos="4820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รองผู้อำนวยการ</w:t>
      </w:r>
    </w:p>
    <w:p w:rsidR="00747997" w:rsidRPr="0006655C" w:rsidRDefault="00747997" w:rsidP="0006655C">
      <w:pPr>
        <w:tabs>
          <w:tab w:val="center" w:pos="4820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747997" w:rsidRDefault="00747997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747997" w:rsidRPr="0006655C" w:rsidRDefault="00747997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747997" w:rsidRPr="0006655C" w:rsidRDefault="00747997" w:rsidP="0006655C">
      <w:pPr>
        <w:tabs>
          <w:tab w:val="left" w:pos="4820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งานพัสดุ                                                       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 xml:space="preserve">กรุณาลงนามรับทราบและส่ง </w:t>
      </w:r>
      <w:r w:rsidRPr="0006655C">
        <w:rPr>
          <w:rFonts w:ascii="TH SarabunPSK" w:hAnsi="TH SarabunPSK" w:cs="TH SarabunPSK"/>
          <w:sz w:val="32"/>
          <w:szCs w:val="32"/>
        </w:rPr>
        <w:t xml:space="preserve">FAX </w:t>
      </w:r>
      <w:r w:rsidRPr="0006655C">
        <w:rPr>
          <w:rFonts w:ascii="TH SarabunPSK" w:hAnsi="TH SarabunPSK" w:cs="TH SarabunPSK"/>
          <w:sz w:val="32"/>
          <w:szCs w:val="32"/>
          <w:cs/>
        </w:rPr>
        <w:t>กลับมา</w:t>
      </w:r>
    </w:p>
    <w:p w:rsidR="00747997" w:rsidRPr="0006655C" w:rsidRDefault="00747997" w:rsidP="0006655C">
      <w:pPr>
        <w:tabs>
          <w:tab w:val="left" w:pos="4820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โทร.  0 2564 6700 ต่อ </w:t>
      </w:r>
      <w:r>
        <w:rPr>
          <w:rFonts w:ascii="TH SarabunPSK" w:hAnsi="TH SarabunPSK" w:cs="TH SarabunPSK"/>
          <w:sz w:val="32"/>
          <w:szCs w:val="32"/>
        </w:rPr>
        <w:t>3109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sz w:val="32"/>
          <w:szCs w:val="32"/>
        </w:rPr>
        <w:t>ศิริขวัญ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)     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>ลงชื่อ...........................................................</w:t>
      </w:r>
    </w:p>
    <w:p w:rsidR="00747997" w:rsidRPr="0006655C" w:rsidRDefault="00747997" w:rsidP="0006655C">
      <w:pPr>
        <w:tabs>
          <w:tab w:val="left" w:pos="4820"/>
        </w:tabs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โทรสาร  0 2564 6</w:t>
      </w:r>
      <w:r w:rsidRPr="0006655C">
        <w:rPr>
          <w:rFonts w:ascii="TH SarabunPSK" w:hAnsi="TH SarabunPSK" w:cs="TH SarabunPSK"/>
          <w:sz w:val="32"/>
          <w:szCs w:val="32"/>
        </w:rPr>
        <w:t xml:space="preserve">583                                     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>วันที่.............................................................</w:t>
      </w:r>
    </w:p>
    <w:p w:rsidR="00747997" w:rsidRPr="0006655C" w:rsidRDefault="00747997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</w:r>
      <w:bookmarkStart w:id="0" w:name="_GoBack"/>
      <w:bookmarkEnd w:id="0"/>
    </w:p>
    <w:sectPr w:rsidR="00747997" w:rsidRPr="0006655C" w:rsidSect="0006655C">
      <w:pgSz w:w="11907" w:h="16840" w:code="9"/>
      <w:pgMar w:top="1797" w:right="1440" w:bottom="1440" w:left="179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7997" w:rsidRDefault="00747997">
      <w:r>
        <w:separator/>
      </w:r>
    </w:p>
  </w:endnote>
  <w:endnote w:type="continuationSeparator" w:id="1">
    <w:p w:rsidR="00747997" w:rsidRDefault="007479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7997" w:rsidRDefault="00747997">
      <w:r>
        <w:separator/>
      </w:r>
    </w:p>
  </w:footnote>
  <w:footnote w:type="continuationSeparator" w:id="1">
    <w:p w:rsidR="00747997" w:rsidRDefault="0074799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3E3ACC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6"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92961"/>
    <w:rsid w:val="00002E96"/>
    <w:rsid w:val="00003F82"/>
    <w:rsid w:val="00005141"/>
    <w:rsid w:val="00006643"/>
    <w:rsid w:val="00007D59"/>
    <w:rsid w:val="000158E4"/>
    <w:rsid w:val="00026001"/>
    <w:rsid w:val="00026324"/>
    <w:rsid w:val="00026976"/>
    <w:rsid w:val="0003286B"/>
    <w:rsid w:val="0003532E"/>
    <w:rsid w:val="00041AC8"/>
    <w:rsid w:val="00042178"/>
    <w:rsid w:val="000439C1"/>
    <w:rsid w:val="00045E80"/>
    <w:rsid w:val="00055353"/>
    <w:rsid w:val="000649A4"/>
    <w:rsid w:val="0006655C"/>
    <w:rsid w:val="00066A87"/>
    <w:rsid w:val="00066F87"/>
    <w:rsid w:val="00067298"/>
    <w:rsid w:val="0007113D"/>
    <w:rsid w:val="0007356E"/>
    <w:rsid w:val="000738ED"/>
    <w:rsid w:val="0007501D"/>
    <w:rsid w:val="00080931"/>
    <w:rsid w:val="0008201C"/>
    <w:rsid w:val="00084C2E"/>
    <w:rsid w:val="0008520C"/>
    <w:rsid w:val="0009115C"/>
    <w:rsid w:val="00091658"/>
    <w:rsid w:val="00092C61"/>
    <w:rsid w:val="00094957"/>
    <w:rsid w:val="000A04E0"/>
    <w:rsid w:val="000A559A"/>
    <w:rsid w:val="000A7BBA"/>
    <w:rsid w:val="000B023B"/>
    <w:rsid w:val="000B5023"/>
    <w:rsid w:val="000B7C7F"/>
    <w:rsid w:val="000C111B"/>
    <w:rsid w:val="000C2753"/>
    <w:rsid w:val="000C2A3F"/>
    <w:rsid w:val="000C436B"/>
    <w:rsid w:val="000C4F8E"/>
    <w:rsid w:val="000C6585"/>
    <w:rsid w:val="000C7324"/>
    <w:rsid w:val="000C7B7A"/>
    <w:rsid w:val="000D1EB4"/>
    <w:rsid w:val="000D2356"/>
    <w:rsid w:val="000D2825"/>
    <w:rsid w:val="000D7312"/>
    <w:rsid w:val="000E377F"/>
    <w:rsid w:val="000E37E0"/>
    <w:rsid w:val="000E6FB9"/>
    <w:rsid w:val="000F394E"/>
    <w:rsid w:val="000F6A95"/>
    <w:rsid w:val="000F6BF4"/>
    <w:rsid w:val="001002B4"/>
    <w:rsid w:val="00101EE3"/>
    <w:rsid w:val="001058BB"/>
    <w:rsid w:val="00106C10"/>
    <w:rsid w:val="00110656"/>
    <w:rsid w:val="001127EB"/>
    <w:rsid w:val="00113ED1"/>
    <w:rsid w:val="00120CC9"/>
    <w:rsid w:val="00123041"/>
    <w:rsid w:val="00124ECF"/>
    <w:rsid w:val="00126BF6"/>
    <w:rsid w:val="0012775F"/>
    <w:rsid w:val="00127B21"/>
    <w:rsid w:val="00127C73"/>
    <w:rsid w:val="001335A7"/>
    <w:rsid w:val="00133C55"/>
    <w:rsid w:val="00135067"/>
    <w:rsid w:val="0013650F"/>
    <w:rsid w:val="00136C28"/>
    <w:rsid w:val="00137535"/>
    <w:rsid w:val="00143843"/>
    <w:rsid w:val="00145085"/>
    <w:rsid w:val="0015034B"/>
    <w:rsid w:val="00150CE0"/>
    <w:rsid w:val="0015274A"/>
    <w:rsid w:val="00153856"/>
    <w:rsid w:val="0016087D"/>
    <w:rsid w:val="00160AA0"/>
    <w:rsid w:val="00162622"/>
    <w:rsid w:val="00163073"/>
    <w:rsid w:val="001647E4"/>
    <w:rsid w:val="00170361"/>
    <w:rsid w:val="00173D60"/>
    <w:rsid w:val="0017584A"/>
    <w:rsid w:val="00176FD4"/>
    <w:rsid w:val="00176FE8"/>
    <w:rsid w:val="00181D96"/>
    <w:rsid w:val="0018350B"/>
    <w:rsid w:val="00186D74"/>
    <w:rsid w:val="00192961"/>
    <w:rsid w:val="00194929"/>
    <w:rsid w:val="001978B6"/>
    <w:rsid w:val="001A30FF"/>
    <w:rsid w:val="001A7699"/>
    <w:rsid w:val="001A7AD1"/>
    <w:rsid w:val="001B424A"/>
    <w:rsid w:val="001B7CAC"/>
    <w:rsid w:val="001C0648"/>
    <w:rsid w:val="001C1DD3"/>
    <w:rsid w:val="001C2FDC"/>
    <w:rsid w:val="001C7B67"/>
    <w:rsid w:val="001D0EE6"/>
    <w:rsid w:val="001D29DC"/>
    <w:rsid w:val="001E0C8A"/>
    <w:rsid w:val="001E31D6"/>
    <w:rsid w:val="001E356E"/>
    <w:rsid w:val="001E3AFB"/>
    <w:rsid w:val="001E4312"/>
    <w:rsid w:val="001E7300"/>
    <w:rsid w:val="001E748E"/>
    <w:rsid w:val="001F247E"/>
    <w:rsid w:val="00212A78"/>
    <w:rsid w:val="0021307D"/>
    <w:rsid w:val="002151CE"/>
    <w:rsid w:val="00215671"/>
    <w:rsid w:val="00222583"/>
    <w:rsid w:val="00226090"/>
    <w:rsid w:val="00226857"/>
    <w:rsid w:val="00226B85"/>
    <w:rsid w:val="00230A8D"/>
    <w:rsid w:val="00231CA1"/>
    <w:rsid w:val="00232310"/>
    <w:rsid w:val="002345CD"/>
    <w:rsid w:val="00240A94"/>
    <w:rsid w:val="00241393"/>
    <w:rsid w:val="00244869"/>
    <w:rsid w:val="00245084"/>
    <w:rsid w:val="00247762"/>
    <w:rsid w:val="00255B89"/>
    <w:rsid w:val="00260649"/>
    <w:rsid w:val="00261F11"/>
    <w:rsid w:val="002647C7"/>
    <w:rsid w:val="00264D23"/>
    <w:rsid w:val="00266686"/>
    <w:rsid w:val="002669D5"/>
    <w:rsid w:val="00272F4E"/>
    <w:rsid w:val="00275221"/>
    <w:rsid w:val="002818A5"/>
    <w:rsid w:val="0028452F"/>
    <w:rsid w:val="002865D1"/>
    <w:rsid w:val="00287F08"/>
    <w:rsid w:val="00291149"/>
    <w:rsid w:val="00291AD4"/>
    <w:rsid w:val="00291C43"/>
    <w:rsid w:val="00292E91"/>
    <w:rsid w:val="002A3144"/>
    <w:rsid w:val="002A32D4"/>
    <w:rsid w:val="002B097B"/>
    <w:rsid w:val="002C55EA"/>
    <w:rsid w:val="002C5ED0"/>
    <w:rsid w:val="002D106F"/>
    <w:rsid w:val="002D7283"/>
    <w:rsid w:val="002E0D22"/>
    <w:rsid w:val="002E5E91"/>
    <w:rsid w:val="002F1877"/>
    <w:rsid w:val="002F5E5B"/>
    <w:rsid w:val="0030252F"/>
    <w:rsid w:val="00302E2D"/>
    <w:rsid w:val="00310172"/>
    <w:rsid w:val="00311748"/>
    <w:rsid w:val="00311B7B"/>
    <w:rsid w:val="00313FCF"/>
    <w:rsid w:val="00317AC8"/>
    <w:rsid w:val="003201EC"/>
    <w:rsid w:val="003239E3"/>
    <w:rsid w:val="003239F4"/>
    <w:rsid w:val="003242C0"/>
    <w:rsid w:val="00325E5E"/>
    <w:rsid w:val="00331534"/>
    <w:rsid w:val="003319BF"/>
    <w:rsid w:val="00331FCE"/>
    <w:rsid w:val="003405C5"/>
    <w:rsid w:val="003414C3"/>
    <w:rsid w:val="00342944"/>
    <w:rsid w:val="003472F1"/>
    <w:rsid w:val="00351DCA"/>
    <w:rsid w:val="00353B6E"/>
    <w:rsid w:val="00357DCA"/>
    <w:rsid w:val="003611EE"/>
    <w:rsid w:val="00362622"/>
    <w:rsid w:val="00362A21"/>
    <w:rsid w:val="00365E6A"/>
    <w:rsid w:val="003675EF"/>
    <w:rsid w:val="00374957"/>
    <w:rsid w:val="00375F2E"/>
    <w:rsid w:val="003775D1"/>
    <w:rsid w:val="0038207E"/>
    <w:rsid w:val="00384DF6"/>
    <w:rsid w:val="00386623"/>
    <w:rsid w:val="003922C5"/>
    <w:rsid w:val="0039308F"/>
    <w:rsid w:val="003945C4"/>
    <w:rsid w:val="003953BE"/>
    <w:rsid w:val="003A2A4E"/>
    <w:rsid w:val="003A452D"/>
    <w:rsid w:val="003A6CEF"/>
    <w:rsid w:val="003A7411"/>
    <w:rsid w:val="003A7CC2"/>
    <w:rsid w:val="003B042F"/>
    <w:rsid w:val="003B24FC"/>
    <w:rsid w:val="003B3887"/>
    <w:rsid w:val="003B392A"/>
    <w:rsid w:val="003B3A32"/>
    <w:rsid w:val="003B5E5D"/>
    <w:rsid w:val="003C1EB0"/>
    <w:rsid w:val="003C2359"/>
    <w:rsid w:val="003C398B"/>
    <w:rsid w:val="003C547D"/>
    <w:rsid w:val="003D7AFD"/>
    <w:rsid w:val="003E3D90"/>
    <w:rsid w:val="003E707C"/>
    <w:rsid w:val="003F3357"/>
    <w:rsid w:val="003F3379"/>
    <w:rsid w:val="003F3A35"/>
    <w:rsid w:val="003F52BF"/>
    <w:rsid w:val="003F746C"/>
    <w:rsid w:val="003F782B"/>
    <w:rsid w:val="00400BA6"/>
    <w:rsid w:val="00404BB7"/>
    <w:rsid w:val="004079AC"/>
    <w:rsid w:val="00407EE7"/>
    <w:rsid w:val="00410315"/>
    <w:rsid w:val="00414E30"/>
    <w:rsid w:val="00417FF2"/>
    <w:rsid w:val="00420D55"/>
    <w:rsid w:val="00422E93"/>
    <w:rsid w:val="004245A4"/>
    <w:rsid w:val="00424A3E"/>
    <w:rsid w:val="00431B48"/>
    <w:rsid w:val="0043589F"/>
    <w:rsid w:val="00437722"/>
    <w:rsid w:val="00441028"/>
    <w:rsid w:val="00446CD7"/>
    <w:rsid w:val="004503AE"/>
    <w:rsid w:val="00450589"/>
    <w:rsid w:val="00452AD7"/>
    <w:rsid w:val="00453895"/>
    <w:rsid w:val="004546EC"/>
    <w:rsid w:val="00466384"/>
    <w:rsid w:val="004724AB"/>
    <w:rsid w:val="004725DC"/>
    <w:rsid w:val="00474496"/>
    <w:rsid w:val="00480361"/>
    <w:rsid w:val="0048171D"/>
    <w:rsid w:val="00482F5D"/>
    <w:rsid w:val="00483ABB"/>
    <w:rsid w:val="00483C9C"/>
    <w:rsid w:val="00484F14"/>
    <w:rsid w:val="00484F6F"/>
    <w:rsid w:val="004854E7"/>
    <w:rsid w:val="00486930"/>
    <w:rsid w:val="004873E0"/>
    <w:rsid w:val="00490746"/>
    <w:rsid w:val="00493BE4"/>
    <w:rsid w:val="00496023"/>
    <w:rsid w:val="004A3666"/>
    <w:rsid w:val="004A6A40"/>
    <w:rsid w:val="004C0FE9"/>
    <w:rsid w:val="004C45B8"/>
    <w:rsid w:val="004C6D8D"/>
    <w:rsid w:val="004D4721"/>
    <w:rsid w:val="004E1D3C"/>
    <w:rsid w:val="004E3A36"/>
    <w:rsid w:val="004E7E33"/>
    <w:rsid w:val="004F029E"/>
    <w:rsid w:val="004F0DAF"/>
    <w:rsid w:val="004F4002"/>
    <w:rsid w:val="00501626"/>
    <w:rsid w:val="005026FE"/>
    <w:rsid w:val="00511BA5"/>
    <w:rsid w:val="0051779A"/>
    <w:rsid w:val="00517A5D"/>
    <w:rsid w:val="00520FA3"/>
    <w:rsid w:val="00523007"/>
    <w:rsid w:val="005231EA"/>
    <w:rsid w:val="00524ECF"/>
    <w:rsid w:val="005259BB"/>
    <w:rsid w:val="005260D8"/>
    <w:rsid w:val="00534A6E"/>
    <w:rsid w:val="005355AD"/>
    <w:rsid w:val="0053791C"/>
    <w:rsid w:val="00540EE7"/>
    <w:rsid w:val="0054288F"/>
    <w:rsid w:val="00543612"/>
    <w:rsid w:val="00545D67"/>
    <w:rsid w:val="005476C1"/>
    <w:rsid w:val="005522DF"/>
    <w:rsid w:val="0055270E"/>
    <w:rsid w:val="005530C3"/>
    <w:rsid w:val="00554E17"/>
    <w:rsid w:val="00560FA9"/>
    <w:rsid w:val="00561D0E"/>
    <w:rsid w:val="00562991"/>
    <w:rsid w:val="005673B9"/>
    <w:rsid w:val="00574B67"/>
    <w:rsid w:val="00593506"/>
    <w:rsid w:val="0059727A"/>
    <w:rsid w:val="005A05BD"/>
    <w:rsid w:val="005A06F1"/>
    <w:rsid w:val="005A1A38"/>
    <w:rsid w:val="005A379B"/>
    <w:rsid w:val="005A7CCE"/>
    <w:rsid w:val="005B0C10"/>
    <w:rsid w:val="005B17B3"/>
    <w:rsid w:val="005B662B"/>
    <w:rsid w:val="005C274C"/>
    <w:rsid w:val="005C33B0"/>
    <w:rsid w:val="005C375B"/>
    <w:rsid w:val="005C77A6"/>
    <w:rsid w:val="005D3144"/>
    <w:rsid w:val="005D4132"/>
    <w:rsid w:val="005D420D"/>
    <w:rsid w:val="005E22C0"/>
    <w:rsid w:val="005E3273"/>
    <w:rsid w:val="005F0225"/>
    <w:rsid w:val="005F168C"/>
    <w:rsid w:val="005F40BE"/>
    <w:rsid w:val="005F67E6"/>
    <w:rsid w:val="006101D1"/>
    <w:rsid w:val="00611E5C"/>
    <w:rsid w:val="00612848"/>
    <w:rsid w:val="00614697"/>
    <w:rsid w:val="00615A20"/>
    <w:rsid w:val="006165B0"/>
    <w:rsid w:val="006204EC"/>
    <w:rsid w:val="00621DB4"/>
    <w:rsid w:val="0062486D"/>
    <w:rsid w:val="00626D3F"/>
    <w:rsid w:val="00626F1B"/>
    <w:rsid w:val="00631714"/>
    <w:rsid w:val="00631D11"/>
    <w:rsid w:val="00632402"/>
    <w:rsid w:val="00635977"/>
    <w:rsid w:val="0064372F"/>
    <w:rsid w:val="00645017"/>
    <w:rsid w:val="006506CB"/>
    <w:rsid w:val="006511CF"/>
    <w:rsid w:val="00656280"/>
    <w:rsid w:val="00656E02"/>
    <w:rsid w:val="006604F1"/>
    <w:rsid w:val="00662109"/>
    <w:rsid w:val="006746EF"/>
    <w:rsid w:val="0068002A"/>
    <w:rsid w:val="00680BB4"/>
    <w:rsid w:val="0068408E"/>
    <w:rsid w:val="00685CFA"/>
    <w:rsid w:val="00690FB7"/>
    <w:rsid w:val="00690FD9"/>
    <w:rsid w:val="00692014"/>
    <w:rsid w:val="00692406"/>
    <w:rsid w:val="00693509"/>
    <w:rsid w:val="0069397E"/>
    <w:rsid w:val="00695954"/>
    <w:rsid w:val="006A4055"/>
    <w:rsid w:val="006B044E"/>
    <w:rsid w:val="006B372C"/>
    <w:rsid w:val="006B47BF"/>
    <w:rsid w:val="006B6E1F"/>
    <w:rsid w:val="006C4756"/>
    <w:rsid w:val="006C49E0"/>
    <w:rsid w:val="006D1863"/>
    <w:rsid w:val="006D7CEE"/>
    <w:rsid w:val="006E1352"/>
    <w:rsid w:val="006E3713"/>
    <w:rsid w:val="006E455D"/>
    <w:rsid w:val="006F3FCD"/>
    <w:rsid w:val="006F7642"/>
    <w:rsid w:val="007012B0"/>
    <w:rsid w:val="00717912"/>
    <w:rsid w:val="00721210"/>
    <w:rsid w:val="00723EB1"/>
    <w:rsid w:val="00726673"/>
    <w:rsid w:val="007301B8"/>
    <w:rsid w:val="0073578B"/>
    <w:rsid w:val="007379EB"/>
    <w:rsid w:val="0074142E"/>
    <w:rsid w:val="007431AD"/>
    <w:rsid w:val="0074458B"/>
    <w:rsid w:val="00747997"/>
    <w:rsid w:val="00750743"/>
    <w:rsid w:val="007543A2"/>
    <w:rsid w:val="00756919"/>
    <w:rsid w:val="00762827"/>
    <w:rsid w:val="00773C7C"/>
    <w:rsid w:val="007764CB"/>
    <w:rsid w:val="00777170"/>
    <w:rsid w:val="00784F86"/>
    <w:rsid w:val="007856C6"/>
    <w:rsid w:val="007904F6"/>
    <w:rsid w:val="00791330"/>
    <w:rsid w:val="007927AB"/>
    <w:rsid w:val="00794AE3"/>
    <w:rsid w:val="007A031C"/>
    <w:rsid w:val="007A0EA0"/>
    <w:rsid w:val="007A12C5"/>
    <w:rsid w:val="007A35E5"/>
    <w:rsid w:val="007A66BE"/>
    <w:rsid w:val="007A7784"/>
    <w:rsid w:val="007B1528"/>
    <w:rsid w:val="007B50D1"/>
    <w:rsid w:val="007B59EE"/>
    <w:rsid w:val="007B6A09"/>
    <w:rsid w:val="007B6D94"/>
    <w:rsid w:val="007C1B59"/>
    <w:rsid w:val="007C44CA"/>
    <w:rsid w:val="007C62F4"/>
    <w:rsid w:val="007C761B"/>
    <w:rsid w:val="007D02CF"/>
    <w:rsid w:val="007D17C5"/>
    <w:rsid w:val="007D1D0F"/>
    <w:rsid w:val="007D2029"/>
    <w:rsid w:val="007D25B9"/>
    <w:rsid w:val="007E03FF"/>
    <w:rsid w:val="007E1867"/>
    <w:rsid w:val="007E1FD8"/>
    <w:rsid w:val="007F008E"/>
    <w:rsid w:val="007F15D4"/>
    <w:rsid w:val="007F2AB0"/>
    <w:rsid w:val="007F3FAC"/>
    <w:rsid w:val="007F56EE"/>
    <w:rsid w:val="007F7240"/>
    <w:rsid w:val="00801A8E"/>
    <w:rsid w:val="0080471E"/>
    <w:rsid w:val="0080535E"/>
    <w:rsid w:val="008101A6"/>
    <w:rsid w:val="00812A69"/>
    <w:rsid w:val="008131A5"/>
    <w:rsid w:val="00814281"/>
    <w:rsid w:val="0082045C"/>
    <w:rsid w:val="0082291B"/>
    <w:rsid w:val="008255F8"/>
    <w:rsid w:val="008259D5"/>
    <w:rsid w:val="00833E97"/>
    <w:rsid w:val="00837F1E"/>
    <w:rsid w:val="00841066"/>
    <w:rsid w:val="00841571"/>
    <w:rsid w:val="00845941"/>
    <w:rsid w:val="008466B6"/>
    <w:rsid w:val="008539B8"/>
    <w:rsid w:val="00856FB7"/>
    <w:rsid w:val="008605CF"/>
    <w:rsid w:val="008623B0"/>
    <w:rsid w:val="00864669"/>
    <w:rsid w:val="008672B3"/>
    <w:rsid w:val="008728D4"/>
    <w:rsid w:val="00873AAB"/>
    <w:rsid w:val="00874FE3"/>
    <w:rsid w:val="00875A1B"/>
    <w:rsid w:val="00876387"/>
    <w:rsid w:val="00876496"/>
    <w:rsid w:val="008764BB"/>
    <w:rsid w:val="0087783A"/>
    <w:rsid w:val="008866A2"/>
    <w:rsid w:val="008879A6"/>
    <w:rsid w:val="0089002D"/>
    <w:rsid w:val="00891D5F"/>
    <w:rsid w:val="00893479"/>
    <w:rsid w:val="008A0723"/>
    <w:rsid w:val="008A0B97"/>
    <w:rsid w:val="008A1DDA"/>
    <w:rsid w:val="008A2136"/>
    <w:rsid w:val="008A6BED"/>
    <w:rsid w:val="008B30CD"/>
    <w:rsid w:val="008B5659"/>
    <w:rsid w:val="008B73CD"/>
    <w:rsid w:val="008C10ED"/>
    <w:rsid w:val="008C28DD"/>
    <w:rsid w:val="008C37B9"/>
    <w:rsid w:val="008C5555"/>
    <w:rsid w:val="008C5ACC"/>
    <w:rsid w:val="008D322F"/>
    <w:rsid w:val="008D3396"/>
    <w:rsid w:val="008D59B6"/>
    <w:rsid w:val="008D6064"/>
    <w:rsid w:val="008D71E1"/>
    <w:rsid w:val="008E1103"/>
    <w:rsid w:val="008E1B4A"/>
    <w:rsid w:val="008E5CB0"/>
    <w:rsid w:val="008F10B7"/>
    <w:rsid w:val="008F1970"/>
    <w:rsid w:val="008F71C6"/>
    <w:rsid w:val="009002B2"/>
    <w:rsid w:val="00901B17"/>
    <w:rsid w:val="0090597F"/>
    <w:rsid w:val="00907AE7"/>
    <w:rsid w:val="00910AF7"/>
    <w:rsid w:val="009122D3"/>
    <w:rsid w:val="009147E3"/>
    <w:rsid w:val="009176D8"/>
    <w:rsid w:val="00920F2D"/>
    <w:rsid w:val="009229FB"/>
    <w:rsid w:val="0092382F"/>
    <w:rsid w:val="00924665"/>
    <w:rsid w:val="00926454"/>
    <w:rsid w:val="009316AB"/>
    <w:rsid w:val="009327B6"/>
    <w:rsid w:val="00934501"/>
    <w:rsid w:val="00935094"/>
    <w:rsid w:val="00935E8D"/>
    <w:rsid w:val="009363E0"/>
    <w:rsid w:val="0094004F"/>
    <w:rsid w:val="00943FE6"/>
    <w:rsid w:val="00947639"/>
    <w:rsid w:val="009503AD"/>
    <w:rsid w:val="009518AA"/>
    <w:rsid w:val="00955AFB"/>
    <w:rsid w:val="00955EF1"/>
    <w:rsid w:val="0095724B"/>
    <w:rsid w:val="009650BE"/>
    <w:rsid w:val="009662A2"/>
    <w:rsid w:val="009702C8"/>
    <w:rsid w:val="00976ADA"/>
    <w:rsid w:val="009803DE"/>
    <w:rsid w:val="00982034"/>
    <w:rsid w:val="00982A07"/>
    <w:rsid w:val="00985113"/>
    <w:rsid w:val="009857B9"/>
    <w:rsid w:val="00990C90"/>
    <w:rsid w:val="009A714B"/>
    <w:rsid w:val="009B10B3"/>
    <w:rsid w:val="009B1D98"/>
    <w:rsid w:val="009B30EF"/>
    <w:rsid w:val="009C02BD"/>
    <w:rsid w:val="009C3662"/>
    <w:rsid w:val="009D191B"/>
    <w:rsid w:val="009D46A4"/>
    <w:rsid w:val="009D56F4"/>
    <w:rsid w:val="009D5F5D"/>
    <w:rsid w:val="009E0E6F"/>
    <w:rsid w:val="009E32DA"/>
    <w:rsid w:val="009F4884"/>
    <w:rsid w:val="009F62D9"/>
    <w:rsid w:val="00A0028B"/>
    <w:rsid w:val="00A007D4"/>
    <w:rsid w:val="00A030A6"/>
    <w:rsid w:val="00A03D8A"/>
    <w:rsid w:val="00A06174"/>
    <w:rsid w:val="00A0680B"/>
    <w:rsid w:val="00A07953"/>
    <w:rsid w:val="00A14BBF"/>
    <w:rsid w:val="00A15618"/>
    <w:rsid w:val="00A206AD"/>
    <w:rsid w:val="00A22E38"/>
    <w:rsid w:val="00A235C7"/>
    <w:rsid w:val="00A46EE7"/>
    <w:rsid w:val="00A47E76"/>
    <w:rsid w:val="00A53350"/>
    <w:rsid w:val="00A54778"/>
    <w:rsid w:val="00A64800"/>
    <w:rsid w:val="00A70F48"/>
    <w:rsid w:val="00A71321"/>
    <w:rsid w:val="00A71A53"/>
    <w:rsid w:val="00A8356C"/>
    <w:rsid w:val="00A83F27"/>
    <w:rsid w:val="00A84270"/>
    <w:rsid w:val="00A8576F"/>
    <w:rsid w:val="00A9428E"/>
    <w:rsid w:val="00AA2E98"/>
    <w:rsid w:val="00AB033E"/>
    <w:rsid w:val="00AB180A"/>
    <w:rsid w:val="00AB4BB4"/>
    <w:rsid w:val="00AB7923"/>
    <w:rsid w:val="00AD23E4"/>
    <w:rsid w:val="00AD3496"/>
    <w:rsid w:val="00AD6860"/>
    <w:rsid w:val="00AE0B62"/>
    <w:rsid w:val="00AE37A5"/>
    <w:rsid w:val="00AE4086"/>
    <w:rsid w:val="00AE4A1D"/>
    <w:rsid w:val="00AE64D8"/>
    <w:rsid w:val="00AF1D56"/>
    <w:rsid w:val="00AF5344"/>
    <w:rsid w:val="00B0331B"/>
    <w:rsid w:val="00B22E6A"/>
    <w:rsid w:val="00B25197"/>
    <w:rsid w:val="00B311C6"/>
    <w:rsid w:val="00B33720"/>
    <w:rsid w:val="00B37F8E"/>
    <w:rsid w:val="00B40702"/>
    <w:rsid w:val="00B40EBF"/>
    <w:rsid w:val="00B439AC"/>
    <w:rsid w:val="00B44CBD"/>
    <w:rsid w:val="00B44E39"/>
    <w:rsid w:val="00B44FD1"/>
    <w:rsid w:val="00B450F6"/>
    <w:rsid w:val="00B53252"/>
    <w:rsid w:val="00B56C11"/>
    <w:rsid w:val="00B61234"/>
    <w:rsid w:val="00B63BD8"/>
    <w:rsid w:val="00B6415D"/>
    <w:rsid w:val="00B64932"/>
    <w:rsid w:val="00B64D6A"/>
    <w:rsid w:val="00B67161"/>
    <w:rsid w:val="00B70AD3"/>
    <w:rsid w:val="00B747C8"/>
    <w:rsid w:val="00B74BD9"/>
    <w:rsid w:val="00B776EC"/>
    <w:rsid w:val="00B82560"/>
    <w:rsid w:val="00B84D33"/>
    <w:rsid w:val="00B92F7F"/>
    <w:rsid w:val="00B9457B"/>
    <w:rsid w:val="00B96A22"/>
    <w:rsid w:val="00BA1DE1"/>
    <w:rsid w:val="00BA46DC"/>
    <w:rsid w:val="00BA4EC8"/>
    <w:rsid w:val="00BA5EFF"/>
    <w:rsid w:val="00BA620B"/>
    <w:rsid w:val="00BA6F1D"/>
    <w:rsid w:val="00BA75E3"/>
    <w:rsid w:val="00BA7B3C"/>
    <w:rsid w:val="00BB1F18"/>
    <w:rsid w:val="00BC16F6"/>
    <w:rsid w:val="00BC2712"/>
    <w:rsid w:val="00BC2A95"/>
    <w:rsid w:val="00BC3402"/>
    <w:rsid w:val="00BC3914"/>
    <w:rsid w:val="00BD03E5"/>
    <w:rsid w:val="00BD0D80"/>
    <w:rsid w:val="00BD2AC6"/>
    <w:rsid w:val="00BD3840"/>
    <w:rsid w:val="00BD41A5"/>
    <w:rsid w:val="00BD4AE7"/>
    <w:rsid w:val="00BD62C1"/>
    <w:rsid w:val="00BD7D05"/>
    <w:rsid w:val="00BE183A"/>
    <w:rsid w:val="00BE234F"/>
    <w:rsid w:val="00BE3804"/>
    <w:rsid w:val="00BE4812"/>
    <w:rsid w:val="00BF7A03"/>
    <w:rsid w:val="00C000DE"/>
    <w:rsid w:val="00C0397D"/>
    <w:rsid w:val="00C03BC5"/>
    <w:rsid w:val="00C07C4B"/>
    <w:rsid w:val="00C12C57"/>
    <w:rsid w:val="00C149F7"/>
    <w:rsid w:val="00C14C3F"/>
    <w:rsid w:val="00C17568"/>
    <w:rsid w:val="00C20393"/>
    <w:rsid w:val="00C2055A"/>
    <w:rsid w:val="00C22C9F"/>
    <w:rsid w:val="00C24B69"/>
    <w:rsid w:val="00C26601"/>
    <w:rsid w:val="00C33AE6"/>
    <w:rsid w:val="00C35243"/>
    <w:rsid w:val="00C43997"/>
    <w:rsid w:val="00C53E1A"/>
    <w:rsid w:val="00C54148"/>
    <w:rsid w:val="00C5536A"/>
    <w:rsid w:val="00C56783"/>
    <w:rsid w:val="00C6033E"/>
    <w:rsid w:val="00C60F4D"/>
    <w:rsid w:val="00C66BCA"/>
    <w:rsid w:val="00C67DBF"/>
    <w:rsid w:val="00C73DDD"/>
    <w:rsid w:val="00C75BEE"/>
    <w:rsid w:val="00C7667B"/>
    <w:rsid w:val="00C803F1"/>
    <w:rsid w:val="00C80C56"/>
    <w:rsid w:val="00C91276"/>
    <w:rsid w:val="00C92D61"/>
    <w:rsid w:val="00C94780"/>
    <w:rsid w:val="00C95396"/>
    <w:rsid w:val="00C95EBF"/>
    <w:rsid w:val="00C97B8D"/>
    <w:rsid w:val="00CA1D09"/>
    <w:rsid w:val="00CA5586"/>
    <w:rsid w:val="00CA7E38"/>
    <w:rsid w:val="00CB2B5D"/>
    <w:rsid w:val="00CB667D"/>
    <w:rsid w:val="00CB796D"/>
    <w:rsid w:val="00CB7B22"/>
    <w:rsid w:val="00CC31EB"/>
    <w:rsid w:val="00CC52FB"/>
    <w:rsid w:val="00CC6EE2"/>
    <w:rsid w:val="00CC7E74"/>
    <w:rsid w:val="00CD3307"/>
    <w:rsid w:val="00CD3B01"/>
    <w:rsid w:val="00CD7167"/>
    <w:rsid w:val="00CE133C"/>
    <w:rsid w:val="00CE2909"/>
    <w:rsid w:val="00CF0B02"/>
    <w:rsid w:val="00CF302D"/>
    <w:rsid w:val="00CF6CB6"/>
    <w:rsid w:val="00D035D4"/>
    <w:rsid w:val="00D045A1"/>
    <w:rsid w:val="00D065CB"/>
    <w:rsid w:val="00D10716"/>
    <w:rsid w:val="00D1737A"/>
    <w:rsid w:val="00D17BE0"/>
    <w:rsid w:val="00D17CE0"/>
    <w:rsid w:val="00D204C1"/>
    <w:rsid w:val="00D21091"/>
    <w:rsid w:val="00D22CFD"/>
    <w:rsid w:val="00D24ACA"/>
    <w:rsid w:val="00D266A2"/>
    <w:rsid w:val="00D27335"/>
    <w:rsid w:val="00D3590A"/>
    <w:rsid w:val="00D36974"/>
    <w:rsid w:val="00D4026E"/>
    <w:rsid w:val="00D434D3"/>
    <w:rsid w:val="00D457F3"/>
    <w:rsid w:val="00D4621D"/>
    <w:rsid w:val="00D47254"/>
    <w:rsid w:val="00D474DB"/>
    <w:rsid w:val="00D52941"/>
    <w:rsid w:val="00D6383C"/>
    <w:rsid w:val="00D651BA"/>
    <w:rsid w:val="00D730EE"/>
    <w:rsid w:val="00D747AB"/>
    <w:rsid w:val="00D77C2A"/>
    <w:rsid w:val="00D80C68"/>
    <w:rsid w:val="00D80D06"/>
    <w:rsid w:val="00D81907"/>
    <w:rsid w:val="00D82FC3"/>
    <w:rsid w:val="00D8567C"/>
    <w:rsid w:val="00D9793A"/>
    <w:rsid w:val="00DA1E41"/>
    <w:rsid w:val="00DA7A0B"/>
    <w:rsid w:val="00DB3400"/>
    <w:rsid w:val="00DB7998"/>
    <w:rsid w:val="00DC04B9"/>
    <w:rsid w:val="00DC0BB7"/>
    <w:rsid w:val="00DC1017"/>
    <w:rsid w:val="00DC1C8D"/>
    <w:rsid w:val="00DC767E"/>
    <w:rsid w:val="00DD12E2"/>
    <w:rsid w:val="00DD1506"/>
    <w:rsid w:val="00DE074D"/>
    <w:rsid w:val="00DE270A"/>
    <w:rsid w:val="00DE3C9A"/>
    <w:rsid w:val="00DE4F9D"/>
    <w:rsid w:val="00DE547E"/>
    <w:rsid w:val="00DE5DE1"/>
    <w:rsid w:val="00DF0F58"/>
    <w:rsid w:val="00DF110E"/>
    <w:rsid w:val="00DF1747"/>
    <w:rsid w:val="00DF3EA1"/>
    <w:rsid w:val="00DF5210"/>
    <w:rsid w:val="00DF5AA4"/>
    <w:rsid w:val="00DF67A5"/>
    <w:rsid w:val="00E05F6B"/>
    <w:rsid w:val="00E07B16"/>
    <w:rsid w:val="00E07F19"/>
    <w:rsid w:val="00E134B9"/>
    <w:rsid w:val="00E261CB"/>
    <w:rsid w:val="00E305DB"/>
    <w:rsid w:val="00E34D65"/>
    <w:rsid w:val="00E34EE9"/>
    <w:rsid w:val="00E364F5"/>
    <w:rsid w:val="00E40337"/>
    <w:rsid w:val="00E5172B"/>
    <w:rsid w:val="00E57238"/>
    <w:rsid w:val="00E67F98"/>
    <w:rsid w:val="00E71A7A"/>
    <w:rsid w:val="00E71DBF"/>
    <w:rsid w:val="00E742F5"/>
    <w:rsid w:val="00E758F6"/>
    <w:rsid w:val="00E80CD5"/>
    <w:rsid w:val="00E844B3"/>
    <w:rsid w:val="00E8679D"/>
    <w:rsid w:val="00E92F29"/>
    <w:rsid w:val="00EA2083"/>
    <w:rsid w:val="00EA4D6E"/>
    <w:rsid w:val="00EA64FB"/>
    <w:rsid w:val="00EA7564"/>
    <w:rsid w:val="00EB1D9F"/>
    <w:rsid w:val="00EB2151"/>
    <w:rsid w:val="00EB5374"/>
    <w:rsid w:val="00EC0460"/>
    <w:rsid w:val="00EC2FEF"/>
    <w:rsid w:val="00EC37A0"/>
    <w:rsid w:val="00EC3C37"/>
    <w:rsid w:val="00ED154A"/>
    <w:rsid w:val="00ED36D4"/>
    <w:rsid w:val="00EE0720"/>
    <w:rsid w:val="00EE5391"/>
    <w:rsid w:val="00EE73C2"/>
    <w:rsid w:val="00EF6486"/>
    <w:rsid w:val="00EF68ED"/>
    <w:rsid w:val="00EF73FD"/>
    <w:rsid w:val="00F0117E"/>
    <w:rsid w:val="00F0506B"/>
    <w:rsid w:val="00F07779"/>
    <w:rsid w:val="00F105CE"/>
    <w:rsid w:val="00F11589"/>
    <w:rsid w:val="00F12CEE"/>
    <w:rsid w:val="00F13CFE"/>
    <w:rsid w:val="00F161B3"/>
    <w:rsid w:val="00F211B7"/>
    <w:rsid w:val="00F34BCA"/>
    <w:rsid w:val="00F37A5E"/>
    <w:rsid w:val="00F400CF"/>
    <w:rsid w:val="00F47158"/>
    <w:rsid w:val="00F521C8"/>
    <w:rsid w:val="00F522C4"/>
    <w:rsid w:val="00F62843"/>
    <w:rsid w:val="00F62A7B"/>
    <w:rsid w:val="00F6792B"/>
    <w:rsid w:val="00F723C5"/>
    <w:rsid w:val="00F72CCE"/>
    <w:rsid w:val="00F73297"/>
    <w:rsid w:val="00F80C78"/>
    <w:rsid w:val="00F863A2"/>
    <w:rsid w:val="00F91529"/>
    <w:rsid w:val="00F92779"/>
    <w:rsid w:val="00FA2F66"/>
    <w:rsid w:val="00FA3408"/>
    <w:rsid w:val="00FB093E"/>
    <w:rsid w:val="00FB3411"/>
    <w:rsid w:val="00FC11AF"/>
    <w:rsid w:val="00FC300C"/>
    <w:rsid w:val="00FC3609"/>
    <w:rsid w:val="00FD0F56"/>
    <w:rsid w:val="00FD1ACF"/>
    <w:rsid w:val="00FD2A46"/>
    <w:rsid w:val="00FE11AF"/>
    <w:rsid w:val="00FE2E94"/>
    <w:rsid w:val="00FE2F27"/>
    <w:rsid w:val="00FE4838"/>
    <w:rsid w:val="00FE5AC1"/>
    <w:rsid w:val="00FE61AE"/>
    <w:rsid w:val="00FE7134"/>
    <w:rsid w:val="00FF19C4"/>
    <w:rsid w:val="00FF217D"/>
    <w:rsid w:val="00FF4B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="Cordia New" w:hAnsi="Cordia New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957"/>
    <w:rPr>
      <w:rFonts w:cs="Cordia New"/>
      <w:sz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74496"/>
    <w:pPr>
      <w:keepNext/>
      <w:outlineLvl w:val="2"/>
    </w:pPr>
    <w:rPr>
      <w:rFonts w:eastAsia="Times New Roman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82291B"/>
    <w:rPr>
      <w:rFonts w:ascii="Cambria" w:hAnsi="Cambria" w:cs="Angsana New"/>
      <w:b/>
      <w:bCs/>
      <w:sz w:val="33"/>
      <w:szCs w:val="33"/>
    </w:rPr>
  </w:style>
  <w:style w:type="paragraph" w:styleId="Header">
    <w:name w:val="header"/>
    <w:basedOn w:val="Normal"/>
    <w:link w:val="HeaderChar"/>
    <w:uiPriority w:val="99"/>
    <w:rsid w:val="00374957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82291B"/>
    <w:rPr>
      <w:rFonts w:cs="Cordia New"/>
      <w:sz w:val="35"/>
      <w:szCs w:val="35"/>
    </w:rPr>
  </w:style>
  <w:style w:type="paragraph" w:styleId="Footer">
    <w:name w:val="footer"/>
    <w:basedOn w:val="Normal"/>
    <w:link w:val="FooterChar"/>
    <w:uiPriority w:val="99"/>
    <w:rsid w:val="00374957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82291B"/>
    <w:rPr>
      <w:rFonts w:cs="Cordia New"/>
      <w:sz w:val="35"/>
      <w:szCs w:val="35"/>
    </w:rPr>
  </w:style>
  <w:style w:type="paragraph" w:styleId="BodyTextIndent">
    <w:name w:val="Body Text Indent"/>
    <w:basedOn w:val="Normal"/>
    <w:link w:val="BodyTextIndentChar"/>
    <w:uiPriority w:val="99"/>
    <w:rsid w:val="00374957"/>
    <w:pPr>
      <w:ind w:left="709" w:hanging="709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82291B"/>
    <w:rPr>
      <w:rFonts w:cs="Cordia New"/>
      <w:sz w:val="35"/>
      <w:szCs w:val="35"/>
    </w:rPr>
  </w:style>
  <w:style w:type="paragraph" w:styleId="BalloonText">
    <w:name w:val="Balloon Text"/>
    <w:basedOn w:val="Normal"/>
    <w:link w:val="BalloonTextChar"/>
    <w:uiPriority w:val="99"/>
    <w:semiHidden/>
    <w:rsid w:val="00192961"/>
    <w:rPr>
      <w:rFonts w:ascii="Tahoma" w:hAnsi="Tahoma" w:cs="Angsana New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2291B"/>
    <w:rPr>
      <w:rFonts w:ascii="Times New Roman" w:hAnsi="Times New Roman" w:cs="Cordia New"/>
      <w:sz w:val="2"/>
    </w:rPr>
  </w:style>
  <w:style w:type="paragraph" w:styleId="BodyText">
    <w:name w:val="Body Text"/>
    <w:basedOn w:val="Normal"/>
    <w:link w:val="BodyTextChar"/>
    <w:uiPriority w:val="99"/>
    <w:rsid w:val="0003532E"/>
    <w:pPr>
      <w:spacing w:after="120"/>
    </w:pPr>
    <w:rPr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82291B"/>
    <w:rPr>
      <w:rFonts w:cs="Cordia New"/>
      <w:sz w:val="35"/>
      <w:szCs w:val="35"/>
    </w:rPr>
  </w:style>
  <w:style w:type="paragraph" w:styleId="ListBullet">
    <w:name w:val="List Bullet"/>
    <w:basedOn w:val="Normal"/>
    <w:uiPriority w:val="99"/>
    <w:rsid w:val="001C2FDC"/>
    <w:pPr>
      <w:numPr>
        <w:numId w:val="2"/>
      </w:numPr>
    </w:pPr>
    <w:rPr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daruneep\LOCALS~1\Temp\newAddressI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newAddressI.dot</Template>
  <TotalTime>25</TotalTime>
  <Pages>1</Pages>
  <Words>203</Words>
  <Characters>1162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 วว</dc:title>
  <dc:subject/>
  <dc:creator>daruneep</dc:creator>
  <cp:keywords/>
  <dc:description/>
  <cp:lastModifiedBy>biotec</cp:lastModifiedBy>
  <cp:revision>9</cp:revision>
  <cp:lastPrinted>2015-10-26T09:18:00Z</cp:lastPrinted>
  <dcterms:created xsi:type="dcterms:W3CDTF">2017-03-31T12:47:00Z</dcterms:created>
  <dcterms:modified xsi:type="dcterms:W3CDTF">2017-04-12T10:39:00Z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
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22 พฤศจิกายน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อาร์เคมีก้า แลบ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2041166237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23 กันยายน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IV0001962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18 พฤศจิกายน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อาร์เคมีก้า แลบ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21,721.00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สองหมื่นหนึ่งพันเจ็ดร้อยยี่สิบเอ็ดบาทถ้วน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10 พฤศจิกายน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พฤศจิกายน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347.54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สามร้อยสี่สิบเจ็ดบาทห้าสิบสี่สตางค์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
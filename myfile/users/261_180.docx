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57F" w:rsidRPr="008F6D88" w:rsidRDefault="0058557F" w:rsidP="00A75F45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58557F" w:rsidRPr="008F6D88" w:rsidRDefault="0058557F" w:rsidP="006B1B5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58557F" w:rsidRPr="008F6D88" w:rsidRDefault="0058557F" w:rsidP="001665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58557F" w:rsidRPr="008F6D88" w:rsidRDefault="0058557F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58557F" w:rsidRPr="008F6D88" w:rsidRDefault="0058557F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 w:rsidRPr="008F6D88">
        <w:rPr>
          <w:rFonts w:ascii="TH SarabunPSK" w:hAnsi="TH SarabunPSK" w:cs="TH SarabunPSK"/>
          <w:sz w:val="32"/>
          <w:szCs w:val="32"/>
        </w:rPr>
        <w:t xml:space="preserve"> </w:t>
      </w:r>
      <w:r w:rsidRPr="008F6D88"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58557F" w:rsidRPr="008F6D88" w:rsidRDefault="0058557F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58557F" w:rsidRPr="000F3400" w:rsidRDefault="0058557F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>รหัส</w:t>
      </w:r>
      <w:r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58557F" w:rsidRPr="000F3400" w:rsidRDefault="0058557F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58557F" w:rsidRPr="000F3400" w:rsidRDefault="0058557F" w:rsidP="00722EC7">
      <w:pPr>
        <w:tabs>
          <w:tab w:val="right" w:pos="1560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/>
      </w:r>
    </w:p>
    <w:p w:rsidR="0058557F" w:rsidRPr="000F3400" w:rsidRDefault="0058557F" w:rsidP="00722EC7">
      <w:pPr>
        <w:tabs>
          <w:tab w:val="right" w:pos="1560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/>
      </w:r>
    </w:p>
    <w:p w:rsidR="0058557F" w:rsidRPr="000F3400" w:rsidRDefault="0058557F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58557F" w:rsidRPr="000F3400" w:rsidRDefault="0058557F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58557F" w:rsidRPr="000F3400" w:rsidRDefault="0058557F" w:rsidP="00722EC7">
      <w:pPr>
        <w:spacing w:line="360" w:lineRule="auto"/>
        <w:ind w:left="1440" w:firstLine="68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58557F" w:rsidRPr="000F3400" w:rsidRDefault="0058557F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> - </w:t>
      </w:r>
    </w:p>
    <w:p w:rsidR="0058557F" w:rsidRPr="000F3400" w:rsidRDefault="0058557F" w:rsidP="00B16C2D">
      <w:pPr>
        <w:rPr>
          <w:rFonts w:ascii="TH SarabunPSK" w:hAnsi="TH SarabunPSK" w:cs="TH SarabunPSK"/>
          <w:sz w:val="32"/>
          <w:szCs w:val="32"/>
        </w:rPr>
      </w:pPr>
    </w:p>
    <w:p w:rsidR="0058557F" w:rsidRPr="000F3400" w:rsidRDefault="0058557F" w:rsidP="007E69EA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  <w:cs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58557F" w:rsidRPr="000F3400" w:rsidRDefault="0058557F" w:rsidP="00A75F45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ab/>
      </w:r>
    </w:p>
    <w:p w:rsidR="0058557F" w:rsidRPr="000F3400" w:rsidRDefault="0058557F" w:rsidP="00E64F1A">
      <w:pPr>
        <w:pStyle w:val="a"/>
        <w:tabs>
          <w:tab w:val="left" w:pos="2835"/>
          <w:tab w:val="left" w:pos="3402"/>
        </w:tabs>
        <w:ind w:left="1985" w:right="22" w:hanging="1985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โครงการวิจัยประเภทที่ 1</w:t>
      </w:r>
      <w:r w:rsidRPr="000F340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 w:rsidRPr="000F3400">
        <w:rPr>
          <w:rFonts w:ascii="TH SarabunPSK" w:hAnsi="TH SarabunPSK" w:cs="TH SarabunPSK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  <w:cs/>
        </w:rPr>
        <w:t>พนักงานใน</w:t>
      </w:r>
      <w:r w:rsidRPr="000F3400">
        <w:rPr>
          <w:rFonts w:ascii="TH SarabunPSK" w:hAnsi="TH SarabunPSK" w:cs="TH SarabunPSK"/>
          <w:sz w:val="32"/>
          <w:szCs w:val="32"/>
          <w:cs/>
        </w:rPr>
        <w:t>ห้องทดลอง ชุมชน และสิ่งแวดล้อม</w:t>
      </w:r>
    </w:p>
    <w:p w:rsidR="0058557F" w:rsidRPr="000F3400" w:rsidRDefault="0058557F" w:rsidP="00E64F1A">
      <w:pPr>
        <w:pStyle w:val="a"/>
        <w:tabs>
          <w:tab w:val="left" w:pos="3402"/>
        </w:tabs>
        <w:ind w:left="1985" w:right="22" w:hanging="1985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โครงการวิจัยประเภทที่ 2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0F3400">
        <w:rPr>
          <w:rFonts w:ascii="TH SarabunPSK" w:hAnsi="TH SarabunPSK" w:cs="TH SarabunPSK"/>
          <w:sz w:val="32"/>
          <w:szCs w:val="32"/>
          <w:cs/>
        </w:rPr>
        <w:t>ผู้ปฏิบัติงานในห้องทดลอง ชุมชน และสิ่งแวดล้อม</w:t>
      </w:r>
    </w:p>
    <w:p w:rsidR="0058557F" w:rsidRPr="000F3400" w:rsidRDefault="0058557F" w:rsidP="00E64F1A">
      <w:pPr>
        <w:pStyle w:val="a"/>
        <w:tabs>
          <w:tab w:val="left" w:pos="3402"/>
        </w:tabs>
        <w:ind w:left="1985" w:right="22" w:hanging="1985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</w:t>
      </w:r>
      <w:r w:rsidRPr="00A75F45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 w:rsidRPr="00A75F4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75F45">
        <w:rPr>
          <w:rFonts w:ascii="TH SarabunPSK" w:hAnsi="TH SarabunPSK" w:cs="TH SarabunPSK"/>
          <w:spacing w:val="-6"/>
          <w:sz w:val="32"/>
          <w:szCs w:val="32"/>
        </w:rPr>
        <w:tab/>
      </w:r>
      <w:r w:rsidRPr="00A75F45"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 w:rsidRPr="00A75F45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 w:rsidRPr="00A75F45"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 xml:space="preserve">อผู้ปฏิบัติงานในห้องทดลอง </w:t>
      </w:r>
      <w:r w:rsidRPr="000F3400">
        <w:rPr>
          <w:rFonts w:ascii="TH SarabunPSK" w:hAnsi="TH SarabunPSK" w:cs="TH SarabunPSK"/>
          <w:sz w:val="32"/>
          <w:szCs w:val="32"/>
          <w:cs/>
        </w:rPr>
        <w:t>แต่อาจเป็นอันตรายในระดับต่ำต่อชุมชน</w:t>
      </w:r>
      <w:r>
        <w:rPr>
          <w:rFonts w:ascii="TH SarabunPSK" w:hAnsi="TH SarabunPSK" w:cs="TH SarabunPSK"/>
          <w:sz w:val="32"/>
          <w:szCs w:val="32"/>
          <w:cs/>
        </w:rPr>
        <w:t xml:space="preserve"> และสิ่งแวดล้อม หรือ</w:t>
      </w:r>
      <w:r w:rsidRPr="000F3400">
        <w:rPr>
          <w:rFonts w:ascii="TH SarabunPSK" w:hAnsi="TH SarabunPSK" w:cs="TH SarabunPSK"/>
          <w:sz w:val="32"/>
          <w:szCs w:val="32"/>
          <w:cs/>
        </w:rPr>
        <w:t>เกี่ยวกับการรักษาผู้ป่วยโดยการ</w:t>
      </w:r>
      <w:r>
        <w:rPr>
          <w:rFonts w:ascii="TH SarabunPSK" w:hAnsi="TH SarabunPSK" w:cs="TH SarabunPSK"/>
          <w:sz w:val="32"/>
          <w:szCs w:val="32"/>
          <w:cs/>
        </w:rPr>
        <w:t>ดัดแปลงพันธุกรรม หรือการวิจัย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>ที่อาจมีอันตรายในระดับที่ยังไม่เป็นที่ทราบแน่ชัด</w:t>
      </w:r>
    </w:p>
    <w:p w:rsidR="0058557F" w:rsidRPr="000F3400" w:rsidRDefault="0058557F" w:rsidP="006B1B5F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58557F" w:rsidRPr="000F3400" w:rsidRDefault="0058557F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58557F" w:rsidRPr="000F3400" w:rsidRDefault="0058557F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58557F" w:rsidRPr="000F3400" w:rsidRDefault="0058557F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58557F" w:rsidRPr="000F3400" w:rsidRDefault="0058557F" w:rsidP="006B1B5F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</w:p>
    <w:p w:rsidR="0058557F" w:rsidRPr="000F3400" w:rsidRDefault="0058557F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58557F" w:rsidRPr="000F3400" w:rsidRDefault="0058557F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58557F" w:rsidRPr="000F3400" w:rsidRDefault="0058557F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58557F" w:rsidRPr="000F3400" w:rsidRDefault="0058557F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sectPr w:rsidR="0058557F" w:rsidRPr="000F3400" w:rsidSect="00A80F08">
      <w:pgSz w:w="11906" w:h="16838" w:code="9"/>
      <w:pgMar w:top="1797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57F" w:rsidRDefault="0058557F">
      <w:r>
        <w:separator/>
      </w:r>
    </w:p>
  </w:endnote>
  <w:endnote w:type="continuationSeparator" w:id="1">
    <w:p w:rsidR="0058557F" w:rsidRDefault="005855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57F" w:rsidRDefault="0058557F">
      <w:r>
        <w:separator/>
      </w:r>
    </w:p>
  </w:footnote>
  <w:footnote w:type="continuationSeparator" w:id="1">
    <w:p w:rsidR="0058557F" w:rsidRDefault="005855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32594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7595B"/>
    <w:rsid w:val="00297604"/>
    <w:rsid w:val="00297F1B"/>
    <w:rsid w:val="002A06F4"/>
    <w:rsid w:val="002C26F0"/>
    <w:rsid w:val="002E6403"/>
    <w:rsid w:val="002F19C4"/>
    <w:rsid w:val="002F21E8"/>
    <w:rsid w:val="003053E5"/>
    <w:rsid w:val="003516B4"/>
    <w:rsid w:val="00355743"/>
    <w:rsid w:val="00361814"/>
    <w:rsid w:val="00385233"/>
    <w:rsid w:val="003B763F"/>
    <w:rsid w:val="003C37B0"/>
    <w:rsid w:val="003D3CC8"/>
    <w:rsid w:val="003D7129"/>
    <w:rsid w:val="003E2C5C"/>
    <w:rsid w:val="003E48AB"/>
    <w:rsid w:val="003E772A"/>
    <w:rsid w:val="004008FD"/>
    <w:rsid w:val="00423F33"/>
    <w:rsid w:val="00446F4D"/>
    <w:rsid w:val="00475CB7"/>
    <w:rsid w:val="00481230"/>
    <w:rsid w:val="00495EBA"/>
    <w:rsid w:val="004A2277"/>
    <w:rsid w:val="004B1311"/>
    <w:rsid w:val="004B2660"/>
    <w:rsid w:val="004C0C9D"/>
    <w:rsid w:val="004D0E74"/>
    <w:rsid w:val="004E1F2C"/>
    <w:rsid w:val="004E6D54"/>
    <w:rsid w:val="004E72BC"/>
    <w:rsid w:val="004F3735"/>
    <w:rsid w:val="004F74C6"/>
    <w:rsid w:val="00512486"/>
    <w:rsid w:val="00531603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8557F"/>
    <w:rsid w:val="00592471"/>
    <w:rsid w:val="005934EE"/>
    <w:rsid w:val="005A22E1"/>
    <w:rsid w:val="005B0971"/>
    <w:rsid w:val="005B1441"/>
    <w:rsid w:val="005B7D82"/>
    <w:rsid w:val="005C1881"/>
    <w:rsid w:val="005C3A7D"/>
    <w:rsid w:val="005D406F"/>
    <w:rsid w:val="005F06E3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851B4"/>
    <w:rsid w:val="006A5B5E"/>
    <w:rsid w:val="006B1B5F"/>
    <w:rsid w:val="006C0505"/>
    <w:rsid w:val="006F7AE4"/>
    <w:rsid w:val="00705C9B"/>
    <w:rsid w:val="00722EC7"/>
    <w:rsid w:val="00733F5F"/>
    <w:rsid w:val="007420CC"/>
    <w:rsid w:val="0076762D"/>
    <w:rsid w:val="0077511A"/>
    <w:rsid w:val="00776604"/>
    <w:rsid w:val="00794342"/>
    <w:rsid w:val="007A608E"/>
    <w:rsid w:val="007B6980"/>
    <w:rsid w:val="007C7017"/>
    <w:rsid w:val="007D05D6"/>
    <w:rsid w:val="007E69EA"/>
    <w:rsid w:val="007F43E2"/>
    <w:rsid w:val="0080418B"/>
    <w:rsid w:val="00805A95"/>
    <w:rsid w:val="00822BB5"/>
    <w:rsid w:val="0086294F"/>
    <w:rsid w:val="00866B00"/>
    <w:rsid w:val="00871B2C"/>
    <w:rsid w:val="00895D15"/>
    <w:rsid w:val="008F6D88"/>
    <w:rsid w:val="00900BDD"/>
    <w:rsid w:val="00904401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5F45"/>
    <w:rsid w:val="00A775CC"/>
    <w:rsid w:val="00A80F08"/>
    <w:rsid w:val="00A87958"/>
    <w:rsid w:val="00AB32EA"/>
    <w:rsid w:val="00AB4483"/>
    <w:rsid w:val="00AC0B2A"/>
    <w:rsid w:val="00AD30FC"/>
    <w:rsid w:val="00AD3512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519C8"/>
    <w:rsid w:val="00C51F9E"/>
    <w:rsid w:val="00C5542B"/>
    <w:rsid w:val="00C578EE"/>
    <w:rsid w:val="00C616D3"/>
    <w:rsid w:val="00C67CF6"/>
    <w:rsid w:val="00C71987"/>
    <w:rsid w:val="00C836E4"/>
    <w:rsid w:val="00C867F2"/>
    <w:rsid w:val="00C91257"/>
    <w:rsid w:val="00C9289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1264"/>
    <w:rsid w:val="00D3259D"/>
    <w:rsid w:val="00D4456D"/>
    <w:rsid w:val="00D519E9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64F1A"/>
    <w:rsid w:val="00E727E3"/>
    <w:rsid w:val="00E85933"/>
    <w:rsid w:val="00E94560"/>
    <w:rsid w:val="00EB5A4A"/>
    <w:rsid w:val="00ED3095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</TotalTime>
  <Pages>1</Pages>
  <Words>183</Words>
  <Characters>1046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26</cp:revision>
  <cp:lastPrinted>2016-06-29T03:45:00Z</cp:lastPrinted>
  <dcterms:created xsi:type="dcterms:W3CDTF">2016-06-29T03:11:00Z</dcterms:created>
  <dcterms:modified xsi:type="dcterms:W3CDTF">2016-07-13T02:47:00Z</dcterms:modified>
</cp:coreProperties>
</file>
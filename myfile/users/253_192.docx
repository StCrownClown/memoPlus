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92" w:rsidRPr="00E91035" w:rsidRDefault="00254B92" w:rsidP="00C734D0">
      <w:pPr>
        <w:pStyle w:val="Heading1"/>
        <w:jc w:val="left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วท 5402</w:t>
      </w:r>
      <w:r w:rsidRPr="00E91035">
        <w:rPr>
          <w:rFonts w:ascii="TH SarabunPSK" w:hAnsi="TH SarabunPSK" w:cs="TH SarabunPSK"/>
          <w:sz w:val="32"/>
          <w:szCs w:val="32"/>
        </w:rPr>
        <w:t>/</w:t>
      </w:r>
    </w:p>
    <w:p w:rsidR="00254B92" w:rsidRPr="00E91035" w:rsidRDefault="00254B92" w:rsidP="00C734D0">
      <w:pPr>
        <w:ind w:left="5387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5040" w:hanging="2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/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วาระการดำรงตำแหน่งในคณะกรรมการบริหารศูนย์พันธุวิศวกรรมและเทคโนโลยีชีวภาพแห่งชาติ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และรับรองรายงานการประชุมคณะกรรมการบริหารศูนย์ฯ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เรียน</w:t>
      </w:r>
      <w:r w:rsidRPr="00E91035">
        <w:rPr>
          <w:rFonts w:ascii="TH SarabunPSK" w:hAnsi="TH SarabunPSK" w:cs="TH SarabunPSK"/>
          <w:sz w:val="32"/>
          <w:szCs w:val="32"/>
        </w:rPr>
        <w:tab/>
        <w:t/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pacing w:val="-8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  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คำสั่งคณะกรรมการพัฒนาวิทยาศาสตร์และเทคโนโลยีแห่งชาติ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> 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/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 xml:space="preserve"> ลงวันที่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</w:p>
    <w:p w:rsidR="00254B92" w:rsidRPr="00E91035" w:rsidRDefault="00254B92" w:rsidP="00B23548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. 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รายงานการ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ประชุมคณะกรรมการบริหารศูนย์พันธุวิศวกรรมและเทคโนโลยีชีวภาพ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  <w:t>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1276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2.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แบบตอบรับการรับรองรายงานการประชุมฯ</w:t>
      </w:r>
    </w:p>
    <w:p w:rsidR="00254B92" w:rsidRPr="00E91035" w:rsidRDefault="00254B92" w:rsidP="00C734D0">
      <w:pPr>
        <w:tabs>
          <w:tab w:val="left" w:pos="1701"/>
        </w:tabs>
        <w:ind w:left="720" w:firstLine="7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 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ตามคำสั่งที่อ้างถึง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กวทช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ได้อนุมัติและแต่งตั้งท่านเป็น 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E91035">
        <w:rPr>
          <w:rFonts w:ascii="TH SarabunPSK" w:hAnsi="TH SarabunPSK" w:cs="TH SarabunPSK"/>
          <w:sz w:val="32"/>
          <w:szCs w:val="32"/>
        </w:rPr>
        <w:t> </w:t>
      </w:r>
      <w:r w:rsidRPr="00E91035">
        <w:rPr>
          <w:rFonts w:ascii="TH SarabunPSK" w:hAnsi="TH SarabunPSK" w:cs="TH SarabunPSK"/>
          <w:sz w:val="32"/>
          <w:szCs w:val="32"/>
          <w:cs/>
        </w:rPr>
        <w:t>นั้น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เนื่องจากคณะกรรมการฯ ได้ปฏิบัติงานมาครบวาระ </w:t>
      </w:r>
      <w:r w:rsidRPr="00E91035">
        <w:rPr>
          <w:rFonts w:ascii="TH SarabunPSK" w:hAnsi="TH SarabunPSK" w:cs="TH SarabunPSK"/>
          <w:sz w:val="32"/>
          <w:szCs w:val="32"/>
        </w:rPr>
        <w:t xml:space="preserve">2 </w:t>
      </w:r>
      <w:r w:rsidRPr="00E91035">
        <w:rPr>
          <w:rFonts w:ascii="TH SarabunPSK" w:hAnsi="TH SarabunPSK" w:cs="TH SarabunPSK"/>
          <w:sz w:val="32"/>
          <w:szCs w:val="32"/>
          <w:cs/>
        </w:rPr>
        <w:t>ปีแล้ว 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ศช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สำนักงานพัฒนาวิทยาศาสตร์และเทคโนโลยีแห่งชาติ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> (</w:t>
      </w:r>
      <w:r w:rsidRPr="00E91035">
        <w:rPr>
          <w:rFonts w:ascii="TH SarabunPSK" w:hAnsi="TH SarabunPSK" w:cs="TH SarabunPSK"/>
          <w:sz w:val="32"/>
          <w:szCs w:val="32"/>
          <w:cs/>
        </w:rPr>
        <w:t>สวทช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ขอขอบพระคุณท่านที่ได้กรุณา</w:t>
      </w:r>
      <w:r w:rsidRPr="00E91035">
        <w:rPr>
          <w:rFonts w:ascii="TH SarabunPSK" w:hAnsi="TH SarabunPSK" w:cs="TH SarabunPSK"/>
          <w:spacing w:val="-4"/>
          <w:sz w:val="32"/>
          <w:szCs w:val="32"/>
          <w:cs/>
        </w:rPr>
        <w:t>สละเวลาเข้าร่วมประชุมและเสนอข้อคิดเห็นที่เป็นประโยชน์ต่อการ</w:t>
      </w:r>
      <w:r w:rsidRPr="00E91035">
        <w:rPr>
          <w:rFonts w:ascii="TH SarabunPSK" w:hAnsi="TH SarabunPSK" w:cs="TH SarabunPSK"/>
          <w:sz w:val="32"/>
          <w:szCs w:val="32"/>
          <w:cs/>
        </w:rPr>
        <w:t>ดำเนินงานของ ศช</w:t>
      </w:r>
      <w:r w:rsidRPr="00E91035">
        <w:rPr>
          <w:rFonts w:ascii="TH SarabunPSK" w:hAnsi="TH SarabunPSK" w:cs="TH SarabunPSK"/>
          <w:sz w:val="32"/>
          <w:szCs w:val="32"/>
        </w:rPr>
        <w:t>. </w:t>
      </w:r>
      <w:r w:rsidRPr="00E91035">
        <w:rPr>
          <w:rFonts w:ascii="TH SarabunPSK" w:hAnsi="TH SarabunPSK" w:cs="TH SarabunPSK"/>
          <w:sz w:val="32"/>
          <w:szCs w:val="32"/>
          <w:cs/>
        </w:rPr>
        <w:t>ด้วยดีตลอดมา ซึ่งข้อคิดเห็นต่างๆ</w:t>
      </w:r>
      <w:r w:rsidRPr="00E91035">
        <w:rPr>
          <w:rFonts w:ascii="TH SarabunPSK" w:hAnsi="TH SarabunPSK" w:cs="TH SarabunPSK"/>
          <w:sz w:val="32"/>
          <w:szCs w:val="32"/>
        </w:rPr>
        <w:t> </w:t>
      </w:r>
      <w:r w:rsidRPr="00E91035">
        <w:rPr>
          <w:rFonts w:ascii="TH SarabunPSK" w:hAnsi="TH SarabunPSK" w:cs="TH SarabunPSK"/>
          <w:sz w:val="32"/>
          <w:szCs w:val="32"/>
          <w:cs/>
        </w:rPr>
        <w:t>เหล่านั้น ก่อให้เกิดผลดีต่อการพัฒนาด้านพันธุวิศวกรรมและเทคโนโลยีชีวภาพในภาพรวมของประเทศเป็นอย่างยิ่ง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ในโอกาสนี้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ฝ่ายเลขานุการฯ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ขอส่งรายงานการประชุมคณะกรรมการฯ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ตามสิ่งที่ส่งมาด้วยหมายเลข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มาเพื่อโปรดพิจารณา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และกรุณาแจ้งผลการพิจารณา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รับรองรายงานการประชุมฯ ในสิ่งที่ส่งมาด้วยหมายเลข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และส่งคืนศูนย์ฯ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ภายใน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ด้วย จักเป็นพระคุณยิ่ง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cs="TH SarabunPSK"/>
          <w:kern w:val="3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จึงเรียนมา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เพื่อโปรดทราบ และขอขอบคุณในความร่วมมือของ</w:t>
      </w:r>
      <w:r w:rsidRPr="00E91035">
        <w:rPr>
          <w:rFonts w:ascii="TH SarabunPSK" w:hAnsi="TH SarabunPSK" w:cs="TH SarabunPSK"/>
          <w:sz w:val="32"/>
          <w:szCs w:val="32"/>
          <w:cs/>
        </w:rPr>
        <w:t>ท่าน มา ณ 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             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254B92" w:rsidRPr="00E91035" w:rsidRDefault="00254B92" w:rsidP="00C734D0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/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โทร.  0 2564 6700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ต่อ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</w:rPr>
        <w:t/>
      </w:r>
      <w:r w:rsidRPr="00E91035">
        <w:rPr>
          <w:rFonts w:ascii="TH SarabunPSK" w:hAnsi="TH SarabunPSK" w:cs="TH SarabunPSK"/>
          <w:sz w:val="32"/>
          <w:szCs w:val="32"/>
          <w:cs/>
        </w:rPr>
        <w:t>)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E91035">
        <w:rPr>
          <w:rFonts w:ascii="TH SarabunPSK" w:hAnsi="TH SarabunPSK" w:cs="TH SarabunPSK"/>
          <w:sz w:val="32"/>
          <w:szCs w:val="32"/>
        </w:rPr>
        <w:t>  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0 2564 </w:t>
      </w:r>
      <w:r w:rsidRPr="00E91035">
        <w:rPr>
          <w:rFonts w:ascii="TH SarabunPSK" w:hAnsi="TH SarabunPSK" w:cs="TH SarabunPSK"/>
          <w:sz w:val="32"/>
          <w:szCs w:val="32"/>
        </w:rPr>
        <w:t/>
      </w:r>
    </w:p>
    <w:sectPr w:rsidR="00254B92" w:rsidRPr="00E91035" w:rsidSect="00B23548">
      <w:headerReference w:type="default" r:id="rId7"/>
      <w:footerReference w:type="default" r:id="rId8"/>
      <w:pgSz w:w="11907" w:h="16840" w:code="9"/>
      <w:pgMar w:top="1797" w:right="1440" w:bottom="1276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92" w:rsidRDefault="00254B92">
      <w:r>
        <w:separator/>
      </w:r>
    </w:p>
  </w:endnote>
  <w:endnote w:type="continuationSeparator" w:id="1">
    <w:p w:rsidR="00254B92" w:rsidRDefault="00254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92" w:rsidRDefault="00254B92">
      <w:r>
        <w:separator/>
      </w:r>
    </w:p>
  </w:footnote>
  <w:footnote w:type="continuationSeparator" w:id="1">
    <w:p w:rsidR="00254B92" w:rsidRDefault="00254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6AAC"/>
    <w:multiLevelType w:val="hybridMultilevel"/>
    <w:tmpl w:val="8C24D99E"/>
    <w:lvl w:ilvl="0" w:tplc="6DCEF3EE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1">
    <w:nsid w:val="46B7248D"/>
    <w:multiLevelType w:val="hybridMultilevel"/>
    <w:tmpl w:val="CE9831DE"/>
    <w:lvl w:ilvl="0" w:tplc="1F9633E8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7336"/>
    <w:rsid w:val="00032596"/>
    <w:rsid w:val="00043B93"/>
    <w:rsid w:val="000518AC"/>
    <w:rsid w:val="00054B85"/>
    <w:rsid w:val="00072116"/>
    <w:rsid w:val="00093CCC"/>
    <w:rsid w:val="000B4A8C"/>
    <w:rsid w:val="000B64BB"/>
    <w:rsid w:val="000B6763"/>
    <w:rsid w:val="000C536E"/>
    <w:rsid w:val="000D2FB2"/>
    <w:rsid w:val="000D3A68"/>
    <w:rsid w:val="000D52CC"/>
    <w:rsid w:val="000D7848"/>
    <w:rsid w:val="000E12DF"/>
    <w:rsid w:val="00111F6F"/>
    <w:rsid w:val="001565C0"/>
    <w:rsid w:val="0017526B"/>
    <w:rsid w:val="001776D4"/>
    <w:rsid w:val="00194F05"/>
    <w:rsid w:val="00196238"/>
    <w:rsid w:val="001962C8"/>
    <w:rsid w:val="001A213D"/>
    <w:rsid w:val="001A6CDD"/>
    <w:rsid w:val="001B4038"/>
    <w:rsid w:val="001C45B2"/>
    <w:rsid w:val="001D166B"/>
    <w:rsid w:val="001F4E40"/>
    <w:rsid w:val="00254B92"/>
    <w:rsid w:val="0028163A"/>
    <w:rsid w:val="00285533"/>
    <w:rsid w:val="002A4350"/>
    <w:rsid w:val="002B5826"/>
    <w:rsid w:val="002E3DC0"/>
    <w:rsid w:val="002F0F37"/>
    <w:rsid w:val="002F34D9"/>
    <w:rsid w:val="00301A6F"/>
    <w:rsid w:val="00304571"/>
    <w:rsid w:val="0030475E"/>
    <w:rsid w:val="00323BAC"/>
    <w:rsid w:val="00327CE2"/>
    <w:rsid w:val="0037490C"/>
    <w:rsid w:val="003974C7"/>
    <w:rsid w:val="003B1F84"/>
    <w:rsid w:val="003B4CBC"/>
    <w:rsid w:val="003B5884"/>
    <w:rsid w:val="003E5E80"/>
    <w:rsid w:val="004263C1"/>
    <w:rsid w:val="00451F5E"/>
    <w:rsid w:val="00452BC0"/>
    <w:rsid w:val="00461599"/>
    <w:rsid w:val="00485D9D"/>
    <w:rsid w:val="00486A47"/>
    <w:rsid w:val="00491624"/>
    <w:rsid w:val="004B1062"/>
    <w:rsid w:val="004D00C9"/>
    <w:rsid w:val="004D552E"/>
    <w:rsid w:val="004E097E"/>
    <w:rsid w:val="004E77EB"/>
    <w:rsid w:val="0050262E"/>
    <w:rsid w:val="00530F2A"/>
    <w:rsid w:val="005345C1"/>
    <w:rsid w:val="00556DD5"/>
    <w:rsid w:val="005665BB"/>
    <w:rsid w:val="0057282A"/>
    <w:rsid w:val="00580560"/>
    <w:rsid w:val="00596366"/>
    <w:rsid w:val="005C1AE3"/>
    <w:rsid w:val="005C57A3"/>
    <w:rsid w:val="005E3339"/>
    <w:rsid w:val="005E3D60"/>
    <w:rsid w:val="005E4DA5"/>
    <w:rsid w:val="00611583"/>
    <w:rsid w:val="00612316"/>
    <w:rsid w:val="0061440D"/>
    <w:rsid w:val="006167CC"/>
    <w:rsid w:val="00617377"/>
    <w:rsid w:val="00635A29"/>
    <w:rsid w:val="00667CCD"/>
    <w:rsid w:val="00685B33"/>
    <w:rsid w:val="0070587B"/>
    <w:rsid w:val="00735C36"/>
    <w:rsid w:val="00775C20"/>
    <w:rsid w:val="007B7708"/>
    <w:rsid w:val="007E741D"/>
    <w:rsid w:val="007F0EEE"/>
    <w:rsid w:val="00814CB5"/>
    <w:rsid w:val="0083772F"/>
    <w:rsid w:val="00837F08"/>
    <w:rsid w:val="00846191"/>
    <w:rsid w:val="008735F4"/>
    <w:rsid w:val="008B2E12"/>
    <w:rsid w:val="008C2E1B"/>
    <w:rsid w:val="008E001D"/>
    <w:rsid w:val="009268CC"/>
    <w:rsid w:val="0095352D"/>
    <w:rsid w:val="0095616D"/>
    <w:rsid w:val="00997F6A"/>
    <w:rsid w:val="009A2A67"/>
    <w:rsid w:val="009C5B6F"/>
    <w:rsid w:val="009D1D8C"/>
    <w:rsid w:val="009D3E7D"/>
    <w:rsid w:val="00A043D1"/>
    <w:rsid w:val="00A52259"/>
    <w:rsid w:val="00A61700"/>
    <w:rsid w:val="00A62274"/>
    <w:rsid w:val="00A76E0C"/>
    <w:rsid w:val="00A86C7E"/>
    <w:rsid w:val="00AA3E75"/>
    <w:rsid w:val="00AE0220"/>
    <w:rsid w:val="00B1519C"/>
    <w:rsid w:val="00B23548"/>
    <w:rsid w:val="00B33F4B"/>
    <w:rsid w:val="00B566DB"/>
    <w:rsid w:val="00B663AA"/>
    <w:rsid w:val="00BC0F76"/>
    <w:rsid w:val="00BC220C"/>
    <w:rsid w:val="00BC7E40"/>
    <w:rsid w:val="00BD2EF3"/>
    <w:rsid w:val="00BE178D"/>
    <w:rsid w:val="00C04B8C"/>
    <w:rsid w:val="00C134B1"/>
    <w:rsid w:val="00C171E5"/>
    <w:rsid w:val="00C21AF9"/>
    <w:rsid w:val="00C24159"/>
    <w:rsid w:val="00C34E30"/>
    <w:rsid w:val="00C40D8B"/>
    <w:rsid w:val="00C47FA4"/>
    <w:rsid w:val="00C734D0"/>
    <w:rsid w:val="00C73673"/>
    <w:rsid w:val="00CA62A9"/>
    <w:rsid w:val="00CB45CF"/>
    <w:rsid w:val="00CC0CB1"/>
    <w:rsid w:val="00CD2D1B"/>
    <w:rsid w:val="00CE7E7A"/>
    <w:rsid w:val="00D01874"/>
    <w:rsid w:val="00D0734D"/>
    <w:rsid w:val="00D12C50"/>
    <w:rsid w:val="00D30B4A"/>
    <w:rsid w:val="00D34F83"/>
    <w:rsid w:val="00D41EA4"/>
    <w:rsid w:val="00D750FC"/>
    <w:rsid w:val="00D81ACA"/>
    <w:rsid w:val="00D918F7"/>
    <w:rsid w:val="00DA7A2A"/>
    <w:rsid w:val="00DB180E"/>
    <w:rsid w:val="00DC7268"/>
    <w:rsid w:val="00DE0D0E"/>
    <w:rsid w:val="00E00979"/>
    <w:rsid w:val="00E32F9A"/>
    <w:rsid w:val="00E420BA"/>
    <w:rsid w:val="00E53712"/>
    <w:rsid w:val="00E5710E"/>
    <w:rsid w:val="00E811B5"/>
    <w:rsid w:val="00E90B75"/>
    <w:rsid w:val="00E91035"/>
    <w:rsid w:val="00E944E5"/>
    <w:rsid w:val="00E954A1"/>
    <w:rsid w:val="00EB45C3"/>
    <w:rsid w:val="00EF2CDF"/>
    <w:rsid w:val="00F03938"/>
    <w:rsid w:val="00F14E51"/>
    <w:rsid w:val="00F53642"/>
    <w:rsid w:val="00FA181D"/>
    <w:rsid w:val="00FA4F6C"/>
    <w:rsid w:val="00FB7D7E"/>
    <w:rsid w:val="00FE23CF"/>
    <w:rsid w:val="00FE4B0D"/>
    <w:rsid w:val="00FF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FA4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B5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B5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3B5"/>
    <w:rPr>
      <w:rFonts w:eastAsia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3B5"/>
    <w:rPr>
      <w:rFonts w:eastAsia="Times New Roman"/>
      <w:sz w:val="28"/>
      <w:szCs w:val="35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3B5"/>
    <w:rPr>
      <w:rFonts w:eastAsia="Times New Roman"/>
      <w:sz w:val="28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B5"/>
    <w:rPr>
      <w:rFonts w:ascii="Times New Roman" w:eastAsia="Times New Roman" w:hAnsi="Times New Roman"/>
      <w:sz w:val="0"/>
      <w:szCs w:val="0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73B5"/>
    <w:rPr>
      <w:rFonts w:eastAsia="Times New Roman"/>
      <w:sz w:val="28"/>
      <w:szCs w:val="35"/>
    </w:rPr>
  </w:style>
  <w:style w:type="paragraph" w:styleId="Title">
    <w:name w:val="Title"/>
    <w:basedOn w:val="Normal"/>
    <w:link w:val="TitleChar"/>
    <w:uiPriority w:val="99"/>
    <w:qFormat/>
    <w:rsid w:val="00C47FA4"/>
    <w:pPr>
      <w:jc w:val="center"/>
    </w:pPr>
    <w:rPr>
      <w:rFonts w:ascii="CordiaUPC" w:eastAsia="Cordia New" w:hAnsi="CordiaUPC" w:cs="Cord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B73B5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customStyle="1" w:styleId="a0">
    <w:name w:val="??????????"/>
    <w:basedOn w:val="Normal"/>
    <w:uiPriority w:val="99"/>
    <w:rsid w:val="00E9103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0</TotalTime>
  <Pages>1</Pages>
  <Words>255</Words>
  <Characters>1458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2</cp:revision>
  <cp:lastPrinted>2015-10-19T05:09:00Z</cp:lastPrinted>
  <dcterms:created xsi:type="dcterms:W3CDTF">2016-06-16T07:08:00Z</dcterms:created>
  <dcterms:modified xsi:type="dcterms:W3CDTF">2016-06-16T07:08:00Z</dcterms:modified>
</cp:coreProperties>
</file>
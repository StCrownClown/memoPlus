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24 สิงหาคม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ธีระเทรดดิ้ง จำกัด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2041163849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 มิถุนายน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2997.0859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18 สิงหาคม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ธีระเทรดดิ้ง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51,638.20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ห้าหมื่นหนึ่งพันหกร้อยสามสิบแปดบาทยี่สิบสตางค์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16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1,652.42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หนึ่งพันหกร้อยห้าสิบสองบาทสี่สิบสองสตางค์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
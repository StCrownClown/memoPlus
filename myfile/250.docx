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D9" w:rsidRPr="00D428B6" w:rsidRDefault="00CC51D9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  <w:r w:rsidRPr="00F718F2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9.75pt">
            <v:imagedata r:id="rId6" o:title=""/>
          </v:shape>
        </w:pict>
      </w:r>
    </w:p>
    <w:tbl>
      <w:tblPr>
        <w:tblW w:w="0" w:type="auto"/>
        <w:tblLayout w:type="fixed"/>
        <w:tblLook w:val="0000"/>
      </w:tblPr>
      <w:tblGrid>
        <w:gridCol w:w="8613"/>
      </w:tblGrid>
      <w:tr w:rsidR="00CC51D9" w:rsidRPr="00D428B6" w:rsidTr="00ED133A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CC51D9" w:rsidRPr="00D428B6" w:rsidRDefault="00CC51D9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CC51D9" w:rsidRPr="00D428B6" w:rsidRDefault="00CC51D9" w:rsidP="001F7D9E">
            <w:pPr>
              <w:ind w:left="-142" w:right="-108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จังหวัดปทุมธานี 12120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</w:tcPr>
          <w:p w:rsidR="00CC51D9" w:rsidRPr="00D428B6" w:rsidRDefault="00CC51D9" w:rsidP="001F7D9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  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6701 - 05</w:t>
            </w:r>
          </w:p>
        </w:tc>
      </w:tr>
    </w:tbl>
    <w:p w:rsidR="00CC51D9" w:rsidRPr="00D428B6" w:rsidRDefault="00CC51D9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CC51D9" w:rsidRPr="00D428B6" w:rsidTr="00ED133A">
        <w:trPr>
          <w:cantSplit/>
        </w:trPr>
        <w:tc>
          <w:tcPr>
            <w:tcW w:w="8613" w:type="dxa"/>
          </w:tcPr>
          <w:p w:rsidR="00CC51D9" w:rsidRPr="00D428B6" w:rsidRDefault="00CC51D9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CC51D9" w:rsidRPr="00D428B6" w:rsidRDefault="00CC51D9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CC51D9" w:rsidRPr="00D428B6" w:rsidTr="00ED133A">
        <w:trPr>
          <w:cantSplit/>
        </w:trPr>
        <w:tc>
          <w:tcPr>
            <w:tcW w:w="3936" w:type="dxa"/>
          </w:tcPr>
          <w:p w:rsidR="00CC51D9" w:rsidRPr="00D428B6" w:rsidRDefault="00CC51D9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</w:rPr>
              <w:t>#{Value01}</w:t>
            </w:r>
          </w:p>
        </w:tc>
        <w:tc>
          <w:tcPr>
            <w:tcW w:w="4677" w:type="dxa"/>
          </w:tcPr>
          <w:p w:rsidR="00CC51D9" w:rsidRPr="00D428B6" w:rsidRDefault="00CC51D9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428B6">
              <w:rPr>
                <w:rFonts w:ascii="TH SarabunPSK" w:hAnsi="TH SarabunPSK" w:cs="TH SarabunPSK"/>
                <w:sz w:val="32"/>
                <w:szCs w:val="32"/>
              </w:rPr>
              <w:t>#{Date01}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  <w:gridSpan w:val="2"/>
          </w:tcPr>
          <w:p w:rsidR="00CC51D9" w:rsidRPr="00D428B6" w:rsidRDefault="00CC51D9" w:rsidP="001F7D9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ขอแจ้งเปลี่ยนแปลงวันประชุม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คณะกรรมการบริหาร ศช.</w:t>
            </w: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ครั้ง</w:t>
            </w: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</w:rPr>
              <w:t>#{Value02}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  <w:gridSpan w:val="2"/>
          </w:tcPr>
          <w:p w:rsidR="00CC51D9" w:rsidRPr="00D428B6" w:rsidRDefault="00CC51D9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เรียน  แจ้งท้าย</w:t>
            </w:r>
          </w:p>
        </w:tc>
      </w:tr>
    </w:tbl>
    <w:p w:rsidR="00CC51D9" w:rsidRPr="00D428B6" w:rsidRDefault="00CC51D9" w:rsidP="002E7265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</w:p>
    <w:p w:rsidR="00CC51D9" w:rsidRPr="00D428B6" w:rsidRDefault="00CC51D9" w:rsidP="0000060B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</w:p>
    <w:p w:rsidR="00CC51D9" w:rsidRPr="00D428B6" w:rsidRDefault="00CC51D9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ตามบันทึก ศช. ที่ วท 5402.0100/</w:t>
      </w:r>
      <w:r>
        <w:rPr>
          <w:rFonts w:ascii="TH SarabunPSK" w:hAnsi="TH SarabunPSK" w:cs="TH SarabunPSK"/>
          <w:spacing w:val="-6"/>
          <w:sz w:val="32"/>
          <w:szCs w:val="32"/>
        </w:rPr>
        <w:t>#{Value0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3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D428B6"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Pr="00D428B6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ขอเชิญประชุมคณะกรรมการบริหาร ศช. ครั้งที่ </w:t>
      </w:r>
      <w:r>
        <w:rPr>
          <w:rFonts w:ascii="TH SarabunPSK" w:hAnsi="TH SarabunPSK" w:cs="TH SarabunPSK"/>
          <w:spacing w:val="-6"/>
          <w:sz w:val="32"/>
          <w:szCs w:val="32"/>
        </w:rPr>
        <w:t>#{Value0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4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ตามความละเอียดทราบแล้ว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นั้น</w:t>
      </w:r>
    </w:p>
    <w:p w:rsidR="00CC51D9" w:rsidRPr="00D428B6" w:rsidRDefault="00CC51D9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</w:p>
    <w:p w:rsidR="00CC51D9" w:rsidRPr="00D428B6" w:rsidRDefault="00CC51D9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เนื่องจากเหตุขัดข้องบางประการ ศช. จึงใคร่ขอแจ้งเปลี่ยนแปลงวันประชุมเป็น</w:t>
      </w:r>
      <w:r w:rsidRPr="00D428B6">
        <w:rPr>
          <w:rFonts w:ascii="TH SarabunPSK" w:hAnsi="TH SarabunPSK" w:cs="TH SarabunPSK"/>
          <w:sz w:val="32"/>
          <w:szCs w:val="32"/>
          <w:lang w:val="en-US"/>
        </w:rPr>
        <w:t>#{Selectdates01}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3</w:t>
      </w:r>
      <w:r w:rsidRPr="00D428B6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pacing w:val="-6"/>
          <w:sz w:val="32"/>
          <w:szCs w:val="32"/>
        </w:rPr>
        <w:t>#{Value0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5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น. ณ ห้องประชุม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#{Value0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ชั้น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#{Value0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7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 อาคาร</w:t>
      </w:r>
      <w:r>
        <w:rPr>
          <w:rFonts w:ascii="TH SarabunPSK" w:hAnsi="TH SarabunPSK" w:cs="TH SarabunPSK"/>
          <w:spacing w:val="-6"/>
          <w:sz w:val="32"/>
          <w:szCs w:val="32"/>
        </w:rPr>
        <w:t>#{Value0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8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ตามระเบียบวาระการประชุม รายละเอียดปรากฏในสิ่งที่ส่งมาด้วยหมายเลข 1</w:t>
      </w:r>
    </w:p>
    <w:p w:rsidR="00CC51D9" w:rsidRPr="00D428B6" w:rsidRDefault="00CC51D9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C51D9" w:rsidRPr="00D428B6" w:rsidRDefault="00CC51D9" w:rsidP="00606201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จึง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เรียน</w:t>
      </w:r>
      <w:r w:rsidRPr="00D428B6">
        <w:rPr>
          <w:rFonts w:ascii="TH SarabunPSK" w:hAnsi="TH SarabunPSK" w:cs="TH SarabunPSK"/>
          <w:sz w:val="32"/>
          <w:szCs w:val="32"/>
          <w:cs/>
        </w:rPr>
        <w:t>มาเพื่อโปรดพิจารณาเข้าร่วมประชุมตามวัน เวลา และสถานที่ดังกล่าว ทั้งนี้ โปรดกรอกแบบตอบรับการประชุมดังรายละเอียดตามสิ่งที่ส่งมาด้วยหมายเลข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2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ให้ฝ่ายเลขานุการทราบ ภายในวันที่ </w:t>
      </w:r>
      <w:r w:rsidRPr="00D428B6">
        <w:rPr>
          <w:rFonts w:ascii="TH SarabunPSK" w:hAnsi="TH SarabunPSK" w:cs="TH SarabunPSK"/>
          <w:sz w:val="32"/>
          <w:szCs w:val="32"/>
        </w:rPr>
        <w:t xml:space="preserve">#{Date04}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ด้วย จะขอบพระคุณยิ่ง </w:t>
      </w:r>
    </w:p>
    <w:p w:rsidR="00CC51D9" w:rsidRPr="00D428B6" w:rsidRDefault="00CC51D9" w:rsidP="00A50A08">
      <w:pPr>
        <w:pStyle w:val="a"/>
        <w:jc w:val="both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</w:rPr>
        <w:tab/>
        <w:t xml:space="preserve">        </w:t>
      </w:r>
    </w:p>
    <w:p w:rsidR="00CC51D9" w:rsidRPr="00D428B6" w:rsidRDefault="00CC51D9" w:rsidP="00A50A08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 w:rsidP="00106B00">
      <w:pPr>
        <w:pStyle w:val="BodyTextIndent"/>
        <w:ind w:left="0"/>
        <w:jc w:val="lef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  <w:r w:rsidRPr="00D428B6">
        <w:rPr>
          <w:rFonts w:ascii="TH SarabunPSK" w:hAnsi="TH SarabunPSK" w:cs="TH SarabunPSK"/>
          <w:sz w:val="32"/>
          <w:szCs w:val="32"/>
          <w:lang w:val="en-US"/>
        </w:rPr>
        <w:t>#{Selectuser01}</w:t>
      </w:r>
    </w:p>
    <w:p w:rsidR="00CC51D9" w:rsidRPr="00D428B6" w:rsidRDefault="00CC51D9" w:rsidP="00106B00">
      <w:pPr>
        <w:pStyle w:val="Heading6"/>
        <w:tabs>
          <w:tab w:val="center" w:pos="5670"/>
        </w:tabs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</w:pPr>
      <w:r w:rsidRPr="00D428B6">
        <w:rPr>
          <w:rFonts w:ascii="TH SarabunPSK" w:hAnsi="TH SarabunPSK" w:cs="TH SarabunPSK"/>
          <w:sz w:val="32"/>
          <w:szCs w:val="32"/>
          <w:lang w:val="en-US"/>
        </w:rPr>
        <w:tab/>
      </w:r>
      <w:r w:rsidRPr="00D428B6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>#{Selectplace01}</w:t>
      </w:r>
    </w:p>
    <w:p w:rsidR="00CC51D9" w:rsidRPr="00D428B6" w:rsidRDefault="00CC51D9" w:rsidP="00106B00">
      <w:pPr>
        <w:tabs>
          <w:tab w:val="center" w:pos="5670"/>
        </w:tabs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</w:rPr>
        <w:tab/>
        <w:t>#{Selectpost01}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</w:p>
    <w:p w:rsidR="00CC51D9" w:rsidRPr="00D428B6" w:rsidRDefault="00CC51D9" w:rsidP="00A50A08">
      <w:pPr>
        <w:pStyle w:val="Heading1"/>
        <w:tabs>
          <w:tab w:val="center" w:pos="5670"/>
        </w:tabs>
        <w:rPr>
          <w:rFonts w:ascii="TH SarabunPSK" w:hAnsi="TH SarabunPSK" w:cs="TH SarabunPSK"/>
          <w:szCs w:val="32"/>
        </w:rPr>
      </w:pPr>
      <w:r w:rsidRPr="00D428B6">
        <w:rPr>
          <w:rFonts w:ascii="TH SarabunPSK" w:hAnsi="TH SarabunPSK" w:cs="TH SarabunPSK"/>
          <w:szCs w:val="32"/>
        </w:rPr>
        <w:tab/>
      </w:r>
    </w:p>
    <w:p w:rsidR="00CC51D9" w:rsidRPr="00D428B6" w:rsidRDefault="00CC51D9" w:rsidP="002E7265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D428B6">
        <w:rPr>
          <w:rFonts w:ascii="TH SarabunPSK" w:hAnsi="TH SarabunPSK" w:cs="TH SarabunPSK"/>
          <w:spacing w:val="-6"/>
          <w:sz w:val="32"/>
          <w:szCs w:val="32"/>
        </w:rPr>
        <w:t>#{Value0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9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</w:p>
    <w:p w:rsidR="00CC51D9" w:rsidRPr="00D428B6" w:rsidRDefault="00CC51D9" w:rsidP="002E726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#{Value10}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(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#{Value11}</w:t>
      </w:r>
      <w:r w:rsidRPr="00D428B6">
        <w:rPr>
          <w:rFonts w:ascii="TH SarabunPSK" w:hAnsi="TH SarabunPSK" w:cs="TH SarabunPSK"/>
          <w:sz w:val="32"/>
          <w:szCs w:val="32"/>
          <w:cs/>
        </w:rPr>
        <w:t>)</w:t>
      </w:r>
    </w:p>
    <w:p w:rsidR="00CC51D9" w:rsidRPr="00D428B6" w:rsidRDefault="00CC51D9" w:rsidP="002E7265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#{Value12}</w:t>
      </w:r>
    </w:p>
    <w:p w:rsidR="00CC51D9" w:rsidRPr="00D428B6" w:rsidRDefault="00CC51D9" w:rsidP="00A50A08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 w:rsidP="00A50A08">
      <w:pPr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>
      <w:pPr>
        <w:rPr>
          <w:rFonts w:ascii="TH SarabunPSK" w:hAnsi="TH SarabunPSK" w:cs="TH SarabunPSK"/>
          <w:sz w:val="32"/>
          <w:szCs w:val="32"/>
        </w:rPr>
      </w:pPr>
    </w:p>
    <w:sectPr w:rsidR="00CC51D9" w:rsidRPr="00D428B6" w:rsidSect="00ED133A">
      <w:pgSz w:w="11913" w:h="16834" w:code="9"/>
      <w:pgMar w:top="851" w:right="1565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1D9" w:rsidRDefault="00CC51D9">
      <w:r>
        <w:separator/>
      </w:r>
    </w:p>
  </w:endnote>
  <w:endnote w:type="continuationSeparator" w:id="1">
    <w:p w:rsidR="00CC51D9" w:rsidRDefault="00CC5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1D9" w:rsidRDefault="00CC51D9">
      <w:r>
        <w:separator/>
      </w:r>
    </w:p>
  </w:footnote>
  <w:footnote w:type="continuationSeparator" w:id="1">
    <w:p w:rsidR="00CC51D9" w:rsidRDefault="00CC51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60B"/>
    <w:rsid w:val="0000060B"/>
    <w:rsid w:val="00013A5C"/>
    <w:rsid w:val="00030061"/>
    <w:rsid w:val="000646CA"/>
    <w:rsid w:val="00090AB1"/>
    <w:rsid w:val="00090AC3"/>
    <w:rsid w:val="00106B00"/>
    <w:rsid w:val="0010720E"/>
    <w:rsid w:val="0011041F"/>
    <w:rsid w:val="001202F9"/>
    <w:rsid w:val="00144C8D"/>
    <w:rsid w:val="00166731"/>
    <w:rsid w:val="001745A7"/>
    <w:rsid w:val="001B2177"/>
    <w:rsid w:val="001C5F59"/>
    <w:rsid w:val="001D0579"/>
    <w:rsid w:val="001E5F59"/>
    <w:rsid w:val="001F7D9E"/>
    <w:rsid w:val="002037F3"/>
    <w:rsid w:val="00223277"/>
    <w:rsid w:val="002400B4"/>
    <w:rsid w:val="00240389"/>
    <w:rsid w:val="00245652"/>
    <w:rsid w:val="002638D1"/>
    <w:rsid w:val="00281F01"/>
    <w:rsid w:val="002E2B69"/>
    <w:rsid w:val="002E7265"/>
    <w:rsid w:val="002F2ED8"/>
    <w:rsid w:val="00313CDC"/>
    <w:rsid w:val="003605B5"/>
    <w:rsid w:val="00390482"/>
    <w:rsid w:val="003B7DA8"/>
    <w:rsid w:val="003C0649"/>
    <w:rsid w:val="003E5A0A"/>
    <w:rsid w:val="00411B73"/>
    <w:rsid w:val="0042050B"/>
    <w:rsid w:val="004376B6"/>
    <w:rsid w:val="0045560F"/>
    <w:rsid w:val="00464457"/>
    <w:rsid w:val="0047448E"/>
    <w:rsid w:val="00496898"/>
    <w:rsid w:val="004D0EA3"/>
    <w:rsid w:val="004D6194"/>
    <w:rsid w:val="004F23BF"/>
    <w:rsid w:val="00513644"/>
    <w:rsid w:val="005207B9"/>
    <w:rsid w:val="00547B23"/>
    <w:rsid w:val="00560334"/>
    <w:rsid w:val="005657B3"/>
    <w:rsid w:val="00572014"/>
    <w:rsid w:val="005807E7"/>
    <w:rsid w:val="005811D4"/>
    <w:rsid w:val="00582FC4"/>
    <w:rsid w:val="0059246D"/>
    <w:rsid w:val="005E5944"/>
    <w:rsid w:val="00606201"/>
    <w:rsid w:val="00624422"/>
    <w:rsid w:val="006353F8"/>
    <w:rsid w:val="006369B2"/>
    <w:rsid w:val="006432D3"/>
    <w:rsid w:val="00675142"/>
    <w:rsid w:val="0068237A"/>
    <w:rsid w:val="00682DC1"/>
    <w:rsid w:val="006C416C"/>
    <w:rsid w:val="007043CE"/>
    <w:rsid w:val="007263B3"/>
    <w:rsid w:val="00730F91"/>
    <w:rsid w:val="007332B8"/>
    <w:rsid w:val="008230F8"/>
    <w:rsid w:val="0083540F"/>
    <w:rsid w:val="00836DCA"/>
    <w:rsid w:val="00880685"/>
    <w:rsid w:val="0088242B"/>
    <w:rsid w:val="00894D13"/>
    <w:rsid w:val="008952C7"/>
    <w:rsid w:val="008B7297"/>
    <w:rsid w:val="008C06FD"/>
    <w:rsid w:val="008C17D4"/>
    <w:rsid w:val="008E00BF"/>
    <w:rsid w:val="00957229"/>
    <w:rsid w:val="00963DE2"/>
    <w:rsid w:val="00964466"/>
    <w:rsid w:val="00980843"/>
    <w:rsid w:val="009D1154"/>
    <w:rsid w:val="009F59DA"/>
    <w:rsid w:val="00A146BF"/>
    <w:rsid w:val="00A23C1F"/>
    <w:rsid w:val="00A26E15"/>
    <w:rsid w:val="00A50A08"/>
    <w:rsid w:val="00A670E4"/>
    <w:rsid w:val="00A72C02"/>
    <w:rsid w:val="00A77396"/>
    <w:rsid w:val="00AA74A7"/>
    <w:rsid w:val="00AB2830"/>
    <w:rsid w:val="00AB7373"/>
    <w:rsid w:val="00AC16F8"/>
    <w:rsid w:val="00AC7EAE"/>
    <w:rsid w:val="00AD29FB"/>
    <w:rsid w:val="00B21445"/>
    <w:rsid w:val="00B43C1F"/>
    <w:rsid w:val="00B53D25"/>
    <w:rsid w:val="00B86BD7"/>
    <w:rsid w:val="00B95056"/>
    <w:rsid w:val="00BA7523"/>
    <w:rsid w:val="00BD0AF0"/>
    <w:rsid w:val="00BD2614"/>
    <w:rsid w:val="00BF32FD"/>
    <w:rsid w:val="00C00407"/>
    <w:rsid w:val="00C32387"/>
    <w:rsid w:val="00C56878"/>
    <w:rsid w:val="00CB0585"/>
    <w:rsid w:val="00CC51D9"/>
    <w:rsid w:val="00CF0C82"/>
    <w:rsid w:val="00D07618"/>
    <w:rsid w:val="00D428B6"/>
    <w:rsid w:val="00D45D23"/>
    <w:rsid w:val="00D604E3"/>
    <w:rsid w:val="00DA0D6A"/>
    <w:rsid w:val="00DB11C8"/>
    <w:rsid w:val="00DB210E"/>
    <w:rsid w:val="00DB2533"/>
    <w:rsid w:val="00DC1232"/>
    <w:rsid w:val="00DE65B7"/>
    <w:rsid w:val="00DE7BC4"/>
    <w:rsid w:val="00E152B0"/>
    <w:rsid w:val="00E17DB1"/>
    <w:rsid w:val="00E26709"/>
    <w:rsid w:val="00E44CC9"/>
    <w:rsid w:val="00E541C9"/>
    <w:rsid w:val="00E54915"/>
    <w:rsid w:val="00E815BC"/>
    <w:rsid w:val="00E87A9F"/>
    <w:rsid w:val="00EC5060"/>
    <w:rsid w:val="00ED133A"/>
    <w:rsid w:val="00ED677F"/>
    <w:rsid w:val="00EF1F73"/>
    <w:rsid w:val="00F00A4A"/>
    <w:rsid w:val="00F02989"/>
    <w:rsid w:val="00F54791"/>
    <w:rsid w:val="00F718F2"/>
    <w:rsid w:val="00F71998"/>
    <w:rsid w:val="00F81B02"/>
    <w:rsid w:val="00F967AB"/>
    <w:rsid w:val="00FC4EE0"/>
    <w:rsid w:val="00FD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FB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A0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0060B"/>
    <w:pPr>
      <w:keepNext/>
      <w:jc w:val="center"/>
      <w:outlineLvl w:val="5"/>
    </w:pPr>
    <w:rPr>
      <w:rFonts w:ascii="Times New Roman" w:eastAsia="Cordia New" w:hAnsi="Times New Roman" w:cs="EucrosiaUPC"/>
      <w:b/>
      <w:bCs/>
      <w:lang w:val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5A0A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06B00"/>
    <w:rPr>
      <w:rFonts w:cs="EucrosiaUPC"/>
      <w:b/>
      <w:bCs/>
      <w:sz w:val="28"/>
      <w:szCs w:val="28"/>
      <w:lang w:val="th-TH" w:eastAsia="en-US" w:bidi="th-TH"/>
    </w:rPr>
  </w:style>
  <w:style w:type="paragraph" w:customStyle="1" w:styleId="a">
    <w:name w:val="เนื้อเรื่อง"/>
    <w:basedOn w:val="Normal"/>
    <w:uiPriority w:val="99"/>
    <w:rsid w:val="00AD29FB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AD29FB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5A0A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5A0A"/>
    <w:rPr>
      <w:rFonts w:eastAsia="Times New Roman" w:cs="Cordia New"/>
      <w:sz w:val="35"/>
      <w:szCs w:val="35"/>
    </w:rPr>
  </w:style>
  <w:style w:type="paragraph" w:customStyle="1" w:styleId="a0">
    <w:name w:val="??????????"/>
    <w:basedOn w:val="Normal"/>
    <w:uiPriority w:val="99"/>
    <w:rsid w:val="0000060B"/>
    <w:pPr>
      <w:ind w:right="386"/>
    </w:pPr>
    <w:rPr>
      <w:rFonts w:ascii="IEleanor" w:eastAsia="Cordia New" w:hAnsi="IEleanor" w:cs="Angsana New"/>
      <w:lang w:val="th-TH"/>
    </w:rPr>
  </w:style>
  <w:style w:type="paragraph" w:styleId="BodyTextIndent">
    <w:name w:val="Body Text Indent"/>
    <w:basedOn w:val="Normal"/>
    <w:link w:val="BodyTextIndentChar"/>
    <w:uiPriority w:val="99"/>
    <w:rsid w:val="0000060B"/>
    <w:pPr>
      <w:tabs>
        <w:tab w:val="center" w:pos="5670"/>
      </w:tabs>
      <w:ind w:left="5040"/>
      <w:jc w:val="both"/>
    </w:pPr>
    <w:rPr>
      <w:rFonts w:ascii="Times New Roman" w:eastAsia="Cordia New" w:hAnsi="Times New Roman" w:cs="EucrosiaUPC"/>
      <w:lang w:val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06B00"/>
    <w:rPr>
      <w:rFonts w:cs="EucrosiaUPC"/>
      <w:sz w:val="28"/>
      <w:szCs w:val="28"/>
      <w:lang w:val="th-TH"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rsid w:val="00AB2830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5A0A"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170</Words>
  <Characters>973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dc:description/>
  <cp:lastModifiedBy>biotec</cp:lastModifiedBy>
  <cp:revision>6</cp:revision>
  <cp:lastPrinted>2016-01-22T07:15:00Z</cp:lastPrinted>
  <dcterms:created xsi:type="dcterms:W3CDTF">2016-06-13T07:38:00Z</dcterms:created>
  <dcterms:modified xsi:type="dcterms:W3CDTF">2016-06-17T09:06:00Z</dcterms:modified>
</cp:coreProperties>
</file>
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11" w:rsidRPr="000906EC" w:rsidRDefault="00980A11" w:rsidP="008A06FB">
      <w:pPr>
        <w:rPr>
          <w:rFonts w:ascii="TH SarabunPSK" w:hAnsi="TH SarabunPSK" w:cs="TH SarabunPSK"/>
          <w:sz w:val="32"/>
          <w:szCs w:val="32"/>
          <w:cs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>ที่  วท 5402/</w:t>
      </w:r>
      <w:r w:rsidRPr="000906EC">
        <w:rPr>
          <w:rFonts w:ascii="TH SarabunPSK" w:hAnsi="TH SarabunPSK" w:cs="TH SarabunPSK"/>
          <w:sz w:val="32"/>
          <w:szCs w:val="32"/>
        </w:rPr>
        <w:t>#{Value01}</w:t>
      </w:r>
    </w:p>
    <w:p w:rsidR="00980A11" w:rsidRPr="000906EC" w:rsidRDefault="00980A11" w:rsidP="008A06F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980A11" w:rsidRPr="000906EC" w:rsidRDefault="00980A11" w:rsidP="008A06FB">
      <w:pPr>
        <w:ind w:left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0906EC">
        <w:rPr>
          <w:rFonts w:ascii="TH SarabunPSK" w:hAnsi="TH SarabunPSK" w:cs="TH SarabunPSK"/>
          <w:sz w:val="32"/>
          <w:szCs w:val="32"/>
        </w:rPr>
        <w:t xml:space="preserve">     #{Date01}</w:t>
      </w:r>
    </w:p>
    <w:p w:rsidR="00980A11" w:rsidRPr="000906EC" w:rsidRDefault="00980A11" w:rsidP="008A06FB">
      <w:pPr>
        <w:rPr>
          <w:rFonts w:ascii="TH SarabunPSK" w:hAnsi="TH SarabunPSK" w:cs="TH SarabunPSK"/>
          <w:sz w:val="32"/>
          <w:szCs w:val="32"/>
        </w:rPr>
      </w:pPr>
    </w:p>
    <w:p w:rsidR="00980A11" w:rsidRPr="000906EC" w:rsidRDefault="00980A11" w:rsidP="008A06FB">
      <w:pPr>
        <w:ind w:right="-185"/>
        <w:jc w:val="thaiDistribute"/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>เรื่อง  ขอส่งรายงานโครงการวิจัยฉบับสมบูรณ์</w:t>
      </w:r>
    </w:p>
    <w:p w:rsidR="00980A11" w:rsidRPr="000906EC" w:rsidRDefault="00980A11" w:rsidP="008A06FB">
      <w:pPr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 xml:space="preserve">เรียน  ผู้อำนวยการสำนักงานกองทุนสนับสนุนการวิจัย </w:t>
      </w:r>
    </w:p>
    <w:p w:rsidR="00980A11" w:rsidRPr="000906EC" w:rsidRDefault="00980A11" w:rsidP="008A06FB">
      <w:pPr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>อ้างถึง  สัญญารับทุน</w:t>
      </w:r>
      <w:r w:rsidRPr="000906EC">
        <w:rPr>
          <w:rFonts w:ascii="TH SarabunPSK" w:hAnsi="TH SarabunPSK" w:cs="TH SarabunPSK"/>
          <w:sz w:val="32"/>
          <w:szCs w:val="32"/>
        </w:rPr>
        <w:t>#{Value02}</w:t>
      </w:r>
      <w:r w:rsidRPr="000906EC">
        <w:rPr>
          <w:rFonts w:ascii="TH SarabunPSK" w:hAnsi="TH SarabunPSK" w:cs="TH SarabunPSK"/>
          <w:sz w:val="32"/>
          <w:szCs w:val="32"/>
          <w:cs/>
        </w:rPr>
        <w:t xml:space="preserve"> เลขที่ </w:t>
      </w:r>
      <w:r w:rsidRPr="000906EC">
        <w:rPr>
          <w:rFonts w:ascii="TH SarabunPSK" w:hAnsi="TH SarabunPSK" w:cs="TH SarabunPSK"/>
          <w:sz w:val="32"/>
          <w:szCs w:val="32"/>
        </w:rPr>
        <w:t>#{Value0</w:t>
      </w:r>
      <w:r w:rsidRPr="000906EC">
        <w:rPr>
          <w:rFonts w:ascii="TH SarabunPSK" w:hAnsi="TH SarabunPSK" w:cs="TH SarabunPSK"/>
          <w:sz w:val="32"/>
          <w:szCs w:val="32"/>
          <w:cs/>
        </w:rPr>
        <w:t>3</w:t>
      </w:r>
      <w:r w:rsidRPr="000906EC">
        <w:rPr>
          <w:rFonts w:ascii="TH SarabunPSK" w:hAnsi="TH SarabunPSK" w:cs="TH SarabunPSK"/>
          <w:sz w:val="32"/>
          <w:szCs w:val="32"/>
        </w:rPr>
        <w:t>}</w:t>
      </w:r>
      <w:r w:rsidRPr="000906E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906EC">
        <w:rPr>
          <w:rFonts w:ascii="TH SarabunPSK" w:hAnsi="TH SarabunPSK" w:cs="TH SarabunPSK"/>
          <w:sz w:val="32"/>
          <w:szCs w:val="32"/>
        </w:rPr>
        <w:t>#{Date02}</w:t>
      </w:r>
    </w:p>
    <w:p w:rsidR="00980A11" w:rsidRPr="000906EC" w:rsidRDefault="00980A11" w:rsidP="008A06FB">
      <w:pPr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0906EC">
        <w:rPr>
          <w:rFonts w:ascii="TH SarabunPSK" w:hAnsi="TH SarabunPSK" w:cs="TH SarabunPSK"/>
          <w:sz w:val="32"/>
          <w:szCs w:val="32"/>
        </w:rPr>
        <w:tab/>
      </w:r>
      <w:r w:rsidRPr="000906EC">
        <w:rPr>
          <w:rFonts w:ascii="TH SarabunPSK" w:hAnsi="TH SarabunPSK" w:cs="TH SarabunPSK"/>
          <w:sz w:val="32"/>
          <w:szCs w:val="32"/>
          <w:cs/>
        </w:rPr>
        <w:t xml:space="preserve">1.  รายงานโครงการวิจัยฉบับสมบูรณ์ จำนวน </w:t>
      </w:r>
      <w:r w:rsidRPr="000906EC">
        <w:rPr>
          <w:rFonts w:ascii="TH SarabunPSK" w:hAnsi="TH SarabunPSK" w:cs="TH SarabunPSK"/>
          <w:sz w:val="32"/>
          <w:szCs w:val="32"/>
        </w:rPr>
        <w:t>#{Value04}</w:t>
      </w:r>
      <w:r w:rsidRPr="000906EC">
        <w:rPr>
          <w:rFonts w:ascii="TH SarabunPSK" w:hAnsi="TH SarabunPSK" w:cs="TH SarabunPSK"/>
          <w:sz w:val="32"/>
          <w:szCs w:val="32"/>
          <w:cs/>
        </w:rPr>
        <w:t xml:space="preserve"> ชุด</w:t>
      </w:r>
    </w:p>
    <w:p w:rsidR="00980A11" w:rsidRPr="000906EC" w:rsidRDefault="00980A11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 xml:space="preserve">แผ่นซีดี จำนวน </w:t>
      </w:r>
      <w:r w:rsidRPr="000906EC">
        <w:rPr>
          <w:rFonts w:ascii="TH SarabunPSK" w:hAnsi="TH SarabunPSK" w:cs="TH SarabunPSK"/>
          <w:sz w:val="32"/>
          <w:szCs w:val="32"/>
        </w:rPr>
        <w:t>#{Value0</w:t>
      </w:r>
      <w:r w:rsidRPr="000906EC">
        <w:rPr>
          <w:rFonts w:ascii="TH SarabunPSK" w:hAnsi="TH SarabunPSK" w:cs="TH SarabunPSK"/>
          <w:sz w:val="32"/>
          <w:szCs w:val="32"/>
          <w:cs/>
        </w:rPr>
        <w:t>5</w:t>
      </w:r>
      <w:r w:rsidRPr="000906EC">
        <w:rPr>
          <w:rFonts w:ascii="TH SarabunPSK" w:hAnsi="TH SarabunPSK" w:cs="TH SarabunPSK"/>
          <w:sz w:val="32"/>
          <w:szCs w:val="32"/>
        </w:rPr>
        <w:t xml:space="preserve">} </w:t>
      </w:r>
      <w:r w:rsidRPr="000906EC">
        <w:rPr>
          <w:rFonts w:ascii="TH SarabunPSK" w:hAnsi="TH SarabunPSK" w:cs="TH SarabunPSK"/>
          <w:sz w:val="32"/>
          <w:szCs w:val="32"/>
          <w:cs/>
        </w:rPr>
        <w:t>แผ่น</w:t>
      </w:r>
    </w:p>
    <w:p w:rsidR="00980A11" w:rsidRPr="000906EC" w:rsidRDefault="00980A11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>รายงานการเงินโครงการวิจัย</w:t>
      </w:r>
    </w:p>
    <w:p w:rsidR="00980A11" w:rsidRPr="000906EC" w:rsidRDefault="00980A11" w:rsidP="008A06FB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>สำเนาบัญชีโครงการวิจัย</w:t>
      </w:r>
    </w:p>
    <w:p w:rsidR="00980A11" w:rsidRPr="000906EC" w:rsidRDefault="00980A11" w:rsidP="008A06FB">
      <w:pPr>
        <w:rPr>
          <w:rFonts w:ascii="TH SarabunPSK" w:hAnsi="TH SarabunPSK" w:cs="TH SarabunPSK"/>
          <w:sz w:val="32"/>
          <w:szCs w:val="32"/>
        </w:rPr>
      </w:pPr>
    </w:p>
    <w:p w:rsidR="00980A11" w:rsidRPr="000906EC" w:rsidRDefault="00980A11" w:rsidP="0096243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ab/>
      </w:r>
      <w:r w:rsidRPr="000906EC">
        <w:rPr>
          <w:rFonts w:ascii="TH SarabunPSK" w:hAnsi="TH SarabunPSK" w:cs="TH SarabunPSK"/>
          <w:sz w:val="32"/>
          <w:szCs w:val="32"/>
          <w:cs/>
        </w:rPr>
        <w:tab/>
        <w:t>ตามสัญญาที่อ้างถึง  ศูนย์พันธุวิศวกรรมและเทคโนโลยีชีวภาพแห่งชาติ  สำนักงานพัฒนาวิทยาศาสตร์และเทคโนโลยีแห่งชาติ ได้รับทุน</w:t>
      </w:r>
      <w:r w:rsidRPr="000906EC">
        <w:rPr>
          <w:rFonts w:ascii="TH SarabunPSK" w:hAnsi="TH SarabunPSK" w:cs="TH SarabunPSK"/>
          <w:sz w:val="32"/>
          <w:szCs w:val="32"/>
        </w:rPr>
        <w:t>#{Value06}</w:t>
      </w:r>
      <w:r w:rsidRPr="000906EC">
        <w:rPr>
          <w:rFonts w:ascii="TH SarabunPSK" w:hAnsi="TH SarabunPSK" w:cs="TH SarabunPSK"/>
          <w:sz w:val="32"/>
          <w:szCs w:val="32"/>
          <w:cs/>
        </w:rPr>
        <w:t xml:space="preserve"> จากสำนักงานกองทุนสนับสนุนการวิจัย ให้ดำเนินโครงการวิจัย เรื่อง</w:t>
      </w:r>
      <w:r w:rsidRPr="000906E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0906EC">
        <w:rPr>
          <w:rFonts w:ascii="TH SarabunPSK" w:hAnsi="TH SarabunPSK" w:cs="TH SarabunPSK"/>
          <w:sz w:val="32"/>
          <w:szCs w:val="32"/>
        </w:rPr>
        <w:t>#{Value07}</w:t>
      </w:r>
      <w:r>
        <w:rPr>
          <w:rFonts w:ascii="TH SarabunPSK" w:hAnsi="TH SarabunPSK" w:cs="TH SarabunPSK"/>
          <w:sz w:val="32"/>
          <w:szCs w:val="32"/>
        </w:rPr>
        <w:t>”</w:t>
      </w:r>
      <w:r w:rsidRPr="000906EC">
        <w:rPr>
          <w:rFonts w:ascii="TH SarabunPSK" w:hAnsi="TH SarabunPSK" w:cs="TH SarabunPSK"/>
          <w:sz w:val="32"/>
          <w:szCs w:val="32"/>
          <w:cs/>
        </w:rPr>
        <w:t xml:space="preserve"> ระยะเวลาดำเนินการ</w:t>
      </w:r>
      <w:r w:rsidRPr="000906EC">
        <w:rPr>
          <w:rFonts w:ascii="TH SarabunPSK" w:hAnsi="TH SarabunPSK" w:cs="TH SarabunPSK"/>
          <w:sz w:val="32"/>
          <w:szCs w:val="32"/>
        </w:rPr>
        <w:t>#{Value0</w:t>
      </w:r>
      <w:r w:rsidRPr="000906EC">
        <w:rPr>
          <w:rFonts w:ascii="TH SarabunPSK" w:hAnsi="TH SarabunPSK" w:cs="TH SarabunPSK"/>
          <w:sz w:val="32"/>
          <w:szCs w:val="32"/>
          <w:cs/>
        </w:rPr>
        <w:t>8</w:t>
      </w:r>
      <w:r w:rsidRPr="000906EC">
        <w:rPr>
          <w:rFonts w:ascii="TH SarabunPSK" w:hAnsi="TH SarabunPSK" w:cs="TH SarabunPSK"/>
          <w:sz w:val="32"/>
          <w:szCs w:val="32"/>
        </w:rPr>
        <w:t>}</w:t>
      </w:r>
      <w:r w:rsidRPr="000906EC">
        <w:rPr>
          <w:rFonts w:ascii="TH SarabunPSK" w:hAnsi="TH SarabunPSK" w:cs="TH SarabunPSK"/>
          <w:sz w:val="32"/>
          <w:szCs w:val="32"/>
          <w:cs/>
        </w:rPr>
        <w:t xml:space="preserve"> ปี (ตั้งแต่</w:t>
      </w:r>
      <w:r w:rsidRPr="000906EC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0906EC">
        <w:rPr>
          <w:rFonts w:ascii="TH SarabunPSK" w:hAnsi="TH SarabunPSK" w:cs="TH SarabunPSK"/>
          <w:sz w:val="32"/>
          <w:szCs w:val="32"/>
        </w:rPr>
        <w:t>#{Date03}</w:t>
      </w:r>
      <w:r w:rsidRPr="000906EC">
        <w:rPr>
          <w:rFonts w:ascii="TH SarabunPSK" w:hAnsi="TH SarabunPSK" w:cs="TH SarabunPSK"/>
          <w:spacing w:val="-6"/>
          <w:sz w:val="32"/>
          <w:szCs w:val="32"/>
        </w:rPr>
        <w:t xml:space="preserve"> –</w:t>
      </w:r>
      <w:r w:rsidRPr="000906EC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0906EC">
        <w:rPr>
          <w:rFonts w:ascii="TH SarabunPSK" w:hAnsi="TH SarabunPSK" w:cs="TH SarabunPSK"/>
          <w:sz w:val="32"/>
          <w:szCs w:val="32"/>
        </w:rPr>
        <w:t>#{Date04}</w:t>
      </w:r>
      <w:r w:rsidRPr="000906EC">
        <w:rPr>
          <w:rFonts w:ascii="TH SarabunPSK" w:hAnsi="TH SarabunPSK" w:cs="TH SarabunPSK"/>
          <w:spacing w:val="-6"/>
          <w:sz w:val="32"/>
          <w:szCs w:val="32"/>
          <w:cs/>
        </w:rPr>
        <w:t xml:space="preserve">) โดย </w:t>
      </w:r>
      <w:r w:rsidRPr="000906EC">
        <w:rPr>
          <w:rFonts w:ascii="TH SarabunPSK" w:hAnsi="TH SarabunPSK" w:cs="TH SarabunPSK"/>
          <w:spacing w:val="-6"/>
          <w:sz w:val="32"/>
          <w:szCs w:val="32"/>
        </w:rPr>
        <w:t>#{Selecttitle01}</w:t>
      </w:r>
      <w:r w:rsidRPr="000906EC">
        <w:rPr>
          <w:rFonts w:ascii="TH SarabunPSK" w:hAnsi="TH SarabunPSK" w:cs="TH SarabunPSK"/>
          <w:sz w:val="32"/>
          <w:szCs w:val="32"/>
        </w:rPr>
        <w:t>#{Value09}</w:t>
      </w:r>
      <w:r w:rsidRPr="000906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906EC">
        <w:rPr>
          <w:rFonts w:ascii="TH SarabunPSK" w:hAnsi="TH SarabunPSK" w:cs="TH SarabunPSK"/>
          <w:spacing w:val="-6"/>
          <w:sz w:val="32"/>
          <w:szCs w:val="32"/>
          <w:cs/>
        </w:rPr>
        <w:t>นักวิจัย</w:t>
      </w:r>
      <w:r w:rsidRPr="000906EC">
        <w:rPr>
          <w:rFonts w:ascii="TH SarabunPSK" w:hAnsi="TH SarabunPSK" w:cs="TH SarabunPSK"/>
          <w:spacing w:val="-6"/>
          <w:sz w:val="32"/>
          <w:szCs w:val="32"/>
        </w:rPr>
        <w:t xml:space="preserve"> #{Selectunit01}</w:t>
      </w:r>
      <w:r w:rsidRPr="000906EC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0906EC">
        <w:rPr>
          <w:rFonts w:ascii="TH SarabunPSK" w:hAnsi="TH SarabunPSK" w:cs="TH SarabunPSK"/>
          <w:sz w:val="32"/>
          <w:szCs w:val="32"/>
          <w:cs/>
        </w:rPr>
        <w:t>เป็นหัวหน้าโครงการ นั้น</w:t>
      </w:r>
      <w:r w:rsidRPr="000906EC">
        <w:rPr>
          <w:rFonts w:ascii="TH SarabunPSK" w:hAnsi="TH SarabunPSK" w:cs="TH SarabunPSK"/>
          <w:sz w:val="32"/>
          <w:szCs w:val="32"/>
        </w:rPr>
        <w:t xml:space="preserve"> </w:t>
      </w:r>
    </w:p>
    <w:p w:rsidR="00980A11" w:rsidRPr="000906EC" w:rsidRDefault="00980A11" w:rsidP="0096243F">
      <w:pPr>
        <w:tabs>
          <w:tab w:val="left" w:pos="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ab/>
      </w:r>
      <w:r w:rsidRPr="000906EC">
        <w:rPr>
          <w:rFonts w:ascii="TH SarabunPSK" w:hAnsi="TH SarabunPSK" w:cs="TH SarabunPSK"/>
          <w:sz w:val="32"/>
          <w:szCs w:val="32"/>
          <w:cs/>
        </w:rPr>
        <w:tab/>
        <w:t>ในการนี้ ศูนย์ฯ ขอส่งรายงานโครงการวิจัยฉบับสมบูรณ์ และแผ่นซีดี รายละเอียดตามสิ่งที่ส่งมาด้วยหมายเลข 1 และ 2 พร้อมทั้งขอส่งรายงานการเงินโครงการวิจัย และสำเนาบัญชีโครงการวิจัย รายละเอียดตามสิ่งที่ส่งมาด้วยหมายเลข 3 และ 4 ทั้งนี้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906EC">
        <w:rPr>
          <w:rFonts w:ascii="TH SarabunPSK" w:hAnsi="TH SarabunPSK" w:cs="TH SarabunPSK"/>
          <w:sz w:val="32"/>
          <w:szCs w:val="32"/>
          <w:cs/>
        </w:rPr>
        <w:t xml:space="preserve">ศูนย์ฯ ขอเรียนให้ทราบว่า ศูนย์ฯ มีกำหนดการรับเช็คเพื่อชำระค่าใช้จ่ายต่างๆ ในโครงการทุกวันที่ 15 ของเดือน จึงทำให้ยอดเคลื่อนไหวในบัญชีธนาคารของโครงการยังไม่ปรากฏ หากดำเนินการดังกล่าวเรียบร้อยแล้ว ศูนย์ฯ จะนำส่งข้อมูลเพิ่มเติมอีกครั้งในภายหลัง </w:t>
      </w:r>
    </w:p>
    <w:p w:rsidR="00980A11" w:rsidRPr="000906EC" w:rsidRDefault="00980A11" w:rsidP="00613094">
      <w:pPr>
        <w:pStyle w:val="BodyTextIndent"/>
        <w:ind w:left="306" w:firstLine="1134"/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จึงเรียนมาเพื่อโปรดทราบ  </w:t>
      </w:r>
    </w:p>
    <w:p w:rsidR="00980A11" w:rsidRPr="000906EC" w:rsidRDefault="00980A11" w:rsidP="008A06FB">
      <w:pPr>
        <w:pStyle w:val="BodyTextIndent"/>
        <w:ind w:firstLine="1134"/>
        <w:rPr>
          <w:rFonts w:ascii="TH SarabunPSK" w:hAnsi="TH SarabunPSK" w:cs="TH SarabunPSK"/>
          <w:sz w:val="32"/>
          <w:szCs w:val="32"/>
        </w:rPr>
      </w:pPr>
    </w:p>
    <w:p w:rsidR="00980A11" w:rsidRPr="000906EC" w:rsidRDefault="00980A11" w:rsidP="008A06FB">
      <w:pPr>
        <w:ind w:left="2160"/>
        <w:jc w:val="center"/>
        <w:rPr>
          <w:rFonts w:ascii="TH SarabunPSK" w:hAnsi="TH SarabunPSK" w:cs="TH SarabunPSK"/>
          <w:sz w:val="32"/>
          <w:szCs w:val="32"/>
          <w:cs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80A11" w:rsidRPr="000906EC" w:rsidRDefault="00980A11" w:rsidP="008A06F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980A11" w:rsidRPr="000906EC" w:rsidRDefault="00980A11" w:rsidP="008A06F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980A11" w:rsidRPr="000906EC" w:rsidRDefault="00980A11" w:rsidP="000906EC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</w:rPr>
        <w:t>#{Selectuser01}</w:t>
      </w:r>
    </w:p>
    <w:p w:rsidR="00980A11" w:rsidRPr="000906EC" w:rsidRDefault="00980A11" w:rsidP="000906EC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</w:rPr>
        <w:t>#{Selectpost01}</w:t>
      </w:r>
    </w:p>
    <w:p w:rsidR="00980A11" w:rsidRPr="000906EC" w:rsidRDefault="00980A11" w:rsidP="000906EC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</w:rPr>
        <w:t xml:space="preserve">#{Selectunit02} </w:t>
      </w:r>
    </w:p>
    <w:p w:rsidR="00980A11" w:rsidRPr="000906EC" w:rsidRDefault="00980A11" w:rsidP="008A06F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980A11" w:rsidRPr="000906EC" w:rsidRDefault="00980A11" w:rsidP="008A06FB">
      <w:pPr>
        <w:jc w:val="both"/>
        <w:rPr>
          <w:rFonts w:ascii="TH SarabunPSK" w:hAnsi="TH SarabunPSK" w:cs="TH SarabunPSK"/>
          <w:sz w:val="32"/>
          <w:szCs w:val="32"/>
        </w:rPr>
      </w:pPr>
    </w:p>
    <w:p w:rsidR="00980A11" w:rsidRPr="000906EC" w:rsidRDefault="00980A11" w:rsidP="008A06FB">
      <w:pPr>
        <w:jc w:val="both"/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</w:rPr>
        <w:t>#{Value10}</w:t>
      </w:r>
    </w:p>
    <w:p w:rsidR="00980A11" w:rsidRPr="000906EC" w:rsidRDefault="00980A11" w:rsidP="008A06FB">
      <w:pPr>
        <w:jc w:val="both"/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>โทร.</w:t>
      </w:r>
      <w:r w:rsidRPr="000906EC">
        <w:rPr>
          <w:rFonts w:ascii="TH SarabunPSK" w:hAnsi="TH SarabunPSK" w:cs="TH SarabunPSK"/>
          <w:sz w:val="32"/>
          <w:szCs w:val="32"/>
        </w:rPr>
        <w:t xml:space="preserve">  0 2564 6700  </w:t>
      </w:r>
      <w:r w:rsidRPr="000906EC">
        <w:rPr>
          <w:rFonts w:ascii="TH SarabunPSK" w:hAnsi="TH SarabunPSK" w:cs="TH SarabunPSK"/>
          <w:sz w:val="32"/>
          <w:szCs w:val="32"/>
          <w:cs/>
        </w:rPr>
        <w:t>ต่อ</w:t>
      </w:r>
      <w:r w:rsidRPr="000906EC">
        <w:rPr>
          <w:rFonts w:ascii="TH SarabunPSK" w:hAnsi="TH SarabunPSK" w:cs="TH SarabunPSK"/>
          <w:sz w:val="32"/>
          <w:szCs w:val="32"/>
        </w:rPr>
        <w:t xml:space="preserve"> #{Value11} (#{value12})</w:t>
      </w:r>
    </w:p>
    <w:p w:rsidR="00980A11" w:rsidRPr="000906EC" w:rsidRDefault="00980A11">
      <w:pPr>
        <w:rPr>
          <w:rFonts w:ascii="TH SarabunPSK" w:hAnsi="TH SarabunPSK" w:cs="TH SarabunPSK"/>
          <w:sz w:val="32"/>
          <w:szCs w:val="32"/>
        </w:rPr>
      </w:pPr>
      <w:r w:rsidRPr="000906EC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0906EC">
        <w:rPr>
          <w:rFonts w:ascii="TH SarabunPSK" w:hAnsi="TH SarabunPSK" w:cs="TH SarabunPSK"/>
          <w:sz w:val="32"/>
          <w:szCs w:val="32"/>
        </w:rPr>
        <w:t xml:space="preserve">0 2564 #{Value13} </w:t>
      </w:r>
    </w:p>
    <w:sectPr w:rsidR="00980A11" w:rsidRPr="000906EC" w:rsidSect="0096243F">
      <w:pgSz w:w="12240" w:h="15840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609CA"/>
    <w:multiLevelType w:val="hybridMultilevel"/>
    <w:tmpl w:val="0BAAF7BC"/>
    <w:lvl w:ilvl="0" w:tplc="E66ECF3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06FB"/>
    <w:rsid w:val="00062BCE"/>
    <w:rsid w:val="000906EC"/>
    <w:rsid w:val="002A541D"/>
    <w:rsid w:val="00571A9A"/>
    <w:rsid w:val="005B7F47"/>
    <w:rsid w:val="00613094"/>
    <w:rsid w:val="00663D27"/>
    <w:rsid w:val="00882580"/>
    <w:rsid w:val="008A06FB"/>
    <w:rsid w:val="0096243F"/>
    <w:rsid w:val="00980A11"/>
    <w:rsid w:val="009937E2"/>
    <w:rsid w:val="00A3423B"/>
    <w:rsid w:val="00A4445D"/>
    <w:rsid w:val="00A95903"/>
    <w:rsid w:val="00AA4A7F"/>
    <w:rsid w:val="00AC3B52"/>
    <w:rsid w:val="00B43DD3"/>
    <w:rsid w:val="00B87AB6"/>
    <w:rsid w:val="00BE649E"/>
    <w:rsid w:val="00C842CA"/>
    <w:rsid w:val="00E45A68"/>
    <w:rsid w:val="00EB34C9"/>
    <w:rsid w:val="00EF09C4"/>
    <w:rsid w:val="00F432D0"/>
    <w:rsid w:val="00F7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FB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06F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E649E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8A06F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E649E"/>
    <w:rPr>
      <w:rFonts w:cs="Cordia New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52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210</Words>
  <Characters>1197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5402/#{Value01}</dc:title>
  <dc:subject/>
  <dc:creator>Biotec</dc:creator>
  <cp:keywords/>
  <dc:description/>
  <cp:lastModifiedBy>biotec</cp:lastModifiedBy>
  <cp:revision>10</cp:revision>
  <dcterms:created xsi:type="dcterms:W3CDTF">2016-03-16T11:08:00Z</dcterms:created>
  <dcterms:modified xsi:type="dcterms:W3CDTF">2016-08-26T02:36:00Z</dcterms:modified>
</cp:coreProperties>
</file>
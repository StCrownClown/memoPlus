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8F" w:rsidRPr="00B33489" w:rsidRDefault="00EF618F" w:rsidP="004A6CD3">
      <w:pPr>
        <w:ind w:left="720" w:hanging="720"/>
        <w:jc w:val="both"/>
        <w:rPr>
          <w:rFonts w:ascii="TH SarabunPSK" w:hAnsi="TH SarabunPSK" w:cs="TH SarabunPSK"/>
          <w:sz w:val="30"/>
          <w:szCs w:val="30"/>
        </w:rPr>
      </w:pPr>
    </w:p>
    <w:p w:rsidR="00EF618F" w:rsidRPr="00B33489" w:rsidRDefault="00EF618F" w:rsidP="004A6CD3">
      <w:pPr>
        <w:ind w:left="720" w:hanging="720"/>
        <w:jc w:val="both"/>
        <w:rPr>
          <w:rFonts w:ascii="TH SarabunPSK" w:hAnsi="TH SarabunPSK" w:cs="TH SarabunPSK"/>
          <w:sz w:val="30"/>
          <w:szCs w:val="30"/>
          <w:cs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>ที่  วท ๕๔๐๒</w:t>
      </w:r>
      <w:r w:rsidRPr="00B33489">
        <w:rPr>
          <w:rFonts w:ascii="TH SarabunPSK" w:hAnsi="TH SarabunPSK" w:cs="TH SarabunPSK"/>
          <w:sz w:val="30"/>
          <w:szCs w:val="30"/>
        </w:rPr>
        <w:t>/                     /</w:t>
      </w:r>
      <w:r w:rsidRPr="00B33489">
        <w:rPr>
          <w:rFonts w:ascii="TH SarabunPSK" w:hAnsi="TH SarabunPSK" w:cs="TH SarabunPSK"/>
          <w:sz w:val="30"/>
          <w:szCs w:val="30"/>
          <w:cs/>
        </w:rPr>
        <w:t>๒๕๕๘</w:t>
      </w:r>
    </w:p>
    <w:p w:rsidR="00EF618F" w:rsidRPr="00B33489" w:rsidRDefault="00EF618F" w:rsidP="004A6CD3">
      <w:pPr>
        <w:ind w:left="720" w:hanging="720"/>
        <w:jc w:val="both"/>
        <w:rPr>
          <w:rFonts w:ascii="TH SarabunPSK" w:hAnsi="TH SarabunPSK" w:cs="TH SarabunPSK"/>
          <w:sz w:val="30"/>
          <w:szCs w:val="30"/>
        </w:rPr>
      </w:pPr>
      <w:r w:rsidRPr="00B33489">
        <w:rPr>
          <w:rFonts w:ascii="TH SarabunPSK" w:hAnsi="TH SarabunPSK" w:cs="TH SarabunPSK"/>
          <w:sz w:val="30"/>
          <w:szCs w:val="30"/>
        </w:rPr>
        <w:tab/>
      </w:r>
      <w:r w:rsidRPr="00B33489">
        <w:rPr>
          <w:rFonts w:ascii="TH SarabunPSK" w:hAnsi="TH SarabunPSK" w:cs="TH SarabunPSK"/>
          <w:sz w:val="30"/>
          <w:szCs w:val="30"/>
        </w:rPr>
        <w:tab/>
        <w:t xml:space="preserve"> </w:t>
      </w:r>
      <w:r w:rsidRPr="00B33489">
        <w:rPr>
          <w:rFonts w:ascii="TH SarabunPSK" w:hAnsi="TH SarabunPSK" w:cs="TH SarabunPSK"/>
          <w:sz w:val="30"/>
          <w:szCs w:val="30"/>
        </w:rPr>
        <w:tab/>
      </w:r>
      <w:r w:rsidRPr="00B33489">
        <w:rPr>
          <w:rFonts w:ascii="TH SarabunPSK" w:hAnsi="TH SarabunPSK" w:cs="TH SarabunPSK"/>
          <w:sz w:val="30"/>
          <w:szCs w:val="30"/>
        </w:rPr>
        <w:tab/>
      </w:r>
      <w:r w:rsidRPr="00B33489">
        <w:rPr>
          <w:rFonts w:ascii="TH SarabunPSK" w:hAnsi="TH SarabunPSK" w:cs="TH SarabunPSK"/>
          <w:sz w:val="30"/>
          <w:szCs w:val="30"/>
        </w:rPr>
        <w:tab/>
      </w:r>
      <w:r w:rsidRPr="00B33489">
        <w:rPr>
          <w:rFonts w:ascii="TH SarabunPSK" w:hAnsi="TH SarabunPSK" w:cs="TH SarabunPSK"/>
          <w:sz w:val="30"/>
          <w:szCs w:val="30"/>
        </w:rPr>
        <w:tab/>
      </w:r>
      <w:r w:rsidRPr="00B33489">
        <w:rPr>
          <w:rFonts w:ascii="TH SarabunPSK" w:hAnsi="TH SarabunPSK" w:cs="TH SarabunPSK"/>
          <w:sz w:val="30"/>
          <w:szCs w:val="30"/>
        </w:rPr>
        <w:tab/>
      </w:r>
    </w:p>
    <w:p w:rsidR="00EF618F" w:rsidRPr="002809DA" w:rsidRDefault="00EF618F" w:rsidP="004A6CD3">
      <w:pPr>
        <w:pStyle w:val="Heading2"/>
        <w:rPr>
          <w:rFonts w:ascii="TH SarabunPSK" w:hAnsi="TH SarabunPSK" w:cs="TH SarabunPSK"/>
          <w:color w:val="FF0000"/>
          <w:sz w:val="30"/>
          <w:szCs w:val="30"/>
        </w:rPr>
      </w:pPr>
      <w:r w:rsidRPr="00B33489">
        <w:rPr>
          <w:rFonts w:ascii="TH SarabunPSK" w:hAnsi="TH SarabunPSK" w:cs="TH SarabunPSK"/>
          <w:sz w:val="30"/>
          <w:szCs w:val="30"/>
        </w:rPr>
        <w:tab/>
      </w:r>
      <w:r w:rsidRPr="00B33489">
        <w:rPr>
          <w:rFonts w:ascii="TH SarabunPSK" w:hAnsi="TH SarabunPSK" w:cs="TH SarabunPSK"/>
          <w:sz w:val="30"/>
          <w:szCs w:val="30"/>
        </w:rPr>
        <w:tab/>
      </w:r>
      <w:r w:rsidRPr="002809DA">
        <w:rPr>
          <w:rFonts w:ascii="TH SarabunPSK" w:hAnsi="TH SarabunPSK" w:cs="TH SarabunPSK"/>
          <w:color w:val="FF0000"/>
          <w:sz w:val="30"/>
          <w:szCs w:val="30"/>
        </w:rPr>
        <w:t>#{Date01}</w:t>
      </w:r>
    </w:p>
    <w:p w:rsidR="00EF618F" w:rsidRPr="00B33489" w:rsidRDefault="00EF618F" w:rsidP="004A6CD3">
      <w:pPr>
        <w:ind w:left="720" w:hanging="720"/>
        <w:jc w:val="both"/>
        <w:rPr>
          <w:rFonts w:ascii="TH SarabunPSK" w:hAnsi="TH SarabunPSK" w:cs="TH SarabunPSK"/>
          <w:sz w:val="30"/>
          <w:szCs w:val="30"/>
        </w:rPr>
      </w:pPr>
    </w:p>
    <w:p w:rsidR="00EF618F" w:rsidRPr="00792E02" w:rsidRDefault="00EF618F" w:rsidP="00C03F37">
      <w:pPr>
        <w:ind w:left="720" w:hanging="720"/>
        <w:rPr>
          <w:rFonts w:ascii="TH SarabunPSK" w:hAnsi="TH SarabunPSK" w:cs="TH SarabunPSK"/>
          <w:color w:val="FF0000"/>
          <w:spacing w:val="-6"/>
          <w:sz w:val="30"/>
          <w:szCs w:val="30"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 xml:space="preserve">เรื่อง </w:t>
      </w:r>
      <w:r w:rsidRPr="00B33489">
        <w:rPr>
          <w:rFonts w:ascii="TH SarabunPSK" w:hAnsi="TH SarabunPSK" w:cs="TH SarabunPSK"/>
          <w:sz w:val="30"/>
          <w:szCs w:val="30"/>
        </w:rPr>
        <w:tab/>
      </w:r>
      <w:r w:rsidRPr="00B33489">
        <w:rPr>
          <w:rFonts w:ascii="TH SarabunPSK" w:hAnsi="TH SarabunPSK" w:cs="TH SarabunPSK"/>
          <w:sz w:val="30"/>
          <w:szCs w:val="30"/>
          <w:cs/>
        </w:rPr>
        <w:t>การแต่งตั้งคณะอนุกรรมการบริหาร</w:t>
      </w:r>
      <w:r w:rsidRPr="00B33489">
        <w:rPr>
          <w:rFonts w:ascii="TH SarabunPSK" w:hAnsi="TH SarabunPSK" w:cs="TH SarabunPSK"/>
          <w:spacing w:val="-6"/>
          <w:sz w:val="30"/>
          <w:szCs w:val="30"/>
          <w:cs/>
        </w:rPr>
        <w:t>หน่วย</w:t>
      </w:r>
      <w:r w:rsidRPr="00792E02">
        <w:rPr>
          <w:rFonts w:ascii="TH SarabunPSK" w:hAnsi="TH SarabunPSK" w:cs="TH SarabunPSK"/>
          <w:color w:val="FF0000"/>
          <w:spacing w:val="-6"/>
          <w:sz w:val="30"/>
          <w:szCs w:val="30"/>
        </w:rPr>
        <w:t>#{Value01}</w:t>
      </w:r>
    </w:p>
    <w:p w:rsidR="00EF618F" w:rsidRPr="00B33489" w:rsidRDefault="00EF618F" w:rsidP="007763D9">
      <w:pPr>
        <w:ind w:left="720" w:hanging="720"/>
        <w:rPr>
          <w:rFonts w:ascii="TH SarabunPSK" w:hAnsi="TH SarabunPSK" w:cs="TH SarabunPSK"/>
          <w:sz w:val="30"/>
          <w:szCs w:val="30"/>
          <w:cs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 xml:space="preserve">     </w:t>
      </w:r>
      <w:r>
        <w:rPr>
          <w:rFonts w:ascii="TH SarabunPSK" w:hAnsi="TH SarabunPSK" w:cs="TH SarabunPSK"/>
          <w:sz w:val="30"/>
          <w:szCs w:val="30"/>
          <w:cs/>
        </w:rPr>
        <w:t xml:space="preserve">      </w:t>
      </w:r>
      <w:r w:rsidRPr="00B33489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</w:p>
    <w:p w:rsidR="00EF618F" w:rsidRPr="00B33489" w:rsidRDefault="00EF618F" w:rsidP="00802F9B">
      <w:pPr>
        <w:jc w:val="thaiDistribute"/>
        <w:rPr>
          <w:rFonts w:ascii="TH SarabunPSK" w:hAnsi="TH SarabunPSK" w:cs="TH SarabunPSK"/>
          <w:sz w:val="30"/>
          <w:szCs w:val="30"/>
        </w:rPr>
      </w:pPr>
    </w:p>
    <w:p w:rsidR="00EF618F" w:rsidRPr="002F3B3D" w:rsidRDefault="00EF618F" w:rsidP="00A237D7">
      <w:pPr>
        <w:ind w:left="709" w:hanging="709"/>
        <w:jc w:val="thaiDistribute"/>
        <w:rPr>
          <w:rFonts w:ascii="TH SarabunPSK" w:hAnsi="TH SarabunPSK" w:cs="TH SarabunPSK"/>
          <w:color w:val="FF0000"/>
          <w:sz w:val="30"/>
          <w:szCs w:val="30"/>
          <w:cs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 xml:space="preserve">เรียน </w:t>
      </w:r>
      <w:r w:rsidRPr="00B33489">
        <w:rPr>
          <w:rFonts w:ascii="TH SarabunPSK" w:hAnsi="TH SarabunPSK" w:cs="TH SarabunPSK"/>
          <w:sz w:val="30"/>
          <w:szCs w:val="30"/>
          <w:cs/>
        </w:rPr>
        <w:tab/>
      </w:r>
      <w:r w:rsidRPr="002F3B3D">
        <w:rPr>
          <w:rFonts w:ascii="TH SarabunPSK" w:hAnsi="TH SarabunPSK" w:cs="TH SarabunPSK"/>
          <w:color w:val="FF0000"/>
          <w:spacing w:val="-6"/>
          <w:sz w:val="30"/>
          <w:szCs w:val="30"/>
        </w:rPr>
        <w:t>#{Value02}</w:t>
      </w:r>
    </w:p>
    <w:p w:rsidR="00EF618F" w:rsidRPr="00B33489" w:rsidRDefault="00EF618F" w:rsidP="00A237D7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</w:p>
    <w:p w:rsidR="00EF618F" w:rsidRPr="00457402" w:rsidRDefault="00EF618F" w:rsidP="00CA1806">
      <w:pPr>
        <w:ind w:left="709" w:hanging="709"/>
        <w:jc w:val="thaiDistribute"/>
        <w:rPr>
          <w:rFonts w:ascii="TH SarabunPSK" w:hAnsi="TH SarabunPSK" w:cs="TH SarabunPSK"/>
          <w:color w:val="FF0000"/>
          <w:sz w:val="30"/>
          <w:szCs w:val="30"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>อ้างถึง</w:t>
      </w:r>
      <w:r w:rsidRPr="00B33489">
        <w:rPr>
          <w:rFonts w:ascii="TH SarabunPSK" w:hAnsi="TH SarabunPSK" w:cs="TH SarabunPSK"/>
          <w:sz w:val="30"/>
          <w:szCs w:val="30"/>
          <w:cs/>
        </w:rPr>
        <w:tab/>
      </w:r>
      <w:r w:rsidRPr="00B33489">
        <w:rPr>
          <w:rFonts w:ascii="TH SarabunPSK" w:hAnsi="TH SarabunPSK" w:cs="TH SarabunPSK"/>
          <w:spacing w:val="-6"/>
          <w:sz w:val="30"/>
          <w:szCs w:val="30"/>
          <w:cs/>
        </w:rPr>
        <w:t xml:space="preserve">สำเนาคำสั่งคณะกรรมการบริหารศูนย์พันธุวิศวกรรมและเทคโนโลยีชีวภาพแห่งชาติ ที่ </w:t>
      </w:r>
      <w:r w:rsidRPr="00457402">
        <w:rPr>
          <w:rFonts w:ascii="TH SarabunPSK" w:hAnsi="TH SarabunPSK" w:cs="TH SarabunPSK"/>
          <w:color w:val="FF0000"/>
          <w:spacing w:val="-6"/>
          <w:sz w:val="30"/>
          <w:szCs w:val="30"/>
        </w:rPr>
        <w:t>#{Value03}</w:t>
      </w:r>
      <w:r w:rsidRPr="00B33489">
        <w:rPr>
          <w:rFonts w:ascii="TH SarabunPSK" w:hAnsi="TH SarabunPSK" w:cs="TH SarabunPSK"/>
          <w:spacing w:val="-6"/>
          <w:sz w:val="30"/>
          <w:szCs w:val="30"/>
          <w:cs/>
        </w:rPr>
        <w:t xml:space="preserve">                          เรื่อง แต่งตั้งคณะอนุกรรมการบริหารหน่วย</w:t>
      </w:r>
      <w:r w:rsidRPr="00457402">
        <w:rPr>
          <w:rFonts w:ascii="TH SarabunPSK" w:hAnsi="TH SarabunPSK" w:cs="TH SarabunPSK"/>
          <w:color w:val="FF0000"/>
          <w:spacing w:val="-6"/>
          <w:sz w:val="30"/>
          <w:szCs w:val="30"/>
        </w:rPr>
        <w:t>#{Value04}</w:t>
      </w:r>
      <w:r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B33489">
        <w:rPr>
          <w:rFonts w:ascii="TH SarabunPSK" w:hAnsi="TH SarabunPSK" w:cs="TH SarabunPSK"/>
          <w:spacing w:val="-6"/>
          <w:sz w:val="30"/>
          <w:szCs w:val="30"/>
          <w:cs/>
        </w:rPr>
        <w:t>ลงวันที่</w:t>
      </w:r>
      <w:r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457402">
        <w:rPr>
          <w:rFonts w:ascii="TH SarabunPSK" w:hAnsi="TH SarabunPSK" w:cs="TH SarabunPSK"/>
          <w:color w:val="FF0000"/>
          <w:sz w:val="30"/>
          <w:szCs w:val="30"/>
        </w:rPr>
        <w:t>#{Date02}</w:t>
      </w:r>
    </w:p>
    <w:p w:rsidR="00EF618F" w:rsidRPr="00B33489" w:rsidRDefault="00EF618F" w:rsidP="00CA1806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</w:p>
    <w:p w:rsidR="00EF618F" w:rsidRPr="00B33489" w:rsidRDefault="00EF618F" w:rsidP="00262816">
      <w:pPr>
        <w:tabs>
          <w:tab w:val="left" w:pos="1276"/>
        </w:tabs>
        <w:ind w:left="1276" w:hanging="1276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>สิ่งที่ส่งมาด้วย</w:t>
      </w:r>
      <w:r w:rsidRPr="00B33489">
        <w:rPr>
          <w:rFonts w:ascii="TH SarabunPSK" w:hAnsi="TH SarabunPSK" w:cs="TH SarabunPSK"/>
          <w:sz w:val="30"/>
          <w:szCs w:val="30"/>
        </w:rPr>
        <w:tab/>
      </w:r>
      <w:r w:rsidRPr="00B33489">
        <w:rPr>
          <w:rFonts w:ascii="TH SarabunPSK" w:hAnsi="TH SarabunPSK" w:cs="TH SarabunPSK"/>
          <w:spacing w:val="-6"/>
          <w:sz w:val="30"/>
          <w:szCs w:val="30"/>
          <w:cs/>
        </w:rPr>
        <w:t xml:space="preserve">สำเนาคำสั่งคณะกรรมการบริหารศูนย์พันธุวิศวกรรมและเทคโนโลยีชีวภาพแห่งชาติ </w:t>
      </w:r>
      <w:r w:rsidRPr="00B33489">
        <w:rPr>
          <w:rFonts w:ascii="TH SarabunPSK" w:hAnsi="TH SarabunPSK" w:cs="TH SarabunPSK"/>
          <w:noProof/>
          <w:spacing w:val="-6"/>
          <w:sz w:val="30"/>
          <w:szCs w:val="30"/>
          <w:cs/>
        </w:rPr>
        <w:t xml:space="preserve">ที่ </w:t>
      </w:r>
      <w:r w:rsidRPr="00F0005B">
        <w:rPr>
          <w:rFonts w:ascii="TH SarabunPSK" w:hAnsi="TH SarabunPSK" w:cs="TH SarabunPSK"/>
          <w:color w:val="FF0000"/>
          <w:spacing w:val="-6"/>
          <w:sz w:val="30"/>
          <w:szCs w:val="30"/>
        </w:rPr>
        <w:t>#{Value05}</w:t>
      </w:r>
      <w:r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B33489">
        <w:rPr>
          <w:rFonts w:ascii="TH SarabunPSK" w:hAnsi="TH SarabunPSK" w:cs="TH SarabunPSK"/>
          <w:noProof/>
          <w:spacing w:val="-6"/>
          <w:sz w:val="30"/>
          <w:szCs w:val="30"/>
          <w:cs/>
        </w:rPr>
        <w:t xml:space="preserve">        เรื่อง แต่งตั้งคณะอนุกรรมการบริหาร</w:t>
      </w:r>
      <w:r w:rsidRPr="00B33489">
        <w:rPr>
          <w:rFonts w:ascii="TH SarabunPSK" w:hAnsi="TH SarabunPSK" w:cs="TH SarabunPSK"/>
          <w:spacing w:val="-6"/>
          <w:sz w:val="30"/>
          <w:szCs w:val="30"/>
          <w:cs/>
        </w:rPr>
        <w:t>หน่วย</w:t>
      </w:r>
      <w:r w:rsidRPr="00860550">
        <w:rPr>
          <w:rFonts w:ascii="TH SarabunPSK" w:hAnsi="TH SarabunPSK" w:cs="TH SarabunPSK"/>
          <w:color w:val="FF0000"/>
          <w:spacing w:val="-6"/>
          <w:sz w:val="30"/>
          <w:szCs w:val="30"/>
        </w:rPr>
        <w:t>#{Value06}</w:t>
      </w:r>
      <w:r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B33489">
        <w:rPr>
          <w:rFonts w:ascii="TH SarabunPSK" w:hAnsi="TH SarabunPSK" w:cs="TH SarabunPSK"/>
          <w:noProof/>
          <w:spacing w:val="-6"/>
          <w:sz w:val="30"/>
          <w:szCs w:val="30"/>
          <w:cs/>
        </w:rPr>
        <w:t xml:space="preserve">ลงวันที่ </w:t>
      </w:r>
      <w:r w:rsidRPr="00860550">
        <w:rPr>
          <w:rFonts w:ascii="TH SarabunPSK" w:hAnsi="TH SarabunPSK" w:cs="TH SarabunPSK"/>
          <w:color w:val="FF0000"/>
          <w:sz w:val="30"/>
          <w:szCs w:val="30"/>
        </w:rPr>
        <w:t>#{Date0</w:t>
      </w:r>
      <w:r w:rsidRPr="0001762B">
        <w:rPr>
          <w:rFonts w:ascii="TH SarabunPSK" w:hAnsi="TH SarabunPSK" w:cs="TH SarabunPSK"/>
          <w:color w:val="FF0000"/>
          <w:sz w:val="30"/>
          <w:szCs w:val="30"/>
        </w:rPr>
        <w:t>3}</w:t>
      </w:r>
    </w:p>
    <w:p w:rsidR="00EF618F" w:rsidRPr="00B33489" w:rsidRDefault="00EF618F" w:rsidP="00802F9B">
      <w:pPr>
        <w:ind w:left="720" w:firstLine="720"/>
        <w:jc w:val="thaiDistribute"/>
        <w:rPr>
          <w:rFonts w:ascii="TH SarabunPSK" w:hAnsi="TH SarabunPSK" w:cs="TH SarabunPSK"/>
          <w:sz w:val="30"/>
          <w:szCs w:val="30"/>
        </w:rPr>
      </w:pPr>
    </w:p>
    <w:p w:rsidR="00EF618F" w:rsidRPr="00B33489" w:rsidRDefault="00EF618F" w:rsidP="00262816">
      <w:pPr>
        <w:pStyle w:val="a"/>
        <w:tabs>
          <w:tab w:val="left" w:pos="1276"/>
        </w:tabs>
        <w:ind w:right="0"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ab/>
        <w:t>ตามคำสั่งที่อ้างถึง ศูนย์พันธุวิศวกรรมและเทคโนโลยีชีวภาพแห่งชาติ ได้แต่งตั้งท่านเป็นที่ปรึกษา         ในคณะอนุกรรมการบริหาร</w:t>
      </w:r>
      <w:r w:rsidRPr="00B33489">
        <w:rPr>
          <w:rFonts w:ascii="TH SarabunPSK" w:hAnsi="TH SarabunPSK" w:cs="TH SarabunPSK"/>
          <w:spacing w:val="-6"/>
          <w:sz w:val="30"/>
          <w:szCs w:val="30"/>
          <w:cs/>
        </w:rPr>
        <w:t>หน่วย</w:t>
      </w:r>
      <w:r w:rsidRPr="00050D60">
        <w:rPr>
          <w:rFonts w:ascii="TH SarabunPSK" w:hAnsi="TH SarabunPSK" w:cs="TH SarabunPSK"/>
          <w:color w:val="FF0000"/>
          <w:spacing w:val="-6"/>
          <w:sz w:val="30"/>
          <w:szCs w:val="30"/>
        </w:rPr>
        <w:t>#{Value07</w:t>
      </w:r>
      <w:r>
        <w:rPr>
          <w:rFonts w:ascii="TH SarabunPSK" w:hAnsi="TH SarabunPSK" w:cs="TH SarabunPSK"/>
          <w:spacing w:val="-6"/>
          <w:sz w:val="30"/>
          <w:szCs w:val="30"/>
        </w:rPr>
        <w:t xml:space="preserve">} </w:t>
      </w:r>
      <w:r w:rsidRPr="00B33489">
        <w:rPr>
          <w:rFonts w:ascii="TH SarabunPSK" w:hAnsi="TH SarabunPSK" w:cs="TH SarabunPSK"/>
          <w:noProof/>
          <w:sz w:val="30"/>
          <w:szCs w:val="30"/>
          <w:cs/>
        </w:rPr>
        <w:t xml:space="preserve">เมื่อวันที่ </w:t>
      </w:r>
      <w:r w:rsidRPr="00050D60">
        <w:rPr>
          <w:rFonts w:ascii="TH SarabunPSK" w:hAnsi="TH SarabunPSK" w:cs="TH SarabunPSK"/>
          <w:color w:val="FF0000"/>
          <w:sz w:val="30"/>
          <w:szCs w:val="30"/>
        </w:rPr>
        <w:t>#{Date04}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B33489">
        <w:rPr>
          <w:rFonts w:ascii="TH SarabunPSK" w:hAnsi="TH SarabunPSK" w:cs="TH SarabunPSK"/>
          <w:noProof/>
          <w:sz w:val="30"/>
          <w:szCs w:val="30"/>
          <w:cs/>
        </w:rPr>
        <w:t xml:space="preserve">ทั้งนี้ วาระคณะอนุกรรมการบริหารหน่วยฯ ดังกล่าว ได้สิ้นสุดลงเมื่อวันที่ </w:t>
      </w:r>
      <w:r w:rsidRPr="002859B5">
        <w:rPr>
          <w:rFonts w:ascii="TH SarabunPSK" w:hAnsi="TH SarabunPSK" w:cs="TH SarabunPSK"/>
          <w:color w:val="FF0000"/>
          <w:sz w:val="30"/>
          <w:szCs w:val="30"/>
        </w:rPr>
        <w:t>#{Date05}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/>
          <w:noProof/>
          <w:sz w:val="30"/>
          <w:szCs w:val="30"/>
          <w:cs/>
        </w:rPr>
        <w:t>แล้ว</w:t>
      </w:r>
      <w:r w:rsidRPr="00B33489">
        <w:rPr>
          <w:rFonts w:ascii="TH SarabunPSK" w:hAnsi="TH SarabunPSK" w:cs="TH SarabunPSK"/>
          <w:sz w:val="30"/>
          <w:szCs w:val="30"/>
          <w:cs/>
        </w:rPr>
        <w:t>นั้น</w:t>
      </w:r>
    </w:p>
    <w:p w:rsidR="00EF618F" w:rsidRPr="00B33489" w:rsidRDefault="00EF618F" w:rsidP="00802F9B">
      <w:pPr>
        <w:pStyle w:val="a"/>
        <w:tabs>
          <w:tab w:val="left" w:pos="1276"/>
        </w:tabs>
        <w:ind w:left="720" w:right="0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B33489">
        <w:rPr>
          <w:rFonts w:ascii="TH SarabunPSK" w:hAnsi="TH SarabunPSK" w:cs="TH SarabunPSK"/>
          <w:sz w:val="30"/>
          <w:szCs w:val="30"/>
        </w:rPr>
        <w:tab/>
      </w:r>
    </w:p>
    <w:p w:rsidR="00EF618F" w:rsidRPr="00B33489" w:rsidRDefault="00EF618F" w:rsidP="00262816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0"/>
          <w:szCs w:val="30"/>
        </w:rPr>
      </w:pPr>
      <w:r w:rsidRPr="00B33489">
        <w:rPr>
          <w:rFonts w:ascii="TH SarabunPSK" w:hAnsi="TH SarabunPSK" w:cs="TH SarabunPSK"/>
          <w:sz w:val="30"/>
          <w:szCs w:val="30"/>
        </w:rPr>
        <w:tab/>
      </w:r>
      <w:r w:rsidRPr="00B33489">
        <w:rPr>
          <w:rFonts w:ascii="TH SarabunPSK" w:hAnsi="TH SarabunPSK" w:cs="TH SarabunPSK"/>
          <w:sz w:val="30"/>
          <w:szCs w:val="30"/>
          <w:cs/>
        </w:rPr>
        <w:t xml:space="preserve">ในการนี้ ที่ประชุมคณะกรรมการบริหาร ศูนย์ฯ มีมติในคราวประชุม ครั้งที่ </w:t>
      </w:r>
      <w:r w:rsidRPr="00841AF9">
        <w:rPr>
          <w:rFonts w:ascii="TH SarabunPSK" w:hAnsi="TH SarabunPSK" w:cs="TH SarabunPSK"/>
          <w:color w:val="FF0000"/>
          <w:spacing w:val="-6"/>
          <w:sz w:val="30"/>
          <w:szCs w:val="30"/>
        </w:rPr>
        <w:t>#{Value08}</w:t>
      </w:r>
      <w:r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B33489">
        <w:rPr>
          <w:rFonts w:ascii="TH SarabunPSK" w:hAnsi="TH SarabunPSK" w:cs="TH SarabunPSK"/>
          <w:sz w:val="30"/>
          <w:szCs w:val="30"/>
          <w:cs/>
        </w:rPr>
        <w:t xml:space="preserve">เมื่อวันที่ </w:t>
      </w:r>
      <w:r w:rsidRPr="00EE5BBE">
        <w:rPr>
          <w:rFonts w:ascii="TH SarabunPSK" w:hAnsi="TH SarabunPSK" w:cs="TH SarabunPSK"/>
          <w:color w:val="FF0000"/>
          <w:sz w:val="30"/>
          <w:szCs w:val="30"/>
        </w:rPr>
        <w:t>#{Date06}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B33489">
        <w:rPr>
          <w:rFonts w:ascii="TH SarabunPSK" w:hAnsi="TH SarabunPSK" w:cs="TH SarabunPSK"/>
          <w:sz w:val="30"/>
          <w:szCs w:val="30"/>
          <w:cs/>
        </w:rPr>
        <w:t xml:space="preserve">แต่งตั้งคณะอนุกรรมการบริหารหน่วยฯ และท่านได้รับแต่งตั้งเป็น ที่ปรึกษา ตั้งแต่วันที่ </w:t>
      </w:r>
      <w:r w:rsidRPr="00F6292C">
        <w:rPr>
          <w:rFonts w:ascii="TH SarabunPSK" w:hAnsi="TH SarabunPSK" w:cs="TH SarabunPSK"/>
          <w:color w:val="FF0000"/>
          <w:sz w:val="30"/>
          <w:szCs w:val="30"/>
        </w:rPr>
        <w:t>#{Date07}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B33489">
        <w:rPr>
          <w:rFonts w:ascii="TH SarabunPSK" w:hAnsi="TH SarabunPSK" w:cs="TH SarabunPSK"/>
          <w:sz w:val="30"/>
          <w:szCs w:val="30"/>
          <w:cs/>
        </w:rPr>
        <w:t xml:space="preserve">โดยมีวาระการดำรงตำแหน่งคราวละ ๒ ปี ดังรายละเอียดปรากฏตามสิ่งที่ส่งมาด้วย </w:t>
      </w:r>
    </w:p>
    <w:p w:rsidR="00EF618F" w:rsidRPr="00B33489" w:rsidRDefault="00EF618F" w:rsidP="00802F9B">
      <w:pPr>
        <w:jc w:val="thaiDistribute"/>
        <w:rPr>
          <w:rFonts w:ascii="TH SarabunPSK" w:hAnsi="TH SarabunPSK" w:cs="TH SarabunPSK"/>
          <w:color w:val="FF6600"/>
          <w:sz w:val="30"/>
          <w:szCs w:val="30"/>
        </w:rPr>
      </w:pPr>
    </w:p>
    <w:p w:rsidR="00EF618F" w:rsidRPr="00B33489" w:rsidRDefault="00EF618F" w:rsidP="00262816">
      <w:pPr>
        <w:pStyle w:val="Heading1"/>
        <w:tabs>
          <w:tab w:val="left" w:pos="709"/>
          <w:tab w:val="left" w:pos="1276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B33489">
        <w:rPr>
          <w:rFonts w:ascii="TH SarabunPSK" w:hAnsi="TH SarabunPSK" w:cs="TH SarabunPSK"/>
          <w:b/>
          <w:bCs/>
          <w:color w:val="FF6600"/>
          <w:sz w:val="30"/>
          <w:szCs w:val="30"/>
          <w:cs/>
        </w:rPr>
        <w:t xml:space="preserve">          </w:t>
      </w:r>
      <w:r w:rsidRPr="00B33489">
        <w:rPr>
          <w:rFonts w:ascii="TH SarabunPSK" w:hAnsi="TH SarabunPSK" w:cs="TH SarabunPSK"/>
          <w:color w:val="FF6600"/>
          <w:sz w:val="30"/>
          <w:szCs w:val="30"/>
          <w:cs/>
        </w:rPr>
        <w:tab/>
      </w:r>
      <w:r w:rsidRPr="00B33489">
        <w:rPr>
          <w:rFonts w:ascii="TH SarabunPSK" w:hAnsi="TH SarabunPSK" w:cs="TH SarabunPSK"/>
          <w:color w:val="FF6600"/>
          <w:sz w:val="30"/>
          <w:szCs w:val="30"/>
          <w:cs/>
        </w:rPr>
        <w:tab/>
      </w:r>
      <w:r w:rsidRPr="00B33489">
        <w:rPr>
          <w:rFonts w:ascii="TH SarabunPSK" w:hAnsi="TH SarabunPSK" w:cs="TH SarabunPSK"/>
          <w:sz w:val="30"/>
          <w:szCs w:val="30"/>
          <w:cs/>
        </w:rPr>
        <w:t>จึงเรียนมาเพื่อโปรดทราบ ทั้งนี้ ศูนย์ฯ หวังเป็นอย่างยิ่งว่าจะได้รับคำแนะนำอันเป็นประโยชน์ต่อการบริหารจัดการหน่วยวิจัยฯ จากท่าน และขอขอบคุณมา ณ โอกาสนี้</w:t>
      </w:r>
    </w:p>
    <w:p w:rsidR="00EF618F" w:rsidRPr="00B33489" w:rsidRDefault="00EF618F" w:rsidP="00802F9B">
      <w:pPr>
        <w:ind w:right="-340"/>
        <w:jc w:val="thaiDistribute"/>
        <w:rPr>
          <w:rFonts w:ascii="TH SarabunPSK" w:hAnsi="TH SarabunPSK" w:cs="TH SarabunPSK"/>
          <w:color w:val="FF6600"/>
          <w:sz w:val="30"/>
          <w:szCs w:val="30"/>
          <w:cs/>
        </w:rPr>
      </w:pPr>
      <w:r w:rsidRPr="00B33489">
        <w:rPr>
          <w:rFonts w:ascii="TH SarabunPSK" w:hAnsi="TH SarabunPSK" w:cs="TH SarabunPSK"/>
          <w:color w:val="FF6600"/>
          <w:sz w:val="30"/>
          <w:szCs w:val="30"/>
        </w:rPr>
        <w:tab/>
        <w:t xml:space="preserve"> </w:t>
      </w:r>
    </w:p>
    <w:p w:rsidR="00EF618F" w:rsidRPr="00B33489" w:rsidRDefault="00EF618F" w:rsidP="000F163F">
      <w:pPr>
        <w:pStyle w:val="Heading1"/>
        <w:tabs>
          <w:tab w:val="center" w:pos="5670"/>
        </w:tabs>
        <w:ind w:left="2268"/>
        <w:jc w:val="center"/>
        <w:rPr>
          <w:rFonts w:ascii="TH SarabunPSK" w:hAnsi="TH SarabunPSK" w:cs="TH SarabunPSK"/>
          <w:sz w:val="30"/>
          <w:szCs w:val="30"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>ขอแสดงความนับถือ</w:t>
      </w:r>
    </w:p>
    <w:p w:rsidR="00EF618F" w:rsidRPr="00B33489" w:rsidRDefault="00EF618F" w:rsidP="000F163F">
      <w:pPr>
        <w:pStyle w:val="Heading1"/>
        <w:tabs>
          <w:tab w:val="center" w:pos="5670"/>
        </w:tabs>
        <w:ind w:left="2268"/>
        <w:jc w:val="center"/>
        <w:rPr>
          <w:rFonts w:ascii="TH SarabunPSK" w:hAnsi="TH SarabunPSK" w:cs="TH SarabunPSK"/>
          <w:sz w:val="30"/>
          <w:szCs w:val="30"/>
        </w:rPr>
      </w:pPr>
    </w:p>
    <w:p w:rsidR="00EF618F" w:rsidRPr="00B33489" w:rsidRDefault="00EF618F" w:rsidP="000F163F">
      <w:pPr>
        <w:pStyle w:val="Heading1"/>
        <w:tabs>
          <w:tab w:val="center" w:pos="5670"/>
        </w:tabs>
        <w:ind w:left="2268"/>
        <w:jc w:val="center"/>
        <w:rPr>
          <w:rFonts w:ascii="TH SarabunPSK" w:hAnsi="TH SarabunPSK" w:cs="TH SarabunPSK"/>
          <w:sz w:val="30"/>
          <w:szCs w:val="30"/>
        </w:rPr>
      </w:pPr>
    </w:p>
    <w:p w:rsidR="00EF618F" w:rsidRPr="00B33489" w:rsidRDefault="00EF618F" w:rsidP="000F163F">
      <w:pPr>
        <w:pStyle w:val="Heading1"/>
        <w:tabs>
          <w:tab w:val="center" w:pos="5670"/>
        </w:tabs>
        <w:ind w:left="2268"/>
        <w:jc w:val="center"/>
        <w:rPr>
          <w:rFonts w:ascii="TH SarabunPSK" w:hAnsi="TH SarabunPSK" w:cs="TH SarabunPSK"/>
          <w:sz w:val="30"/>
          <w:szCs w:val="30"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>(นางสาวกัญญวิมว์  กีรติกร)</w:t>
      </w:r>
    </w:p>
    <w:p w:rsidR="00EF618F" w:rsidRPr="00B33489" w:rsidRDefault="00EF618F" w:rsidP="000F163F">
      <w:pPr>
        <w:pStyle w:val="Heading1"/>
        <w:tabs>
          <w:tab w:val="center" w:pos="5670"/>
        </w:tabs>
        <w:ind w:left="2268"/>
        <w:jc w:val="center"/>
        <w:rPr>
          <w:rFonts w:ascii="TH SarabunPSK" w:hAnsi="TH SarabunPSK" w:cs="TH SarabunPSK"/>
          <w:sz w:val="30"/>
          <w:szCs w:val="30"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>ผู้อำนวยการ</w:t>
      </w:r>
    </w:p>
    <w:p w:rsidR="00EF618F" w:rsidRPr="00B33489" w:rsidRDefault="00EF618F" w:rsidP="000F163F">
      <w:pPr>
        <w:pStyle w:val="Heading1"/>
        <w:tabs>
          <w:tab w:val="center" w:pos="5670"/>
        </w:tabs>
        <w:ind w:left="2268"/>
        <w:jc w:val="center"/>
        <w:rPr>
          <w:rFonts w:ascii="TH SarabunPSK" w:hAnsi="TH SarabunPSK" w:cs="TH SarabunPSK"/>
          <w:sz w:val="30"/>
          <w:szCs w:val="30"/>
          <w:cs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</w:p>
    <w:p w:rsidR="00EF618F" w:rsidRPr="00B33489" w:rsidRDefault="00EF618F" w:rsidP="004A6CD3">
      <w:pPr>
        <w:jc w:val="both"/>
        <w:rPr>
          <w:rFonts w:ascii="TH SarabunPSK" w:hAnsi="TH SarabunPSK" w:cs="TH SarabunPSK"/>
          <w:sz w:val="30"/>
          <w:szCs w:val="30"/>
        </w:rPr>
      </w:pPr>
    </w:p>
    <w:p w:rsidR="00EF618F" w:rsidRPr="00B33489" w:rsidRDefault="00EF618F" w:rsidP="004A6CD3">
      <w:pPr>
        <w:jc w:val="both"/>
        <w:rPr>
          <w:rFonts w:ascii="TH SarabunPSK" w:hAnsi="TH SarabunPSK" w:cs="TH SarabunPSK"/>
          <w:sz w:val="30"/>
          <w:szCs w:val="30"/>
        </w:rPr>
      </w:pPr>
    </w:p>
    <w:p w:rsidR="00EF618F" w:rsidRPr="00B33489" w:rsidRDefault="00EF618F" w:rsidP="004A6CD3">
      <w:pPr>
        <w:jc w:val="both"/>
        <w:rPr>
          <w:rFonts w:ascii="TH SarabunPSK" w:hAnsi="TH SarabunPSK" w:cs="TH SarabunPSK"/>
          <w:sz w:val="30"/>
          <w:szCs w:val="30"/>
        </w:rPr>
      </w:pPr>
    </w:p>
    <w:p w:rsidR="00EF618F" w:rsidRPr="00B33489" w:rsidRDefault="00EF618F" w:rsidP="004A6CD3">
      <w:pPr>
        <w:jc w:val="both"/>
        <w:rPr>
          <w:rFonts w:ascii="TH SarabunPSK" w:hAnsi="TH SarabunPSK" w:cs="TH SarabunPSK"/>
          <w:sz w:val="30"/>
          <w:szCs w:val="30"/>
          <w:cs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>ฝ่ายประสานงานหน่วยวิจัย</w:t>
      </w:r>
    </w:p>
    <w:p w:rsidR="00EF618F" w:rsidRPr="008B443C" w:rsidRDefault="00EF618F" w:rsidP="004A6CD3">
      <w:pPr>
        <w:jc w:val="both"/>
        <w:rPr>
          <w:rFonts w:ascii="TH SarabunPSK" w:hAnsi="TH SarabunPSK" w:cs="TH SarabunPSK"/>
          <w:color w:val="FF0000"/>
          <w:sz w:val="30"/>
          <w:szCs w:val="30"/>
          <w:cs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 xml:space="preserve">โทร.  ๐ ๒๕๖๔ ๖๗๐๐ ต่อ </w:t>
      </w:r>
      <w:r w:rsidRPr="008B443C">
        <w:rPr>
          <w:rFonts w:ascii="TH SarabunPSK" w:hAnsi="TH SarabunPSK" w:cs="TH SarabunPSK"/>
          <w:color w:val="FF0000"/>
          <w:spacing w:val="-6"/>
          <w:sz w:val="30"/>
          <w:szCs w:val="30"/>
        </w:rPr>
        <w:t>#{Value09}</w:t>
      </w:r>
    </w:p>
    <w:p w:rsidR="00EF618F" w:rsidRPr="00B33489" w:rsidRDefault="00EF618F" w:rsidP="003568CA">
      <w:pPr>
        <w:rPr>
          <w:sz w:val="30"/>
          <w:szCs w:val="30"/>
        </w:rPr>
      </w:pPr>
      <w:r w:rsidRPr="00B33489">
        <w:rPr>
          <w:rFonts w:ascii="TH SarabunPSK" w:hAnsi="TH SarabunPSK" w:cs="TH SarabunPSK"/>
          <w:sz w:val="30"/>
          <w:szCs w:val="30"/>
          <w:cs/>
        </w:rPr>
        <w:t xml:space="preserve">โทรสาร </w:t>
      </w:r>
      <w:r w:rsidRPr="00B33489">
        <w:rPr>
          <w:rFonts w:ascii="TH SarabunPSK" w:hAnsi="TH SarabunPSK" w:cs="TH SarabunPSK"/>
          <w:sz w:val="30"/>
          <w:szCs w:val="30"/>
        </w:rPr>
        <w:t xml:space="preserve"> </w:t>
      </w:r>
      <w:r w:rsidRPr="00B33489">
        <w:rPr>
          <w:rFonts w:ascii="TH SarabunPSK" w:hAnsi="TH SarabunPSK" w:cs="TH SarabunPSK"/>
          <w:sz w:val="30"/>
          <w:szCs w:val="30"/>
          <w:cs/>
        </w:rPr>
        <w:t>๐ ๒๕๖๔ ๖๗๐๗</w:t>
      </w:r>
    </w:p>
    <w:sectPr w:rsidR="00EF618F" w:rsidRPr="00B33489" w:rsidSect="003D4832">
      <w:pgSz w:w="11907" w:h="16840" w:code="9"/>
      <w:pgMar w:top="1276" w:right="1417" w:bottom="1135" w:left="15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18F" w:rsidRDefault="00EF618F">
      <w:r>
        <w:separator/>
      </w:r>
    </w:p>
  </w:endnote>
  <w:endnote w:type="continuationSeparator" w:id="1">
    <w:p w:rsidR="00EF618F" w:rsidRDefault="00EF6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18F" w:rsidRDefault="00EF618F">
      <w:r>
        <w:separator/>
      </w:r>
    </w:p>
  </w:footnote>
  <w:footnote w:type="continuationSeparator" w:id="1">
    <w:p w:rsidR="00EF618F" w:rsidRDefault="00EF61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D6B"/>
    <w:rsid w:val="00006ECD"/>
    <w:rsid w:val="0001762B"/>
    <w:rsid w:val="00023BBB"/>
    <w:rsid w:val="00024A5E"/>
    <w:rsid w:val="000331FE"/>
    <w:rsid w:val="00050D60"/>
    <w:rsid w:val="00061EDB"/>
    <w:rsid w:val="00065A9C"/>
    <w:rsid w:val="00075BD8"/>
    <w:rsid w:val="000948F6"/>
    <w:rsid w:val="000A10DA"/>
    <w:rsid w:val="000A11BB"/>
    <w:rsid w:val="000B34CA"/>
    <w:rsid w:val="000C174F"/>
    <w:rsid w:val="000C2813"/>
    <w:rsid w:val="000C708A"/>
    <w:rsid w:val="000D0622"/>
    <w:rsid w:val="000F163F"/>
    <w:rsid w:val="0010414D"/>
    <w:rsid w:val="00107F43"/>
    <w:rsid w:val="001270FB"/>
    <w:rsid w:val="001334B5"/>
    <w:rsid w:val="00134CD2"/>
    <w:rsid w:val="001434E7"/>
    <w:rsid w:val="001509D8"/>
    <w:rsid w:val="00157FA4"/>
    <w:rsid w:val="00162045"/>
    <w:rsid w:val="001641BC"/>
    <w:rsid w:val="00197590"/>
    <w:rsid w:val="001A11A3"/>
    <w:rsid w:val="001A44F7"/>
    <w:rsid w:val="001B0F81"/>
    <w:rsid w:val="001B167F"/>
    <w:rsid w:val="001B1E3A"/>
    <w:rsid w:val="001B3AA9"/>
    <w:rsid w:val="001C1235"/>
    <w:rsid w:val="001C2D6B"/>
    <w:rsid w:val="001E3854"/>
    <w:rsid w:val="001E6F87"/>
    <w:rsid w:val="002032FE"/>
    <w:rsid w:val="00217F6D"/>
    <w:rsid w:val="00250E31"/>
    <w:rsid w:val="00254302"/>
    <w:rsid w:val="00262816"/>
    <w:rsid w:val="002809DA"/>
    <w:rsid w:val="002812E2"/>
    <w:rsid w:val="002859B5"/>
    <w:rsid w:val="002867DE"/>
    <w:rsid w:val="002947FC"/>
    <w:rsid w:val="002A653C"/>
    <w:rsid w:val="002C55D3"/>
    <w:rsid w:val="002C71D0"/>
    <w:rsid w:val="002D01DE"/>
    <w:rsid w:val="002F3B3D"/>
    <w:rsid w:val="002F6E50"/>
    <w:rsid w:val="0030236D"/>
    <w:rsid w:val="00323FE6"/>
    <w:rsid w:val="00343443"/>
    <w:rsid w:val="003568CA"/>
    <w:rsid w:val="00362739"/>
    <w:rsid w:val="0039136B"/>
    <w:rsid w:val="003B6F27"/>
    <w:rsid w:val="003D4832"/>
    <w:rsid w:val="003D68C9"/>
    <w:rsid w:val="003E539B"/>
    <w:rsid w:val="003E562B"/>
    <w:rsid w:val="00407221"/>
    <w:rsid w:val="00426041"/>
    <w:rsid w:val="00431981"/>
    <w:rsid w:val="00435A40"/>
    <w:rsid w:val="00440651"/>
    <w:rsid w:val="00443A71"/>
    <w:rsid w:val="00452E9B"/>
    <w:rsid w:val="00457402"/>
    <w:rsid w:val="00462938"/>
    <w:rsid w:val="004A6CD3"/>
    <w:rsid w:val="004D1FA5"/>
    <w:rsid w:val="004E3A4B"/>
    <w:rsid w:val="004F0EBB"/>
    <w:rsid w:val="004F0F34"/>
    <w:rsid w:val="00520319"/>
    <w:rsid w:val="005544AC"/>
    <w:rsid w:val="005B4232"/>
    <w:rsid w:val="005C628F"/>
    <w:rsid w:val="005E66B0"/>
    <w:rsid w:val="005F4A57"/>
    <w:rsid w:val="005F7D92"/>
    <w:rsid w:val="0060217E"/>
    <w:rsid w:val="00611212"/>
    <w:rsid w:val="00635BCF"/>
    <w:rsid w:val="00635CD5"/>
    <w:rsid w:val="00643BEA"/>
    <w:rsid w:val="00653CD0"/>
    <w:rsid w:val="00655E41"/>
    <w:rsid w:val="00666A2B"/>
    <w:rsid w:val="00683D31"/>
    <w:rsid w:val="00694265"/>
    <w:rsid w:val="006B2371"/>
    <w:rsid w:val="006B6E2A"/>
    <w:rsid w:val="006B7566"/>
    <w:rsid w:val="006E5608"/>
    <w:rsid w:val="006F0B2A"/>
    <w:rsid w:val="00700CB7"/>
    <w:rsid w:val="007156DD"/>
    <w:rsid w:val="007763D9"/>
    <w:rsid w:val="00785261"/>
    <w:rsid w:val="00787202"/>
    <w:rsid w:val="00792E02"/>
    <w:rsid w:val="007A479F"/>
    <w:rsid w:val="007C2253"/>
    <w:rsid w:val="007C762E"/>
    <w:rsid w:val="007C778C"/>
    <w:rsid w:val="00802F9B"/>
    <w:rsid w:val="008104FE"/>
    <w:rsid w:val="0082317C"/>
    <w:rsid w:val="00830856"/>
    <w:rsid w:val="008362F6"/>
    <w:rsid w:val="00841AF9"/>
    <w:rsid w:val="00855082"/>
    <w:rsid w:val="0086046B"/>
    <w:rsid w:val="00860550"/>
    <w:rsid w:val="00864B3F"/>
    <w:rsid w:val="00885E9E"/>
    <w:rsid w:val="00890188"/>
    <w:rsid w:val="008939E8"/>
    <w:rsid w:val="008A155D"/>
    <w:rsid w:val="008A1E1D"/>
    <w:rsid w:val="008B443C"/>
    <w:rsid w:val="008C6EC6"/>
    <w:rsid w:val="008D1432"/>
    <w:rsid w:val="008D4DD5"/>
    <w:rsid w:val="008F3F51"/>
    <w:rsid w:val="00910121"/>
    <w:rsid w:val="009103DF"/>
    <w:rsid w:val="00912D05"/>
    <w:rsid w:val="00915BBD"/>
    <w:rsid w:val="00947878"/>
    <w:rsid w:val="00972C4A"/>
    <w:rsid w:val="009769E4"/>
    <w:rsid w:val="00977625"/>
    <w:rsid w:val="0099792B"/>
    <w:rsid w:val="009C5A15"/>
    <w:rsid w:val="009D6CDE"/>
    <w:rsid w:val="009E0BD8"/>
    <w:rsid w:val="009F1499"/>
    <w:rsid w:val="00A237D7"/>
    <w:rsid w:val="00A26042"/>
    <w:rsid w:val="00A510B0"/>
    <w:rsid w:val="00A51E7A"/>
    <w:rsid w:val="00A6229A"/>
    <w:rsid w:val="00A8500F"/>
    <w:rsid w:val="00A90E89"/>
    <w:rsid w:val="00AC208C"/>
    <w:rsid w:val="00AD0251"/>
    <w:rsid w:val="00AD14C3"/>
    <w:rsid w:val="00AD5456"/>
    <w:rsid w:val="00AD6F4C"/>
    <w:rsid w:val="00AD7E8A"/>
    <w:rsid w:val="00AF4F1B"/>
    <w:rsid w:val="00B120E5"/>
    <w:rsid w:val="00B17E78"/>
    <w:rsid w:val="00B2568D"/>
    <w:rsid w:val="00B30926"/>
    <w:rsid w:val="00B33489"/>
    <w:rsid w:val="00B51B7E"/>
    <w:rsid w:val="00B5518F"/>
    <w:rsid w:val="00B604E6"/>
    <w:rsid w:val="00B6421A"/>
    <w:rsid w:val="00B674FE"/>
    <w:rsid w:val="00B777F9"/>
    <w:rsid w:val="00B85724"/>
    <w:rsid w:val="00B91F9E"/>
    <w:rsid w:val="00B93E7C"/>
    <w:rsid w:val="00BD79C7"/>
    <w:rsid w:val="00BE0F69"/>
    <w:rsid w:val="00BF3CFB"/>
    <w:rsid w:val="00C01FF8"/>
    <w:rsid w:val="00C03F37"/>
    <w:rsid w:val="00C05D8A"/>
    <w:rsid w:val="00C27FE5"/>
    <w:rsid w:val="00C377C3"/>
    <w:rsid w:val="00C44E19"/>
    <w:rsid w:val="00C451EF"/>
    <w:rsid w:val="00C45F1B"/>
    <w:rsid w:val="00C61E8A"/>
    <w:rsid w:val="00C65F38"/>
    <w:rsid w:val="00C67686"/>
    <w:rsid w:val="00C71EC2"/>
    <w:rsid w:val="00C8054B"/>
    <w:rsid w:val="00C8158F"/>
    <w:rsid w:val="00C82AB8"/>
    <w:rsid w:val="00C87F2B"/>
    <w:rsid w:val="00C952CC"/>
    <w:rsid w:val="00C9581F"/>
    <w:rsid w:val="00CA1806"/>
    <w:rsid w:val="00CA4F12"/>
    <w:rsid w:val="00CB070D"/>
    <w:rsid w:val="00CC2E3B"/>
    <w:rsid w:val="00CF4829"/>
    <w:rsid w:val="00D130D5"/>
    <w:rsid w:val="00D17186"/>
    <w:rsid w:val="00D228D4"/>
    <w:rsid w:val="00D33179"/>
    <w:rsid w:val="00D405D7"/>
    <w:rsid w:val="00D53BF5"/>
    <w:rsid w:val="00DB359C"/>
    <w:rsid w:val="00DC7703"/>
    <w:rsid w:val="00DE6A0C"/>
    <w:rsid w:val="00DF1E0F"/>
    <w:rsid w:val="00E20C1A"/>
    <w:rsid w:val="00E45341"/>
    <w:rsid w:val="00E6726B"/>
    <w:rsid w:val="00E70265"/>
    <w:rsid w:val="00E82E08"/>
    <w:rsid w:val="00EA2895"/>
    <w:rsid w:val="00EA31AD"/>
    <w:rsid w:val="00EA7CCF"/>
    <w:rsid w:val="00EB0FF1"/>
    <w:rsid w:val="00EB28DA"/>
    <w:rsid w:val="00EC4CAC"/>
    <w:rsid w:val="00EC4CBE"/>
    <w:rsid w:val="00ED1373"/>
    <w:rsid w:val="00EE1F74"/>
    <w:rsid w:val="00EE5BBE"/>
    <w:rsid w:val="00EF618F"/>
    <w:rsid w:val="00F0005B"/>
    <w:rsid w:val="00F21782"/>
    <w:rsid w:val="00F23FE4"/>
    <w:rsid w:val="00F4505C"/>
    <w:rsid w:val="00F6292C"/>
    <w:rsid w:val="00F70599"/>
    <w:rsid w:val="00F746FE"/>
    <w:rsid w:val="00F83B41"/>
    <w:rsid w:val="00F845FC"/>
    <w:rsid w:val="00F85B24"/>
    <w:rsid w:val="00F87CF4"/>
    <w:rsid w:val="00F90ACE"/>
    <w:rsid w:val="00FC3DA2"/>
    <w:rsid w:val="00FF3FA1"/>
    <w:rsid w:val="00FF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EucrosiaUPC" w:hAnsi="EucrosiaUPC" w:cs="EucrosiaUP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center" w:pos="5670"/>
      </w:tabs>
      <w:ind w:left="720" w:right="-340" w:hanging="720"/>
      <w:jc w:val="both"/>
      <w:outlineLvl w:val="1"/>
    </w:pPr>
    <w:rPr>
      <w:rFonts w:ascii="EucrosiaUPC" w:hAnsi="EucrosiaUPC" w:cs="EucrosiaUP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center" w:pos="5670"/>
      </w:tabs>
      <w:jc w:val="both"/>
      <w:outlineLvl w:val="2"/>
    </w:pPr>
    <w:rPr>
      <w:rFonts w:ascii="EucrosiaUPC" w:hAnsi="EucrosiaUPC" w:cs="EucrosiaUPC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8A"/>
    <w:rPr>
      <w:rFonts w:asciiTheme="majorHAnsi" w:eastAsiaTheme="majorEastAsia" w:hAnsiTheme="majorHAnsi" w:cstheme="majorBidi"/>
      <w:b/>
      <w:bCs/>
      <w:kern w:val="32"/>
      <w:sz w:val="32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F8A"/>
    <w:rPr>
      <w:rFonts w:asciiTheme="majorHAnsi" w:eastAsiaTheme="majorEastAsia" w:hAnsiTheme="majorHAnsi" w:cstheme="majorBidi"/>
      <w:b/>
      <w:bCs/>
      <w:i/>
      <w:iCs/>
      <w:sz w:val="28"/>
      <w:szCs w:val="35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8A"/>
    <w:rPr>
      <w:rFonts w:asciiTheme="majorHAnsi" w:eastAsiaTheme="majorEastAsia" w:hAnsiTheme="majorHAnsi" w:cstheme="majorBidi"/>
      <w:b/>
      <w:bCs/>
      <w:sz w:val="26"/>
      <w:szCs w:val="33"/>
      <w:lang w:eastAsia="ja-JP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F8A"/>
    <w:rPr>
      <w:sz w:val="20"/>
      <w:szCs w:val="25"/>
      <w:lang w:eastAsia="ja-JP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F8A"/>
    <w:rPr>
      <w:sz w:val="20"/>
      <w:szCs w:val="25"/>
      <w:lang w:eastAsia="ja-JP"/>
    </w:rPr>
  </w:style>
  <w:style w:type="paragraph" w:customStyle="1" w:styleId="a">
    <w:name w:val="เนื้อเรื่อง"/>
    <w:basedOn w:val="Normal"/>
    <w:uiPriority w:val="99"/>
    <w:rsid w:val="00107F43"/>
    <w:pPr>
      <w:ind w:right="386"/>
    </w:pPr>
    <w:rPr>
      <w:rFonts w:ascii="Times New Roman" w:hAnsi="Times New Roman" w:cs="Cordia New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C628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F8A"/>
    <w:rPr>
      <w:rFonts w:ascii="Times New Roman" w:hAnsi="Times New Roman"/>
      <w:sz w:val="0"/>
      <w:szCs w:val="0"/>
      <w:lang w:eastAsia="ja-JP"/>
    </w:rPr>
  </w:style>
  <w:style w:type="paragraph" w:styleId="BodyText">
    <w:name w:val="Body Text"/>
    <w:basedOn w:val="Normal"/>
    <w:link w:val="BodyTextChar"/>
    <w:uiPriority w:val="99"/>
    <w:rsid w:val="009D6CDE"/>
    <w:pPr>
      <w:jc w:val="both"/>
    </w:pPr>
    <w:rPr>
      <w:rFonts w:ascii="Browallia New" w:hAnsi="Browallia New" w:cs="Browallia New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F0F8A"/>
    <w:rPr>
      <w:sz w:val="20"/>
      <w:szCs w:val="25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92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215</Words>
  <Characters>1226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 5202/</dc:title>
  <dc:subject/>
  <dc:creator>biotec</dc:creator>
  <cp:keywords/>
  <dc:description/>
  <cp:lastModifiedBy>Biotec</cp:lastModifiedBy>
  <cp:revision>2</cp:revision>
  <cp:lastPrinted>2015-07-27T06:45:00Z</cp:lastPrinted>
  <dcterms:created xsi:type="dcterms:W3CDTF">2016-01-26T09:33:00Z</dcterms:created>
  <dcterms:modified xsi:type="dcterms:W3CDTF">2016-01-26T09:33:00Z</dcterms:modified>
</cp:coreProperties>
</file>
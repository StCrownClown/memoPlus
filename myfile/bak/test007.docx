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8E6" w:rsidRDefault="004458E6">
      <w:r>
        <w:rPr>
          <w:cs/>
        </w:rPr>
        <w:t>ที่ วท 5402/</w:t>
      </w:r>
    </w:p>
    <w:p w:rsidR="004458E6" w:rsidRDefault="004458E6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มิถุนายน 2554</w:t>
      </w:r>
    </w:p>
    <w:p w:rsidR="004458E6" w:rsidRDefault="004458E6">
      <w:r>
        <w:rPr>
          <w:cs/>
        </w:rPr>
        <w:t xml:space="preserve">เรื่อง ขอซื้อบัตร </w:t>
      </w:r>
      <w:r>
        <w:t>#{Value01}</w:t>
      </w:r>
    </w:p>
    <w:p w:rsidR="004458E6" w:rsidRDefault="004458E6">
      <w:r>
        <w:rPr>
          <w:cs/>
        </w:rPr>
        <w:t xml:space="preserve">เรียน </w:t>
      </w:r>
    </w:p>
    <w:p w:rsidR="004458E6" w:rsidRDefault="004458E6"/>
    <w:p w:rsidR="004458E6" w:rsidRDefault="004458E6"/>
    <w:p w:rsidR="004458E6" w:rsidRDefault="004458E6"/>
    <w:p w:rsidR="004458E6" w:rsidRDefault="004458E6"/>
    <w:p w:rsidR="004458E6" w:rsidRDefault="004458E6"/>
    <w:p w:rsidR="004458E6" w:rsidRDefault="004458E6"/>
    <w:p w:rsidR="004458E6" w:rsidRDefault="004458E6"/>
    <w:p w:rsidR="004458E6" w:rsidRDefault="004458E6"/>
    <w:p w:rsidR="004458E6" w:rsidRDefault="004458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s/>
        </w:rPr>
        <w:t>ขอแสดงความนับถือ</w:t>
      </w:r>
      <w:r>
        <w:t xml:space="preserve"> </w:t>
      </w:r>
    </w:p>
    <w:p w:rsidR="004458E6" w:rsidRDefault="004458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Helvetica" w:hAnsi="Helvetica"/>
          <w:color w:val="333333"/>
          <w:sz w:val="19"/>
          <w:szCs w:val="19"/>
          <w:shd w:val="clear" w:color="auto" w:fill="EEEEEE"/>
        </w:rPr>
        <w:t>#{Selectfa01}</w:t>
      </w:r>
    </w:p>
    <w:sectPr w:rsidR="004458E6" w:rsidSect="00BF520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2FB8"/>
    <w:rsid w:val="000167E7"/>
    <w:rsid w:val="00022FB8"/>
    <w:rsid w:val="00057C77"/>
    <w:rsid w:val="00120430"/>
    <w:rsid w:val="00143EDB"/>
    <w:rsid w:val="00194DE0"/>
    <w:rsid w:val="001D7088"/>
    <w:rsid w:val="001E1D87"/>
    <w:rsid w:val="00220225"/>
    <w:rsid w:val="00290B3C"/>
    <w:rsid w:val="002F39C7"/>
    <w:rsid w:val="003048CF"/>
    <w:rsid w:val="003064EA"/>
    <w:rsid w:val="00315449"/>
    <w:rsid w:val="0032612C"/>
    <w:rsid w:val="00330B16"/>
    <w:rsid w:val="003438A3"/>
    <w:rsid w:val="00344AF6"/>
    <w:rsid w:val="003A66DC"/>
    <w:rsid w:val="003E51F5"/>
    <w:rsid w:val="0041097D"/>
    <w:rsid w:val="0041156D"/>
    <w:rsid w:val="004458E6"/>
    <w:rsid w:val="00490B3F"/>
    <w:rsid w:val="005170C4"/>
    <w:rsid w:val="005B5C2B"/>
    <w:rsid w:val="00632E9C"/>
    <w:rsid w:val="00633585"/>
    <w:rsid w:val="00647974"/>
    <w:rsid w:val="00666923"/>
    <w:rsid w:val="00674BF0"/>
    <w:rsid w:val="006B1E99"/>
    <w:rsid w:val="0072000E"/>
    <w:rsid w:val="00786EBE"/>
    <w:rsid w:val="007A48DF"/>
    <w:rsid w:val="007A6DA4"/>
    <w:rsid w:val="007E279A"/>
    <w:rsid w:val="007E3E25"/>
    <w:rsid w:val="007F2DD3"/>
    <w:rsid w:val="00800138"/>
    <w:rsid w:val="00837E50"/>
    <w:rsid w:val="008D1B32"/>
    <w:rsid w:val="008E02BA"/>
    <w:rsid w:val="00933D8D"/>
    <w:rsid w:val="00A1347D"/>
    <w:rsid w:val="00AB5080"/>
    <w:rsid w:val="00AB5EFF"/>
    <w:rsid w:val="00AB63F4"/>
    <w:rsid w:val="00B00E5C"/>
    <w:rsid w:val="00B56C24"/>
    <w:rsid w:val="00B8696D"/>
    <w:rsid w:val="00BA45FA"/>
    <w:rsid w:val="00BF5209"/>
    <w:rsid w:val="00C04DF6"/>
    <w:rsid w:val="00CA35A8"/>
    <w:rsid w:val="00CA6FF6"/>
    <w:rsid w:val="00CB5C7E"/>
    <w:rsid w:val="00D1718B"/>
    <w:rsid w:val="00D55E64"/>
    <w:rsid w:val="00DC2C3A"/>
    <w:rsid w:val="00DD13A2"/>
    <w:rsid w:val="00E01028"/>
    <w:rsid w:val="00E256A1"/>
    <w:rsid w:val="00E55C7B"/>
    <w:rsid w:val="00E626C6"/>
    <w:rsid w:val="00E8061B"/>
    <w:rsid w:val="00F30CE1"/>
    <w:rsid w:val="00F63060"/>
    <w:rsid w:val="00F63F55"/>
    <w:rsid w:val="00FF4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96D"/>
    <w:rPr>
      <w:rFonts w:ascii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85</TotalTime>
  <Pages>1</Pages>
  <Words>19</Words>
  <Characters>111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${Value1}</dc:title>
  <dc:subject/>
  <dc:creator>biotec</dc:creator>
  <cp:keywords/>
  <dc:description/>
  <cp:lastModifiedBy>biotec</cp:lastModifiedBy>
  <cp:revision>23</cp:revision>
  <dcterms:created xsi:type="dcterms:W3CDTF">2015-07-08T08:39:00Z</dcterms:created>
  <dcterms:modified xsi:type="dcterms:W3CDTF">2015-10-07T06:45:00Z</dcterms:modified>
</cp:coreProperties>
</file>
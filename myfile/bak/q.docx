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A42" w:rsidRDefault="000E7A42" w:rsidP="00297D2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</w:t>
      </w:r>
      <w:r>
        <w:rPr>
          <w:rFonts w:ascii="TH SarabunPSK" w:hAnsi="TH SarabunPSK" w:cs="TH SarabunPSK"/>
          <w:sz w:val="32"/>
          <w:szCs w:val="32"/>
        </w:rPr>
        <w:t>//</w:t>
      </w:r>
      <w:r>
        <w:rPr>
          <w:rFonts w:ascii="TH SarabunPSK" w:hAnsi="TH SarabunPSK" w:cs="TH SarabunPSK"/>
          <w:sz w:val="32"/>
          <w:szCs w:val="32"/>
          <w:cs/>
        </w:rPr>
        <w:t>255</w:t>
      </w:r>
      <w:r>
        <w:rPr>
          <w:rFonts w:ascii="TH SarabunPSK" w:hAnsi="TH SarabunPSK" w:cs="TH SarabunPSK"/>
          <w:sz w:val="32"/>
          <w:szCs w:val="32"/>
        </w:rPr>
        <w:t xml:space="preserve">8                                                    </w:t>
      </w:r>
    </w:p>
    <w:p w:rsidR="000E7A42" w:rsidRDefault="000E7A42" w:rsidP="00297D2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กุมภาพันธ์ 255</w:t>
      </w:r>
      <w:r>
        <w:rPr>
          <w:rFonts w:ascii="TH SarabunPSK" w:hAnsi="TH SarabunPSK" w:cs="TH SarabunPSK"/>
          <w:sz w:val="32"/>
          <w:szCs w:val="32"/>
        </w:rPr>
        <w:t>8</w:t>
      </w: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E7A42" w:rsidRDefault="000E7A42" w:rsidP="00297D2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เรื่อง  ขอสงวนสิทธิ์การเรียกค่าปรับกรณีส่งสินค้าล่าช้า</w:t>
      </w:r>
    </w:p>
    <w:p w:rsidR="000E7A42" w:rsidRDefault="000E7A42" w:rsidP="00297D2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ผู้จัดการ บริษัท รุตม์ เคมิคัล แอนด์ เทคโนโลยี จำกัด</w:t>
      </w:r>
    </w:p>
    <w:p w:rsidR="000E7A42" w:rsidRDefault="000E7A42" w:rsidP="00297D2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อ้างถึง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ใบสั่งซื้อเลขที่ 2041</w:t>
      </w:r>
      <w:r>
        <w:rPr>
          <w:rFonts w:ascii="TH SarabunPSK" w:hAnsi="TH SarabunPSK" w:cs="TH SarabunPSK"/>
          <w:sz w:val="32"/>
          <w:szCs w:val="32"/>
        </w:rPr>
        <w:t>150551</w:t>
      </w:r>
      <w:r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/>
          <w:sz w:val="32"/>
          <w:szCs w:val="32"/>
          <w:cs/>
        </w:rPr>
        <w:t>พฤศจิกายน 255</w:t>
      </w:r>
      <w:r>
        <w:rPr>
          <w:rFonts w:ascii="TH SarabunPSK" w:hAnsi="TH SarabunPSK" w:cs="TH SarabunPSK"/>
          <w:sz w:val="32"/>
          <w:szCs w:val="32"/>
        </w:rPr>
        <w:t>7</w:t>
      </w:r>
    </w:p>
    <w:p w:rsidR="000E7A42" w:rsidRDefault="000E7A42" w:rsidP="00297D2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. ใบส่งของเลขที่ </w:t>
      </w:r>
      <w:r>
        <w:rPr>
          <w:rFonts w:ascii="TH SarabunPSK" w:hAnsi="TH SarabunPSK" w:cs="TH SarabunPSK"/>
          <w:sz w:val="32"/>
          <w:szCs w:val="32"/>
        </w:rPr>
        <w:t xml:space="preserve">58-01-0037 </w:t>
      </w:r>
      <w:r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>
        <w:rPr>
          <w:rFonts w:ascii="TH SarabunPSK" w:hAnsi="TH SarabunPSK" w:cs="TH SarabunPSK"/>
          <w:sz w:val="32"/>
          <w:szCs w:val="32"/>
        </w:rPr>
        <w:t>2558</w:t>
      </w: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E7A42" w:rsidRDefault="000E7A42" w:rsidP="00297D24">
      <w:pPr>
        <w:tabs>
          <w:tab w:val="left" w:pos="851"/>
          <w:tab w:val="left" w:pos="993"/>
        </w:tabs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ตาม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เอกสารที่อ้างถึง ศูนย์พันธุวิศวกรรมและเทคโนโลยีชีวภาพแห่งชาติ ตกลง</w:t>
      </w:r>
      <w:r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สั่งซื้อ </w:t>
      </w:r>
      <w:r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Indole-3-Butyric Acid gm. (SIGMA) 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1 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ขวด ราคารวม </w:t>
      </w:r>
      <w:r>
        <w:rPr>
          <w:rFonts w:ascii="TH SarabunPSK" w:hAnsi="TH SarabunPSK" w:cs="TH SarabunPSK"/>
          <w:color w:val="FF0000"/>
          <w:sz w:val="32"/>
          <w:szCs w:val="32"/>
        </w:rPr>
        <w:t>3,798.50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บาท (สามพันเจ็ดร้อยเก้าสิบแปดบาทห้าสิบสตางค์) </w:t>
      </w:r>
      <w:r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ซึ่งรวมภาษีมูลค่าเพิ่มแล้ว จาก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บริษัท รุตม์ เคมิคัล แอนด์ เทคโนโลยี จำกัด </w:t>
      </w:r>
      <w:r>
        <w:rPr>
          <w:rFonts w:ascii="TH SarabunPSK" w:hAnsi="TH SarabunPSK" w:cs="TH SarabunPSK"/>
          <w:sz w:val="32"/>
          <w:szCs w:val="32"/>
          <w:cs/>
        </w:rPr>
        <w:t>โดย บริษัทฯ ต้องดำเนินการส่งมอบสินค้าให้ศูนย์ฯ ภายใน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9 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มกราคม </w:t>
      </w:r>
      <w:r>
        <w:rPr>
          <w:rFonts w:ascii="TH SarabunPSK" w:hAnsi="TH SarabunPSK" w:cs="TH SarabunPSK"/>
          <w:color w:val="FF0000"/>
          <w:sz w:val="32"/>
          <w:szCs w:val="32"/>
        </w:rPr>
        <w:t>2558</w:t>
      </w:r>
      <w:r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 xml:space="preserve"> วัน นับ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ถัดจากวันที่ผู้ขายลงนามในใบสั่งซื้อ</w:t>
      </w:r>
      <w:r>
        <w:rPr>
          <w:rFonts w:ascii="TH SarabunPSK" w:hAnsi="TH SarabunPSK" w:cs="TH SarabunPSK"/>
          <w:spacing w:val="-6"/>
          <w:sz w:val="32"/>
          <w:szCs w:val="32"/>
        </w:rPr>
        <w:t>/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จ้าง) และ บริษัทฯ ได้จัดส่งสินค้าให้ ศูนย์ฯ เมื่อวันที่ </w:t>
      </w:r>
      <w:r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29 </w:t>
      </w:r>
      <w:r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มกราคม 255</w:t>
      </w:r>
      <w:r>
        <w:rPr>
          <w:rFonts w:ascii="TH SarabunPSK" w:hAnsi="TH SarabunPSK" w:cs="TH SarabunPSK"/>
          <w:color w:val="FF0000"/>
          <w:spacing w:val="-6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 xml:space="preserve">  ซึ่งล่าช้ากว่ากำหนด </w:t>
      </w:r>
      <w:r>
        <w:rPr>
          <w:rFonts w:ascii="TH SarabunPSK" w:hAnsi="TH SarabunPSK" w:cs="TH SarabunPSK"/>
          <w:color w:val="FF0000"/>
          <w:sz w:val="32"/>
          <w:szCs w:val="32"/>
        </w:rPr>
        <w:t>20</w:t>
      </w:r>
      <w:r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0E7A42" w:rsidRDefault="000E7A42" w:rsidP="00297D24">
      <w:pPr>
        <w:tabs>
          <w:tab w:val="left" w:pos="851"/>
          <w:tab w:val="left" w:pos="993"/>
        </w:tabs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0E7A42" w:rsidRDefault="000E7A42" w:rsidP="00297D24">
      <w:pPr>
        <w:tabs>
          <w:tab w:val="left" w:pos="851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ในการนี้ ศูนย์ฯ จึงขอแจ้งสงวนสิทธิ์ค่าปรับในกรณีส่งสินค้าล่าช้าตามรายละเอียดข้างต้น โดย ศูนย์ฯ จะคิดค่าปรับในอัตราร้อยละ 0.2 ของราคาสินค้า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color w:val="FF0000"/>
          <w:sz w:val="32"/>
          <w:szCs w:val="32"/>
        </w:rPr>
        <w:t>151.94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บาท (หนึ่งร้อยห้าสิบเอ็ดบาทเก้าสิบสี่สตางค์) </w:t>
      </w:r>
      <w:r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 ออกจากยอดเงินการชำระค่าสินค้าที่ระบุในเช็คสั่งจ่ายบริษัทฯ ในวันที่ บริษัทฯ มารับเช็ค หรือ ในการโอนเงินค่าสินค้าเข้าบัญชีธนาคาร ตามที่ได้แจ้งไว้</w:t>
      </w:r>
    </w:p>
    <w:p w:rsidR="000E7A42" w:rsidRDefault="000E7A42" w:rsidP="00297D24">
      <w:pPr>
        <w:rPr>
          <w:rFonts w:ascii="TH SarabunPSK" w:hAnsi="TH SarabunPSK" w:cs="TH SarabunPSK"/>
          <w:szCs w:val="32"/>
          <w:cs/>
        </w:rPr>
      </w:pPr>
    </w:p>
    <w:p w:rsidR="000E7A42" w:rsidRDefault="000E7A42" w:rsidP="00297D24">
      <w:pPr>
        <w:tabs>
          <w:tab w:val="left" w:pos="851"/>
        </w:tabs>
        <w:rPr>
          <w:szCs w:val="32"/>
        </w:rPr>
      </w:pPr>
      <w:r>
        <w:rPr>
          <w:rFonts w:ascii="TH SarabunPSK" w:hAnsi="TH SarabunPSK" w:cs="TH SarabunPSK"/>
          <w:szCs w:val="32"/>
          <w:cs/>
        </w:rPr>
        <w:tab/>
        <w:t>จึงเรียนมาเพื่อโปรดทราบ</w:t>
      </w:r>
      <w:r>
        <w:rPr>
          <w:szCs w:val="32"/>
        </w:rPr>
        <w:tab/>
      </w:r>
      <w:r>
        <w:rPr>
          <w:szCs w:val="32"/>
          <w:cs/>
        </w:rPr>
        <w:t xml:space="preserve">                </w:t>
      </w: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</w:p>
    <w:p w:rsidR="000E7A42" w:rsidRDefault="000E7A42" w:rsidP="00297D24">
      <w:pPr>
        <w:tabs>
          <w:tab w:val="left" w:pos="666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ขอแสดงความนับถือ</w:t>
      </w:r>
    </w:p>
    <w:p w:rsidR="000E7A42" w:rsidRDefault="000E7A42" w:rsidP="00297D24">
      <w:pPr>
        <w:tabs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0E7A42" w:rsidRDefault="000E7A42" w:rsidP="00297D24">
      <w:pPr>
        <w:tabs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(</w:t>
      </w:r>
      <w:r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รองผู้อำนวยการ</w:t>
      </w: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              ศูนย์พันธุวิศวกรรมและเทคโนโลยีชีวภาพแห่งชาติ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</w:t>
      </w: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กรุณาลงนามรับทราบและส่ง </w:t>
      </w:r>
      <w:r>
        <w:rPr>
          <w:rFonts w:ascii="TH SarabunPSK" w:hAnsi="TH SarabunPSK" w:cs="TH SarabunPSK"/>
          <w:sz w:val="32"/>
          <w:szCs w:val="32"/>
        </w:rPr>
        <w:t xml:space="preserve">FAX </w:t>
      </w:r>
      <w:r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โทรศัพท์  02-564-6700 ต่อ 3111 (ชัยสิทธิ์)         ลงชื่อ...........................................................</w:t>
      </w:r>
    </w:p>
    <w:p w:rsidR="000E7A42" w:rsidRDefault="000E7A42" w:rsidP="00297D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โทรสาร   02-564-6583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วันที่..............................................................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 xml:space="preserve">            </w:t>
      </w:r>
    </w:p>
    <w:p w:rsidR="000E7A42" w:rsidRDefault="000E7A42" w:rsidP="00297D24">
      <w:pPr>
        <w:spacing w:line="360" w:lineRule="exact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          </w:t>
      </w:r>
    </w:p>
    <w:p w:rsidR="000E7A42" w:rsidRDefault="000E7A42"/>
    <w:sectPr w:rsidR="000E7A42" w:rsidSect="000E7A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7D24"/>
    <w:rsid w:val="000E7A42"/>
    <w:rsid w:val="0029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D24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88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334</Words>
  <Characters>1906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5402//2558                                                    </dc:title>
  <dc:subject/>
  <dc:creator>biotec</dc:creator>
  <cp:keywords/>
  <dc:description/>
  <cp:lastModifiedBy>biotec</cp:lastModifiedBy>
  <cp:revision>1</cp:revision>
  <dcterms:created xsi:type="dcterms:W3CDTF">2015-10-07T05:54:00Z</dcterms:created>
  <dcterms:modified xsi:type="dcterms:W3CDTF">2015-10-07T05:55:00Z</dcterms:modified>
</cp:coreProperties>
</file>
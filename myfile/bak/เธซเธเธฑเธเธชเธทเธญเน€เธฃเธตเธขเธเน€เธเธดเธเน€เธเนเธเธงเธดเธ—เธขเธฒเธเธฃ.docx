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BE6" w:rsidRPr="00930C33" w:rsidRDefault="00154BE6" w:rsidP="00154BE6">
      <w:pPr>
        <w:rPr>
          <w:rFonts w:ascii="TH SarabunPSK" w:hAnsi="TH SarabunPSK" w:cs="TH SarabunPSK" w:hint="cs"/>
          <w:sz w:val="32"/>
          <w:szCs w:val="32"/>
          <w:cs/>
        </w:rPr>
      </w:pPr>
      <w:r w:rsidRPr="00930C33">
        <w:rPr>
          <w:rFonts w:ascii="TH SarabunPSK" w:hAnsi="TH SarabunPSK" w:cs="TH SarabunPSK"/>
          <w:sz w:val="32"/>
          <w:szCs w:val="32"/>
          <w:cs/>
        </w:rPr>
        <w:t xml:space="preserve">ที่ วท </w:t>
      </w:r>
      <w:r w:rsidR="00587AAA" w:rsidRPr="00930C33">
        <w:rPr>
          <w:rFonts w:ascii="TH SarabunPSK" w:hAnsi="TH SarabunPSK" w:cs="TH SarabunPSK" w:hint="cs"/>
          <w:sz w:val="32"/>
          <w:szCs w:val="32"/>
          <w:cs/>
        </w:rPr>
        <w:t>๕๔๐๒</w:t>
      </w:r>
      <w:r w:rsidRPr="00930C33">
        <w:rPr>
          <w:rFonts w:ascii="TH SarabunPSK" w:hAnsi="TH SarabunPSK" w:cs="TH SarabunPSK"/>
          <w:sz w:val="32"/>
          <w:szCs w:val="32"/>
        </w:rPr>
        <w:t>/</w:t>
      </w:r>
      <w:r w:rsidR="00740240" w:rsidRPr="00930C33">
        <w:rPr>
          <w:rFonts w:ascii="TH SarabunPSK" w:hAnsi="TH SarabunPSK" w:cs="TH SarabunPSK"/>
          <w:sz w:val="32"/>
          <w:szCs w:val="32"/>
        </w:rPr>
        <w:t xml:space="preserve">             </w:t>
      </w:r>
      <w:r w:rsidR="00740240" w:rsidRPr="00930C33">
        <w:rPr>
          <w:rFonts w:ascii="TH SarabunPSK" w:hAnsi="TH SarabunPSK" w:cs="TH SarabunPSK"/>
          <w:sz w:val="32"/>
          <w:szCs w:val="32"/>
          <w:cs/>
        </w:rPr>
        <w:t>/</w:t>
      </w:r>
      <w:r w:rsidR="00587AAA" w:rsidRPr="00930C33">
        <w:rPr>
          <w:rFonts w:ascii="TH SarabunPSK" w:hAnsi="TH SarabunPSK" w:cs="TH SarabunPSK" w:hint="cs"/>
          <w:sz w:val="32"/>
          <w:szCs w:val="32"/>
          <w:cs/>
        </w:rPr>
        <w:t>๒๕๕๘</w:t>
      </w:r>
    </w:p>
    <w:p w:rsidR="00A001D2" w:rsidRPr="00930C33" w:rsidRDefault="00A001D2" w:rsidP="00154BE6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154BE6" w:rsidRPr="00930C33" w:rsidRDefault="00587AAA" w:rsidP="00154BE6">
      <w:pPr>
        <w:ind w:left="2268"/>
        <w:jc w:val="center"/>
        <w:rPr>
          <w:rFonts w:ascii="TH SarabunPSK" w:hAnsi="TH SarabunPSK" w:cs="TH SarabunPSK" w:hint="cs"/>
          <w:sz w:val="32"/>
          <w:szCs w:val="32"/>
        </w:rPr>
      </w:pPr>
      <w:r w:rsidRPr="00930C33">
        <w:rPr>
          <w:rFonts w:ascii="TH SarabunPSK" w:hAnsi="TH SarabunPSK" w:cs="TH SarabunPSK" w:hint="cs"/>
          <w:sz w:val="32"/>
          <w:szCs w:val="32"/>
          <w:cs/>
        </w:rPr>
        <w:t>ตุลาคม</w:t>
      </w:r>
      <w:r w:rsidR="001327FC" w:rsidRPr="00930C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1700" w:rsidRPr="00930C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30C33">
        <w:rPr>
          <w:rFonts w:ascii="TH SarabunPSK" w:hAnsi="TH SarabunPSK" w:cs="TH SarabunPSK" w:hint="cs"/>
          <w:sz w:val="32"/>
          <w:szCs w:val="32"/>
          <w:cs/>
        </w:rPr>
        <w:t>๒๕๕๘</w:t>
      </w:r>
    </w:p>
    <w:p w:rsidR="00154BE6" w:rsidRPr="00930C33" w:rsidRDefault="00154BE6" w:rsidP="00154BE6">
      <w:pPr>
        <w:rPr>
          <w:rFonts w:ascii="TH SarabunPSK" w:hAnsi="TH SarabunPSK" w:cs="TH SarabunPSK" w:hint="cs"/>
          <w:sz w:val="32"/>
          <w:szCs w:val="32"/>
        </w:rPr>
      </w:pPr>
    </w:p>
    <w:p w:rsidR="00154BE6" w:rsidRPr="00930C33" w:rsidRDefault="00154BE6" w:rsidP="005B4D22">
      <w:pPr>
        <w:pStyle w:val="Header"/>
        <w:tabs>
          <w:tab w:val="clear" w:pos="4153"/>
          <w:tab w:val="clear" w:pos="8306"/>
          <w:tab w:val="left" w:pos="567"/>
        </w:tabs>
        <w:ind w:left="567" w:hanging="567"/>
        <w:rPr>
          <w:rFonts w:ascii="TH SarabunPSK" w:hAnsi="TH SarabunPSK" w:cs="TH SarabunPSK"/>
          <w:sz w:val="32"/>
          <w:szCs w:val="32"/>
        </w:rPr>
      </w:pPr>
      <w:r w:rsidRPr="00930C3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="009425F9" w:rsidRPr="00930C33">
        <w:rPr>
          <w:rFonts w:ascii="TH SarabunPSK" w:hAnsi="TH SarabunPSK" w:cs="TH SarabunPSK"/>
          <w:sz w:val="32"/>
          <w:szCs w:val="32"/>
          <w:cs/>
        </w:rPr>
        <w:t>ขอ</w:t>
      </w:r>
      <w:r w:rsidR="00BD47C2" w:rsidRPr="00930C33">
        <w:rPr>
          <w:rFonts w:ascii="TH SarabunPSK" w:hAnsi="TH SarabunPSK" w:cs="TH SarabunPSK"/>
          <w:sz w:val="32"/>
          <w:szCs w:val="32"/>
          <w:cs/>
        </w:rPr>
        <w:t>เรียน</w:t>
      </w:r>
      <w:r w:rsidR="00740240" w:rsidRPr="00930C33">
        <w:rPr>
          <w:rFonts w:ascii="TH SarabunPSK" w:hAnsi="TH SarabunPSK" w:cs="TH SarabunPSK"/>
          <w:sz w:val="32"/>
          <w:szCs w:val="32"/>
          <w:cs/>
        </w:rPr>
        <w:t>เชิญเป็นวิทยากร</w:t>
      </w:r>
    </w:p>
    <w:p w:rsidR="00154BE6" w:rsidRPr="00930C33" w:rsidRDefault="00154BE6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 w:hint="cs"/>
          <w:sz w:val="32"/>
          <w:szCs w:val="32"/>
          <w:cs/>
        </w:rPr>
      </w:pPr>
      <w:r w:rsidRPr="00930C33">
        <w:rPr>
          <w:rFonts w:ascii="TH SarabunPSK" w:hAnsi="TH SarabunPSK" w:cs="TH SarabunPSK"/>
          <w:sz w:val="32"/>
          <w:szCs w:val="32"/>
        </w:rPr>
        <w:t xml:space="preserve"> </w:t>
      </w:r>
    </w:p>
    <w:p w:rsidR="00C323FA" w:rsidRPr="00930C33" w:rsidRDefault="00154BE6" w:rsidP="0063526F">
      <w:pPr>
        <w:rPr>
          <w:rFonts w:ascii="TH SarabunPSK" w:eastAsia="MS Mincho" w:hAnsi="TH SarabunPSK" w:cs="TH SarabunPSK"/>
          <w:sz w:val="32"/>
          <w:szCs w:val="32"/>
          <w:lang w:eastAsia="ja-JP"/>
        </w:rPr>
      </w:pPr>
      <w:r w:rsidRPr="00930C33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="00F30D7B" w:rsidRPr="00930C33">
        <w:rPr>
          <w:rFonts w:ascii="TH SarabunPSK" w:hAnsi="TH SarabunPSK" w:cs="TH SarabunPSK"/>
          <w:sz w:val="32"/>
          <w:szCs w:val="32"/>
          <w:cs/>
        </w:rPr>
        <w:t>ผู้อำนวยการ</w:t>
      </w:r>
      <w:r w:rsidR="00587AAA" w:rsidRPr="00930C33">
        <w:rPr>
          <w:rFonts w:ascii="TH SarabunPSK" w:hAnsi="TH SarabunPSK" w:cs="TH SarabunPSK" w:hint="cs"/>
          <w:sz w:val="32"/>
          <w:szCs w:val="32"/>
          <w:cs/>
        </w:rPr>
        <w:t xml:space="preserve"> สำนักกำกับพระราชบัญญัติเชื้อโรคและพิษจา</w:t>
      </w:r>
      <w:r w:rsidR="0063526F" w:rsidRPr="00930C33">
        <w:rPr>
          <w:rFonts w:ascii="TH SarabunPSK" w:hAnsi="TH SarabunPSK" w:cs="TH SarabunPSK" w:hint="cs"/>
          <w:sz w:val="32"/>
          <w:szCs w:val="32"/>
          <w:cs/>
        </w:rPr>
        <w:t>ก</w:t>
      </w:r>
      <w:r w:rsidR="00587AAA" w:rsidRPr="00930C33">
        <w:rPr>
          <w:rFonts w:ascii="TH SarabunPSK" w:hAnsi="TH SarabunPSK" w:cs="TH SarabunPSK" w:hint="cs"/>
          <w:sz w:val="32"/>
          <w:szCs w:val="32"/>
          <w:cs/>
        </w:rPr>
        <w:t xml:space="preserve">สัตว์ </w:t>
      </w:r>
      <w:r w:rsidR="00587AAA" w:rsidRPr="00930C33">
        <w:rPr>
          <w:rFonts w:ascii="TH SarabunPSK" w:eastAsia="MS Mincho" w:hAnsi="TH SarabunPSK" w:cs="TH SarabunPSK" w:hint="cs"/>
          <w:sz w:val="32"/>
          <w:szCs w:val="32"/>
          <w:cs/>
          <w:lang w:eastAsia="ja-JP"/>
        </w:rPr>
        <w:t>กรมวิทยาศาสตร์การแพทย์</w:t>
      </w:r>
    </w:p>
    <w:p w:rsidR="00587AAA" w:rsidRPr="00930C33" w:rsidRDefault="00587AAA" w:rsidP="00587AAA">
      <w:pPr>
        <w:tabs>
          <w:tab w:val="left" w:pos="567"/>
        </w:tabs>
        <w:rPr>
          <w:rFonts w:ascii="TH SarabunPSK" w:eastAsia="MS Mincho" w:hAnsi="TH SarabunPSK" w:cs="TH SarabunPSK" w:hint="cs"/>
          <w:sz w:val="32"/>
          <w:szCs w:val="32"/>
          <w:lang w:eastAsia="ja-JP"/>
        </w:rPr>
      </w:pPr>
    </w:p>
    <w:p w:rsidR="00CE4E60" w:rsidRPr="00930C33" w:rsidRDefault="00C323FA" w:rsidP="00C323FA">
      <w:pPr>
        <w:tabs>
          <w:tab w:val="left" w:pos="567"/>
          <w:tab w:val="left" w:pos="1134"/>
        </w:tabs>
        <w:ind w:right="72"/>
        <w:jc w:val="thaiDistribute"/>
        <w:rPr>
          <w:rFonts w:ascii="TH SarabunPSK" w:hAnsi="TH SarabunPSK" w:cs="TH SarabunPSK"/>
          <w:sz w:val="32"/>
          <w:szCs w:val="32"/>
        </w:rPr>
      </w:pPr>
      <w:r w:rsidRPr="00930C33">
        <w:rPr>
          <w:rFonts w:ascii="TH SarabunPSK" w:hAnsi="TH SarabunPSK" w:cs="TH SarabunPSK" w:hint="cs"/>
          <w:sz w:val="32"/>
          <w:szCs w:val="32"/>
          <w:cs/>
        </w:rPr>
        <w:tab/>
      </w:r>
      <w:r w:rsidR="00CE4E60" w:rsidRPr="00930C33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ด้วย </w:t>
      </w:r>
      <w:r w:rsidR="00AC116F" w:rsidRPr="00930C33">
        <w:rPr>
          <w:rFonts w:ascii="TH SarabunPSK" w:hAnsi="TH SarabunPSK" w:cs="TH SarabunPSK"/>
          <w:spacing w:val="-4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  <w:r w:rsidR="00CE4E60" w:rsidRPr="00930C33">
        <w:rPr>
          <w:rFonts w:ascii="TH SarabunPSK" w:hAnsi="TH SarabunPSK" w:cs="TH SarabunPSK"/>
          <w:spacing w:val="-4"/>
          <w:sz w:val="32"/>
          <w:szCs w:val="32"/>
          <w:cs/>
        </w:rPr>
        <w:t>(ศ</w:t>
      </w:r>
      <w:r w:rsidR="00CE4E60" w:rsidRPr="00930C33">
        <w:rPr>
          <w:rFonts w:ascii="TH SarabunPSK" w:hAnsi="TH SarabunPSK" w:cs="TH SarabunPSK" w:hint="cs"/>
          <w:spacing w:val="-4"/>
          <w:sz w:val="32"/>
          <w:szCs w:val="32"/>
          <w:cs/>
        </w:rPr>
        <w:t>ช.</w:t>
      </w:r>
      <w:r w:rsidR="00CA293C" w:rsidRPr="00930C33">
        <w:rPr>
          <w:rFonts w:ascii="TH SarabunPSK" w:hAnsi="TH SarabunPSK" w:cs="TH SarabunPSK"/>
          <w:spacing w:val="-4"/>
          <w:sz w:val="32"/>
          <w:szCs w:val="32"/>
          <w:cs/>
        </w:rPr>
        <w:t xml:space="preserve">) </w:t>
      </w:r>
      <w:r w:rsidR="00CE4E60" w:rsidRPr="00930C33">
        <w:rPr>
          <w:rFonts w:ascii="TH SarabunPSK" w:hAnsi="TH SarabunPSK" w:cs="TH SarabunPSK" w:hint="cs"/>
          <w:spacing w:val="-4"/>
          <w:sz w:val="32"/>
          <w:szCs w:val="32"/>
          <w:cs/>
        </w:rPr>
        <w:t>สำนักงานพัฒนาวิทยาศาสตร์และเทคโนโลยี</w:t>
      </w:r>
      <w:r w:rsidR="00CE4E60" w:rsidRPr="00930C33">
        <w:rPr>
          <w:rFonts w:ascii="TH SarabunPSK" w:hAnsi="TH SarabunPSK" w:cs="TH SarabunPSK" w:hint="cs"/>
          <w:sz w:val="32"/>
          <w:szCs w:val="32"/>
          <w:cs/>
        </w:rPr>
        <w:t>แห่งชาติ (สวทช.) ได้จัดให้มี</w:t>
      </w:r>
      <w:r w:rsidR="00025A22" w:rsidRPr="00930C33">
        <w:rPr>
          <w:rFonts w:ascii="TH SarabunPSK" w:hAnsi="TH SarabunPSK" w:cs="TH SarabunPSK" w:hint="cs"/>
          <w:sz w:val="32"/>
          <w:szCs w:val="32"/>
          <w:cs/>
        </w:rPr>
        <w:t>การบรรยาย</w:t>
      </w:r>
      <w:r w:rsidR="00CE4E60" w:rsidRPr="00930C33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9C18CE" w:rsidRPr="00930C33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CE4E60" w:rsidRPr="00930C33">
        <w:rPr>
          <w:rFonts w:ascii="TH SarabunPSK" w:hAnsi="TH SarabunPSK" w:cs="TH SarabunPSK" w:hint="cs"/>
          <w:sz w:val="32"/>
          <w:szCs w:val="32"/>
          <w:cs/>
        </w:rPr>
        <w:t>ความรู้</w:t>
      </w:r>
      <w:r w:rsidR="00587AAA" w:rsidRPr="00930C33">
        <w:rPr>
          <w:rFonts w:ascii="TH SarabunPSK" w:hAnsi="TH SarabunPSK" w:cs="TH SarabunPSK" w:hint="cs"/>
          <w:sz w:val="32"/>
          <w:szCs w:val="32"/>
          <w:cs/>
        </w:rPr>
        <w:t>เกี่ยวกับพระราชบัญญัติเชื้อโรคและพิษจา</w:t>
      </w:r>
      <w:r w:rsidR="0063526F" w:rsidRPr="00930C33">
        <w:rPr>
          <w:rFonts w:ascii="TH SarabunPSK" w:hAnsi="TH SarabunPSK" w:cs="TH SarabunPSK" w:hint="cs"/>
          <w:sz w:val="32"/>
          <w:szCs w:val="32"/>
          <w:cs/>
        </w:rPr>
        <w:t>ก</w:t>
      </w:r>
      <w:r w:rsidR="00587AAA" w:rsidRPr="00930C33">
        <w:rPr>
          <w:rFonts w:ascii="TH SarabunPSK" w:hAnsi="TH SarabunPSK" w:cs="TH SarabunPSK" w:hint="cs"/>
          <w:sz w:val="32"/>
          <w:szCs w:val="32"/>
          <w:cs/>
        </w:rPr>
        <w:t>สัตว์</w:t>
      </w:r>
      <w:r w:rsidR="00025A22" w:rsidRPr="00930C33">
        <w:rPr>
          <w:rFonts w:ascii="TH SarabunPSK" w:hAnsi="TH SarabunPSK" w:cs="TH SarabunPSK" w:hint="cs"/>
          <w:sz w:val="32"/>
          <w:szCs w:val="32"/>
          <w:cs/>
        </w:rPr>
        <w:t xml:space="preserve"> นั้น</w:t>
      </w:r>
      <w:r w:rsidR="00CE4E60" w:rsidRPr="00930C3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87AAA" w:rsidRPr="00930C33" w:rsidRDefault="00587AAA" w:rsidP="00587AAA">
      <w:pPr>
        <w:tabs>
          <w:tab w:val="left" w:pos="567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C323FA" w:rsidRPr="00930C33" w:rsidRDefault="00587AAA" w:rsidP="00587AAA">
      <w:pPr>
        <w:tabs>
          <w:tab w:val="left" w:pos="567"/>
        </w:tabs>
        <w:jc w:val="thaiDistribute"/>
        <w:rPr>
          <w:rFonts w:ascii="TH SarabunPSK" w:eastAsia="MS Mincho" w:hAnsi="TH SarabunPSK" w:cs="TH SarabunPSK" w:hint="cs"/>
          <w:spacing w:val="-6"/>
          <w:sz w:val="32"/>
          <w:szCs w:val="32"/>
          <w:cs/>
          <w:lang w:eastAsia="ja-JP"/>
        </w:rPr>
      </w:pPr>
      <w:r w:rsidRPr="00930C33">
        <w:rPr>
          <w:rFonts w:ascii="TH SarabunPSK" w:hAnsi="TH SarabunPSK" w:cs="TH SarabunPSK"/>
          <w:sz w:val="32"/>
          <w:szCs w:val="32"/>
        </w:rPr>
        <w:tab/>
      </w:r>
      <w:r w:rsidR="00CE4E60" w:rsidRPr="00930C33">
        <w:rPr>
          <w:rFonts w:ascii="TH SarabunPSK" w:hAnsi="TH SarabunPSK" w:cs="TH SarabunPSK" w:hint="cs"/>
          <w:spacing w:val="-6"/>
          <w:sz w:val="32"/>
          <w:szCs w:val="32"/>
          <w:cs/>
        </w:rPr>
        <w:t>ในการนี้ ศูนย์ฯ พิจารณาแล้วเห็น</w:t>
      </w:r>
      <w:r w:rsidR="002E65E1" w:rsidRPr="00930C33">
        <w:rPr>
          <w:rFonts w:ascii="TH SarabunPSK" w:hAnsi="TH SarabunPSK" w:cs="TH SarabunPSK" w:hint="cs"/>
          <w:spacing w:val="-6"/>
          <w:sz w:val="32"/>
          <w:szCs w:val="32"/>
          <w:cs/>
        </w:rPr>
        <w:t>ว่า</w:t>
      </w:r>
      <w:r w:rsidRPr="00930C33">
        <w:rPr>
          <w:rFonts w:ascii="TH SarabunPSK" w:hAnsi="TH SarabunPSK" w:cs="TH SarabunPSK" w:hint="cs"/>
          <w:spacing w:val="-6"/>
          <w:sz w:val="32"/>
          <w:szCs w:val="32"/>
          <w:cs/>
        </w:rPr>
        <w:t>ท่าน</w:t>
      </w:r>
      <w:r w:rsidR="00CE4E60" w:rsidRPr="00930C33">
        <w:rPr>
          <w:rFonts w:ascii="TH SarabunPSK" w:hAnsi="TH SarabunPSK" w:cs="TH SarabunPSK" w:hint="cs"/>
          <w:spacing w:val="-6"/>
          <w:sz w:val="32"/>
          <w:szCs w:val="32"/>
          <w:cs/>
        </w:rPr>
        <w:t>เป็นผู้ทรงคุณวุฒิที่มีความรู้ความสามารถและมีประสบการณ์</w:t>
      </w:r>
      <w:r w:rsidR="007F68B5" w:rsidRPr="00930C33">
        <w:rPr>
          <w:rFonts w:ascii="TH SarabunPSK" w:hAnsi="TH SarabunPSK" w:cs="TH SarabunPSK" w:hint="cs"/>
          <w:spacing w:val="-6"/>
          <w:sz w:val="32"/>
          <w:szCs w:val="32"/>
          <w:cs/>
        </w:rPr>
        <w:t>สูง</w:t>
      </w:r>
      <w:r w:rsidR="00025A22" w:rsidRPr="00930C33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930C33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      </w:t>
      </w:r>
      <w:r w:rsidR="00CE4E60" w:rsidRPr="00930C33">
        <w:rPr>
          <w:rFonts w:ascii="TH SarabunPSK" w:hAnsi="TH SarabunPSK" w:cs="TH SarabunPSK" w:hint="cs"/>
          <w:spacing w:val="-6"/>
          <w:sz w:val="32"/>
          <w:szCs w:val="32"/>
          <w:cs/>
        </w:rPr>
        <w:t>จึงใคร่ขอเรียนเชิญท่าน</w:t>
      </w:r>
      <w:r w:rsidR="00025A22" w:rsidRPr="00930C33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CE4E60" w:rsidRPr="00930C33">
        <w:rPr>
          <w:rFonts w:ascii="TH SarabunPSK" w:hAnsi="TH SarabunPSK" w:cs="TH SarabunPSK" w:hint="cs"/>
          <w:spacing w:val="-6"/>
          <w:sz w:val="32"/>
          <w:szCs w:val="32"/>
          <w:cs/>
        </w:rPr>
        <w:t>เป็นวิทยากร</w:t>
      </w:r>
      <w:r w:rsidR="00025A22" w:rsidRPr="00930C33">
        <w:rPr>
          <w:rFonts w:ascii="TH SarabunPSK" w:hAnsi="TH SarabunPSK" w:cs="TH SarabunPSK"/>
          <w:spacing w:val="-6"/>
          <w:sz w:val="32"/>
          <w:szCs w:val="32"/>
          <w:cs/>
        </w:rPr>
        <w:t>บรรยาย</w:t>
      </w:r>
      <w:r w:rsidRPr="00930C33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เรื่อง </w:t>
      </w:r>
      <w:r w:rsidRPr="00930C33">
        <w:rPr>
          <w:rFonts w:ascii="TH SarabunPSK" w:hAnsi="TH SarabunPSK" w:cs="TH SarabunPSK" w:hint="cs"/>
          <w:spacing w:val="-6"/>
          <w:sz w:val="32"/>
          <w:szCs w:val="32"/>
        </w:rPr>
        <w:t>“</w:t>
      </w:r>
      <w:r w:rsidRPr="00930C33">
        <w:rPr>
          <w:rFonts w:ascii="TH SarabunPSK" w:hAnsi="TH SarabunPSK" w:cs="TH SarabunPSK" w:hint="cs"/>
          <w:spacing w:val="-6"/>
          <w:sz w:val="32"/>
          <w:szCs w:val="32"/>
          <w:cs/>
        </w:rPr>
        <w:t>พระราชบัญญัติเชื้อโรคและพิษจา</w:t>
      </w:r>
      <w:r w:rsidR="001A648F" w:rsidRPr="00930C33">
        <w:rPr>
          <w:rFonts w:ascii="TH SarabunPSK" w:hAnsi="TH SarabunPSK" w:cs="TH SarabunPSK" w:hint="cs"/>
          <w:spacing w:val="-6"/>
          <w:sz w:val="32"/>
          <w:szCs w:val="32"/>
          <w:cs/>
        </w:rPr>
        <w:t>ก</w:t>
      </w:r>
      <w:r w:rsidRPr="00930C33">
        <w:rPr>
          <w:rFonts w:ascii="TH SarabunPSK" w:hAnsi="TH SarabunPSK" w:cs="TH SarabunPSK" w:hint="cs"/>
          <w:spacing w:val="-6"/>
          <w:sz w:val="32"/>
          <w:szCs w:val="32"/>
          <w:cs/>
        </w:rPr>
        <w:t>สัตว์</w:t>
      </w:r>
      <w:r w:rsidRPr="00930C33">
        <w:rPr>
          <w:rFonts w:ascii="TH SarabunPSK" w:hAnsi="TH SarabunPSK" w:cs="TH SarabunPSK" w:hint="cs"/>
          <w:spacing w:val="-6"/>
          <w:sz w:val="32"/>
          <w:szCs w:val="32"/>
        </w:rPr>
        <w:t>”</w:t>
      </w:r>
      <w:r w:rsidR="009371FB" w:rsidRPr="00930C33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="00812D79" w:rsidRPr="00930C33">
        <w:rPr>
          <w:rFonts w:ascii="TH SarabunPSK" w:hAnsi="TH SarabunPSK" w:cs="TH SarabunPSK" w:hint="cs"/>
          <w:spacing w:val="-6"/>
          <w:sz w:val="32"/>
          <w:szCs w:val="32"/>
          <w:cs/>
        </w:rPr>
        <w:t>ใน</w:t>
      </w:r>
      <w:r w:rsidR="007122FA" w:rsidRPr="00930C33">
        <w:rPr>
          <w:rFonts w:ascii="TH SarabunPSK" w:hAnsi="TH SarabunPSK" w:cs="TH SarabunPSK"/>
          <w:spacing w:val="-6"/>
          <w:sz w:val="32"/>
          <w:szCs w:val="32"/>
          <w:cs/>
        </w:rPr>
        <w:t>วัน</w:t>
      </w:r>
      <w:r w:rsidR="007122FA" w:rsidRPr="00930C33">
        <w:rPr>
          <w:rFonts w:ascii="TH SarabunPSK" w:hAnsi="TH SarabunPSK" w:cs="TH SarabunPSK" w:hint="cs"/>
          <w:spacing w:val="-6"/>
          <w:sz w:val="32"/>
          <w:szCs w:val="32"/>
          <w:cs/>
        </w:rPr>
        <w:t>พฤหัสบดี</w:t>
      </w:r>
      <w:r w:rsidR="009371FB" w:rsidRPr="00930C33">
        <w:rPr>
          <w:rFonts w:ascii="TH SarabunPSK" w:hAnsi="TH SarabunPSK" w:cs="TH SarabunPSK"/>
          <w:spacing w:val="-6"/>
          <w:sz w:val="32"/>
          <w:szCs w:val="32"/>
          <w:cs/>
        </w:rPr>
        <w:t xml:space="preserve">ที่ </w:t>
      </w:r>
      <w:r w:rsidR="007122FA" w:rsidRPr="00930C33">
        <w:rPr>
          <w:rFonts w:ascii="TH SarabunPSK" w:hAnsi="TH SarabunPSK" w:cs="TH SarabunPSK" w:hint="cs"/>
          <w:spacing w:val="-6"/>
          <w:sz w:val="32"/>
          <w:szCs w:val="32"/>
          <w:cs/>
        </w:rPr>
        <w:t>๕</w:t>
      </w:r>
      <w:r w:rsidR="009371FB" w:rsidRPr="00930C33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="007122FA" w:rsidRPr="00930C33">
        <w:rPr>
          <w:rFonts w:ascii="TH SarabunPSK" w:hAnsi="TH SarabunPSK" w:cs="TH SarabunPSK" w:hint="cs"/>
          <w:spacing w:val="-6"/>
          <w:sz w:val="32"/>
          <w:szCs w:val="32"/>
          <w:cs/>
        </w:rPr>
        <w:t>พฤศจิกายน</w:t>
      </w:r>
      <w:r w:rsidR="009371FB" w:rsidRPr="00930C33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Pr="00930C33">
        <w:rPr>
          <w:rFonts w:ascii="TH SarabunPSK" w:hAnsi="TH SarabunPSK" w:cs="TH SarabunPSK" w:hint="cs"/>
          <w:spacing w:val="-6"/>
          <w:sz w:val="32"/>
          <w:szCs w:val="32"/>
          <w:cs/>
        </w:rPr>
        <w:t>๒๕๕๘</w:t>
      </w:r>
      <w:r w:rsidR="009371FB" w:rsidRPr="00930C33">
        <w:rPr>
          <w:rFonts w:ascii="TH SarabunPSK" w:hAnsi="TH SarabunPSK" w:cs="TH SarabunPSK"/>
          <w:spacing w:val="-6"/>
          <w:sz w:val="32"/>
          <w:szCs w:val="32"/>
          <w:cs/>
        </w:rPr>
        <w:t xml:space="preserve"> เวลา </w:t>
      </w:r>
      <w:r w:rsidRPr="00930C33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๑๓.๓๐ </w:t>
      </w:r>
      <w:r w:rsidRPr="00930C33">
        <w:rPr>
          <w:rFonts w:ascii="TH SarabunPSK" w:hAnsi="TH SarabunPSK" w:cs="TH SarabunPSK"/>
          <w:spacing w:val="-6"/>
          <w:sz w:val="32"/>
          <w:szCs w:val="32"/>
        </w:rPr>
        <w:t>–</w:t>
      </w:r>
      <w:r w:rsidRPr="00930C33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๑๕.๓๐</w:t>
      </w:r>
      <w:r w:rsidR="009371FB" w:rsidRPr="00930C33">
        <w:rPr>
          <w:rFonts w:ascii="TH SarabunPSK" w:hAnsi="TH SarabunPSK" w:cs="TH SarabunPSK"/>
          <w:spacing w:val="-6"/>
          <w:sz w:val="32"/>
          <w:szCs w:val="32"/>
          <w:cs/>
        </w:rPr>
        <w:t xml:space="preserve"> น.</w:t>
      </w:r>
      <w:r w:rsidR="009371FB" w:rsidRPr="00930C33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930C33">
        <w:rPr>
          <w:rFonts w:ascii="TH SarabunPSK" w:hAnsi="TH SarabunPSK" w:cs="TH SarabunPSK"/>
          <w:spacing w:val="-6"/>
          <w:sz w:val="32"/>
          <w:szCs w:val="32"/>
          <w:cs/>
        </w:rPr>
        <w:t xml:space="preserve">ณ ห้องประชุม </w:t>
      </w:r>
      <w:r w:rsidRPr="00930C33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๑๒๗/๑ </w:t>
      </w:r>
      <w:r w:rsidR="009371FB" w:rsidRPr="00930C33">
        <w:rPr>
          <w:rFonts w:ascii="TH SarabunPSK" w:hAnsi="TH SarabunPSK" w:cs="TH SarabunPSK"/>
          <w:spacing w:val="-6"/>
          <w:sz w:val="32"/>
          <w:szCs w:val="32"/>
          <w:cs/>
        </w:rPr>
        <w:t>อาคาร</w:t>
      </w:r>
      <w:r w:rsidRPr="00930C33">
        <w:rPr>
          <w:rFonts w:ascii="TH SarabunPSK" w:hAnsi="TH SarabunPSK" w:cs="TH SarabunPSK" w:hint="cs"/>
          <w:spacing w:val="-6"/>
          <w:sz w:val="32"/>
          <w:szCs w:val="32"/>
          <w:cs/>
        </w:rPr>
        <w:t>ไบโอเทค อุทยานวิทยาศาสตร์ประเทศไทย จ. ปทุมธานี</w:t>
      </w:r>
      <w:r w:rsidR="00C323FA" w:rsidRPr="00930C33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</w:p>
    <w:p w:rsidR="009371FB" w:rsidRPr="00930C33" w:rsidRDefault="009371FB" w:rsidP="004B3E06">
      <w:pPr>
        <w:ind w:right="-23" w:firstLine="567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154BE6" w:rsidRPr="00656546" w:rsidRDefault="00CA293C" w:rsidP="00ED5BC5">
      <w:pPr>
        <w:tabs>
          <w:tab w:val="left" w:pos="567"/>
        </w:tabs>
        <w:ind w:right="-23" w:firstLine="567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656546">
        <w:rPr>
          <w:rFonts w:ascii="TH SarabunPSK" w:hAnsi="TH SarabunPSK" w:cs="TH SarabunPSK"/>
          <w:spacing w:val="-6"/>
          <w:sz w:val="32"/>
          <w:szCs w:val="32"/>
          <w:cs/>
        </w:rPr>
        <w:t>จึงเรียนมาเพื่อโปรด</w:t>
      </w:r>
      <w:r w:rsidR="00A90399" w:rsidRPr="00656546">
        <w:rPr>
          <w:rFonts w:ascii="TH SarabunPSK" w:hAnsi="TH SarabunPSK" w:cs="TH SarabunPSK"/>
          <w:spacing w:val="-6"/>
          <w:sz w:val="32"/>
          <w:szCs w:val="32"/>
          <w:cs/>
        </w:rPr>
        <w:t>พิจารณา</w:t>
      </w:r>
      <w:r w:rsidR="00CE4E60" w:rsidRPr="00656546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="004412F3" w:rsidRPr="00656546">
        <w:rPr>
          <w:rFonts w:ascii="TH SarabunPSK" w:hAnsi="TH SarabunPSK" w:cs="TH SarabunPSK"/>
          <w:spacing w:val="-6"/>
          <w:sz w:val="32"/>
          <w:szCs w:val="32"/>
          <w:cs/>
        </w:rPr>
        <w:t xml:space="preserve">หากท่านขัดข้องหรือไม่ประการใด กรุณาแจ้งให้ ศูนย์ฯ ทราบในโอกาสแรกด้วย </w:t>
      </w:r>
      <w:r w:rsidR="00930C33" w:rsidRPr="0065654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4412F3" w:rsidRPr="00656546">
        <w:rPr>
          <w:rFonts w:ascii="TH SarabunPSK" w:hAnsi="TH SarabunPSK" w:cs="TH SarabunPSK"/>
          <w:spacing w:val="-6"/>
          <w:sz w:val="32"/>
          <w:szCs w:val="32"/>
          <w:cs/>
        </w:rPr>
        <w:t>จะขอบคุณยิ่ง</w:t>
      </w:r>
    </w:p>
    <w:p w:rsidR="007F68B5" w:rsidRPr="00930C33" w:rsidRDefault="007F68B5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154BE6" w:rsidRPr="00930C33" w:rsidRDefault="00154BE6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930C33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154BE6" w:rsidRPr="00930C33" w:rsidRDefault="00154BE6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154BE6" w:rsidRPr="00930C33" w:rsidRDefault="00154BE6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0F44BC" w:rsidRPr="00930C33" w:rsidRDefault="00C34F67" w:rsidP="000F44BC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930C3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7F68B5" w:rsidRPr="00930C33">
        <w:rPr>
          <w:rFonts w:ascii="TH SarabunPSK" w:hAnsi="TH SarabunPSK" w:cs="TH SarabunPSK" w:hint="cs"/>
          <w:sz w:val="32"/>
          <w:szCs w:val="32"/>
          <w:cs/>
        </w:rPr>
        <w:tab/>
      </w:r>
      <w:r w:rsidR="000F44BC" w:rsidRPr="00930C33">
        <w:rPr>
          <w:rFonts w:ascii="TH SarabunPSK" w:hAnsi="TH SarabunPSK" w:cs="TH SarabunPSK"/>
          <w:sz w:val="32"/>
          <w:szCs w:val="32"/>
          <w:cs/>
        </w:rPr>
        <w:t>(นางสาว</w:t>
      </w:r>
      <w:r w:rsidR="007122FA" w:rsidRPr="00930C33">
        <w:rPr>
          <w:rFonts w:ascii="TH SarabunPSK" w:hAnsi="TH SarabunPSK" w:cs="TH SarabunPSK" w:hint="cs"/>
          <w:sz w:val="32"/>
          <w:szCs w:val="32"/>
          <w:cs/>
        </w:rPr>
        <w:t>กัญญวิมว์  กีรติกร</w:t>
      </w:r>
      <w:r w:rsidR="000F44BC" w:rsidRPr="00930C33">
        <w:rPr>
          <w:rFonts w:ascii="TH SarabunPSK" w:hAnsi="TH SarabunPSK" w:cs="TH SarabunPSK"/>
          <w:sz w:val="32"/>
          <w:szCs w:val="32"/>
          <w:cs/>
        </w:rPr>
        <w:t>)</w:t>
      </w:r>
    </w:p>
    <w:p w:rsidR="000F44BC" w:rsidRPr="00930C33" w:rsidRDefault="000F44BC" w:rsidP="000F44BC">
      <w:pPr>
        <w:ind w:left="1440" w:firstLine="720"/>
        <w:jc w:val="center"/>
        <w:rPr>
          <w:rFonts w:ascii="TH SarabunPSK" w:hAnsi="TH SarabunPSK" w:cs="TH SarabunPSK"/>
          <w:sz w:val="32"/>
          <w:szCs w:val="32"/>
        </w:rPr>
      </w:pPr>
      <w:r w:rsidRPr="00930C3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7F68B5" w:rsidRPr="00930C33" w:rsidRDefault="00656546" w:rsidP="000F44BC">
      <w:pPr>
        <w:ind w:left="144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44BC" w:rsidRPr="00930C3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F91C5D" w:rsidRPr="007F68B5" w:rsidRDefault="00F91C5D" w:rsidP="00CE4E60">
      <w:pPr>
        <w:ind w:left="2880" w:firstLine="720"/>
        <w:rPr>
          <w:rFonts w:ascii="TH SarabunPSK" w:hAnsi="TH SarabunPSK" w:cs="TH SarabunPSK"/>
          <w:sz w:val="30"/>
          <w:szCs w:val="30"/>
        </w:rPr>
      </w:pPr>
    </w:p>
    <w:p w:rsidR="00C34F67" w:rsidRPr="007F68B5" w:rsidRDefault="00C34F67" w:rsidP="00154BE6">
      <w:pPr>
        <w:rPr>
          <w:rFonts w:ascii="TH SarabunPSK" w:hAnsi="TH SarabunPSK" w:cs="TH SarabunPSK"/>
          <w:sz w:val="30"/>
          <w:szCs w:val="30"/>
        </w:rPr>
      </w:pPr>
    </w:p>
    <w:p w:rsidR="00C34F67" w:rsidRPr="007F68B5" w:rsidRDefault="00C34F67" w:rsidP="00154BE6">
      <w:pPr>
        <w:rPr>
          <w:rFonts w:ascii="TH SarabunPSK" w:hAnsi="TH SarabunPSK" w:cs="TH SarabunPSK"/>
          <w:sz w:val="30"/>
          <w:szCs w:val="30"/>
        </w:rPr>
      </w:pPr>
    </w:p>
    <w:p w:rsidR="001327FC" w:rsidRDefault="001327FC" w:rsidP="00154BE6">
      <w:pPr>
        <w:rPr>
          <w:rFonts w:ascii="TH SarabunPSK" w:hAnsi="TH SarabunPSK" w:cs="TH SarabunPSK" w:hint="cs"/>
          <w:sz w:val="30"/>
          <w:szCs w:val="30"/>
        </w:rPr>
      </w:pPr>
    </w:p>
    <w:p w:rsidR="001327FC" w:rsidRDefault="001327FC" w:rsidP="00154BE6">
      <w:pPr>
        <w:rPr>
          <w:rFonts w:ascii="TH SarabunPSK" w:hAnsi="TH SarabunPSK" w:cs="TH SarabunPSK" w:hint="cs"/>
          <w:sz w:val="30"/>
          <w:szCs w:val="30"/>
        </w:rPr>
      </w:pPr>
    </w:p>
    <w:p w:rsidR="00C67CAE" w:rsidRDefault="00C67CAE" w:rsidP="00154BE6">
      <w:pPr>
        <w:rPr>
          <w:rFonts w:ascii="TH SarabunPSK" w:hAnsi="TH SarabunPSK" w:cs="TH SarabunPSK" w:hint="cs"/>
          <w:sz w:val="30"/>
          <w:szCs w:val="30"/>
        </w:rPr>
      </w:pPr>
    </w:p>
    <w:p w:rsidR="00C67CAE" w:rsidRDefault="00C67CAE" w:rsidP="00154BE6">
      <w:pPr>
        <w:rPr>
          <w:rFonts w:ascii="TH SarabunPSK" w:hAnsi="TH SarabunPSK" w:cs="TH SarabunPSK" w:hint="cs"/>
          <w:sz w:val="30"/>
          <w:szCs w:val="30"/>
        </w:rPr>
      </w:pPr>
    </w:p>
    <w:p w:rsidR="00C67CAE" w:rsidRDefault="00C67CAE" w:rsidP="00154BE6">
      <w:pPr>
        <w:rPr>
          <w:rFonts w:ascii="TH SarabunPSK" w:hAnsi="TH SarabunPSK" w:cs="TH SarabunPSK" w:hint="cs"/>
          <w:sz w:val="30"/>
          <w:szCs w:val="30"/>
        </w:rPr>
      </w:pPr>
    </w:p>
    <w:p w:rsidR="007122FA" w:rsidRDefault="007122FA" w:rsidP="00154BE6">
      <w:pPr>
        <w:rPr>
          <w:rFonts w:ascii="TH SarabunPSK" w:hAnsi="TH SarabunPSK" w:cs="TH SarabunPSK"/>
          <w:sz w:val="30"/>
          <w:szCs w:val="30"/>
        </w:rPr>
      </w:pPr>
    </w:p>
    <w:p w:rsidR="004B3E06" w:rsidRDefault="004B3E06" w:rsidP="00154BE6">
      <w:pPr>
        <w:rPr>
          <w:rFonts w:ascii="TH SarabunPSK" w:hAnsi="TH SarabunPSK" w:cs="TH SarabunPSK" w:hint="cs"/>
          <w:sz w:val="30"/>
          <w:szCs w:val="30"/>
        </w:rPr>
      </w:pPr>
    </w:p>
    <w:p w:rsidR="009C18CE" w:rsidRDefault="009C18CE" w:rsidP="00154BE6">
      <w:pPr>
        <w:rPr>
          <w:rFonts w:ascii="TH SarabunPSK" w:hAnsi="TH SarabunPSK" w:cs="TH SarabunPSK" w:hint="cs"/>
          <w:sz w:val="30"/>
          <w:szCs w:val="30"/>
        </w:rPr>
      </w:pPr>
    </w:p>
    <w:p w:rsidR="00154BE6" w:rsidRPr="00303BBA" w:rsidRDefault="00154BE6" w:rsidP="00154BE6">
      <w:pPr>
        <w:rPr>
          <w:rFonts w:ascii="TH SarabunPSK" w:hAnsi="TH SarabunPSK" w:cs="TH SarabunPSK"/>
          <w:sz w:val="32"/>
          <w:szCs w:val="32"/>
        </w:rPr>
      </w:pPr>
      <w:r w:rsidRPr="00303BBA">
        <w:rPr>
          <w:rFonts w:ascii="TH SarabunPSK" w:hAnsi="TH SarabunPSK" w:cs="TH SarabunPSK"/>
          <w:sz w:val="32"/>
          <w:szCs w:val="32"/>
          <w:cs/>
        </w:rPr>
        <w:t>ฝ่ายประสานงานหน่วยวิจัย</w:t>
      </w:r>
      <w:r w:rsidRPr="00303BBA">
        <w:rPr>
          <w:rFonts w:ascii="TH SarabunPSK" w:hAnsi="TH SarabunPSK" w:cs="TH SarabunPSK"/>
          <w:sz w:val="32"/>
          <w:szCs w:val="32"/>
        </w:rPr>
        <w:t xml:space="preserve"> </w:t>
      </w:r>
    </w:p>
    <w:p w:rsidR="00154BE6" w:rsidRPr="00303BBA" w:rsidRDefault="00C34F67" w:rsidP="00C34F67">
      <w:pPr>
        <w:rPr>
          <w:rFonts w:ascii="TH SarabunPSK" w:hAnsi="TH SarabunPSK" w:cs="TH SarabunPSK" w:hint="cs"/>
          <w:sz w:val="32"/>
          <w:szCs w:val="32"/>
        </w:rPr>
      </w:pPr>
      <w:r w:rsidRPr="00303BBA">
        <w:rPr>
          <w:rFonts w:ascii="TH SarabunPSK" w:hAnsi="TH SarabunPSK" w:cs="TH SarabunPSK"/>
          <w:sz w:val="32"/>
          <w:szCs w:val="32"/>
          <w:cs/>
        </w:rPr>
        <w:t xml:space="preserve">โทรศัพท์  </w:t>
      </w:r>
      <w:r w:rsidR="00C67CAE" w:rsidRPr="00303BBA">
        <w:rPr>
          <w:rFonts w:ascii="TH SarabunPSK" w:hAnsi="TH SarabunPSK" w:cs="TH SarabunPSK" w:hint="cs"/>
          <w:sz w:val="32"/>
          <w:szCs w:val="32"/>
          <w:cs/>
        </w:rPr>
        <w:t>๐ ๒๕๖๔ ๖๗๐๐</w:t>
      </w:r>
      <w:r w:rsidRPr="00303BBA">
        <w:rPr>
          <w:rFonts w:ascii="TH SarabunPSK" w:hAnsi="TH SarabunPSK" w:cs="TH SarabunPSK"/>
          <w:sz w:val="32"/>
          <w:szCs w:val="32"/>
          <w:cs/>
        </w:rPr>
        <w:t xml:space="preserve"> ต่อ </w:t>
      </w:r>
      <w:r w:rsidR="00C67CAE" w:rsidRPr="00303BBA">
        <w:rPr>
          <w:rFonts w:ascii="TH SarabunPSK" w:hAnsi="TH SarabunPSK" w:cs="TH SarabunPSK" w:hint="cs"/>
          <w:sz w:val="32"/>
          <w:szCs w:val="32"/>
          <w:cs/>
        </w:rPr>
        <w:t>๓๑๑๗</w:t>
      </w:r>
    </w:p>
    <w:p w:rsidR="00EF318A" w:rsidRPr="00303BBA" w:rsidRDefault="00154BE6" w:rsidP="00154BE6">
      <w:pPr>
        <w:rPr>
          <w:rFonts w:ascii="TH SarabunPSK" w:hAnsi="TH SarabunPSK" w:cs="TH SarabunPSK" w:hint="cs"/>
          <w:sz w:val="32"/>
          <w:szCs w:val="32"/>
        </w:rPr>
      </w:pPr>
      <w:r w:rsidRPr="00303BBA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="00C67CAE" w:rsidRPr="00303BBA">
        <w:rPr>
          <w:rFonts w:ascii="TH SarabunPSK" w:hAnsi="TH SarabunPSK" w:cs="TH SarabunPSK" w:hint="cs"/>
          <w:sz w:val="32"/>
          <w:szCs w:val="32"/>
          <w:cs/>
        </w:rPr>
        <w:t>๐ ๒๕๖๔ ๖๗๐๗</w:t>
      </w:r>
    </w:p>
    <w:p w:rsidR="00C63B89" w:rsidRPr="00A001D2" w:rsidRDefault="00C63B89" w:rsidP="00154BE6">
      <w:pPr>
        <w:rPr>
          <w:rFonts w:ascii="TH SarabunPSK" w:hAnsi="TH SarabunPSK" w:cs="TH SarabunPSK"/>
          <w:sz w:val="30"/>
          <w:szCs w:val="30"/>
        </w:rPr>
      </w:pPr>
    </w:p>
    <w:sectPr w:rsidR="00C63B89" w:rsidRPr="00A001D2" w:rsidSect="00782FAD">
      <w:pgSz w:w="11907" w:h="16840" w:code="9"/>
      <w:pgMar w:top="1843" w:right="1474" w:bottom="425" w:left="1701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216" w:rsidRDefault="00150216">
      <w:r>
        <w:separator/>
      </w:r>
    </w:p>
  </w:endnote>
  <w:endnote w:type="continuationSeparator" w:id="0">
    <w:p w:rsidR="00150216" w:rsidRDefault="00150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216" w:rsidRDefault="00150216">
      <w:r>
        <w:separator/>
      </w:r>
    </w:p>
  </w:footnote>
  <w:footnote w:type="continuationSeparator" w:id="0">
    <w:p w:rsidR="00150216" w:rsidRDefault="001502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4">
    <w:nsid w:val="20937112"/>
    <w:multiLevelType w:val="hybridMultilevel"/>
    <w:tmpl w:val="246EF2B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hint="default"/>
      </w:rPr>
    </w:lvl>
  </w:abstractNum>
  <w:abstractNum w:abstractNumId="6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7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9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Cordia New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Cordia New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Cordia New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Cordia New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Cordia New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Cordia New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Cordia New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Cordia New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Cordia New" w:hint="default"/>
        <w:color w:val="000000"/>
        <w:sz w:val="30"/>
      </w:rPr>
    </w:lvl>
  </w:abstractNum>
  <w:abstractNum w:abstractNumId="10">
    <w:nsid w:val="2CFC72CA"/>
    <w:multiLevelType w:val="hybridMultilevel"/>
    <w:tmpl w:val="1FA4351C"/>
    <w:lvl w:ilvl="0" w:tplc="A8FC4AE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H SarabunPSK" w:eastAsia="Cordia New" w:hAnsi="TH SarabunPSK" w:cs="TH SarabunPSK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hint="default"/>
      </w:rPr>
    </w:lvl>
  </w:abstractNum>
  <w:abstractNum w:abstractNumId="12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14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hint="default"/>
      </w:rPr>
    </w:lvl>
  </w:abstractNum>
  <w:abstractNum w:abstractNumId="15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hint="default"/>
      </w:rPr>
    </w:lvl>
  </w:abstractNum>
  <w:abstractNum w:abstractNumId="16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17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18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19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hint="default"/>
      </w:rPr>
    </w:lvl>
  </w:abstractNum>
  <w:abstractNum w:abstractNumId="20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21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22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23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24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25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26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hint="default"/>
      </w:rPr>
    </w:lvl>
  </w:abstractNum>
  <w:abstractNum w:abstractNumId="27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28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hint="default"/>
      </w:rPr>
    </w:lvl>
  </w:abstractNum>
  <w:abstractNum w:abstractNumId="29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31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2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33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34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35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36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hint="default"/>
      </w:rPr>
    </w:lvl>
  </w:abstractNum>
  <w:abstractNum w:abstractNumId="37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num w:numId="1">
    <w:abstractNumId w:val="31"/>
  </w:num>
  <w:num w:numId="2">
    <w:abstractNumId w:val="29"/>
  </w:num>
  <w:num w:numId="3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7"/>
  </w:num>
  <w:num w:numId="6">
    <w:abstractNumId w:val="25"/>
  </w:num>
  <w:num w:numId="7">
    <w:abstractNumId w:val="33"/>
  </w:num>
  <w:num w:numId="8">
    <w:abstractNumId w:val="24"/>
  </w:num>
  <w:num w:numId="9">
    <w:abstractNumId w:val="3"/>
  </w:num>
  <w:num w:numId="10">
    <w:abstractNumId w:val="13"/>
  </w:num>
  <w:num w:numId="11">
    <w:abstractNumId w:val="34"/>
  </w:num>
  <w:num w:numId="12">
    <w:abstractNumId w:val="6"/>
  </w:num>
  <w:num w:numId="13">
    <w:abstractNumId w:val="0"/>
  </w:num>
  <w:num w:numId="14">
    <w:abstractNumId w:val="36"/>
  </w:num>
  <w:num w:numId="15">
    <w:abstractNumId w:val="2"/>
  </w:num>
  <w:num w:numId="16">
    <w:abstractNumId w:val="23"/>
  </w:num>
  <w:num w:numId="17">
    <w:abstractNumId w:val="8"/>
  </w:num>
  <w:num w:numId="18">
    <w:abstractNumId w:val="20"/>
  </w:num>
  <w:num w:numId="19">
    <w:abstractNumId w:val="18"/>
  </w:num>
  <w:num w:numId="20">
    <w:abstractNumId w:val="37"/>
  </w:num>
  <w:num w:numId="21">
    <w:abstractNumId w:val="35"/>
  </w:num>
  <w:num w:numId="22">
    <w:abstractNumId w:val="22"/>
  </w:num>
  <w:num w:numId="23">
    <w:abstractNumId w:val="32"/>
  </w:num>
  <w:num w:numId="24">
    <w:abstractNumId w:val="17"/>
  </w:num>
  <w:num w:numId="25">
    <w:abstractNumId w:val="1"/>
  </w:num>
  <w:num w:numId="26">
    <w:abstractNumId w:val="30"/>
  </w:num>
  <w:num w:numId="27">
    <w:abstractNumId w:val="16"/>
  </w:num>
  <w:num w:numId="28">
    <w:abstractNumId w:val="21"/>
  </w:num>
  <w:num w:numId="29">
    <w:abstractNumId w:val="9"/>
  </w:num>
  <w:num w:numId="30">
    <w:abstractNumId w:val="19"/>
  </w:num>
  <w:num w:numId="31">
    <w:abstractNumId w:val="14"/>
  </w:num>
  <w:num w:numId="32">
    <w:abstractNumId w:val="28"/>
  </w:num>
  <w:num w:numId="33">
    <w:abstractNumId w:val="5"/>
  </w:num>
  <w:num w:numId="34">
    <w:abstractNumId w:val="11"/>
  </w:num>
  <w:num w:numId="35">
    <w:abstractNumId w:val="15"/>
  </w:num>
  <w:num w:numId="36">
    <w:abstractNumId w:val="26"/>
  </w:num>
  <w:num w:numId="37">
    <w:abstractNumId w:val="4"/>
  </w:num>
  <w:num w:numId="38">
    <w:abstractNumId w:val="7"/>
  </w:num>
  <w:num w:numId="3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285ECC"/>
    <w:rsid w:val="00010ACF"/>
    <w:rsid w:val="000110F4"/>
    <w:rsid w:val="000126F3"/>
    <w:rsid w:val="00015B09"/>
    <w:rsid w:val="000227CB"/>
    <w:rsid w:val="00025A22"/>
    <w:rsid w:val="000319B9"/>
    <w:rsid w:val="0003661D"/>
    <w:rsid w:val="000373CB"/>
    <w:rsid w:val="000378AE"/>
    <w:rsid w:val="00037CFD"/>
    <w:rsid w:val="00041360"/>
    <w:rsid w:val="0004669A"/>
    <w:rsid w:val="000525ED"/>
    <w:rsid w:val="00070FC1"/>
    <w:rsid w:val="000876A2"/>
    <w:rsid w:val="0009110C"/>
    <w:rsid w:val="000A0593"/>
    <w:rsid w:val="000A0E6B"/>
    <w:rsid w:val="000D01D9"/>
    <w:rsid w:val="000D6B34"/>
    <w:rsid w:val="000F02BC"/>
    <w:rsid w:val="000F44BC"/>
    <w:rsid w:val="00104E7C"/>
    <w:rsid w:val="001113FB"/>
    <w:rsid w:val="00115A19"/>
    <w:rsid w:val="0012730B"/>
    <w:rsid w:val="001327FC"/>
    <w:rsid w:val="00135172"/>
    <w:rsid w:val="00140105"/>
    <w:rsid w:val="00141420"/>
    <w:rsid w:val="00142239"/>
    <w:rsid w:val="00150216"/>
    <w:rsid w:val="00151916"/>
    <w:rsid w:val="0015460D"/>
    <w:rsid w:val="00154BE6"/>
    <w:rsid w:val="001568A7"/>
    <w:rsid w:val="001629C9"/>
    <w:rsid w:val="00163B8F"/>
    <w:rsid w:val="001742CF"/>
    <w:rsid w:val="00174AED"/>
    <w:rsid w:val="001776D4"/>
    <w:rsid w:val="00177921"/>
    <w:rsid w:val="00180D7D"/>
    <w:rsid w:val="001878FA"/>
    <w:rsid w:val="00194F05"/>
    <w:rsid w:val="00195CC6"/>
    <w:rsid w:val="001A28F5"/>
    <w:rsid w:val="001A647F"/>
    <w:rsid w:val="001A648F"/>
    <w:rsid w:val="001B2B8E"/>
    <w:rsid w:val="001B7697"/>
    <w:rsid w:val="001C5709"/>
    <w:rsid w:val="001D166B"/>
    <w:rsid w:val="001D1C6D"/>
    <w:rsid w:val="001D41E7"/>
    <w:rsid w:val="001F1299"/>
    <w:rsid w:val="001F1700"/>
    <w:rsid w:val="001F5A92"/>
    <w:rsid w:val="00202170"/>
    <w:rsid w:val="00204FD1"/>
    <w:rsid w:val="00205742"/>
    <w:rsid w:val="00232DF4"/>
    <w:rsid w:val="00236318"/>
    <w:rsid w:val="0024352D"/>
    <w:rsid w:val="00246CF3"/>
    <w:rsid w:val="00256B00"/>
    <w:rsid w:val="00260ED0"/>
    <w:rsid w:val="002710AE"/>
    <w:rsid w:val="00285ECC"/>
    <w:rsid w:val="002A5112"/>
    <w:rsid w:val="002A6CC7"/>
    <w:rsid w:val="002A6EC2"/>
    <w:rsid w:val="002A7B30"/>
    <w:rsid w:val="002B2CB3"/>
    <w:rsid w:val="002C0A01"/>
    <w:rsid w:val="002C44FA"/>
    <w:rsid w:val="002D17CD"/>
    <w:rsid w:val="002D360D"/>
    <w:rsid w:val="002D554F"/>
    <w:rsid w:val="002E4194"/>
    <w:rsid w:val="002E4345"/>
    <w:rsid w:val="002E65E1"/>
    <w:rsid w:val="002F5BA9"/>
    <w:rsid w:val="00303BBA"/>
    <w:rsid w:val="00314CA5"/>
    <w:rsid w:val="00316FB6"/>
    <w:rsid w:val="00337461"/>
    <w:rsid w:val="00347600"/>
    <w:rsid w:val="00352ECF"/>
    <w:rsid w:val="003576EC"/>
    <w:rsid w:val="00361654"/>
    <w:rsid w:val="00371826"/>
    <w:rsid w:val="00373C81"/>
    <w:rsid w:val="00374DC2"/>
    <w:rsid w:val="00382742"/>
    <w:rsid w:val="00386B45"/>
    <w:rsid w:val="0039113B"/>
    <w:rsid w:val="003B1316"/>
    <w:rsid w:val="003C6C03"/>
    <w:rsid w:val="003D1925"/>
    <w:rsid w:val="003E6117"/>
    <w:rsid w:val="003E6485"/>
    <w:rsid w:val="003F3138"/>
    <w:rsid w:val="003F6D36"/>
    <w:rsid w:val="004077F0"/>
    <w:rsid w:val="004118BA"/>
    <w:rsid w:val="004131F7"/>
    <w:rsid w:val="00430321"/>
    <w:rsid w:val="00436E22"/>
    <w:rsid w:val="004412F3"/>
    <w:rsid w:val="00452F7B"/>
    <w:rsid w:val="00457B28"/>
    <w:rsid w:val="004753D1"/>
    <w:rsid w:val="004833D9"/>
    <w:rsid w:val="00493037"/>
    <w:rsid w:val="004A2003"/>
    <w:rsid w:val="004B0615"/>
    <w:rsid w:val="004B3E06"/>
    <w:rsid w:val="004D1A68"/>
    <w:rsid w:val="004D552E"/>
    <w:rsid w:val="004D5ABF"/>
    <w:rsid w:val="004D6273"/>
    <w:rsid w:val="004E6085"/>
    <w:rsid w:val="004F1285"/>
    <w:rsid w:val="004F1496"/>
    <w:rsid w:val="004F4BBF"/>
    <w:rsid w:val="00502381"/>
    <w:rsid w:val="0050520D"/>
    <w:rsid w:val="005177D3"/>
    <w:rsid w:val="005205D6"/>
    <w:rsid w:val="00521749"/>
    <w:rsid w:val="00524691"/>
    <w:rsid w:val="00525E3E"/>
    <w:rsid w:val="00527DA8"/>
    <w:rsid w:val="005326B1"/>
    <w:rsid w:val="00535DD5"/>
    <w:rsid w:val="00537744"/>
    <w:rsid w:val="005410D7"/>
    <w:rsid w:val="00541447"/>
    <w:rsid w:val="00554A57"/>
    <w:rsid w:val="00562FF8"/>
    <w:rsid w:val="0057165E"/>
    <w:rsid w:val="005735F0"/>
    <w:rsid w:val="005748CE"/>
    <w:rsid w:val="0057722D"/>
    <w:rsid w:val="00580560"/>
    <w:rsid w:val="0058513D"/>
    <w:rsid w:val="00587AAA"/>
    <w:rsid w:val="00590138"/>
    <w:rsid w:val="005B4D22"/>
    <w:rsid w:val="005B5E64"/>
    <w:rsid w:val="005C57A3"/>
    <w:rsid w:val="00606E05"/>
    <w:rsid w:val="00610E6D"/>
    <w:rsid w:val="00611583"/>
    <w:rsid w:val="006155C6"/>
    <w:rsid w:val="0062384B"/>
    <w:rsid w:val="00627716"/>
    <w:rsid w:val="00630E07"/>
    <w:rsid w:val="0063460F"/>
    <w:rsid w:val="0063526F"/>
    <w:rsid w:val="006436FD"/>
    <w:rsid w:val="00651768"/>
    <w:rsid w:val="00656546"/>
    <w:rsid w:val="0066496A"/>
    <w:rsid w:val="00667CCD"/>
    <w:rsid w:val="006719F3"/>
    <w:rsid w:val="00683F81"/>
    <w:rsid w:val="006877A0"/>
    <w:rsid w:val="00692D52"/>
    <w:rsid w:val="00694D68"/>
    <w:rsid w:val="00695840"/>
    <w:rsid w:val="00697C4E"/>
    <w:rsid w:val="006A2E8B"/>
    <w:rsid w:val="006A3A98"/>
    <w:rsid w:val="006B089C"/>
    <w:rsid w:val="006C32F6"/>
    <w:rsid w:val="006C3EDB"/>
    <w:rsid w:val="006C77B1"/>
    <w:rsid w:val="006D5349"/>
    <w:rsid w:val="00701455"/>
    <w:rsid w:val="007020CE"/>
    <w:rsid w:val="00707FAC"/>
    <w:rsid w:val="0071029C"/>
    <w:rsid w:val="00711D11"/>
    <w:rsid w:val="007122FA"/>
    <w:rsid w:val="00713860"/>
    <w:rsid w:val="00713D41"/>
    <w:rsid w:val="00714B33"/>
    <w:rsid w:val="0071598C"/>
    <w:rsid w:val="00723EEB"/>
    <w:rsid w:val="00731A09"/>
    <w:rsid w:val="0073756E"/>
    <w:rsid w:val="00740240"/>
    <w:rsid w:val="00741447"/>
    <w:rsid w:val="00753032"/>
    <w:rsid w:val="00756113"/>
    <w:rsid w:val="00757ED6"/>
    <w:rsid w:val="00761645"/>
    <w:rsid w:val="00764042"/>
    <w:rsid w:val="007650CA"/>
    <w:rsid w:val="00772E7D"/>
    <w:rsid w:val="00777BBC"/>
    <w:rsid w:val="00782FAD"/>
    <w:rsid w:val="0079340E"/>
    <w:rsid w:val="007A144A"/>
    <w:rsid w:val="007A6B0E"/>
    <w:rsid w:val="007C339C"/>
    <w:rsid w:val="007C407D"/>
    <w:rsid w:val="007C535A"/>
    <w:rsid w:val="007D0A61"/>
    <w:rsid w:val="007D72C9"/>
    <w:rsid w:val="007F038E"/>
    <w:rsid w:val="007F5E43"/>
    <w:rsid w:val="007F68B5"/>
    <w:rsid w:val="00801F83"/>
    <w:rsid w:val="00802884"/>
    <w:rsid w:val="00805C86"/>
    <w:rsid w:val="008124D5"/>
    <w:rsid w:val="00812D79"/>
    <w:rsid w:val="00813026"/>
    <w:rsid w:val="00815B0D"/>
    <w:rsid w:val="008262C4"/>
    <w:rsid w:val="008318DA"/>
    <w:rsid w:val="00841BF1"/>
    <w:rsid w:val="008457B0"/>
    <w:rsid w:val="00863BBC"/>
    <w:rsid w:val="00875451"/>
    <w:rsid w:val="0087599B"/>
    <w:rsid w:val="0089399B"/>
    <w:rsid w:val="008A5FE0"/>
    <w:rsid w:val="008B1E52"/>
    <w:rsid w:val="008C33D1"/>
    <w:rsid w:val="008D194A"/>
    <w:rsid w:val="008E611A"/>
    <w:rsid w:val="008F24F9"/>
    <w:rsid w:val="008F2EF6"/>
    <w:rsid w:val="00906894"/>
    <w:rsid w:val="009164D1"/>
    <w:rsid w:val="00925232"/>
    <w:rsid w:val="00930C33"/>
    <w:rsid w:val="00935EAE"/>
    <w:rsid w:val="009371FB"/>
    <w:rsid w:val="009425F9"/>
    <w:rsid w:val="00947C51"/>
    <w:rsid w:val="00951A3D"/>
    <w:rsid w:val="009572D5"/>
    <w:rsid w:val="00964ABC"/>
    <w:rsid w:val="00980009"/>
    <w:rsid w:val="00986916"/>
    <w:rsid w:val="009957C0"/>
    <w:rsid w:val="009A1ACF"/>
    <w:rsid w:val="009A3176"/>
    <w:rsid w:val="009A5F43"/>
    <w:rsid w:val="009B007A"/>
    <w:rsid w:val="009B3B55"/>
    <w:rsid w:val="009B6AD2"/>
    <w:rsid w:val="009C18CE"/>
    <w:rsid w:val="009D117A"/>
    <w:rsid w:val="009D3E7D"/>
    <w:rsid w:val="00A001D2"/>
    <w:rsid w:val="00A1050A"/>
    <w:rsid w:val="00A11A36"/>
    <w:rsid w:val="00A250AE"/>
    <w:rsid w:val="00A25AB6"/>
    <w:rsid w:val="00A303C1"/>
    <w:rsid w:val="00A34769"/>
    <w:rsid w:val="00A40A73"/>
    <w:rsid w:val="00A413DE"/>
    <w:rsid w:val="00A43D5F"/>
    <w:rsid w:val="00A52259"/>
    <w:rsid w:val="00A609D4"/>
    <w:rsid w:val="00A72E4E"/>
    <w:rsid w:val="00A75DD1"/>
    <w:rsid w:val="00A86334"/>
    <w:rsid w:val="00A90399"/>
    <w:rsid w:val="00A96AA5"/>
    <w:rsid w:val="00A96D98"/>
    <w:rsid w:val="00AA6844"/>
    <w:rsid w:val="00AA70B1"/>
    <w:rsid w:val="00AC116F"/>
    <w:rsid w:val="00AD4781"/>
    <w:rsid w:val="00AE3BC5"/>
    <w:rsid w:val="00AE4E59"/>
    <w:rsid w:val="00AF555C"/>
    <w:rsid w:val="00AF7558"/>
    <w:rsid w:val="00B01103"/>
    <w:rsid w:val="00B10CE1"/>
    <w:rsid w:val="00B1376D"/>
    <w:rsid w:val="00B14593"/>
    <w:rsid w:val="00B14D6E"/>
    <w:rsid w:val="00B15AB6"/>
    <w:rsid w:val="00B16E42"/>
    <w:rsid w:val="00B27F6B"/>
    <w:rsid w:val="00B33C32"/>
    <w:rsid w:val="00B47A4C"/>
    <w:rsid w:val="00B62C70"/>
    <w:rsid w:val="00B663AA"/>
    <w:rsid w:val="00B67A2F"/>
    <w:rsid w:val="00B80B0F"/>
    <w:rsid w:val="00BA23F5"/>
    <w:rsid w:val="00BB101E"/>
    <w:rsid w:val="00BC229B"/>
    <w:rsid w:val="00BC357C"/>
    <w:rsid w:val="00BD27FF"/>
    <w:rsid w:val="00BD34EC"/>
    <w:rsid w:val="00BD47C2"/>
    <w:rsid w:val="00BD643B"/>
    <w:rsid w:val="00BD75FF"/>
    <w:rsid w:val="00BE236A"/>
    <w:rsid w:val="00BE614F"/>
    <w:rsid w:val="00BF5477"/>
    <w:rsid w:val="00BF5933"/>
    <w:rsid w:val="00C03E33"/>
    <w:rsid w:val="00C07C81"/>
    <w:rsid w:val="00C12366"/>
    <w:rsid w:val="00C323FA"/>
    <w:rsid w:val="00C34F67"/>
    <w:rsid w:val="00C35F40"/>
    <w:rsid w:val="00C44324"/>
    <w:rsid w:val="00C63B89"/>
    <w:rsid w:val="00C65824"/>
    <w:rsid w:val="00C67CAE"/>
    <w:rsid w:val="00C73073"/>
    <w:rsid w:val="00C738C1"/>
    <w:rsid w:val="00C77EC8"/>
    <w:rsid w:val="00C8560C"/>
    <w:rsid w:val="00C9746F"/>
    <w:rsid w:val="00CA293C"/>
    <w:rsid w:val="00CA505B"/>
    <w:rsid w:val="00CA648E"/>
    <w:rsid w:val="00CB08FA"/>
    <w:rsid w:val="00CB0D1B"/>
    <w:rsid w:val="00CB1EFA"/>
    <w:rsid w:val="00CB74C7"/>
    <w:rsid w:val="00CD1E28"/>
    <w:rsid w:val="00CD2FA6"/>
    <w:rsid w:val="00CE16B4"/>
    <w:rsid w:val="00CE4E60"/>
    <w:rsid w:val="00CE6E1F"/>
    <w:rsid w:val="00CF62CB"/>
    <w:rsid w:val="00CF6CF6"/>
    <w:rsid w:val="00CF734F"/>
    <w:rsid w:val="00D023DF"/>
    <w:rsid w:val="00D056C0"/>
    <w:rsid w:val="00D0683A"/>
    <w:rsid w:val="00D16FB8"/>
    <w:rsid w:val="00D40579"/>
    <w:rsid w:val="00D570CD"/>
    <w:rsid w:val="00D6261A"/>
    <w:rsid w:val="00D64100"/>
    <w:rsid w:val="00D82406"/>
    <w:rsid w:val="00D978FE"/>
    <w:rsid w:val="00D97B21"/>
    <w:rsid w:val="00DA7A2A"/>
    <w:rsid w:val="00DB1129"/>
    <w:rsid w:val="00DB562E"/>
    <w:rsid w:val="00DC6EE3"/>
    <w:rsid w:val="00DD4375"/>
    <w:rsid w:val="00DD618D"/>
    <w:rsid w:val="00DD6CFF"/>
    <w:rsid w:val="00DD7593"/>
    <w:rsid w:val="00DD7FBF"/>
    <w:rsid w:val="00DE1D2E"/>
    <w:rsid w:val="00DF1583"/>
    <w:rsid w:val="00DF5C5D"/>
    <w:rsid w:val="00DF76C7"/>
    <w:rsid w:val="00E06B75"/>
    <w:rsid w:val="00E4646B"/>
    <w:rsid w:val="00E55B2C"/>
    <w:rsid w:val="00E6765C"/>
    <w:rsid w:val="00E677BC"/>
    <w:rsid w:val="00E71A45"/>
    <w:rsid w:val="00E81FDF"/>
    <w:rsid w:val="00E85030"/>
    <w:rsid w:val="00E85B88"/>
    <w:rsid w:val="00E92C50"/>
    <w:rsid w:val="00EB1811"/>
    <w:rsid w:val="00ED5BC5"/>
    <w:rsid w:val="00EE4E9B"/>
    <w:rsid w:val="00EE7246"/>
    <w:rsid w:val="00EF2D33"/>
    <w:rsid w:val="00EF318A"/>
    <w:rsid w:val="00EF4A3E"/>
    <w:rsid w:val="00F0436E"/>
    <w:rsid w:val="00F065B2"/>
    <w:rsid w:val="00F10BC8"/>
    <w:rsid w:val="00F127D6"/>
    <w:rsid w:val="00F22424"/>
    <w:rsid w:val="00F3063A"/>
    <w:rsid w:val="00F30D7B"/>
    <w:rsid w:val="00F4792F"/>
    <w:rsid w:val="00F50822"/>
    <w:rsid w:val="00F527D8"/>
    <w:rsid w:val="00F53B5C"/>
    <w:rsid w:val="00F7495E"/>
    <w:rsid w:val="00F91C5D"/>
    <w:rsid w:val="00F97AEF"/>
    <w:rsid w:val="00FA7637"/>
    <w:rsid w:val="00FB350B"/>
    <w:rsid w:val="00FB46F4"/>
    <w:rsid w:val="00FB7D7E"/>
    <w:rsid w:val="00FC29F7"/>
    <w:rsid w:val="00FC3A00"/>
    <w:rsid w:val="00FC425E"/>
    <w:rsid w:val="00FD1224"/>
    <w:rsid w:val="00FD581B"/>
    <w:rsid w:val="00FF0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1285"/>
    <w:rPr>
      <w:sz w:val="28"/>
      <w:szCs w:val="28"/>
    </w:rPr>
  </w:style>
  <w:style w:type="paragraph" w:styleId="Heading1">
    <w:name w:val="heading 1"/>
    <w:basedOn w:val="Normal"/>
    <w:next w:val="Normal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jc w:val="both"/>
    </w:pPr>
    <w:rPr>
      <w:rFonts w:ascii="Browallia New" w:hAnsi="Browallia New" w:cs="Browallia New"/>
    </w:rPr>
  </w:style>
  <w:style w:type="character" w:styleId="Hyperlink">
    <w:name w:val="Hyperlink"/>
    <w:basedOn w:val="DefaultParagraphFont"/>
    <w:rsid w:val="00285ECC"/>
    <w:rPr>
      <w:color w:val="0000FF"/>
      <w:u w:val="single"/>
    </w:rPr>
  </w:style>
  <w:style w:type="paragraph" w:styleId="BalloonText">
    <w:name w:val="Balloon Text"/>
    <w:basedOn w:val="Normal"/>
    <w:semiHidden/>
    <w:rsid w:val="00FD1224"/>
    <w:rPr>
      <w:rFonts w:ascii="Tahoma" w:hAnsi="Tahoma"/>
      <w:sz w:val="16"/>
      <w:szCs w:val="18"/>
    </w:rPr>
  </w:style>
  <w:style w:type="paragraph" w:customStyle="1" w:styleId="a">
    <w:name w:val="เนื้อเรื่อง"/>
    <w:basedOn w:val="Normal"/>
    <w:rsid w:val="00C738C1"/>
    <w:pPr>
      <w:ind w:right="386"/>
    </w:pPr>
    <w:rPr>
      <w:rFonts w:eastAsia="Times New Roman" w:cs="Cordia New"/>
    </w:rPr>
  </w:style>
  <w:style w:type="paragraph" w:styleId="DocumentMap">
    <w:name w:val="Document Map"/>
    <w:basedOn w:val="Normal"/>
    <w:semiHidden/>
    <w:rsid w:val="00452F7B"/>
    <w:pPr>
      <w:shd w:val="clear" w:color="auto" w:fill="000080"/>
    </w:pPr>
    <w:rPr>
      <w:rFonts w:ascii="Tahoma" w:hAnsi="Tahoma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BIOTEC\Format%20&#3592;&#3604;&#3627;&#3617;&#3634;&#3618;&#3605;&#3656;&#3634;&#3591;%20&#3654;\&#3605;&#3633;&#3623;&#3629;&#3618;&#3656;&#3634;&#3591;&#3627;&#3609;&#3633;&#3591;&#3626;&#3639;&#3629;&#3616;&#3634;&#3618;&#3609;&#3629;&#3585;_&#3652;&#3607;&#3618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ตัวอย่างหนังสือภายนอก_ไทย.dot</Template>
  <TotalTime>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ที่ วว 5202/</vt:lpstr>
    </vt:vector>
  </TitlesOfParts>
  <Company>biotec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*</dc:creator>
  <cp:keywords/>
  <cp:lastModifiedBy>MISAdmin</cp:lastModifiedBy>
  <cp:revision>2</cp:revision>
  <cp:lastPrinted>2015-10-29T03:08:00Z</cp:lastPrinted>
  <dcterms:created xsi:type="dcterms:W3CDTF">2016-02-04T04:06:00Z</dcterms:created>
  <dcterms:modified xsi:type="dcterms:W3CDTF">2016-02-04T04:06:00Z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
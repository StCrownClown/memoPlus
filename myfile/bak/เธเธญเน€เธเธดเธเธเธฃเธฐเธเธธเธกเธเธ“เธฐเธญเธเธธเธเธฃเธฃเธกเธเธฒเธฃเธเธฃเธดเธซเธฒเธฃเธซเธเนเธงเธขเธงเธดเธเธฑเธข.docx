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BE6" w:rsidRPr="00D952E5" w:rsidRDefault="00F76C9C" w:rsidP="00154BE6">
      <w:pPr>
        <w:rPr>
          <w:rFonts w:ascii="TH SarabunPSK" w:hAnsi="TH SarabunPSK" w:cs="TH SarabunPSK"/>
          <w:sz w:val="32"/>
          <w:szCs w:val="32"/>
        </w:rPr>
      </w:pPr>
      <w:r w:rsidRPr="00D952E5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Pr="00D952E5">
        <w:rPr>
          <w:rFonts w:ascii="TH SarabunPSK" w:hAnsi="TH SarabunPSK" w:cs="TH SarabunPSK"/>
          <w:sz w:val="32"/>
          <w:szCs w:val="32"/>
        </w:rPr>
        <w:t>5402</w:t>
      </w:r>
      <w:r w:rsidR="00154BE6" w:rsidRPr="00D952E5">
        <w:rPr>
          <w:rFonts w:ascii="TH SarabunPSK" w:hAnsi="TH SarabunPSK" w:cs="TH SarabunPSK"/>
          <w:sz w:val="32"/>
          <w:szCs w:val="32"/>
        </w:rPr>
        <w:t>/</w:t>
      </w:r>
      <w:r w:rsidR="00C12CF5" w:rsidRPr="00D952E5">
        <w:rPr>
          <w:rFonts w:ascii="TH SarabunPSK" w:hAnsi="TH SarabunPSK" w:cs="TH SarabunPSK"/>
          <w:sz w:val="32"/>
          <w:szCs w:val="32"/>
        </w:rPr>
        <w:t>#{Value01}</w:t>
      </w:r>
    </w:p>
    <w:p w:rsidR="00154BE6" w:rsidRPr="00D952E5" w:rsidRDefault="00154BE6" w:rsidP="00154BE6">
      <w:pPr>
        <w:rPr>
          <w:rFonts w:ascii="TH SarabunPSK" w:hAnsi="TH SarabunPSK" w:cs="TH SarabunPSK"/>
          <w:sz w:val="32"/>
          <w:szCs w:val="32"/>
        </w:rPr>
      </w:pPr>
    </w:p>
    <w:p w:rsidR="00154BE6" w:rsidRPr="00D952E5" w:rsidRDefault="00F76C9C" w:rsidP="00F76C9C">
      <w:pPr>
        <w:tabs>
          <w:tab w:val="center" w:pos="3969"/>
        </w:tabs>
        <w:ind w:left="2268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52E5">
        <w:rPr>
          <w:rFonts w:ascii="TH SarabunPSK" w:hAnsi="TH SarabunPSK" w:cs="TH SarabunPSK"/>
          <w:color w:val="008000"/>
          <w:sz w:val="32"/>
          <w:szCs w:val="32"/>
        </w:rPr>
        <w:tab/>
      </w:r>
      <w:r w:rsidRPr="00D952E5">
        <w:rPr>
          <w:rFonts w:ascii="TH SarabunPSK" w:hAnsi="TH SarabunPSK" w:cs="TH SarabunPSK"/>
          <w:color w:val="000000"/>
          <w:sz w:val="32"/>
          <w:szCs w:val="32"/>
        </w:rPr>
        <w:tab/>
      </w:r>
      <w:r w:rsidR="00B45A52" w:rsidRPr="00D952E5">
        <w:rPr>
          <w:rFonts w:ascii="TH SarabunPSK" w:hAnsi="TH SarabunPSK" w:cs="TH SarabunPSK"/>
          <w:color w:val="000000"/>
          <w:sz w:val="32"/>
          <w:szCs w:val="32"/>
        </w:rPr>
        <w:t>#{Date01}</w:t>
      </w:r>
    </w:p>
    <w:p w:rsidR="00154BE6" w:rsidRPr="00D952E5" w:rsidRDefault="00154BE6" w:rsidP="00154BE6">
      <w:pPr>
        <w:rPr>
          <w:rFonts w:ascii="TH SarabunPSK" w:hAnsi="TH SarabunPSK" w:cs="TH SarabunPSK"/>
          <w:sz w:val="32"/>
          <w:szCs w:val="32"/>
        </w:rPr>
      </w:pPr>
    </w:p>
    <w:p w:rsidR="00154BE6" w:rsidRPr="00D952E5" w:rsidRDefault="00AB687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D952E5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D952E5">
        <w:rPr>
          <w:rFonts w:ascii="TH SarabunPSK" w:hAnsi="TH SarabunPSK" w:cs="TH SarabunPSK"/>
          <w:sz w:val="32"/>
          <w:szCs w:val="32"/>
        </w:rPr>
        <w:t xml:space="preserve">  </w:t>
      </w:r>
      <w:r w:rsidR="00015B09" w:rsidRPr="00D952E5">
        <w:rPr>
          <w:rFonts w:ascii="TH SarabunPSK" w:hAnsi="TH SarabunPSK" w:cs="TH SarabunPSK"/>
          <w:sz w:val="32"/>
          <w:szCs w:val="32"/>
          <w:cs/>
        </w:rPr>
        <w:t>ขอเชิญ</w:t>
      </w:r>
      <w:r w:rsidR="00154BE6" w:rsidRPr="00D952E5">
        <w:rPr>
          <w:rFonts w:ascii="TH SarabunPSK" w:hAnsi="TH SarabunPSK" w:cs="TH SarabunPSK"/>
          <w:sz w:val="32"/>
          <w:szCs w:val="32"/>
          <w:cs/>
        </w:rPr>
        <w:t>ประชุมคณะอนุกรรมการบริหาร</w:t>
      </w:r>
      <w:r w:rsidR="00154BE6" w:rsidRPr="00D952E5">
        <w:rPr>
          <w:rFonts w:ascii="TH SarabunPSK" w:hAnsi="TH SarabunPSK" w:cs="TH SarabunPSK"/>
          <w:color w:val="000000"/>
          <w:sz w:val="32"/>
          <w:szCs w:val="32"/>
          <w:cs/>
        </w:rPr>
        <w:t>หน่วยวิจัย</w:t>
      </w:r>
      <w:r w:rsidR="00712F4E" w:rsidRPr="00D952E5">
        <w:rPr>
          <w:rFonts w:ascii="TH SarabunPSK" w:hAnsi="TH SarabunPSK" w:cs="TH SarabunPSK"/>
          <w:sz w:val="32"/>
          <w:szCs w:val="32"/>
        </w:rPr>
        <w:t>#{Value02}</w:t>
      </w:r>
    </w:p>
    <w:p w:rsidR="00154BE6" w:rsidRPr="00D952E5" w:rsidRDefault="00154BE6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952E5">
        <w:rPr>
          <w:rFonts w:ascii="TH SarabunPSK" w:hAnsi="TH SarabunPSK" w:cs="TH SarabunPSK"/>
          <w:sz w:val="32"/>
          <w:szCs w:val="32"/>
        </w:rPr>
        <w:t xml:space="preserve"> </w:t>
      </w:r>
    </w:p>
    <w:p w:rsidR="000552E3" w:rsidRPr="00D952E5" w:rsidRDefault="00154BE6" w:rsidP="000552E3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D952E5">
        <w:rPr>
          <w:rFonts w:ascii="TH SarabunPSK" w:hAnsi="TH SarabunPSK" w:cs="TH SarabunPSK"/>
          <w:sz w:val="32"/>
          <w:szCs w:val="32"/>
          <w:cs/>
        </w:rPr>
        <w:t>เรียน</w:t>
      </w:r>
      <w:r w:rsidR="000552E3" w:rsidRPr="00D952E5">
        <w:rPr>
          <w:rFonts w:ascii="TH SarabunPSK" w:hAnsi="TH SarabunPSK" w:cs="TH SarabunPSK"/>
          <w:sz w:val="32"/>
          <w:szCs w:val="32"/>
        </w:rPr>
        <w:t xml:space="preserve">  #{Value03}</w:t>
      </w:r>
    </w:p>
    <w:p w:rsidR="00154BE6" w:rsidRPr="00D952E5" w:rsidRDefault="00AB6873" w:rsidP="00154BE6">
      <w:pPr>
        <w:rPr>
          <w:rFonts w:ascii="TH SarabunPSK" w:eastAsia="Times New Roman" w:hAnsi="TH SarabunPSK" w:cs="TH SarabunPSK"/>
          <w:sz w:val="32"/>
          <w:szCs w:val="32"/>
          <w:cs/>
        </w:rPr>
      </w:pPr>
      <w:r w:rsidRPr="00D952E5">
        <w:rPr>
          <w:rFonts w:ascii="TH SarabunPSK" w:hAnsi="TH SarabunPSK" w:cs="TH SarabunPSK"/>
          <w:sz w:val="32"/>
          <w:szCs w:val="32"/>
        </w:rPr>
        <w:t xml:space="preserve">  </w:t>
      </w:r>
      <w:r w:rsidR="00154BE6" w:rsidRPr="00D952E5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4230C" w:rsidRPr="00D952E5" w:rsidRDefault="00015B09" w:rsidP="00A4230C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D952E5"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 w:rsidRPr="00D952E5">
        <w:rPr>
          <w:rFonts w:ascii="TH SarabunPSK" w:hAnsi="TH SarabunPSK" w:cs="TH SarabunPSK"/>
          <w:sz w:val="32"/>
          <w:szCs w:val="32"/>
          <w:cs/>
        </w:rPr>
        <w:tab/>
      </w:r>
      <w:r w:rsidR="00285409" w:rsidRPr="00D952E5">
        <w:rPr>
          <w:rFonts w:ascii="TH SarabunPSK" w:hAnsi="TH SarabunPSK" w:cs="TH SarabunPSK"/>
          <w:sz w:val="32"/>
          <w:szCs w:val="32"/>
        </w:rPr>
        <w:t>1</w:t>
      </w:r>
      <w:r w:rsidR="00154BE6" w:rsidRPr="00D952E5">
        <w:rPr>
          <w:rFonts w:ascii="TH SarabunPSK" w:hAnsi="TH SarabunPSK" w:cs="TH SarabunPSK"/>
          <w:sz w:val="32"/>
          <w:szCs w:val="32"/>
          <w:cs/>
        </w:rPr>
        <w:t>.</w:t>
      </w:r>
      <w:r w:rsidR="00D85C9B" w:rsidRPr="00D952E5">
        <w:rPr>
          <w:rFonts w:ascii="TH SarabunPSK" w:hAnsi="TH SarabunPSK" w:cs="TH SarabunPSK"/>
          <w:sz w:val="32"/>
          <w:szCs w:val="32"/>
        </w:rPr>
        <w:t xml:space="preserve">  </w:t>
      </w:r>
      <w:r w:rsidR="00A4230C" w:rsidRPr="00D952E5">
        <w:rPr>
          <w:rFonts w:ascii="TH SarabunPSK" w:hAnsi="TH SarabunPSK" w:cs="TH SarabunPSK"/>
          <w:sz w:val="32"/>
          <w:szCs w:val="32"/>
        </w:rPr>
        <w:t>#{Value04}</w:t>
      </w:r>
    </w:p>
    <w:p w:rsidR="00015B09" w:rsidRPr="00D952E5" w:rsidRDefault="00015B09" w:rsidP="00430321">
      <w:pPr>
        <w:tabs>
          <w:tab w:val="left" w:pos="1701"/>
        </w:tabs>
        <w:ind w:left="1418" w:hanging="1418"/>
        <w:rPr>
          <w:rFonts w:ascii="TH SarabunPSK" w:hAnsi="TH SarabunPSK" w:cs="TH SarabunPSK"/>
          <w:spacing w:val="-6"/>
          <w:sz w:val="32"/>
          <w:szCs w:val="32"/>
        </w:rPr>
      </w:pPr>
      <w:r w:rsidRPr="00D952E5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    </w:t>
      </w:r>
      <w:r w:rsidRPr="00D952E5">
        <w:rPr>
          <w:rFonts w:ascii="TH SarabunPSK" w:hAnsi="TH SarabunPSK" w:cs="TH SarabunPSK"/>
          <w:sz w:val="32"/>
          <w:szCs w:val="32"/>
          <w:cs/>
        </w:rPr>
        <w:tab/>
      </w:r>
      <w:r w:rsidR="00285409" w:rsidRPr="00D952E5">
        <w:rPr>
          <w:rFonts w:ascii="TH SarabunPSK" w:hAnsi="TH SarabunPSK" w:cs="TH SarabunPSK"/>
          <w:sz w:val="32"/>
          <w:szCs w:val="32"/>
        </w:rPr>
        <w:t>2</w:t>
      </w:r>
      <w:r w:rsidR="00154BE6" w:rsidRPr="00D952E5">
        <w:rPr>
          <w:rFonts w:ascii="TH SarabunPSK" w:hAnsi="TH SarabunPSK" w:cs="TH SarabunPSK"/>
          <w:sz w:val="32"/>
          <w:szCs w:val="32"/>
          <w:cs/>
        </w:rPr>
        <w:t>.</w:t>
      </w:r>
      <w:r w:rsidR="00285409" w:rsidRPr="00D952E5">
        <w:rPr>
          <w:rFonts w:ascii="TH SarabunPSK" w:hAnsi="TH SarabunPSK" w:cs="TH SarabunPSK"/>
          <w:sz w:val="32"/>
          <w:szCs w:val="32"/>
        </w:rPr>
        <w:t xml:space="preserve">  #{Value05}</w:t>
      </w:r>
    </w:p>
    <w:p w:rsidR="00154BE6" w:rsidRPr="00D952E5" w:rsidRDefault="00015B09" w:rsidP="00430321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 w:rsidRPr="00D952E5">
        <w:rPr>
          <w:rFonts w:ascii="TH SarabunPSK" w:hAnsi="TH SarabunPSK" w:cs="TH SarabunPSK"/>
          <w:spacing w:val="-6"/>
          <w:sz w:val="32"/>
          <w:szCs w:val="32"/>
          <w:cs/>
        </w:rPr>
        <w:tab/>
      </w:r>
    </w:p>
    <w:p w:rsidR="008318DA" w:rsidRPr="00D952E5" w:rsidRDefault="00154BE6" w:rsidP="00FB410C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952E5">
        <w:rPr>
          <w:rFonts w:ascii="TH SarabunPSK" w:hAnsi="TH SarabunPSK" w:cs="TH SarabunPSK"/>
          <w:sz w:val="32"/>
          <w:szCs w:val="32"/>
          <w:cs/>
        </w:rPr>
        <w:tab/>
      </w:r>
      <w:r w:rsidR="00D40579" w:rsidRPr="00D952E5">
        <w:rPr>
          <w:rFonts w:ascii="TH SarabunPSK" w:hAnsi="TH SarabunPSK" w:cs="TH SarabunPSK"/>
          <w:sz w:val="32"/>
          <w:szCs w:val="32"/>
          <w:cs/>
        </w:rPr>
        <w:tab/>
      </w:r>
      <w:r w:rsidR="00CE6E1F" w:rsidRPr="00D952E5">
        <w:rPr>
          <w:rFonts w:ascii="TH SarabunPSK" w:hAnsi="TH SarabunPSK" w:cs="TH SarabunPSK"/>
          <w:sz w:val="32"/>
          <w:szCs w:val="32"/>
          <w:cs/>
        </w:rPr>
        <w:t xml:space="preserve">ตามที่ </w:t>
      </w:r>
      <w:r w:rsidR="00F91C5D" w:rsidRPr="00D952E5">
        <w:rPr>
          <w:rFonts w:ascii="TH SarabunPSK" w:hAnsi="TH SarabunPSK" w:cs="TH SarabunPSK"/>
          <w:color w:val="000000"/>
          <w:sz w:val="32"/>
          <w:szCs w:val="32"/>
          <w:cs/>
        </w:rPr>
        <w:t>หน่วยวิจัย</w:t>
      </w:r>
      <w:r w:rsidR="00873368" w:rsidRPr="00D952E5">
        <w:rPr>
          <w:rFonts w:ascii="TH SarabunPSK" w:hAnsi="TH SarabunPSK" w:cs="TH SarabunPSK"/>
          <w:sz w:val="32"/>
          <w:szCs w:val="32"/>
        </w:rPr>
        <w:t>#{Value06}</w:t>
      </w:r>
      <w:r w:rsidR="00494792" w:rsidRPr="00D952E5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="00F91C5D" w:rsidRPr="00D952E5">
        <w:rPr>
          <w:rFonts w:ascii="TH SarabunPSK" w:hAnsi="TH SarabunPSK" w:cs="TH SarabunPSK"/>
          <w:sz w:val="32"/>
          <w:szCs w:val="32"/>
          <w:cs/>
        </w:rPr>
        <w:t>ศูนย์พันธุ</w:t>
      </w:r>
      <w:r w:rsidR="00F91C5D" w:rsidRPr="00D952E5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วิศวกรรมและเทคโนโลยีชีวภาพแห่งชาติ </w:t>
      </w:r>
      <w:r w:rsidR="00F91C5D" w:rsidRPr="00D952E5">
        <w:rPr>
          <w:rFonts w:ascii="TH SarabunPSK" w:hAnsi="TH SarabunPSK" w:cs="TH SarabunPSK"/>
          <w:sz w:val="32"/>
          <w:szCs w:val="32"/>
          <w:cs/>
        </w:rPr>
        <w:t>ได้</w:t>
      </w:r>
      <w:r w:rsidR="00015B09" w:rsidRPr="00D952E5">
        <w:rPr>
          <w:rFonts w:ascii="TH SarabunPSK" w:hAnsi="TH SarabunPSK" w:cs="TH SarabunPSK"/>
          <w:sz w:val="32"/>
          <w:szCs w:val="32"/>
          <w:cs/>
        </w:rPr>
        <w:t>กำหนดจัดการ</w:t>
      </w:r>
      <w:r w:rsidR="008318DA" w:rsidRPr="00D952E5">
        <w:rPr>
          <w:rFonts w:ascii="TH SarabunPSK" w:hAnsi="TH SarabunPSK" w:cs="TH SarabunPSK"/>
          <w:sz w:val="32"/>
          <w:szCs w:val="32"/>
          <w:cs/>
        </w:rPr>
        <w:t>ประชุมคณะอนุกรรมการบริหาร</w:t>
      </w:r>
      <w:r w:rsidR="00015B09" w:rsidRPr="00D952E5">
        <w:rPr>
          <w:rFonts w:ascii="TH SarabunPSK" w:hAnsi="TH SarabunPSK" w:cs="TH SarabunPSK"/>
          <w:spacing w:val="-6"/>
          <w:sz w:val="32"/>
          <w:szCs w:val="32"/>
          <w:cs/>
        </w:rPr>
        <w:t>ฯ</w:t>
      </w:r>
      <w:r w:rsidR="008318DA" w:rsidRPr="00D952E5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 w:rsidR="00A12DF5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453041" w:rsidRPr="00D952E5">
        <w:rPr>
          <w:rFonts w:ascii="TH SarabunPSK" w:hAnsi="TH SarabunPSK" w:cs="TH SarabunPSK"/>
          <w:sz w:val="32"/>
          <w:szCs w:val="32"/>
        </w:rPr>
        <w:t>#{Value07}</w:t>
      </w:r>
      <w:r w:rsidR="00506F2E">
        <w:rPr>
          <w:rFonts w:ascii="TH SarabunPSK" w:hAnsi="TH SarabunPSK" w:cs="TH SarabunPSK" w:hint="cs"/>
          <w:color w:val="008000"/>
          <w:sz w:val="32"/>
          <w:szCs w:val="32"/>
          <w:cs/>
        </w:rPr>
        <w:t xml:space="preserve"> </w:t>
      </w:r>
      <w:r w:rsidR="00015B09" w:rsidRPr="00D952E5"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="008318DA" w:rsidRPr="00D952E5">
        <w:rPr>
          <w:rFonts w:ascii="TH SarabunPSK" w:hAnsi="TH SarabunPSK" w:cs="TH SarabunPSK"/>
          <w:spacing w:val="-6"/>
          <w:sz w:val="32"/>
          <w:szCs w:val="32"/>
          <w:cs/>
        </w:rPr>
        <w:t>วันที่</w:t>
      </w:r>
      <w:r w:rsidR="00754049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8755CE" w:rsidRPr="00D952E5">
        <w:rPr>
          <w:rFonts w:ascii="TH SarabunPSK" w:hAnsi="TH SarabunPSK" w:cs="TH SarabunPSK"/>
          <w:color w:val="000000"/>
          <w:sz w:val="32"/>
          <w:szCs w:val="32"/>
        </w:rPr>
        <w:t>#{Date02}</w:t>
      </w:r>
      <w:r w:rsidR="008318DA" w:rsidRPr="00D952E5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 w:rsidR="00015B09" w:rsidRPr="00D952E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เวลา </w:t>
      </w:r>
      <w:r w:rsidR="00E94FC8" w:rsidRPr="00D952E5">
        <w:rPr>
          <w:rFonts w:ascii="TH SarabunPSK" w:hAnsi="TH SarabunPSK" w:cs="TH SarabunPSK"/>
          <w:sz w:val="32"/>
          <w:szCs w:val="32"/>
        </w:rPr>
        <w:t>#{Value08}</w:t>
      </w:r>
      <w:r w:rsidR="00E94FC8" w:rsidRPr="00D952E5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="00015B09" w:rsidRPr="00D952E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น. ณ</w:t>
      </w:r>
      <w:r w:rsidR="000C3FDF" w:rsidRPr="00D952E5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="006674F5" w:rsidRPr="00D952E5">
        <w:rPr>
          <w:rFonts w:ascii="TH SarabunPSK" w:hAnsi="TH SarabunPSK" w:cs="TH SarabunPSK"/>
          <w:sz w:val="32"/>
          <w:szCs w:val="32"/>
        </w:rPr>
        <w:t>#{Value0</w:t>
      </w:r>
      <w:r w:rsidR="006674F5" w:rsidRPr="00D952E5">
        <w:rPr>
          <w:rFonts w:ascii="TH SarabunPSK" w:hAnsi="TH SarabunPSK" w:cs="TH SarabunPSK"/>
          <w:sz w:val="32"/>
          <w:szCs w:val="32"/>
          <w:cs/>
        </w:rPr>
        <w:t>9</w:t>
      </w:r>
      <w:r w:rsidR="000C3FDF" w:rsidRPr="00D952E5">
        <w:rPr>
          <w:rFonts w:ascii="TH SarabunPSK" w:hAnsi="TH SarabunPSK" w:cs="TH SarabunPSK"/>
          <w:sz w:val="32"/>
          <w:szCs w:val="32"/>
        </w:rPr>
        <w:t>}</w:t>
      </w:r>
      <w:r w:rsidR="00B27895" w:rsidRPr="00D952E5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="00015B09" w:rsidRPr="00D952E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ชั้น </w:t>
      </w:r>
      <w:r w:rsidR="006674F5" w:rsidRPr="00D952E5">
        <w:rPr>
          <w:rFonts w:ascii="TH SarabunPSK" w:hAnsi="TH SarabunPSK" w:cs="TH SarabunPSK"/>
          <w:sz w:val="32"/>
          <w:szCs w:val="32"/>
        </w:rPr>
        <w:t>#{Value</w:t>
      </w:r>
      <w:r w:rsidR="006674F5" w:rsidRPr="00D952E5">
        <w:rPr>
          <w:rFonts w:ascii="TH SarabunPSK" w:hAnsi="TH SarabunPSK" w:cs="TH SarabunPSK"/>
          <w:sz w:val="32"/>
          <w:szCs w:val="32"/>
          <w:cs/>
        </w:rPr>
        <w:t>10</w:t>
      </w:r>
      <w:r w:rsidR="000C3FDF" w:rsidRPr="00D952E5">
        <w:rPr>
          <w:rFonts w:ascii="TH SarabunPSK" w:hAnsi="TH SarabunPSK" w:cs="TH SarabunPSK"/>
          <w:sz w:val="32"/>
          <w:szCs w:val="32"/>
        </w:rPr>
        <w:t>}</w:t>
      </w:r>
      <w:r w:rsidR="00EC6EF4">
        <w:rPr>
          <w:rFonts w:ascii="TH SarabunPSK" w:hAnsi="TH SarabunPSK" w:cs="TH SarabunPSK" w:hint="cs"/>
          <w:color w:val="008000"/>
          <w:sz w:val="32"/>
          <w:szCs w:val="32"/>
          <w:cs/>
        </w:rPr>
        <w:t xml:space="preserve"> </w:t>
      </w:r>
      <w:r w:rsidR="00015B09" w:rsidRPr="00D952E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อาคาร</w:t>
      </w:r>
      <w:r w:rsidR="006674F5" w:rsidRPr="00D952E5">
        <w:rPr>
          <w:rFonts w:ascii="TH SarabunPSK" w:hAnsi="TH SarabunPSK" w:cs="TH SarabunPSK"/>
          <w:sz w:val="32"/>
          <w:szCs w:val="32"/>
        </w:rPr>
        <w:t>#{Value1</w:t>
      </w:r>
      <w:r w:rsidR="006674F5" w:rsidRPr="00D952E5">
        <w:rPr>
          <w:rFonts w:ascii="TH SarabunPSK" w:hAnsi="TH SarabunPSK" w:cs="TH SarabunPSK"/>
          <w:sz w:val="32"/>
          <w:szCs w:val="32"/>
          <w:cs/>
        </w:rPr>
        <w:t>1</w:t>
      </w:r>
      <w:r w:rsidR="00CA1A92" w:rsidRPr="00D952E5">
        <w:rPr>
          <w:rFonts w:ascii="TH SarabunPSK" w:hAnsi="TH SarabunPSK" w:cs="TH SarabunPSK"/>
          <w:sz w:val="32"/>
          <w:szCs w:val="32"/>
        </w:rPr>
        <w:t>}</w:t>
      </w:r>
      <w:r w:rsidR="005D7465" w:rsidRPr="00D952E5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="00015B09" w:rsidRPr="00D952E5">
        <w:rPr>
          <w:rFonts w:ascii="TH SarabunPSK" w:hAnsi="TH SarabunPSK" w:cs="TH SarabunPSK"/>
          <w:color w:val="000000"/>
          <w:sz w:val="32"/>
          <w:szCs w:val="32"/>
          <w:cs/>
        </w:rPr>
        <w:t>วัตถุประสงค์เพื่อ</w:t>
      </w:r>
      <w:r w:rsidR="006674F5" w:rsidRPr="00D952E5">
        <w:rPr>
          <w:rFonts w:ascii="TH SarabunPSK" w:hAnsi="TH SarabunPSK" w:cs="TH SarabunPSK"/>
          <w:sz w:val="32"/>
          <w:szCs w:val="32"/>
        </w:rPr>
        <w:t>#{Value1</w:t>
      </w:r>
      <w:r w:rsidR="006674F5" w:rsidRPr="00D952E5">
        <w:rPr>
          <w:rFonts w:ascii="TH SarabunPSK" w:hAnsi="TH SarabunPSK" w:cs="TH SarabunPSK"/>
          <w:sz w:val="32"/>
          <w:szCs w:val="32"/>
          <w:cs/>
        </w:rPr>
        <w:t>2</w:t>
      </w:r>
      <w:r w:rsidR="000E7C5B" w:rsidRPr="00D952E5">
        <w:rPr>
          <w:rFonts w:ascii="TH SarabunPSK" w:hAnsi="TH SarabunPSK" w:cs="TH SarabunPSK"/>
          <w:sz w:val="32"/>
          <w:szCs w:val="32"/>
        </w:rPr>
        <w:t>}</w:t>
      </w:r>
      <w:r w:rsidR="000E7C5B" w:rsidRPr="00D952E5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="00015B09" w:rsidRPr="00D952E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ดังสิ่งที่ส่งมาด้วยหมายเลข </w:t>
      </w:r>
      <w:r w:rsidR="006674F5" w:rsidRPr="00D952E5">
        <w:rPr>
          <w:rFonts w:ascii="TH SarabunPSK" w:hAnsi="TH SarabunPSK" w:cs="TH SarabunPSK"/>
          <w:sz w:val="32"/>
          <w:szCs w:val="32"/>
        </w:rPr>
        <w:t>#{Value1</w:t>
      </w:r>
      <w:r w:rsidR="006674F5" w:rsidRPr="00D952E5">
        <w:rPr>
          <w:rFonts w:ascii="TH SarabunPSK" w:hAnsi="TH SarabunPSK" w:cs="TH SarabunPSK"/>
          <w:sz w:val="32"/>
          <w:szCs w:val="32"/>
          <w:cs/>
        </w:rPr>
        <w:t>3</w:t>
      </w:r>
      <w:r w:rsidR="00702C04" w:rsidRPr="00D952E5">
        <w:rPr>
          <w:rFonts w:ascii="TH SarabunPSK" w:hAnsi="TH SarabunPSK" w:cs="TH SarabunPSK"/>
          <w:sz w:val="32"/>
          <w:szCs w:val="32"/>
        </w:rPr>
        <w:t>}</w:t>
      </w:r>
      <w:r w:rsidR="00702C04" w:rsidRPr="00D952E5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="008318DA" w:rsidRPr="00D952E5">
        <w:rPr>
          <w:rFonts w:ascii="TH SarabunPSK" w:hAnsi="TH SarabunPSK" w:cs="TH SarabunPSK"/>
          <w:color w:val="000000"/>
          <w:sz w:val="32"/>
          <w:szCs w:val="32"/>
          <w:cs/>
        </w:rPr>
        <w:t>นั้น</w:t>
      </w:r>
    </w:p>
    <w:p w:rsidR="008318DA" w:rsidRPr="00D952E5" w:rsidRDefault="008318DA" w:rsidP="0005510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CB0D1B" w:rsidRPr="00D952E5" w:rsidRDefault="00D40579" w:rsidP="00FB410C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  <w:r w:rsidRPr="00D952E5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015B09" w:rsidRPr="00D952E5">
        <w:rPr>
          <w:rFonts w:ascii="TH SarabunPSK" w:hAnsi="TH SarabunPSK" w:cs="TH SarabunPSK"/>
          <w:spacing w:val="-4"/>
          <w:sz w:val="32"/>
          <w:szCs w:val="32"/>
          <w:cs/>
        </w:rPr>
        <w:t>ในการนี้</w:t>
      </w:r>
      <w:r w:rsidR="005067CD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F91C5D" w:rsidRPr="00D952E5">
        <w:rPr>
          <w:rFonts w:ascii="TH SarabunPSK" w:hAnsi="TH SarabunPSK" w:cs="TH SarabunPSK"/>
          <w:spacing w:val="-4"/>
          <w:sz w:val="32"/>
          <w:szCs w:val="32"/>
          <w:cs/>
        </w:rPr>
        <w:t>ฝ่ายเลขานุ</w:t>
      </w:r>
      <w:r w:rsidR="00F26C41">
        <w:rPr>
          <w:rFonts w:ascii="TH SarabunPSK" w:hAnsi="TH SarabunPSK" w:cs="TH SarabunPSK"/>
          <w:spacing w:val="-4"/>
          <w:sz w:val="32"/>
          <w:szCs w:val="32"/>
          <w:cs/>
        </w:rPr>
        <w:t xml:space="preserve">การฯ </w:t>
      </w:r>
      <w:r w:rsidR="00015B09" w:rsidRPr="00D952E5">
        <w:rPr>
          <w:rFonts w:ascii="TH SarabunPSK" w:hAnsi="TH SarabunPSK" w:cs="TH SarabunPSK"/>
          <w:spacing w:val="-4"/>
          <w:sz w:val="32"/>
          <w:szCs w:val="32"/>
          <w:cs/>
        </w:rPr>
        <w:t>ใคร่ขอเรียนเชิญท่านเข้าร่วมประชุม ตามวัน เวลา และสถานที่</w:t>
      </w:r>
      <w:r w:rsidR="0087599B" w:rsidRPr="00D952E5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015B09" w:rsidRPr="00D952E5">
        <w:rPr>
          <w:rFonts w:ascii="TH SarabunPSK" w:hAnsi="TH SarabunPSK" w:cs="TH SarabunPSK"/>
          <w:spacing w:val="-4"/>
          <w:sz w:val="32"/>
          <w:szCs w:val="32"/>
          <w:cs/>
        </w:rPr>
        <w:t>ดังกล่าว และโ</w:t>
      </w:r>
      <w:r w:rsidR="001955D8">
        <w:rPr>
          <w:rFonts w:ascii="TH SarabunPSK" w:hAnsi="TH SarabunPSK" w:cs="TH SarabunPSK"/>
          <w:spacing w:val="-4"/>
          <w:sz w:val="32"/>
          <w:szCs w:val="32"/>
          <w:cs/>
        </w:rPr>
        <w:t>ปรดแจ้งกลับในแบบตอบรับการประชุม</w:t>
      </w:r>
      <w:r w:rsidR="001955D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015B09" w:rsidRPr="00D952E5">
        <w:rPr>
          <w:rFonts w:ascii="TH SarabunPSK" w:hAnsi="TH SarabunPSK" w:cs="TH SarabunPSK"/>
          <w:spacing w:val="-4"/>
          <w:sz w:val="32"/>
          <w:szCs w:val="32"/>
          <w:cs/>
        </w:rPr>
        <w:t>ดังมีรายละเอียดตามสิ่งที่ส่งมาด้วย</w:t>
      </w:r>
      <w:r w:rsidR="0087599B" w:rsidRPr="00D952E5">
        <w:rPr>
          <w:rFonts w:ascii="TH SarabunPSK" w:hAnsi="TH SarabunPSK" w:cs="TH SarabunPSK"/>
          <w:spacing w:val="-4"/>
          <w:sz w:val="32"/>
          <w:szCs w:val="32"/>
          <w:cs/>
        </w:rPr>
        <w:t>หมายเลข</w:t>
      </w:r>
      <w:r w:rsidR="00015B09" w:rsidRPr="00D952E5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="00D4062C" w:rsidRPr="00D952E5">
        <w:rPr>
          <w:rFonts w:ascii="TH SarabunPSK" w:hAnsi="TH SarabunPSK" w:cs="TH SarabunPSK"/>
          <w:sz w:val="32"/>
          <w:szCs w:val="32"/>
        </w:rPr>
        <w:t>#{Value1</w:t>
      </w:r>
      <w:r w:rsidR="00D4062C" w:rsidRPr="00D952E5">
        <w:rPr>
          <w:rFonts w:ascii="TH SarabunPSK" w:hAnsi="TH SarabunPSK" w:cs="TH SarabunPSK"/>
          <w:sz w:val="32"/>
          <w:szCs w:val="32"/>
          <w:cs/>
        </w:rPr>
        <w:t>4</w:t>
      </w:r>
      <w:r w:rsidR="005470A4" w:rsidRPr="00D952E5">
        <w:rPr>
          <w:rFonts w:ascii="TH SarabunPSK" w:hAnsi="TH SarabunPSK" w:cs="TH SarabunPSK"/>
          <w:sz w:val="32"/>
          <w:szCs w:val="32"/>
        </w:rPr>
        <w:t>}</w:t>
      </w:r>
      <w:r w:rsidR="00BA4DF4">
        <w:rPr>
          <w:rFonts w:ascii="TH SarabunPSK" w:hAnsi="TH SarabunPSK" w:cs="TH SarabunPSK" w:hint="cs"/>
          <w:color w:val="008000"/>
          <w:sz w:val="32"/>
          <w:szCs w:val="32"/>
          <w:cs/>
        </w:rPr>
        <w:t xml:space="preserve"> </w:t>
      </w:r>
      <w:r w:rsidR="00015B09" w:rsidRPr="00D952E5">
        <w:rPr>
          <w:rFonts w:ascii="TH SarabunPSK" w:hAnsi="TH SarabunPSK" w:cs="TH SarabunPSK"/>
          <w:spacing w:val="-4"/>
          <w:sz w:val="32"/>
          <w:szCs w:val="32"/>
          <w:cs/>
        </w:rPr>
        <w:t>หรือแจ้งยืนยันกลับมายัง</w:t>
      </w:r>
      <w:r w:rsidR="00CB0D1B" w:rsidRPr="00D952E5">
        <w:rPr>
          <w:rFonts w:ascii="TH SarabunPSK" w:hAnsi="TH SarabunPSK" w:cs="TH SarabunPSK"/>
          <w:spacing w:val="-4"/>
          <w:sz w:val="32"/>
          <w:szCs w:val="32"/>
          <w:cs/>
        </w:rPr>
        <w:t>ฝ่ายเลขานุการ</w:t>
      </w:r>
      <w:r w:rsidR="00CB0D1B" w:rsidRPr="00D952E5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CB0D1B" w:rsidRPr="00D952E5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ภายในวันที่</w:t>
      </w:r>
      <w:r w:rsidR="00E82324" w:rsidRPr="00D952E5">
        <w:rPr>
          <w:rFonts w:ascii="TH SarabunPSK" w:hAnsi="TH SarabunPSK" w:cs="TH SarabunPSK"/>
          <w:b/>
          <w:bCs/>
          <w:color w:val="008000"/>
          <w:spacing w:val="-4"/>
          <w:sz w:val="32"/>
          <w:szCs w:val="32"/>
        </w:rPr>
        <w:t xml:space="preserve"> </w:t>
      </w:r>
      <w:r w:rsidR="00E82324" w:rsidRPr="00D952E5">
        <w:rPr>
          <w:rFonts w:ascii="TH SarabunPSK" w:hAnsi="TH SarabunPSK" w:cs="TH SarabunPSK"/>
          <w:color w:val="000000"/>
          <w:sz w:val="32"/>
          <w:szCs w:val="32"/>
        </w:rPr>
        <w:t>#{Date03}</w:t>
      </w:r>
      <w:r w:rsidR="00E82324" w:rsidRPr="00D952E5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 </w:t>
      </w:r>
      <w:r w:rsidR="00CB0D1B" w:rsidRPr="00D952E5">
        <w:rPr>
          <w:rFonts w:ascii="TH SarabunPSK" w:hAnsi="TH SarabunPSK" w:cs="TH SarabunPSK"/>
          <w:spacing w:val="-4"/>
          <w:sz w:val="32"/>
          <w:szCs w:val="32"/>
          <w:cs/>
        </w:rPr>
        <w:t>ด้วย จะขอบพระคุณยิ่ง</w:t>
      </w:r>
    </w:p>
    <w:p w:rsidR="00CB0D1B" w:rsidRPr="00D952E5" w:rsidRDefault="00CB0D1B" w:rsidP="008318DA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</w:p>
    <w:p w:rsidR="00154BE6" w:rsidRPr="00D952E5" w:rsidRDefault="00CB0D1B" w:rsidP="00EF2994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952E5">
        <w:rPr>
          <w:rFonts w:ascii="TH SarabunPSK" w:hAnsi="TH SarabunPSK" w:cs="TH SarabunPSK"/>
          <w:sz w:val="32"/>
          <w:szCs w:val="32"/>
          <w:cs/>
        </w:rPr>
        <w:tab/>
      </w:r>
      <w:r w:rsidRPr="00D952E5">
        <w:rPr>
          <w:rFonts w:ascii="TH SarabunPSK" w:hAnsi="TH SarabunPSK" w:cs="TH SarabunPSK"/>
          <w:sz w:val="32"/>
          <w:szCs w:val="32"/>
          <w:cs/>
        </w:rPr>
        <w:tab/>
      </w:r>
      <w:r w:rsidR="00154BE6" w:rsidRPr="00D952E5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จึงเรียนมาเพื่อโปรดพิจารณา </w:t>
      </w:r>
    </w:p>
    <w:p w:rsidR="00154BE6" w:rsidRPr="00D952E5" w:rsidRDefault="00154BE6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154BE6" w:rsidRPr="00D952E5" w:rsidRDefault="00154BE6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952E5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997314" w:rsidRPr="00D952E5" w:rsidRDefault="00997314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997314" w:rsidRPr="00D952E5" w:rsidRDefault="00997314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997314" w:rsidRPr="00D952E5" w:rsidRDefault="009B6791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952E5">
        <w:rPr>
          <w:rFonts w:ascii="TH SarabunPSK" w:hAnsi="TH SarabunPSK" w:cs="TH SarabunPSK"/>
          <w:sz w:val="32"/>
          <w:szCs w:val="32"/>
        </w:rPr>
        <w:t>#{</w:t>
      </w:r>
      <w:r w:rsidR="00BF4E1B" w:rsidRPr="00D952E5">
        <w:rPr>
          <w:rFonts w:ascii="TH SarabunPSK" w:hAnsi="TH SarabunPSK" w:cs="TH SarabunPSK"/>
          <w:sz w:val="32"/>
          <w:szCs w:val="32"/>
        </w:rPr>
        <w:t>Selectuser01}</w:t>
      </w:r>
    </w:p>
    <w:p w:rsidR="004B5A12" w:rsidRPr="00D952E5" w:rsidRDefault="00C37FB6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952E5">
        <w:rPr>
          <w:rFonts w:ascii="TH SarabunPSK" w:hAnsi="TH SarabunPSK" w:cs="TH SarabunPSK"/>
          <w:sz w:val="32"/>
          <w:szCs w:val="32"/>
        </w:rPr>
        <w:t>#{Selectpost01}</w:t>
      </w:r>
    </w:p>
    <w:p w:rsidR="00BD3182" w:rsidRPr="00D952E5" w:rsidRDefault="00BD3182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952E5">
        <w:rPr>
          <w:rFonts w:ascii="TH SarabunPSK" w:hAnsi="TH SarabunPSK" w:cs="TH SarabunPSK"/>
          <w:sz w:val="32"/>
          <w:szCs w:val="32"/>
        </w:rPr>
        <w:t>#{Selectunit01}</w:t>
      </w:r>
    </w:p>
    <w:p w:rsidR="00F94DF3" w:rsidRPr="00D952E5" w:rsidRDefault="00F94DF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952E5">
        <w:rPr>
          <w:rFonts w:ascii="TH SarabunPSK" w:hAnsi="TH SarabunPSK" w:cs="TH SarabunPSK"/>
          <w:sz w:val="32"/>
          <w:szCs w:val="32"/>
        </w:rPr>
        <w:t>#{Selectunit02}</w:t>
      </w:r>
    </w:p>
    <w:p w:rsidR="00154BE6" w:rsidRPr="00D952E5" w:rsidRDefault="00154BE6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154BE6" w:rsidRPr="00D952E5" w:rsidRDefault="00154BE6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F91C5D" w:rsidRPr="00D952E5" w:rsidRDefault="00F91C5D" w:rsidP="00154BE6">
      <w:pPr>
        <w:rPr>
          <w:rFonts w:ascii="TH SarabunPSK" w:hAnsi="TH SarabunPSK" w:cs="TH SarabunPSK"/>
          <w:sz w:val="32"/>
          <w:szCs w:val="32"/>
        </w:rPr>
      </w:pPr>
    </w:p>
    <w:p w:rsidR="003B5B55" w:rsidRPr="00D952E5" w:rsidRDefault="00D4062C" w:rsidP="0037778D">
      <w:pPr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952E5">
        <w:rPr>
          <w:rFonts w:ascii="TH SarabunPSK" w:hAnsi="TH SarabunPSK" w:cs="TH SarabunPSK"/>
          <w:sz w:val="32"/>
          <w:szCs w:val="32"/>
        </w:rPr>
        <w:t>#{Value1</w:t>
      </w:r>
      <w:r w:rsidRPr="00D952E5">
        <w:rPr>
          <w:rFonts w:ascii="TH SarabunPSK" w:hAnsi="TH SarabunPSK" w:cs="TH SarabunPSK"/>
          <w:sz w:val="32"/>
          <w:szCs w:val="32"/>
          <w:cs/>
        </w:rPr>
        <w:t>5</w:t>
      </w:r>
      <w:r w:rsidR="003B5B55" w:rsidRPr="00D952E5">
        <w:rPr>
          <w:rFonts w:ascii="TH SarabunPSK" w:hAnsi="TH SarabunPSK" w:cs="TH SarabunPSK"/>
          <w:sz w:val="32"/>
          <w:szCs w:val="32"/>
        </w:rPr>
        <w:t>}</w:t>
      </w:r>
      <w:r w:rsidR="003B5B55" w:rsidRPr="00D952E5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="003B5B55" w:rsidRPr="00D952E5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3B5B55" w:rsidRPr="00D952E5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</w:p>
    <w:p w:rsidR="00154BE6" w:rsidRPr="00D952E5" w:rsidRDefault="00154BE6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952E5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="00D4062C" w:rsidRPr="00D952E5">
        <w:rPr>
          <w:rFonts w:ascii="TH SarabunPSK" w:hAnsi="TH SarabunPSK" w:cs="TH SarabunPSK"/>
          <w:sz w:val="32"/>
          <w:szCs w:val="32"/>
        </w:rPr>
        <w:t xml:space="preserve"> 0 2564 #{Value1</w:t>
      </w:r>
      <w:r w:rsidR="00D4062C" w:rsidRPr="00D952E5">
        <w:rPr>
          <w:rFonts w:ascii="TH SarabunPSK" w:hAnsi="TH SarabunPSK" w:cs="TH SarabunPSK"/>
          <w:sz w:val="32"/>
          <w:szCs w:val="32"/>
          <w:cs/>
        </w:rPr>
        <w:t>6</w:t>
      </w:r>
      <w:r w:rsidR="003B5B55" w:rsidRPr="00D952E5">
        <w:rPr>
          <w:rFonts w:ascii="TH SarabunPSK" w:hAnsi="TH SarabunPSK" w:cs="TH SarabunPSK"/>
          <w:sz w:val="32"/>
          <w:szCs w:val="32"/>
        </w:rPr>
        <w:t>}</w:t>
      </w:r>
      <w:r w:rsidR="00873510" w:rsidRPr="00D952E5">
        <w:rPr>
          <w:rFonts w:ascii="TH SarabunPSK" w:hAnsi="TH SarabunPSK" w:cs="TH SarabunPSK"/>
          <w:sz w:val="32"/>
          <w:szCs w:val="32"/>
        </w:rPr>
        <w:t xml:space="preserve"> </w:t>
      </w:r>
      <w:r w:rsidR="00873510" w:rsidRPr="00D952E5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="00873510" w:rsidRPr="00D952E5">
        <w:rPr>
          <w:rFonts w:ascii="TH SarabunPSK" w:hAnsi="TH SarabunPSK" w:cs="TH SarabunPSK"/>
          <w:sz w:val="32"/>
          <w:szCs w:val="32"/>
        </w:rPr>
        <w:t>#{Value1</w:t>
      </w:r>
      <w:r w:rsidR="00D4062C" w:rsidRPr="00D952E5">
        <w:rPr>
          <w:rFonts w:ascii="TH SarabunPSK" w:hAnsi="TH SarabunPSK" w:cs="TH SarabunPSK"/>
          <w:sz w:val="32"/>
          <w:szCs w:val="32"/>
          <w:cs/>
        </w:rPr>
        <w:t>7</w:t>
      </w:r>
      <w:r w:rsidR="00873510" w:rsidRPr="00D952E5">
        <w:rPr>
          <w:rFonts w:ascii="TH SarabunPSK" w:hAnsi="TH SarabunPSK" w:cs="TH SarabunPSK"/>
          <w:sz w:val="32"/>
          <w:szCs w:val="32"/>
        </w:rPr>
        <w:t>}</w:t>
      </w:r>
      <w:r w:rsidR="00873510" w:rsidRPr="00D952E5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="00873510" w:rsidRPr="00D952E5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873510" w:rsidRPr="00D952E5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="003B5B55" w:rsidRPr="00D952E5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="003B5B55" w:rsidRPr="00D952E5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3B5B55" w:rsidRPr="00D952E5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D952E5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EF318A" w:rsidRPr="00D952E5" w:rsidRDefault="00154BE6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D952E5">
        <w:rPr>
          <w:rFonts w:ascii="TH SarabunPSK" w:hAnsi="TH SarabunPSK" w:cs="TH SarabunPSK"/>
          <w:sz w:val="32"/>
          <w:szCs w:val="32"/>
          <w:cs/>
        </w:rPr>
        <w:t>โทรสาร</w:t>
      </w:r>
      <w:r w:rsidR="002331D4" w:rsidRPr="00D952E5">
        <w:rPr>
          <w:rFonts w:ascii="TH SarabunPSK" w:hAnsi="TH SarabunPSK" w:cs="TH SarabunPSK"/>
          <w:sz w:val="32"/>
          <w:szCs w:val="32"/>
          <w:cs/>
        </w:rPr>
        <w:t xml:space="preserve"> 0 2564 </w:t>
      </w:r>
      <w:r w:rsidR="002331D4" w:rsidRPr="00D952E5">
        <w:rPr>
          <w:rFonts w:ascii="TH SarabunPSK" w:hAnsi="TH SarabunPSK" w:cs="TH SarabunPSK"/>
          <w:sz w:val="32"/>
          <w:szCs w:val="32"/>
        </w:rPr>
        <w:t>#{Value1</w:t>
      </w:r>
      <w:r w:rsidR="00D4062C" w:rsidRPr="00D952E5">
        <w:rPr>
          <w:rFonts w:ascii="TH SarabunPSK" w:hAnsi="TH SarabunPSK" w:cs="TH SarabunPSK"/>
          <w:sz w:val="32"/>
          <w:szCs w:val="32"/>
          <w:cs/>
        </w:rPr>
        <w:t>8</w:t>
      </w:r>
      <w:r w:rsidR="002331D4" w:rsidRPr="00D952E5">
        <w:rPr>
          <w:rFonts w:ascii="TH SarabunPSK" w:hAnsi="TH SarabunPSK" w:cs="TH SarabunPSK"/>
          <w:sz w:val="32"/>
          <w:szCs w:val="32"/>
        </w:rPr>
        <w:t>}</w:t>
      </w:r>
      <w:r w:rsidR="002331D4" w:rsidRPr="00D952E5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="002331D4" w:rsidRPr="00D952E5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2331D4" w:rsidRPr="00D952E5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D952E5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sectPr w:rsidR="00EF318A" w:rsidRPr="00D952E5" w:rsidSect="00506F2E">
      <w:pgSz w:w="11907" w:h="16840" w:code="9"/>
      <w:pgMar w:top="2160" w:right="1440" w:bottom="425" w:left="1928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96E" w:rsidRDefault="0061096E">
      <w:r>
        <w:separator/>
      </w:r>
    </w:p>
  </w:endnote>
  <w:endnote w:type="continuationSeparator" w:id="0">
    <w:p w:rsidR="0061096E" w:rsidRDefault="006109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0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96E" w:rsidRDefault="0061096E">
      <w:r>
        <w:separator/>
      </w:r>
    </w:p>
  </w:footnote>
  <w:footnote w:type="continuationSeparator" w:id="0">
    <w:p w:rsidR="0061096E" w:rsidRDefault="006109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Cordia New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Cordia New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Cordia New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Cordia New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Cordia New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Cordia New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Cordia New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Cordia New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Cordia New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420CAC"/>
    <w:rsid w:val="00015B09"/>
    <w:rsid w:val="000227CB"/>
    <w:rsid w:val="0003661D"/>
    <w:rsid w:val="000373CB"/>
    <w:rsid w:val="00037CFD"/>
    <w:rsid w:val="00041360"/>
    <w:rsid w:val="0004669A"/>
    <w:rsid w:val="00055108"/>
    <w:rsid w:val="000552E3"/>
    <w:rsid w:val="00070FC1"/>
    <w:rsid w:val="000876A2"/>
    <w:rsid w:val="000A0593"/>
    <w:rsid w:val="000C3FDF"/>
    <w:rsid w:val="000D01D9"/>
    <w:rsid w:val="000D6B34"/>
    <w:rsid w:val="000E7C5B"/>
    <w:rsid w:val="00104E7C"/>
    <w:rsid w:val="00115A19"/>
    <w:rsid w:val="00140105"/>
    <w:rsid w:val="00141420"/>
    <w:rsid w:val="00142239"/>
    <w:rsid w:val="00151916"/>
    <w:rsid w:val="0015460D"/>
    <w:rsid w:val="00154BE6"/>
    <w:rsid w:val="001629C9"/>
    <w:rsid w:val="001742CF"/>
    <w:rsid w:val="00174AED"/>
    <w:rsid w:val="001776D4"/>
    <w:rsid w:val="00180D7D"/>
    <w:rsid w:val="00194F05"/>
    <w:rsid w:val="001955D8"/>
    <w:rsid w:val="00195CC6"/>
    <w:rsid w:val="001A28F5"/>
    <w:rsid w:val="001A647F"/>
    <w:rsid w:val="001B2B8E"/>
    <w:rsid w:val="001B7697"/>
    <w:rsid w:val="001C2046"/>
    <w:rsid w:val="001C5709"/>
    <w:rsid w:val="001D166B"/>
    <w:rsid w:val="001D41E7"/>
    <w:rsid w:val="001E59E7"/>
    <w:rsid w:val="001F5A92"/>
    <w:rsid w:val="00204FD1"/>
    <w:rsid w:val="00232DF4"/>
    <w:rsid w:val="002331D4"/>
    <w:rsid w:val="00236318"/>
    <w:rsid w:val="0024352D"/>
    <w:rsid w:val="00246CF3"/>
    <w:rsid w:val="00256B00"/>
    <w:rsid w:val="00260ED0"/>
    <w:rsid w:val="002710AE"/>
    <w:rsid w:val="00284A16"/>
    <w:rsid w:val="00285409"/>
    <w:rsid w:val="00285ECC"/>
    <w:rsid w:val="002A6CC7"/>
    <w:rsid w:val="002B2CB3"/>
    <w:rsid w:val="002C44FA"/>
    <w:rsid w:val="002D17CD"/>
    <w:rsid w:val="002D360D"/>
    <w:rsid w:val="002D554F"/>
    <w:rsid w:val="002F5BA9"/>
    <w:rsid w:val="00314CA5"/>
    <w:rsid w:val="00316FB6"/>
    <w:rsid w:val="00347600"/>
    <w:rsid w:val="00352ECF"/>
    <w:rsid w:val="003576EC"/>
    <w:rsid w:val="00361654"/>
    <w:rsid w:val="00361C4A"/>
    <w:rsid w:val="00371826"/>
    <w:rsid w:val="00373C81"/>
    <w:rsid w:val="00374DC2"/>
    <w:rsid w:val="0037778D"/>
    <w:rsid w:val="00382742"/>
    <w:rsid w:val="0039113B"/>
    <w:rsid w:val="003966C0"/>
    <w:rsid w:val="003B5B55"/>
    <w:rsid w:val="003C6C03"/>
    <w:rsid w:val="003D1925"/>
    <w:rsid w:val="003E6117"/>
    <w:rsid w:val="003E6485"/>
    <w:rsid w:val="003F3138"/>
    <w:rsid w:val="003F6D36"/>
    <w:rsid w:val="004131F7"/>
    <w:rsid w:val="00420CAC"/>
    <w:rsid w:val="00430321"/>
    <w:rsid w:val="00436E22"/>
    <w:rsid w:val="00452F7B"/>
    <w:rsid w:val="00453041"/>
    <w:rsid w:val="004539B9"/>
    <w:rsid w:val="004833D9"/>
    <w:rsid w:val="0049160D"/>
    <w:rsid w:val="00493037"/>
    <w:rsid w:val="00494792"/>
    <w:rsid w:val="004A2003"/>
    <w:rsid w:val="004B5A12"/>
    <w:rsid w:val="004D199D"/>
    <w:rsid w:val="004D1A68"/>
    <w:rsid w:val="004D552E"/>
    <w:rsid w:val="004D5ABF"/>
    <w:rsid w:val="004D6273"/>
    <w:rsid w:val="004F1285"/>
    <w:rsid w:val="00502381"/>
    <w:rsid w:val="005067CD"/>
    <w:rsid w:val="00506F2E"/>
    <w:rsid w:val="00527DA8"/>
    <w:rsid w:val="005326B1"/>
    <w:rsid w:val="005410D7"/>
    <w:rsid w:val="00541447"/>
    <w:rsid w:val="005470A4"/>
    <w:rsid w:val="00554A57"/>
    <w:rsid w:val="00562FF8"/>
    <w:rsid w:val="005735F0"/>
    <w:rsid w:val="005748CE"/>
    <w:rsid w:val="0057722D"/>
    <w:rsid w:val="00580560"/>
    <w:rsid w:val="0058513D"/>
    <w:rsid w:val="00590138"/>
    <w:rsid w:val="005B1FCD"/>
    <w:rsid w:val="005B5E64"/>
    <w:rsid w:val="005C57A3"/>
    <w:rsid w:val="005D7465"/>
    <w:rsid w:val="00606E05"/>
    <w:rsid w:val="0061096E"/>
    <w:rsid w:val="00610E6D"/>
    <w:rsid w:val="00611583"/>
    <w:rsid w:val="00630E07"/>
    <w:rsid w:val="0063460F"/>
    <w:rsid w:val="006436FD"/>
    <w:rsid w:val="00652D4B"/>
    <w:rsid w:val="0066496A"/>
    <w:rsid w:val="006674F5"/>
    <w:rsid w:val="00667CCD"/>
    <w:rsid w:val="006877A0"/>
    <w:rsid w:val="00694D68"/>
    <w:rsid w:val="00697C4E"/>
    <w:rsid w:val="006A2E8B"/>
    <w:rsid w:val="006A3A98"/>
    <w:rsid w:val="006B089C"/>
    <w:rsid w:val="006B13BF"/>
    <w:rsid w:val="006C3EDB"/>
    <w:rsid w:val="006C77B1"/>
    <w:rsid w:val="006D5349"/>
    <w:rsid w:val="00702C04"/>
    <w:rsid w:val="00707FAC"/>
    <w:rsid w:val="00710DB6"/>
    <w:rsid w:val="00712F4E"/>
    <w:rsid w:val="00714B33"/>
    <w:rsid w:val="0071598C"/>
    <w:rsid w:val="00731A09"/>
    <w:rsid w:val="0073756E"/>
    <w:rsid w:val="00754049"/>
    <w:rsid w:val="00756113"/>
    <w:rsid w:val="00757ED6"/>
    <w:rsid w:val="00761645"/>
    <w:rsid w:val="00764042"/>
    <w:rsid w:val="00772E7D"/>
    <w:rsid w:val="00777BBC"/>
    <w:rsid w:val="007A144A"/>
    <w:rsid w:val="007A2215"/>
    <w:rsid w:val="007A5470"/>
    <w:rsid w:val="007A6B0E"/>
    <w:rsid w:val="007B4EC1"/>
    <w:rsid w:val="007C339C"/>
    <w:rsid w:val="007D0A61"/>
    <w:rsid w:val="007D72C9"/>
    <w:rsid w:val="007E3D0F"/>
    <w:rsid w:val="007F5E43"/>
    <w:rsid w:val="00801F83"/>
    <w:rsid w:val="00802884"/>
    <w:rsid w:val="008124D5"/>
    <w:rsid w:val="00813026"/>
    <w:rsid w:val="008262C4"/>
    <w:rsid w:val="008318DA"/>
    <w:rsid w:val="008457B0"/>
    <w:rsid w:val="00863BBC"/>
    <w:rsid w:val="00873368"/>
    <w:rsid w:val="00873510"/>
    <w:rsid w:val="00875451"/>
    <w:rsid w:val="008755CE"/>
    <w:rsid w:val="0087599B"/>
    <w:rsid w:val="008A5FE0"/>
    <w:rsid w:val="008D194A"/>
    <w:rsid w:val="008E611A"/>
    <w:rsid w:val="008F24F9"/>
    <w:rsid w:val="008F2EF6"/>
    <w:rsid w:val="00906894"/>
    <w:rsid w:val="009164D1"/>
    <w:rsid w:val="00925232"/>
    <w:rsid w:val="00935EAE"/>
    <w:rsid w:val="00947C51"/>
    <w:rsid w:val="009572D5"/>
    <w:rsid w:val="00980009"/>
    <w:rsid w:val="00986916"/>
    <w:rsid w:val="00997314"/>
    <w:rsid w:val="009A3176"/>
    <w:rsid w:val="009A5F43"/>
    <w:rsid w:val="009B007A"/>
    <w:rsid w:val="009B3B55"/>
    <w:rsid w:val="009B6791"/>
    <w:rsid w:val="009B6AD2"/>
    <w:rsid w:val="009C42A9"/>
    <w:rsid w:val="009D117A"/>
    <w:rsid w:val="009D3E7D"/>
    <w:rsid w:val="009E186A"/>
    <w:rsid w:val="00A1050A"/>
    <w:rsid w:val="00A11A36"/>
    <w:rsid w:val="00A12DF5"/>
    <w:rsid w:val="00A24A66"/>
    <w:rsid w:val="00A25AB6"/>
    <w:rsid w:val="00A303C1"/>
    <w:rsid w:val="00A37DA8"/>
    <w:rsid w:val="00A413DE"/>
    <w:rsid w:val="00A4230C"/>
    <w:rsid w:val="00A52259"/>
    <w:rsid w:val="00A609D4"/>
    <w:rsid w:val="00A96AA5"/>
    <w:rsid w:val="00A96D98"/>
    <w:rsid w:val="00AA6844"/>
    <w:rsid w:val="00AA70B1"/>
    <w:rsid w:val="00AB6873"/>
    <w:rsid w:val="00AE4E59"/>
    <w:rsid w:val="00AF555C"/>
    <w:rsid w:val="00AF7558"/>
    <w:rsid w:val="00B01103"/>
    <w:rsid w:val="00B10CE1"/>
    <w:rsid w:val="00B1376D"/>
    <w:rsid w:val="00B14593"/>
    <w:rsid w:val="00B14D6E"/>
    <w:rsid w:val="00B15AB6"/>
    <w:rsid w:val="00B27895"/>
    <w:rsid w:val="00B33C32"/>
    <w:rsid w:val="00B45A52"/>
    <w:rsid w:val="00B47A4C"/>
    <w:rsid w:val="00B663AA"/>
    <w:rsid w:val="00B67A2F"/>
    <w:rsid w:val="00B80B0F"/>
    <w:rsid w:val="00BA23F5"/>
    <w:rsid w:val="00BA4DF4"/>
    <w:rsid w:val="00BC229B"/>
    <w:rsid w:val="00BC357C"/>
    <w:rsid w:val="00BD27FF"/>
    <w:rsid w:val="00BD3182"/>
    <w:rsid w:val="00BD34EC"/>
    <w:rsid w:val="00BD643B"/>
    <w:rsid w:val="00BD75FF"/>
    <w:rsid w:val="00BF4E1B"/>
    <w:rsid w:val="00BF5477"/>
    <w:rsid w:val="00BF5933"/>
    <w:rsid w:val="00C03E33"/>
    <w:rsid w:val="00C07C81"/>
    <w:rsid w:val="00C12CF5"/>
    <w:rsid w:val="00C16ADB"/>
    <w:rsid w:val="00C37FB6"/>
    <w:rsid w:val="00C44324"/>
    <w:rsid w:val="00C611FC"/>
    <w:rsid w:val="00C65824"/>
    <w:rsid w:val="00C738C1"/>
    <w:rsid w:val="00C77EC8"/>
    <w:rsid w:val="00C8560C"/>
    <w:rsid w:val="00C9746F"/>
    <w:rsid w:val="00CA1A92"/>
    <w:rsid w:val="00CA505B"/>
    <w:rsid w:val="00CB08FA"/>
    <w:rsid w:val="00CB0D1B"/>
    <w:rsid w:val="00CB1EFA"/>
    <w:rsid w:val="00CB74C7"/>
    <w:rsid w:val="00CD1E28"/>
    <w:rsid w:val="00CD2FA6"/>
    <w:rsid w:val="00CE6E1F"/>
    <w:rsid w:val="00CF62CB"/>
    <w:rsid w:val="00CF6CF6"/>
    <w:rsid w:val="00CF734F"/>
    <w:rsid w:val="00D023DF"/>
    <w:rsid w:val="00D056C0"/>
    <w:rsid w:val="00D16FB8"/>
    <w:rsid w:val="00D35C60"/>
    <w:rsid w:val="00D40579"/>
    <w:rsid w:val="00D4062C"/>
    <w:rsid w:val="00D6261A"/>
    <w:rsid w:val="00D64100"/>
    <w:rsid w:val="00D82406"/>
    <w:rsid w:val="00D85C9B"/>
    <w:rsid w:val="00D952E5"/>
    <w:rsid w:val="00D978FE"/>
    <w:rsid w:val="00D97B21"/>
    <w:rsid w:val="00DA7A2A"/>
    <w:rsid w:val="00DB562E"/>
    <w:rsid w:val="00DC6EE3"/>
    <w:rsid w:val="00DD4375"/>
    <w:rsid w:val="00DD6CFF"/>
    <w:rsid w:val="00DD7593"/>
    <w:rsid w:val="00DE524F"/>
    <w:rsid w:val="00DE78B2"/>
    <w:rsid w:val="00DF1583"/>
    <w:rsid w:val="00DF5C5D"/>
    <w:rsid w:val="00DF76C7"/>
    <w:rsid w:val="00E13848"/>
    <w:rsid w:val="00E35A79"/>
    <w:rsid w:val="00E6765C"/>
    <w:rsid w:val="00E677BC"/>
    <w:rsid w:val="00E71A45"/>
    <w:rsid w:val="00E82324"/>
    <w:rsid w:val="00E85030"/>
    <w:rsid w:val="00E85B88"/>
    <w:rsid w:val="00E94FC8"/>
    <w:rsid w:val="00EC6EF4"/>
    <w:rsid w:val="00ED1F1F"/>
    <w:rsid w:val="00EE4E9B"/>
    <w:rsid w:val="00EF23E6"/>
    <w:rsid w:val="00EF2994"/>
    <w:rsid w:val="00EF2D33"/>
    <w:rsid w:val="00EF318A"/>
    <w:rsid w:val="00EF4A3E"/>
    <w:rsid w:val="00F10BC8"/>
    <w:rsid w:val="00F22424"/>
    <w:rsid w:val="00F24898"/>
    <w:rsid w:val="00F26C41"/>
    <w:rsid w:val="00F3063A"/>
    <w:rsid w:val="00F4792F"/>
    <w:rsid w:val="00F50822"/>
    <w:rsid w:val="00F51EC6"/>
    <w:rsid w:val="00F76C9C"/>
    <w:rsid w:val="00F77FEC"/>
    <w:rsid w:val="00F91C5D"/>
    <w:rsid w:val="00F94DF3"/>
    <w:rsid w:val="00F97AEF"/>
    <w:rsid w:val="00FA7596"/>
    <w:rsid w:val="00FB350B"/>
    <w:rsid w:val="00FB410C"/>
    <w:rsid w:val="00FB7D7E"/>
    <w:rsid w:val="00FC29F7"/>
    <w:rsid w:val="00FC3A00"/>
    <w:rsid w:val="00FC425E"/>
    <w:rsid w:val="00FD1224"/>
    <w:rsid w:val="00FD5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1285"/>
    <w:rPr>
      <w:sz w:val="28"/>
      <w:szCs w:val="28"/>
    </w:rPr>
  </w:style>
  <w:style w:type="paragraph" w:styleId="Heading1">
    <w:name w:val="heading 1"/>
    <w:basedOn w:val="Normal"/>
    <w:next w:val="Normal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jc w:val="both"/>
    </w:pPr>
    <w:rPr>
      <w:rFonts w:ascii="Browallia New" w:hAnsi="Browallia New" w:cs="Browallia New"/>
    </w:rPr>
  </w:style>
  <w:style w:type="character" w:styleId="Hyperlink">
    <w:name w:val="Hyperlink"/>
    <w:basedOn w:val="DefaultParagraphFont"/>
    <w:rsid w:val="00285ECC"/>
    <w:rPr>
      <w:color w:val="0000FF"/>
      <w:u w:val="single"/>
    </w:rPr>
  </w:style>
  <w:style w:type="paragraph" w:styleId="BalloonText">
    <w:name w:val="Balloon Text"/>
    <w:basedOn w:val="Normal"/>
    <w:semiHidden/>
    <w:rsid w:val="00FD1224"/>
    <w:rPr>
      <w:rFonts w:ascii="Tahoma" w:hAnsi="Tahoma"/>
      <w:sz w:val="16"/>
      <w:szCs w:val="18"/>
    </w:rPr>
  </w:style>
  <w:style w:type="paragraph" w:customStyle="1" w:styleId="a">
    <w:name w:val="เนื้อเรื่อง"/>
    <w:basedOn w:val="Normal"/>
    <w:rsid w:val="00C738C1"/>
    <w:pPr>
      <w:ind w:right="386"/>
    </w:pPr>
    <w:rPr>
      <w:rFonts w:eastAsia="Times New Roman" w:cs="Cordia New"/>
    </w:rPr>
  </w:style>
  <w:style w:type="paragraph" w:styleId="DocumentMap">
    <w:name w:val="Document Map"/>
    <w:basedOn w:val="Normal"/>
    <w:semiHidden/>
    <w:rsid w:val="00452F7B"/>
    <w:pPr>
      <w:shd w:val="clear" w:color="auto" w:fill="000080"/>
    </w:pPr>
    <w:rPr>
      <w:rFonts w:ascii="Tahoma" w:hAnsi="Tahoma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BIOTEC\Format%20&#3592;&#3604;&#3627;&#3617;&#3634;&#3618;&#3605;&#3656;&#3634;&#3591;%20&#3654;\&#3605;&#3633;&#3623;&#3629;&#3618;&#3656;&#3634;&#3591;&#3627;&#3609;&#3633;&#3591;&#3626;&#3639;&#3629;-&#3610;&#3633;&#3609;&#3607;&#3638;&#3585;%20&#3629;&#3609;&#3640;&#3585;&#3585;&#3610;&#3619;&#3636;&#3627;&#3634;&#3619;&#3627;&#3609;&#3656;&#3623;&#3618;\&#3615;&#3629;&#3619;&#3660;&#3617;&#3648;&#3594;&#3636;&#3597;&#3611;&#3619;&#3632;&#3594;&#3640;&#3617;%20&#3629;&#3609;&#3640;%20&#3585;&#3585;%20&#3627;&#3609;&#3656;&#3623;&#3618;_&#3588;&#3609;&#3609;&#3629;&#35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ฟอร์มเชิญประชุม อนุ กก หน่วย_คนนอก.dot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ที่ วว 5202/</vt:lpstr>
    </vt:vector>
  </TitlesOfParts>
  <Company>biotec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cp:lastModifiedBy>MISAdmin</cp:lastModifiedBy>
  <cp:revision>2</cp:revision>
  <cp:lastPrinted>2012-04-18T08:33:00Z</cp:lastPrinted>
  <dcterms:created xsi:type="dcterms:W3CDTF">2016-02-19T12:14:00Z</dcterms:created>
  <dcterms:modified xsi:type="dcterms:W3CDTF">2016-02-19T12:14:00Z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
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9B" w:rsidRPr="00F305D2" w:rsidRDefault="00322F9B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in;margin-top:-15.85pt;width:99pt;height:33.95pt;z-index:-251658240">
            <v:imagedata r:id="rId4" o:title=""/>
          </v:shape>
        </w:pict>
      </w:r>
    </w:p>
    <w:tbl>
      <w:tblPr>
        <w:tblW w:w="8748" w:type="dxa"/>
        <w:tblLayout w:type="fixed"/>
        <w:tblLook w:val="0000"/>
      </w:tblPr>
      <w:tblGrid>
        <w:gridCol w:w="8748"/>
      </w:tblGrid>
      <w:tr w:rsidR="00322F9B" w:rsidRPr="00F305D2" w:rsidTr="00B93ACB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F305D2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F305D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 โทรสาร  ๐ ๒๕๖๔ ๖๗๐๑-๐๕</w:t>
            </w:r>
          </w:p>
        </w:tc>
      </w:tr>
    </w:tbl>
    <w:p w:rsidR="00322F9B" w:rsidRPr="00F305D2" w:rsidRDefault="00322F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322F9B" w:rsidRPr="00F305D2" w:rsidTr="00B93ACB">
        <w:trPr>
          <w:cantSplit/>
        </w:trPr>
        <w:tc>
          <w:tcPr>
            <w:tcW w:w="8748" w:type="dxa"/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322F9B" w:rsidRPr="00F305D2" w:rsidRDefault="00322F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3936"/>
        <w:gridCol w:w="4812"/>
      </w:tblGrid>
      <w:tr w:rsidR="00322F9B" w:rsidRPr="00F305D2" w:rsidTr="00B93ACB">
        <w:trPr>
          <w:cantSplit/>
        </w:trPr>
        <w:tc>
          <w:tcPr>
            <w:tcW w:w="3936" w:type="dxa"/>
          </w:tcPr>
          <w:p w:rsidR="00322F9B" w:rsidRPr="00F305D2" w:rsidRDefault="00322F9B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</w:t>
            </w:r>
          </w:p>
        </w:tc>
        <w:tc>
          <w:tcPr>
            <w:tcW w:w="4812" w:type="dxa"/>
          </w:tcPr>
          <w:p w:rsidR="00322F9B" w:rsidRPr="00F305D2" w:rsidRDefault="00322F9B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Pr="00C84042">
              <w:rPr>
                <w:rFonts w:ascii="TH SarabunPSK" w:hAnsi="TH SarabunPSK" w:cs="TH SarabunPSK"/>
                <w:color w:val="FF0000"/>
                <w:sz w:val="32"/>
                <w:szCs w:val="32"/>
              </w:rPr>
              <w:t/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  <w:gridSpan w:val="2"/>
          </w:tcPr>
          <w:p w:rsidR="00322F9B" w:rsidRPr="00F305D2" w:rsidRDefault="00322F9B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BC36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หน่วยวิจัย</w:t>
            </w:r>
            <w:r w:rsidRPr="00C84042"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/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  <w:gridSpan w:val="2"/>
          </w:tcPr>
          <w:p w:rsidR="00322F9B" w:rsidRPr="00F305D2" w:rsidRDefault="00322F9B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/>
            </w:r>
          </w:p>
        </w:tc>
      </w:tr>
    </w:tbl>
    <w:p w:rsidR="00322F9B" w:rsidRPr="00F305D2" w:rsidRDefault="00322F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E70FB9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C64E48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244FC6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C64E48">
        <w:rPr>
          <w:rFonts w:cs="TH SarabunPSK"/>
          <w:snapToGrid w:val="0"/>
          <w:color w:val="FF00FF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060DF5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>ในวันที่</w:t>
      </w:r>
      <w:r w:rsidRPr="00C64E48">
        <w:rPr>
          <w:rFonts w:cs="TH SarabunPSK"/>
          <w:b/>
          <w:bCs/>
          <w:snapToGrid w:val="0"/>
          <w:color w:val="008000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D28A2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>เวลา</w:t>
      </w:r>
      <w:r w:rsidRPr="00C64E48">
        <w:rPr>
          <w:rFonts w:cs="TH SarabunPSK"/>
          <w:b/>
          <w:bCs/>
          <w:snapToGrid w:val="0"/>
          <w:color w:val="008000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5D28A2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 xml:space="preserve">น. </w:t>
      </w:r>
      <w:r w:rsidRPr="005D28A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ณ ห้องประชุม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5D28A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อาคารไบโอเทค อุทยานวิทยาศาสตร์ประเทศไทย จ. ปทุมธานี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/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  ตามระเบียบวาระการประชุมดังสิ่งที่ส่งมาด้วย นั้น</w:t>
      </w: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322F9B" w:rsidRPr="00C64E48" w:rsidRDefault="00322F9B" w:rsidP="00672396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โปรดแจ้งกลับในแบบตอบรับการประชุม หรือแจ้งยืนยันกลับมายัง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/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 ศช. </w:t>
      </w:r>
      <w:r w:rsidRPr="001979C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ภายในวันที่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ด้วย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จะขอบพระคุณยิ่ง</w:t>
      </w: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นางสาวกัญญวิมว์  กีรติกร</w:t>
      </w:r>
    </w:p>
    <w:p w:rsidR="00322F9B" w:rsidRPr="00C64E48" w:rsidRDefault="00322F9B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นางสาวกัญญวิมว์  กีรติกร</w:t>
      </w:r>
    </w:p>
    <w:p w:rsidR="00322F9B" w:rsidRPr="00C64E48" w:rsidRDefault="00322F9B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นางสาวกัญญวิมว์  กีรติกร</w:t>
      </w:r>
    </w:p>
    <w:p w:rsidR="00322F9B" w:rsidRPr="00C64E48" w:rsidRDefault="00322F9B" w:rsidP="005851F8">
      <w:pPr>
        <w:pStyle w:val="BodyText"/>
        <w:tabs>
          <w:tab w:val="center" w:pos="5040"/>
        </w:tabs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</w:r>
    </w:p>
    <w:p w:rsidR="00322F9B" w:rsidRPr="00C64E48" w:rsidRDefault="00322F9B" w:rsidP="004C3758">
      <w:pPr>
        <w:pStyle w:val="a"/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color w:val="008000"/>
          <w:sz w:val="32"/>
          <w:szCs w:val="32"/>
        </w:rPr>
      </w:pPr>
    </w:p>
    <w:p w:rsidR="00322F9B" w:rsidRPr="00C64E48" w:rsidRDefault="00322F9B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  <w:cs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โทร</w:t>
      </w:r>
      <w:r w:rsidRPr="00C64E48">
        <w:rPr>
          <w:rFonts w:ascii="TH SarabunPSK" w:hAnsi="TH SarabunPSK" w:cs="TH SarabunPSK"/>
          <w:sz w:val="32"/>
          <w:szCs w:val="32"/>
        </w:rPr>
        <w:t>.</w:t>
      </w:r>
      <w:r w:rsidRPr="00C64E48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๐ ๒๕๖๔ ๖๗๐๐ ต่อ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/>
      </w: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>
      <w:pPr>
        <w:rPr>
          <w:rFonts w:ascii="TH SarabunPSK" w:hAnsi="TH SarabunPSK" w:cs="TH SarabunPSK"/>
          <w:sz w:val="32"/>
          <w:szCs w:val="32"/>
        </w:rPr>
      </w:pPr>
    </w:p>
    <w:sectPr w:rsidR="00322F9B" w:rsidRPr="00C64E48" w:rsidSect="00B93ACB">
      <w:pgSz w:w="11907" w:h="16840" w:code="9"/>
      <w:pgMar w:top="1077" w:right="1474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A99"/>
    <w:rsid w:val="00017E08"/>
    <w:rsid w:val="00042C36"/>
    <w:rsid w:val="000471C6"/>
    <w:rsid w:val="00047C7D"/>
    <w:rsid w:val="00060DF5"/>
    <w:rsid w:val="0006482B"/>
    <w:rsid w:val="0008475C"/>
    <w:rsid w:val="00096A14"/>
    <w:rsid w:val="000E5C5C"/>
    <w:rsid w:val="00117EA4"/>
    <w:rsid w:val="00142C26"/>
    <w:rsid w:val="00143F2E"/>
    <w:rsid w:val="0019099A"/>
    <w:rsid w:val="001979CF"/>
    <w:rsid w:val="001A1E8B"/>
    <w:rsid w:val="001A3CAB"/>
    <w:rsid w:val="001C5CEA"/>
    <w:rsid w:val="001F3BA8"/>
    <w:rsid w:val="001F72E2"/>
    <w:rsid w:val="00244FC6"/>
    <w:rsid w:val="002A4C7A"/>
    <w:rsid w:val="00322F9B"/>
    <w:rsid w:val="00340AB4"/>
    <w:rsid w:val="0035590D"/>
    <w:rsid w:val="003671D0"/>
    <w:rsid w:val="00380562"/>
    <w:rsid w:val="003B73D5"/>
    <w:rsid w:val="004704BB"/>
    <w:rsid w:val="0048778B"/>
    <w:rsid w:val="004C3758"/>
    <w:rsid w:val="004E6EB2"/>
    <w:rsid w:val="00514F97"/>
    <w:rsid w:val="005676E0"/>
    <w:rsid w:val="00572B2A"/>
    <w:rsid w:val="005851F8"/>
    <w:rsid w:val="005C5A52"/>
    <w:rsid w:val="005D28A2"/>
    <w:rsid w:val="005F69B6"/>
    <w:rsid w:val="00672396"/>
    <w:rsid w:val="00685849"/>
    <w:rsid w:val="006E46D5"/>
    <w:rsid w:val="007353A0"/>
    <w:rsid w:val="007B77E4"/>
    <w:rsid w:val="007C1129"/>
    <w:rsid w:val="008147ED"/>
    <w:rsid w:val="00835CE4"/>
    <w:rsid w:val="00841E5A"/>
    <w:rsid w:val="008470B1"/>
    <w:rsid w:val="00895C36"/>
    <w:rsid w:val="00910C4B"/>
    <w:rsid w:val="009C35EF"/>
    <w:rsid w:val="009D4357"/>
    <w:rsid w:val="009E2D96"/>
    <w:rsid w:val="009E465D"/>
    <w:rsid w:val="009E466D"/>
    <w:rsid w:val="00A63A99"/>
    <w:rsid w:val="00A660C7"/>
    <w:rsid w:val="00A96624"/>
    <w:rsid w:val="00AB4D58"/>
    <w:rsid w:val="00AD3545"/>
    <w:rsid w:val="00B93ACB"/>
    <w:rsid w:val="00BC3138"/>
    <w:rsid w:val="00BC364B"/>
    <w:rsid w:val="00C22DAE"/>
    <w:rsid w:val="00C35FAA"/>
    <w:rsid w:val="00C64E48"/>
    <w:rsid w:val="00C76240"/>
    <w:rsid w:val="00C84042"/>
    <w:rsid w:val="00CC5F92"/>
    <w:rsid w:val="00CD4A07"/>
    <w:rsid w:val="00DA02E7"/>
    <w:rsid w:val="00E2725A"/>
    <w:rsid w:val="00E70FB9"/>
    <w:rsid w:val="00EB57A4"/>
    <w:rsid w:val="00EC78BD"/>
    <w:rsid w:val="00ED349A"/>
    <w:rsid w:val="00F305D2"/>
    <w:rsid w:val="00F82C02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725A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725A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725A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725A"/>
    <w:rPr>
      <w:rFonts w:ascii="Cordia New" w:hAnsi="Cordia New" w:cs="Times New Roman"/>
      <w:sz w:val="35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wan.aph\AppData\Local\Microsoft\Windows\Temporary%20Internet%20Files\Content.MSO\8CB038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8CB038C.dot</Template>
  <TotalTime>1</TotalTime>
  <Pages>1</Pages>
  <Words>151</Words>
  <Characters>866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4</cp:revision>
  <cp:lastPrinted>2015-10-29T04:02:00Z</cp:lastPrinted>
  <dcterms:created xsi:type="dcterms:W3CDTF">2015-10-29T07:58:00Z</dcterms:created>
  <dcterms:modified xsi:type="dcterms:W3CDTF">2015-12-17T06:10:00Z</dcterms:modified>
</cp:coreProperties>
</file>
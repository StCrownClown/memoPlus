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E87" w:rsidRDefault="000B3E87" w:rsidP="00014F0E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0B3E87" w:rsidRDefault="000B3E87" w:rsidP="00F70C68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EA2C09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EA2C09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  <w:cs/>
        </w:rPr>
        <w:t>5402</w:t>
      </w:r>
      <w:r>
        <w:rPr>
          <w:rFonts w:ascii="TH SarabunPSK" w:hAnsi="TH SarabunPSK" w:cs="TH SarabunPSK"/>
          <w:sz w:val="32"/>
          <w:szCs w:val="32"/>
        </w:rPr>
        <w:t>//</w:t>
      </w:r>
      <w:r>
        <w:rPr>
          <w:rFonts w:ascii="TH SarabunPSK" w:hAnsi="TH SarabunPSK" w:cs="TH SarabunPSK"/>
          <w:sz w:val="32"/>
          <w:szCs w:val="32"/>
          <w:cs/>
        </w:rPr>
        <w:t>255</w:t>
      </w:r>
      <w:r>
        <w:rPr>
          <w:rFonts w:ascii="TH SarabunPSK" w:hAnsi="TH SarabunPSK" w:cs="TH SarabunPSK"/>
          <w:sz w:val="32"/>
          <w:szCs w:val="32"/>
        </w:rPr>
        <w:t>8</w:t>
      </w:r>
      <w:r w:rsidRPr="00DF53E6">
        <w:rPr>
          <w:rFonts w:ascii="TH SarabunPSK" w:hAnsi="TH SarabunPSK" w:cs="TH SarabunPSK"/>
          <w:sz w:val="32"/>
          <w:szCs w:val="32"/>
        </w:rPr>
        <w:t xml:space="preserve">                                                    </w:t>
      </w:r>
    </w:p>
    <w:p w:rsidR="000B3E87" w:rsidRPr="00DF53E6" w:rsidRDefault="000B3E87" w:rsidP="006E74BF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DF53E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กุมภาพันธ์ 255</w:t>
      </w:r>
      <w:r>
        <w:rPr>
          <w:rFonts w:ascii="TH SarabunPSK" w:hAnsi="TH SarabunPSK" w:cs="TH SarabunPSK"/>
          <w:sz w:val="32"/>
          <w:szCs w:val="32"/>
        </w:rPr>
        <w:t>8</w:t>
      </w:r>
    </w:p>
    <w:p w:rsidR="000B3E87" w:rsidRPr="00DF53E6" w:rsidRDefault="000B3E87" w:rsidP="00F70C68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CE6998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z w:val="32"/>
          <w:szCs w:val="32"/>
          <w:cs/>
        </w:rPr>
        <w:t xml:space="preserve">  ขอ</w:t>
      </w:r>
      <w:r w:rsidRPr="00DF53E6">
        <w:rPr>
          <w:rFonts w:ascii="TH SarabunPSK" w:hAnsi="TH SarabunPSK" w:cs="TH SarabunPSK"/>
          <w:sz w:val="32"/>
          <w:szCs w:val="32"/>
          <w:cs/>
        </w:rPr>
        <w:t>สงวนสิทธิ์การเรียกค่าปรับกรณีส่งสินค้าล่าช้า</w:t>
      </w:r>
    </w:p>
    <w:p w:rsidR="000B3E87" w:rsidRPr="00DF53E6" w:rsidRDefault="000B3E87" w:rsidP="00CE6998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color w:val="FF0000"/>
          <w:sz w:val="32"/>
          <w:szCs w:val="32"/>
        </w:rPr>
        <w:t>#{Value01}</w:t>
      </w:r>
    </w:p>
    <w:p w:rsidR="000B3E87" w:rsidRDefault="000B3E87" w:rsidP="00CE6998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>อ้างถึง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DF53E6">
        <w:rPr>
          <w:rFonts w:ascii="TH SarabunPSK" w:hAnsi="TH SarabunPSK" w:cs="TH SarabunPSK"/>
          <w:sz w:val="32"/>
          <w:szCs w:val="32"/>
          <w:cs/>
        </w:rPr>
        <w:t>ใบสั่งซื้อ</w:t>
      </w:r>
      <w:r>
        <w:rPr>
          <w:rFonts w:ascii="TH SarabunPSK" w:hAnsi="TH SarabunPSK" w:cs="TH SarabunPSK"/>
          <w:sz w:val="32"/>
          <w:szCs w:val="32"/>
          <w:cs/>
        </w:rPr>
        <w:t>เลขที่ 2041</w:t>
      </w:r>
      <w:r>
        <w:rPr>
          <w:rFonts w:ascii="TH SarabunPSK" w:hAnsi="TH SarabunPSK" w:cs="TH SarabunPSK"/>
          <w:sz w:val="32"/>
          <w:szCs w:val="32"/>
        </w:rPr>
        <w:t>150551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/>
          <w:sz w:val="32"/>
          <w:szCs w:val="32"/>
          <w:cs/>
        </w:rPr>
        <w:t>พฤศจิกายน 255</w:t>
      </w:r>
      <w:r>
        <w:rPr>
          <w:rFonts w:ascii="TH SarabunPSK" w:hAnsi="TH SarabunPSK" w:cs="TH SarabunPSK"/>
          <w:sz w:val="32"/>
          <w:szCs w:val="32"/>
        </w:rPr>
        <w:t>7</w:t>
      </w:r>
    </w:p>
    <w:p w:rsidR="000B3E87" w:rsidRPr="00B22E6A" w:rsidRDefault="000B3E87" w:rsidP="00CE6998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. ใบส่งของเลขที่ </w:t>
      </w:r>
      <w:r>
        <w:rPr>
          <w:rFonts w:ascii="TH SarabunPSK" w:hAnsi="TH SarabunPSK" w:cs="TH SarabunPSK"/>
          <w:sz w:val="32"/>
          <w:szCs w:val="32"/>
        </w:rPr>
        <w:t xml:space="preserve">58-01-0037 </w:t>
      </w:r>
      <w:r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>
        <w:rPr>
          <w:rFonts w:ascii="TH SarabunPSK" w:hAnsi="TH SarabunPSK" w:cs="TH SarabunPSK"/>
          <w:sz w:val="32"/>
          <w:szCs w:val="32"/>
        </w:rPr>
        <w:t>2558</w:t>
      </w:r>
    </w:p>
    <w:p w:rsidR="000B3E87" w:rsidRPr="00DF53E6" w:rsidRDefault="000B3E87" w:rsidP="00F70C68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DD561B">
      <w:pPr>
        <w:tabs>
          <w:tab w:val="left" w:pos="851"/>
          <w:tab w:val="left" w:pos="993"/>
        </w:tabs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</w:rPr>
        <w:t xml:space="preserve">          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ตาม</w:t>
      </w:r>
      <w:r w:rsidRPr="007F1E44">
        <w:rPr>
          <w:rFonts w:ascii="TH SarabunPSK" w:hAnsi="TH SarabunPSK" w:cs="TH SarabunPSK"/>
          <w:spacing w:val="-6"/>
          <w:sz w:val="32"/>
          <w:szCs w:val="32"/>
          <w:cs/>
        </w:rPr>
        <w:t xml:space="preserve">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ตกลง</w:t>
      </w:r>
      <w:r>
        <w:rPr>
          <w:rFonts w:ascii="TH SarabunPSK" w:hAnsi="TH SarabunPSK" w:cs="TH SarabunPSK"/>
          <w:color w:val="FF0000"/>
          <w:sz w:val="32"/>
          <w:szCs w:val="32"/>
        </w:rPr>
        <w:t>#{Value02}</w:t>
      </w:r>
      <w:r w:rsidRPr="00B8297F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โดย บริษัทฯ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ต้อง</w:t>
      </w:r>
      <w:r w:rsidRPr="00DF53E6">
        <w:rPr>
          <w:rFonts w:ascii="TH SarabunPSK" w:hAnsi="TH SarabunPSK" w:cs="TH SarabunPSK"/>
          <w:sz w:val="32"/>
          <w:szCs w:val="32"/>
          <w:cs/>
        </w:rPr>
        <w:t>ดำเนินการส่งมอบ</w:t>
      </w:r>
      <w:r>
        <w:rPr>
          <w:rFonts w:ascii="TH SarabunPSK" w:hAnsi="TH SarabunPSK" w:cs="TH SarabunPSK"/>
          <w:sz w:val="32"/>
          <w:szCs w:val="32"/>
          <w:cs/>
        </w:rPr>
        <w:t xml:space="preserve">สินค้าให้ศูนย์ฯ </w:t>
      </w:r>
      <w:r w:rsidRPr="00DF53E6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#{Value03} </w:t>
      </w:r>
      <w:r>
        <w:rPr>
          <w:rFonts w:ascii="TH SarabunPSK" w:hAnsi="TH SarabunPSK" w:cs="TH SarabunPSK"/>
          <w:sz w:val="32"/>
          <w:szCs w:val="32"/>
          <w:cs/>
        </w:rPr>
        <w:t>ตามเงื่อนไข</w:t>
      </w:r>
      <w:r w:rsidRPr="00DF53E6">
        <w:rPr>
          <w:rFonts w:ascii="TH SarabunPSK" w:hAnsi="TH SarabunPSK" w:cs="TH SarabunPSK"/>
          <w:sz w:val="32"/>
          <w:szCs w:val="32"/>
          <w:cs/>
        </w:rPr>
        <w:t>ที่กำหนดในใบสั่งซื้อ (กำหนดส่ง</w:t>
      </w:r>
      <w:r>
        <w:rPr>
          <w:rFonts w:ascii="TH SarabunPSK" w:hAnsi="TH SarabunPSK" w:cs="TH SarabunPSK"/>
          <w:sz w:val="32"/>
          <w:szCs w:val="32"/>
          <w:cs/>
        </w:rPr>
        <w:t>มอบ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วัน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53E6">
        <w:rPr>
          <w:rFonts w:ascii="TH SarabunPSK" w:hAnsi="TH SarabunPSK" w:cs="TH SarabunPSK"/>
          <w:sz w:val="32"/>
          <w:szCs w:val="32"/>
          <w:cs/>
        </w:rPr>
        <w:t>นับ</w:t>
      </w:r>
      <w:r w:rsidRPr="007F1E44">
        <w:rPr>
          <w:rFonts w:ascii="TH SarabunPSK" w:hAnsi="TH SarabunPSK" w:cs="TH SarabunPSK"/>
          <w:spacing w:val="-6"/>
          <w:sz w:val="32"/>
          <w:szCs w:val="32"/>
          <w:cs/>
        </w:rPr>
        <w:t>ถัดจากวันที่ผู้ขายลงนามในใบสั่งซื้อ</w:t>
      </w:r>
      <w:r>
        <w:rPr>
          <w:rFonts w:ascii="TH SarabunPSK" w:hAnsi="TH SarabunPSK" w:cs="TH SarabunPSK"/>
          <w:spacing w:val="-6"/>
          <w:sz w:val="32"/>
          <w:szCs w:val="32"/>
        </w:rPr>
        <w:t>/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จ้าง</w:t>
      </w:r>
      <w:r w:rsidRPr="007F1E44">
        <w:rPr>
          <w:rFonts w:ascii="TH SarabunPSK" w:hAnsi="TH SarabunPSK" w:cs="TH SarabunPSK"/>
          <w:spacing w:val="-6"/>
          <w:sz w:val="32"/>
          <w:szCs w:val="32"/>
          <w:cs/>
        </w:rPr>
        <w:t>) และ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7F1E44">
        <w:rPr>
          <w:rFonts w:ascii="TH SarabunPSK" w:hAnsi="TH SarabunPSK" w:cs="TH SarabunPSK"/>
          <w:spacing w:val="-6"/>
          <w:sz w:val="32"/>
          <w:szCs w:val="32"/>
          <w:cs/>
        </w:rPr>
        <w:t>บริษัทฯ ได้จัดส่งสินค้าให้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7F1E44">
        <w:rPr>
          <w:rFonts w:ascii="TH SarabunPSK" w:hAnsi="TH SarabunPSK" w:cs="TH SarabunPSK"/>
          <w:spacing w:val="-6"/>
          <w:sz w:val="32"/>
          <w:szCs w:val="32"/>
          <w:cs/>
        </w:rPr>
        <w:t>ศูนย์ฯ เมื่อวันที่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#{Value04}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ซึ่งล่าช้ากว่ากำหนด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#{Value05} </w:t>
      </w:r>
      <w:r w:rsidRPr="00DF53E6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0B3E87" w:rsidRPr="00A22E38" w:rsidRDefault="000B3E87" w:rsidP="00A22E38">
      <w:pPr>
        <w:tabs>
          <w:tab w:val="left" w:pos="851"/>
          <w:tab w:val="left" w:pos="993"/>
        </w:tabs>
        <w:spacing w:line="360" w:lineRule="exact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0B3E87" w:rsidRPr="00B22E6A" w:rsidRDefault="000B3E87" w:rsidP="003E0648">
      <w:pPr>
        <w:tabs>
          <w:tab w:val="left" w:pos="851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A22E38">
        <w:rPr>
          <w:rFonts w:ascii="TH SarabunPSK" w:hAnsi="TH SarabunPSK" w:cs="TH SarabunPSK"/>
          <w:sz w:val="32"/>
          <w:szCs w:val="32"/>
          <w:cs/>
        </w:rPr>
        <w:t xml:space="preserve">            ในการนี้ ศูนย์ฯ จึงขอแจ้งสงวนสิทธิ์ค่าปรับในกรณีส่งสินค้าล่าช้า</w:t>
      </w:r>
      <w:r>
        <w:rPr>
          <w:rFonts w:ascii="TH SarabunPSK" w:hAnsi="TH SarabunPSK" w:cs="TH SarabunPSK"/>
          <w:sz w:val="32"/>
          <w:szCs w:val="32"/>
          <w:cs/>
        </w:rPr>
        <w:t xml:space="preserve">ตามรายละเอียดข้างต้น </w:t>
      </w:r>
      <w:r w:rsidRPr="00A22E38">
        <w:rPr>
          <w:rFonts w:ascii="TH SarabunPSK" w:hAnsi="TH SarabunPSK" w:cs="TH SarabunPSK"/>
          <w:sz w:val="32"/>
          <w:szCs w:val="32"/>
          <w:cs/>
        </w:rPr>
        <w:t>โดย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2E38">
        <w:rPr>
          <w:rFonts w:ascii="TH SarabunPSK" w:hAnsi="TH SarabunPSK" w:cs="TH SarabunPSK"/>
          <w:sz w:val="32"/>
          <w:szCs w:val="32"/>
          <w:cs/>
        </w:rPr>
        <w:t xml:space="preserve">ศูนย์ฯ </w:t>
      </w:r>
      <w:r>
        <w:rPr>
          <w:rFonts w:ascii="TH SarabunPSK" w:hAnsi="TH SarabunPSK" w:cs="TH SarabunPSK"/>
          <w:sz w:val="32"/>
          <w:szCs w:val="32"/>
          <w:cs/>
        </w:rPr>
        <w:t>จะคิดค่าปรับ</w:t>
      </w:r>
      <w:r w:rsidRPr="00A22E38">
        <w:rPr>
          <w:rFonts w:ascii="TH SarabunPSK" w:hAnsi="TH SarabunPSK" w:cs="TH SarabunPSK"/>
          <w:sz w:val="32"/>
          <w:szCs w:val="32"/>
          <w:cs/>
        </w:rPr>
        <w:t xml:space="preserve">ในอัตราร้อยละ 0.2 ของราคาสินค้า </w:t>
      </w:r>
      <w:r w:rsidRPr="00A22E38">
        <w:rPr>
          <w:rFonts w:ascii="TH SarabunPSK" w:hAnsi="TH SarabunPSK" w:cs="TH SarabunPSK"/>
          <w:sz w:val="32"/>
          <w:szCs w:val="32"/>
        </w:rPr>
        <w:t>(</w:t>
      </w:r>
      <w:r w:rsidRPr="00A22E38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A22E38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6B2">
        <w:rPr>
          <w:rFonts w:ascii="TH SarabunPSK" w:hAnsi="TH SarabunPSK" w:cs="TH SarabunPSK"/>
          <w:sz w:val="32"/>
          <w:szCs w:val="32"/>
          <w:cs/>
        </w:rPr>
        <w:t xml:space="preserve">รวมเป็นเงินทั้งสิ้น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#{Value06} </w:t>
      </w:r>
      <w:r w:rsidRPr="00A22E38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2E38">
        <w:rPr>
          <w:rFonts w:ascii="TH SarabunPSK" w:hAnsi="TH SarabunPSK" w:cs="TH SarabunPSK"/>
          <w:sz w:val="32"/>
          <w:szCs w:val="32"/>
          <w:cs/>
        </w:rPr>
        <w:t>ออกจากยอดเงินการชำระค่าสินค้าที่ระบุในเช็คสั่งจ่ายบริษัทฯ ในวันที่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2E38">
        <w:rPr>
          <w:rFonts w:ascii="TH SarabunPSK" w:hAnsi="TH SarabunPSK" w:cs="TH SarabunPSK"/>
          <w:sz w:val="32"/>
          <w:szCs w:val="32"/>
          <w:cs/>
        </w:rPr>
        <w:t>บริษัทฯ มารับเช็ค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หรือ ในการโอนเงินค่าสินค้าเข้าบัญชีธนาคาร ตามที่ได้แจ้งไว้</w:t>
      </w:r>
    </w:p>
    <w:p w:rsidR="000B3E87" w:rsidRPr="00A22E38" w:rsidRDefault="000B3E87" w:rsidP="00A22E38">
      <w:pPr>
        <w:rPr>
          <w:rFonts w:ascii="TH SarabunPSK" w:hAnsi="TH SarabunPSK" w:cs="TH SarabunPSK"/>
          <w:szCs w:val="32"/>
        </w:rPr>
      </w:pPr>
    </w:p>
    <w:p w:rsidR="000B3E87" w:rsidRPr="00DF53E6" w:rsidRDefault="000B3E87" w:rsidP="00014F0E">
      <w:pPr>
        <w:tabs>
          <w:tab w:val="left" w:pos="851"/>
        </w:tabs>
        <w:rPr>
          <w:szCs w:val="32"/>
        </w:rPr>
      </w:pPr>
      <w:r w:rsidRPr="00A22E38">
        <w:rPr>
          <w:rFonts w:ascii="TH SarabunPSK" w:hAnsi="TH SarabunPSK" w:cs="TH SarabunPSK"/>
          <w:szCs w:val="32"/>
          <w:cs/>
        </w:rPr>
        <w:tab/>
        <w:t>จึงเรียนมาเพื่อโปรดทราบ</w:t>
      </w:r>
      <w:r w:rsidRPr="00DF53E6">
        <w:rPr>
          <w:szCs w:val="32"/>
        </w:rPr>
        <w:tab/>
      </w:r>
      <w:r w:rsidRPr="00DF53E6">
        <w:rPr>
          <w:szCs w:val="32"/>
          <w:cs/>
        </w:rPr>
        <w:t xml:space="preserve">                </w:t>
      </w: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              </w:t>
      </w:r>
    </w:p>
    <w:p w:rsidR="000B3E87" w:rsidRPr="00DF53E6" w:rsidRDefault="000B3E87" w:rsidP="00C82DAE">
      <w:pPr>
        <w:tabs>
          <w:tab w:val="left" w:pos="666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ขอแสดงความนับถือ</w:t>
      </w:r>
    </w:p>
    <w:p w:rsidR="000B3E87" w:rsidRPr="00DF53E6" w:rsidRDefault="000B3E87" w:rsidP="00C82DAE">
      <w:pPr>
        <w:tabs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ab/>
      </w:r>
    </w:p>
    <w:p w:rsidR="000B3E87" w:rsidRPr="00DF53E6" w:rsidRDefault="000B3E87" w:rsidP="00C82DAE">
      <w:pPr>
        <w:tabs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445A87">
      <w:pPr>
        <w:tabs>
          <w:tab w:val="right" w:pos="5812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DF53E6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DF53E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/>
          <w:color w:val="FF0000"/>
          <w:sz w:val="32"/>
          <w:szCs w:val="32"/>
        </w:rPr>
        <w:t>#{Selectemp01}</w:t>
      </w: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</w:t>
      </w:r>
      <w:r>
        <w:rPr>
          <w:rFonts w:ascii="TH SarabunPSK" w:hAnsi="TH SarabunPSK" w:cs="TH SarabunPSK"/>
          <w:color w:val="FF0000"/>
          <w:sz w:val="32"/>
          <w:szCs w:val="32"/>
        </w:rPr>
        <w:t>#{Selectposition01}</w:t>
      </w:r>
    </w:p>
    <w:p w:rsidR="000B3E87" w:rsidRPr="00DF53E6" w:rsidRDefault="000B3E87" w:rsidP="00445A87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F53E6">
        <w:rPr>
          <w:rFonts w:ascii="TH SarabunPSK" w:hAnsi="TH SarabunPSK" w:cs="TH SarabunPSK"/>
          <w:sz w:val="32"/>
          <w:szCs w:val="32"/>
          <w:cs/>
        </w:rPr>
        <w:tab/>
      </w:r>
      <w:r w:rsidRPr="00DF53E6">
        <w:rPr>
          <w:rFonts w:ascii="TH SarabunPSK" w:hAnsi="TH SarabunPSK" w:cs="TH SarabunPSK"/>
          <w:sz w:val="32"/>
          <w:szCs w:val="32"/>
          <w:cs/>
        </w:rPr>
        <w:tab/>
      </w:r>
      <w:r w:rsidRPr="00DF53E6">
        <w:rPr>
          <w:rFonts w:ascii="TH SarabunPSK" w:hAnsi="TH SarabunPSK" w:cs="TH SarabunPSK"/>
          <w:sz w:val="32"/>
          <w:szCs w:val="32"/>
          <w:cs/>
        </w:rPr>
        <w:tab/>
        <w:t xml:space="preserve">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#{Selectdepartment01}</w:t>
      </w:r>
    </w:p>
    <w:p w:rsidR="000B3E87" w:rsidRPr="00DF53E6" w:rsidRDefault="000B3E87" w:rsidP="00445A87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</w:t>
      </w:r>
      <w:r w:rsidRPr="00DF53E6">
        <w:rPr>
          <w:rFonts w:ascii="TH SarabunPSK" w:hAnsi="TH SarabunPSK" w:cs="TH SarabunPSK"/>
          <w:sz w:val="32"/>
          <w:szCs w:val="32"/>
        </w:rPr>
        <w:t xml:space="preserve">    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  #{Selectdepartment02}</w:t>
      </w: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กรุณาลงนามรับทราบและส่ง </w:t>
      </w:r>
      <w:r w:rsidRPr="00DF53E6">
        <w:rPr>
          <w:rFonts w:ascii="TH SarabunPSK" w:hAnsi="TH SarabunPSK" w:cs="TH SarabunPSK"/>
          <w:sz w:val="32"/>
          <w:szCs w:val="32"/>
        </w:rPr>
        <w:t xml:space="preserve">FAX </w:t>
      </w:r>
      <w:r w:rsidRPr="00DF53E6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โทรศัพท์  02-564-6700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>
        <w:rPr>
          <w:rFonts w:ascii="TH SarabunPSK" w:hAnsi="TH SarabunPSK" w:cs="TH SarabunPSK"/>
          <w:sz w:val="32"/>
          <w:szCs w:val="32"/>
          <w:cs/>
        </w:rPr>
        <w:t>3111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(ชัยสิทธิ์)</w:t>
      </w:r>
      <w:r w:rsidRPr="00DF53E6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F53E6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</w:t>
      </w:r>
    </w:p>
    <w:p w:rsidR="000B3E87" w:rsidRPr="00DF53E6" w:rsidRDefault="000B3E87" w:rsidP="00C82DAE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DF53E6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  <w:cs/>
        </w:rPr>
        <w:t>02-564-6583</w:t>
      </w:r>
      <w:r w:rsidRPr="00DF53E6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Pr="00DF53E6">
        <w:rPr>
          <w:rFonts w:ascii="TH SarabunPSK" w:hAnsi="TH SarabunPSK" w:cs="TH SarabunPSK"/>
          <w:sz w:val="32"/>
          <w:szCs w:val="32"/>
          <w:cs/>
        </w:rPr>
        <w:t>วันที่...........................................................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Pr="00DF53E6">
        <w:rPr>
          <w:rFonts w:ascii="TH SarabunPSK" w:hAnsi="TH SarabunPSK" w:cs="TH SarabunPSK"/>
          <w:sz w:val="32"/>
          <w:szCs w:val="32"/>
          <w:cs/>
        </w:rPr>
        <w:t>.</w:t>
      </w:r>
      <w:r w:rsidRPr="00DF53E6">
        <w:rPr>
          <w:rFonts w:ascii="TH SarabunPSK" w:hAnsi="TH SarabunPSK" w:cs="TH SarabunPSK"/>
          <w:sz w:val="32"/>
          <w:szCs w:val="32"/>
        </w:rPr>
        <w:t xml:space="preserve">            </w:t>
      </w:r>
    </w:p>
    <w:p w:rsidR="000B3E87" w:rsidRPr="00EA2C09" w:rsidRDefault="000B3E87" w:rsidP="00F70C68">
      <w:pPr>
        <w:spacing w:line="360" w:lineRule="exact"/>
        <w:rPr>
          <w:rFonts w:ascii="TH SarabunPSK" w:hAnsi="TH SarabunPSK" w:cs="TH SarabunPSK"/>
          <w:cs/>
        </w:rPr>
      </w:pPr>
      <w:r w:rsidRPr="00EA2C09">
        <w:rPr>
          <w:rFonts w:ascii="TH SarabunPSK" w:hAnsi="TH SarabunPSK" w:cs="TH SarabunPSK"/>
          <w:cs/>
        </w:rPr>
        <w:tab/>
      </w:r>
      <w:r w:rsidRPr="00EA2C09">
        <w:rPr>
          <w:rFonts w:ascii="TH SarabunPSK" w:hAnsi="TH SarabunPSK" w:cs="TH SarabunPSK"/>
          <w:cs/>
        </w:rPr>
        <w:tab/>
      </w:r>
      <w:r w:rsidRPr="00EA2C09">
        <w:rPr>
          <w:rFonts w:ascii="TH SarabunPSK" w:hAnsi="TH SarabunPSK" w:cs="TH SarabunPSK"/>
          <w:cs/>
        </w:rPr>
        <w:tab/>
      </w:r>
      <w:r w:rsidRPr="00EA2C09">
        <w:rPr>
          <w:rFonts w:ascii="TH SarabunPSK" w:hAnsi="TH SarabunPSK" w:cs="TH SarabunPSK"/>
          <w:cs/>
        </w:rPr>
        <w:tab/>
      </w:r>
      <w:r w:rsidRPr="00EA2C09">
        <w:rPr>
          <w:rFonts w:ascii="TH SarabunPSK" w:hAnsi="TH SarabunPSK" w:cs="TH SarabunPSK"/>
          <w:cs/>
        </w:rPr>
        <w:tab/>
        <w:t xml:space="preserve">               </w:t>
      </w:r>
    </w:p>
    <w:sectPr w:rsidR="000B3E87" w:rsidRPr="00EA2C09" w:rsidSect="00BA0734">
      <w:pgSz w:w="11907" w:h="16840" w:code="9"/>
      <w:pgMar w:top="851" w:right="1106" w:bottom="851" w:left="153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E87" w:rsidRDefault="000B3E87">
      <w:r>
        <w:separator/>
      </w:r>
    </w:p>
  </w:endnote>
  <w:endnote w:type="continuationSeparator" w:id="1">
    <w:p w:rsidR="000B3E87" w:rsidRDefault="000B3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E87" w:rsidRDefault="000B3E87">
      <w:r>
        <w:separator/>
      </w:r>
    </w:p>
  </w:footnote>
  <w:footnote w:type="continuationSeparator" w:id="1">
    <w:p w:rsidR="000B3E87" w:rsidRDefault="000B3E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7F60"/>
    <w:rsid w:val="00010645"/>
    <w:rsid w:val="00012506"/>
    <w:rsid w:val="00013A99"/>
    <w:rsid w:val="00014F0E"/>
    <w:rsid w:val="00025EE2"/>
    <w:rsid w:val="00026001"/>
    <w:rsid w:val="00026976"/>
    <w:rsid w:val="0003532E"/>
    <w:rsid w:val="00041F9B"/>
    <w:rsid w:val="00042178"/>
    <w:rsid w:val="0007113D"/>
    <w:rsid w:val="0007356E"/>
    <w:rsid w:val="00083DE3"/>
    <w:rsid w:val="00093B54"/>
    <w:rsid w:val="00094957"/>
    <w:rsid w:val="000A04E0"/>
    <w:rsid w:val="000A6D97"/>
    <w:rsid w:val="000A7BBA"/>
    <w:rsid w:val="000B3E87"/>
    <w:rsid w:val="000B6BCD"/>
    <w:rsid w:val="000C3CB2"/>
    <w:rsid w:val="000D1762"/>
    <w:rsid w:val="000E377F"/>
    <w:rsid w:val="001002B4"/>
    <w:rsid w:val="00101EE3"/>
    <w:rsid w:val="001058BB"/>
    <w:rsid w:val="001127EB"/>
    <w:rsid w:val="00114A6A"/>
    <w:rsid w:val="001156B2"/>
    <w:rsid w:val="0012256D"/>
    <w:rsid w:val="00126BF6"/>
    <w:rsid w:val="00127B21"/>
    <w:rsid w:val="00127C73"/>
    <w:rsid w:val="0013650F"/>
    <w:rsid w:val="00137535"/>
    <w:rsid w:val="001401E6"/>
    <w:rsid w:val="00147927"/>
    <w:rsid w:val="0015088E"/>
    <w:rsid w:val="0015274A"/>
    <w:rsid w:val="00153674"/>
    <w:rsid w:val="001552FC"/>
    <w:rsid w:val="00162622"/>
    <w:rsid w:val="00170361"/>
    <w:rsid w:val="00181D96"/>
    <w:rsid w:val="00192961"/>
    <w:rsid w:val="001A1AEC"/>
    <w:rsid w:val="001A2561"/>
    <w:rsid w:val="001A2B07"/>
    <w:rsid w:val="001A30FF"/>
    <w:rsid w:val="001C2D20"/>
    <w:rsid w:val="001C66F7"/>
    <w:rsid w:val="001D1DBE"/>
    <w:rsid w:val="001D29DC"/>
    <w:rsid w:val="001E0C8A"/>
    <w:rsid w:val="001E3189"/>
    <w:rsid w:val="001E31D6"/>
    <w:rsid w:val="001E3E06"/>
    <w:rsid w:val="001E3E56"/>
    <w:rsid w:val="001F3A48"/>
    <w:rsid w:val="00201783"/>
    <w:rsid w:val="00212A78"/>
    <w:rsid w:val="00215CD7"/>
    <w:rsid w:val="002175BD"/>
    <w:rsid w:val="00222425"/>
    <w:rsid w:val="00230A8D"/>
    <w:rsid w:val="00231CA1"/>
    <w:rsid w:val="002345CD"/>
    <w:rsid w:val="00264D23"/>
    <w:rsid w:val="00271A48"/>
    <w:rsid w:val="00272F4E"/>
    <w:rsid w:val="00275221"/>
    <w:rsid w:val="002818A5"/>
    <w:rsid w:val="0028452F"/>
    <w:rsid w:val="00287082"/>
    <w:rsid w:val="00287960"/>
    <w:rsid w:val="00287F08"/>
    <w:rsid w:val="00291149"/>
    <w:rsid w:val="00297807"/>
    <w:rsid w:val="002C5ED0"/>
    <w:rsid w:val="002D106F"/>
    <w:rsid w:val="002F3696"/>
    <w:rsid w:val="002F4363"/>
    <w:rsid w:val="00302CE0"/>
    <w:rsid w:val="00303E9D"/>
    <w:rsid w:val="00317AC8"/>
    <w:rsid w:val="00325E5E"/>
    <w:rsid w:val="00331FCE"/>
    <w:rsid w:val="00336D07"/>
    <w:rsid w:val="003414C3"/>
    <w:rsid w:val="00344427"/>
    <w:rsid w:val="003471B9"/>
    <w:rsid w:val="003472F1"/>
    <w:rsid w:val="00351DCA"/>
    <w:rsid w:val="00357DCA"/>
    <w:rsid w:val="003611EE"/>
    <w:rsid w:val="003675EF"/>
    <w:rsid w:val="00374CB8"/>
    <w:rsid w:val="003775D1"/>
    <w:rsid w:val="0038207E"/>
    <w:rsid w:val="003922C5"/>
    <w:rsid w:val="0039255E"/>
    <w:rsid w:val="003953BE"/>
    <w:rsid w:val="00396B0E"/>
    <w:rsid w:val="003A4162"/>
    <w:rsid w:val="003B7E0A"/>
    <w:rsid w:val="003C185E"/>
    <w:rsid w:val="003C547D"/>
    <w:rsid w:val="003E0648"/>
    <w:rsid w:val="003F782B"/>
    <w:rsid w:val="00404BB7"/>
    <w:rsid w:val="004072E7"/>
    <w:rsid w:val="0041638B"/>
    <w:rsid w:val="00417FF2"/>
    <w:rsid w:val="004214A4"/>
    <w:rsid w:val="00431B48"/>
    <w:rsid w:val="004414C5"/>
    <w:rsid w:val="00445A87"/>
    <w:rsid w:val="004476AD"/>
    <w:rsid w:val="0045341B"/>
    <w:rsid w:val="00453895"/>
    <w:rsid w:val="00461558"/>
    <w:rsid w:val="004700B1"/>
    <w:rsid w:val="00470E38"/>
    <w:rsid w:val="00474C79"/>
    <w:rsid w:val="00484F6F"/>
    <w:rsid w:val="004873E0"/>
    <w:rsid w:val="00492535"/>
    <w:rsid w:val="004A36B7"/>
    <w:rsid w:val="004A53D0"/>
    <w:rsid w:val="004D4721"/>
    <w:rsid w:val="004E08C5"/>
    <w:rsid w:val="004E1D3C"/>
    <w:rsid w:val="004E3CFC"/>
    <w:rsid w:val="004E7E33"/>
    <w:rsid w:val="004F4002"/>
    <w:rsid w:val="00513427"/>
    <w:rsid w:val="00522558"/>
    <w:rsid w:val="00534A6E"/>
    <w:rsid w:val="0053791C"/>
    <w:rsid w:val="00545E1C"/>
    <w:rsid w:val="005476C1"/>
    <w:rsid w:val="005534B7"/>
    <w:rsid w:val="00554E17"/>
    <w:rsid w:val="00561D0E"/>
    <w:rsid w:val="00562991"/>
    <w:rsid w:val="00562FE8"/>
    <w:rsid w:val="00574CB8"/>
    <w:rsid w:val="00593506"/>
    <w:rsid w:val="0059727A"/>
    <w:rsid w:val="005A05BD"/>
    <w:rsid w:val="005B662B"/>
    <w:rsid w:val="005B6B64"/>
    <w:rsid w:val="005C274C"/>
    <w:rsid w:val="005D4132"/>
    <w:rsid w:val="005D4EC3"/>
    <w:rsid w:val="005D7863"/>
    <w:rsid w:val="00612848"/>
    <w:rsid w:val="00614697"/>
    <w:rsid w:val="00621DB4"/>
    <w:rsid w:val="00630956"/>
    <w:rsid w:val="00631714"/>
    <w:rsid w:val="00632402"/>
    <w:rsid w:val="006500D1"/>
    <w:rsid w:val="006506CB"/>
    <w:rsid w:val="006511CF"/>
    <w:rsid w:val="00652CA8"/>
    <w:rsid w:val="00674708"/>
    <w:rsid w:val="0068002A"/>
    <w:rsid w:val="00683242"/>
    <w:rsid w:val="00690FD9"/>
    <w:rsid w:val="006912A7"/>
    <w:rsid w:val="006932E8"/>
    <w:rsid w:val="0069397E"/>
    <w:rsid w:val="006B1DE6"/>
    <w:rsid w:val="006B531C"/>
    <w:rsid w:val="006C49E0"/>
    <w:rsid w:val="006D4D05"/>
    <w:rsid w:val="006E3713"/>
    <w:rsid w:val="006E74BF"/>
    <w:rsid w:val="006F7642"/>
    <w:rsid w:val="007012B0"/>
    <w:rsid w:val="00702B02"/>
    <w:rsid w:val="00727BCB"/>
    <w:rsid w:val="0074458B"/>
    <w:rsid w:val="007454C0"/>
    <w:rsid w:val="007473AF"/>
    <w:rsid w:val="00753993"/>
    <w:rsid w:val="00762827"/>
    <w:rsid w:val="00767A0D"/>
    <w:rsid w:val="007773CB"/>
    <w:rsid w:val="007904F6"/>
    <w:rsid w:val="00791330"/>
    <w:rsid w:val="007927AB"/>
    <w:rsid w:val="00794AE3"/>
    <w:rsid w:val="007A0EA0"/>
    <w:rsid w:val="007A35E5"/>
    <w:rsid w:val="007A66BE"/>
    <w:rsid w:val="007B2387"/>
    <w:rsid w:val="007B72F6"/>
    <w:rsid w:val="007C3BCE"/>
    <w:rsid w:val="007D02CF"/>
    <w:rsid w:val="007D2029"/>
    <w:rsid w:val="007E1867"/>
    <w:rsid w:val="007E6D62"/>
    <w:rsid w:val="007F05E1"/>
    <w:rsid w:val="007F1E44"/>
    <w:rsid w:val="007F7240"/>
    <w:rsid w:val="00803685"/>
    <w:rsid w:val="00811B60"/>
    <w:rsid w:val="00814281"/>
    <w:rsid w:val="00817177"/>
    <w:rsid w:val="00820898"/>
    <w:rsid w:val="0082314F"/>
    <w:rsid w:val="008255F8"/>
    <w:rsid w:val="00837D67"/>
    <w:rsid w:val="00837F1E"/>
    <w:rsid w:val="00841066"/>
    <w:rsid w:val="00841571"/>
    <w:rsid w:val="008466B6"/>
    <w:rsid w:val="00856FB7"/>
    <w:rsid w:val="008605CF"/>
    <w:rsid w:val="008643E4"/>
    <w:rsid w:val="00864669"/>
    <w:rsid w:val="0087783A"/>
    <w:rsid w:val="008A1DDA"/>
    <w:rsid w:val="008A2136"/>
    <w:rsid w:val="008A530C"/>
    <w:rsid w:val="008B73CD"/>
    <w:rsid w:val="008C28DD"/>
    <w:rsid w:val="008C37B9"/>
    <w:rsid w:val="008C5ACC"/>
    <w:rsid w:val="008D0D06"/>
    <w:rsid w:val="008D322F"/>
    <w:rsid w:val="008D59B6"/>
    <w:rsid w:val="008E5471"/>
    <w:rsid w:val="008F4122"/>
    <w:rsid w:val="008F71C6"/>
    <w:rsid w:val="00901B17"/>
    <w:rsid w:val="009032CA"/>
    <w:rsid w:val="009147E3"/>
    <w:rsid w:val="00926454"/>
    <w:rsid w:val="009316AB"/>
    <w:rsid w:val="0093363D"/>
    <w:rsid w:val="00934501"/>
    <w:rsid w:val="00935094"/>
    <w:rsid w:val="00947639"/>
    <w:rsid w:val="00950073"/>
    <w:rsid w:val="009503AD"/>
    <w:rsid w:val="00951467"/>
    <w:rsid w:val="009650BE"/>
    <w:rsid w:val="00976ADA"/>
    <w:rsid w:val="00982A07"/>
    <w:rsid w:val="00990C90"/>
    <w:rsid w:val="009B30EF"/>
    <w:rsid w:val="009B5806"/>
    <w:rsid w:val="009C02BD"/>
    <w:rsid w:val="009C09B0"/>
    <w:rsid w:val="009C4440"/>
    <w:rsid w:val="009D56F4"/>
    <w:rsid w:val="009E32DA"/>
    <w:rsid w:val="009E5318"/>
    <w:rsid w:val="009F4884"/>
    <w:rsid w:val="00A00234"/>
    <w:rsid w:val="00A07953"/>
    <w:rsid w:val="00A15618"/>
    <w:rsid w:val="00A22E38"/>
    <w:rsid w:val="00A235C7"/>
    <w:rsid w:val="00A349DE"/>
    <w:rsid w:val="00A50784"/>
    <w:rsid w:val="00A6521E"/>
    <w:rsid w:val="00A70F48"/>
    <w:rsid w:val="00A8576F"/>
    <w:rsid w:val="00A92067"/>
    <w:rsid w:val="00AB7923"/>
    <w:rsid w:val="00AC098F"/>
    <w:rsid w:val="00AD6BE0"/>
    <w:rsid w:val="00AE0B62"/>
    <w:rsid w:val="00AF54E5"/>
    <w:rsid w:val="00B02A1B"/>
    <w:rsid w:val="00B0331B"/>
    <w:rsid w:val="00B15E2F"/>
    <w:rsid w:val="00B22E6A"/>
    <w:rsid w:val="00B33720"/>
    <w:rsid w:val="00B35204"/>
    <w:rsid w:val="00B42E6A"/>
    <w:rsid w:val="00B47118"/>
    <w:rsid w:val="00B5298E"/>
    <w:rsid w:val="00B551D6"/>
    <w:rsid w:val="00B56C11"/>
    <w:rsid w:val="00B747C8"/>
    <w:rsid w:val="00B776EC"/>
    <w:rsid w:val="00B82560"/>
    <w:rsid w:val="00B8297F"/>
    <w:rsid w:val="00B84D33"/>
    <w:rsid w:val="00B9393B"/>
    <w:rsid w:val="00B95556"/>
    <w:rsid w:val="00BA0734"/>
    <w:rsid w:val="00BA7B3C"/>
    <w:rsid w:val="00BB1F18"/>
    <w:rsid w:val="00BC2712"/>
    <w:rsid w:val="00BC3914"/>
    <w:rsid w:val="00BE3804"/>
    <w:rsid w:val="00BE4931"/>
    <w:rsid w:val="00BE575C"/>
    <w:rsid w:val="00BE6AA8"/>
    <w:rsid w:val="00BF7722"/>
    <w:rsid w:val="00BF7A03"/>
    <w:rsid w:val="00C000DE"/>
    <w:rsid w:val="00C053FD"/>
    <w:rsid w:val="00C07C4B"/>
    <w:rsid w:val="00C12C57"/>
    <w:rsid w:val="00C17568"/>
    <w:rsid w:val="00C22C9F"/>
    <w:rsid w:val="00C35243"/>
    <w:rsid w:val="00C364D1"/>
    <w:rsid w:val="00C43638"/>
    <w:rsid w:val="00C43997"/>
    <w:rsid w:val="00C6033E"/>
    <w:rsid w:val="00C61BBC"/>
    <w:rsid w:val="00C7667B"/>
    <w:rsid w:val="00C80C56"/>
    <w:rsid w:val="00C82DAE"/>
    <w:rsid w:val="00C848B3"/>
    <w:rsid w:val="00C85854"/>
    <w:rsid w:val="00C91276"/>
    <w:rsid w:val="00C92D61"/>
    <w:rsid w:val="00C94780"/>
    <w:rsid w:val="00C97B8D"/>
    <w:rsid w:val="00CA1D09"/>
    <w:rsid w:val="00CA4C59"/>
    <w:rsid w:val="00CA7513"/>
    <w:rsid w:val="00CA7E38"/>
    <w:rsid w:val="00CB2B7A"/>
    <w:rsid w:val="00CB5A75"/>
    <w:rsid w:val="00CC6EE2"/>
    <w:rsid w:val="00CD7167"/>
    <w:rsid w:val="00CE42FC"/>
    <w:rsid w:val="00CE6998"/>
    <w:rsid w:val="00CE7033"/>
    <w:rsid w:val="00CF01E3"/>
    <w:rsid w:val="00CF0B02"/>
    <w:rsid w:val="00D045A1"/>
    <w:rsid w:val="00D065CB"/>
    <w:rsid w:val="00D16403"/>
    <w:rsid w:val="00D1737A"/>
    <w:rsid w:val="00D17CE0"/>
    <w:rsid w:val="00D22CFD"/>
    <w:rsid w:val="00D3225C"/>
    <w:rsid w:val="00D3590A"/>
    <w:rsid w:val="00D4026E"/>
    <w:rsid w:val="00D434D3"/>
    <w:rsid w:val="00D457F3"/>
    <w:rsid w:val="00D4621D"/>
    <w:rsid w:val="00D4684F"/>
    <w:rsid w:val="00D47968"/>
    <w:rsid w:val="00D52941"/>
    <w:rsid w:val="00D603AA"/>
    <w:rsid w:val="00D747AB"/>
    <w:rsid w:val="00D77C2A"/>
    <w:rsid w:val="00D80D06"/>
    <w:rsid w:val="00D82C58"/>
    <w:rsid w:val="00D82FC3"/>
    <w:rsid w:val="00D9793A"/>
    <w:rsid w:val="00DA1E41"/>
    <w:rsid w:val="00DB1B42"/>
    <w:rsid w:val="00DC2BCE"/>
    <w:rsid w:val="00DD561B"/>
    <w:rsid w:val="00DE074D"/>
    <w:rsid w:val="00DE4F9D"/>
    <w:rsid w:val="00DF110E"/>
    <w:rsid w:val="00DF1747"/>
    <w:rsid w:val="00DF53E6"/>
    <w:rsid w:val="00E00E28"/>
    <w:rsid w:val="00E06608"/>
    <w:rsid w:val="00E07F19"/>
    <w:rsid w:val="00E41AA3"/>
    <w:rsid w:val="00E57238"/>
    <w:rsid w:val="00E758F6"/>
    <w:rsid w:val="00E95BA4"/>
    <w:rsid w:val="00EA2741"/>
    <w:rsid w:val="00EA2C09"/>
    <w:rsid w:val="00EA64FB"/>
    <w:rsid w:val="00EC2FEF"/>
    <w:rsid w:val="00EC309B"/>
    <w:rsid w:val="00EC37A0"/>
    <w:rsid w:val="00ED1AB2"/>
    <w:rsid w:val="00EE0720"/>
    <w:rsid w:val="00EF465E"/>
    <w:rsid w:val="00EF6486"/>
    <w:rsid w:val="00F0117E"/>
    <w:rsid w:val="00F0506B"/>
    <w:rsid w:val="00F07779"/>
    <w:rsid w:val="00F12F72"/>
    <w:rsid w:val="00F161B3"/>
    <w:rsid w:val="00F243F5"/>
    <w:rsid w:val="00F400CF"/>
    <w:rsid w:val="00F4367F"/>
    <w:rsid w:val="00F61018"/>
    <w:rsid w:val="00F6792B"/>
    <w:rsid w:val="00F70C68"/>
    <w:rsid w:val="00F863A2"/>
    <w:rsid w:val="00FA3147"/>
    <w:rsid w:val="00FB099A"/>
    <w:rsid w:val="00FC08CD"/>
    <w:rsid w:val="00FC3609"/>
    <w:rsid w:val="00FC6790"/>
    <w:rsid w:val="00FD0F56"/>
    <w:rsid w:val="00FD2A46"/>
    <w:rsid w:val="00FE11AF"/>
    <w:rsid w:val="00FE2F27"/>
    <w:rsid w:val="00FE5AC1"/>
    <w:rsid w:val="00FE61AE"/>
    <w:rsid w:val="00FF217D"/>
    <w:rsid w:val="00FF3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9A"/>
    <w:rPr>
      <w:rFonts w:eastAsia="Times New Roman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099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70E38"/>
    <w:rPr>
      <w:rFonts w:eastAsia="Times New Roman"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FB099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70E38"/>
    <w:rPr>
      <w:rFonts w:eastAsia="Times New Roman"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FB099A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470E38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70E38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70E38"/>
    <w:rPr>
      <w:rFonts w:eastAsia="Times New Roman" w:cs="Cordia New"/>
      <w:sz w:val="35"/>
      <w:szCs w:val="35"/>
    </w:rPr>
  </w:style>
  <w:style w:type="paragraph" w:styleId="HTMLPreformatted">
    <w:name w:val="HTML Preformatted"/>
    <w:basedOn w:val="Normal"/>
    <w:link w:val="HTMLPreformattedChar"/>
    <w:uiPriority w:val="99"/>
    <w:rsid w:val="00C36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Cordia New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Times New Roman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4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7</TotalTime>
  <Pages>1</Pages>
  <Words>294</Words>
  <Characters>1682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2012-07-13T00:45:00Z</cp:lastPrinted>
  <dcterms:created xsi:type="dcterms:W3CDTF">2015-10-07T05:51:00Z</dcterms:created>
  <dcterms:modified xsi:type="dcterms:W3CDTF">2015-10-07T07:58:00Z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
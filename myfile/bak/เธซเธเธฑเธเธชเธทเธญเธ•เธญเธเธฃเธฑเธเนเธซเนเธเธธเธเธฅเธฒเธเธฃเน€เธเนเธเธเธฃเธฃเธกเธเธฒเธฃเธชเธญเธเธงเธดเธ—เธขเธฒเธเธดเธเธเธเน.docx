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>ที่  ว</w:t>
      </w: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D3232C">
        <w:rPr>
          <w:rFonts w:ascii="TH SarabunPSK" w:hAnsi="TH SarabunPSK" w:cs="TH SarabunPSK"/>
          <w:sz w:val="32"/>
          <w:szCs w:val="32"/>
          <w:cs/>
        </w:rPr>
        <w:t xml:space="preserve"> 5402/             /2558</w:t>
      </w: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Pr="00D3232C" w:rsidRDefault="00073177" w:rsidP="006E4DC3">
      <w:pPr>
        <w:ind w:left="4320"/>
        <w:jc w:val="thaiDistribute"/>
        <w:rPr>
          <w:rFonts w:ascii="TH SarabunPSK" w:hAnsi="TH SarabunPSK" w:cs="TH SarabunPSK"/>
          <w:sz w:val="32"/>
          <w:szCs w:val="32"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>#{Date01}</w:t>
      </w:r>
    </w:p>
    <w:p w:rsidR="00073177" w:rsidRPr="00F66540" w:rsidRDefault="00073177" w:rsidP="006E4DC3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D3232C">
        <w:rPr>
          <w:rFonts w:ascii="TH SarabunPSK" w:hAnsi="TH SarabunPSK" w:cs="TH SarabunPSK"/>
          <w:sz w:val="32"/>
          <w:szCs w:val="32"/>
        </w:rPr>
        <w:t xml:space="preserve">  </w:t>
      </w: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ตอบรับให้บุคลากรเป็นกรรมการสอบวิทยานิพนธ์</w:t>
      </w: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D3232C">
        <w:rPr>
          <w:rFonts w:ascii="TH SarabunPSK" w:hAnsi="TH SarabunPSK" w:cs="TH SarabunPSK"/>
          <w:sz w:val="32"/>
          <w:szCs w:val="32"/>
          <w:cs/>
        </w:rPr>
        <w:t>รียน</w:t>
      </w:r>
      <w:r>
        <w:rPr>
          <w:rFonts w:ascii="TH SarabunPSK" w:hAnsi="TH SarabunPSK" w:cs="TH SarabunPSK"/>
          <w:sz w:val="32"/>
          <w:szCs w:val="32"/>
        </w:rPr>
        <w:t xml:space="preserve">  #{Value01}</w:t>
      </w:r>
    </w:p>
    <w:p w:rsidR="00073177" w:rsidRPr="00D3232C" w:rsidRDefault="00073177" w:rsidP="006E4DC3">
      <w:pPr>
        <w:tabs>
          <w:tab w:val="left" w:pos="3165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>อ้างถึง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3232C">
        <w:rPr>
          <w:rFonts w:ascii="TH SarabunPSK" w:hAnsi="TH SarabunPSK" w:cs="TH SarabunPSK"/>
          <w:sz w:val="32"/>
          <w:szCs w:val="32"/>
          <w:cs/>
        </w:rPr>
        <w:t>หนังสือ</w:t>
      </w:r>
      <w:r>
        <w:rPr>
          <w:rFonts w:ascii="TH SarabunPSK" w:hAnsi="TH SarabunPSK" w:cs="TH SarabunPSK"/>
          <w:sz w:val="32"/>
          <w:szCs w:val="32"/>
        </w:rPr>
        <w:t xml:space="preserve">#{Value02} 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#{Value03} </w:t>
      </w: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>ลงวันที่</w:t>
      </w:r>
      <w:r>
        <w:rPr>
          <w:rFonts w:ascii="TH SarabunPSK" w:hAnsi="TH SarabunPSK" w:cs="TH SarabunPSK"/>
          <w:sz w:val="32"/>
          <w:szCs w:val="32"/>
        </w:rPr>
        <w:t xml:space="preserve"> #{Date02}</w:t>
      </w:r>
    </w:p>
    <w:p w:rsidR="00073177" w:rsidRPr="00D3232C" w:rsidRDefault="00073177" w:rsidP="006E4DC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Pr="001B290C" w:rsidRDefault="00073177" w:rsidP="006E4DC3">
      <w:pPr>
        <w:tabs>
          <w:tab w:val="left" w:pos="709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232C">
        <w:rPr>
          <w:rFonts w:ascii="TH SarabunPSK" w:hAnsi="TH SarabunPSK" w:cs="TH SarabunPSK"/>
          <w:sz w:val="32"/>
          <w:szCs w:val="32"/>
          <w:cs/>
        </w:rPr>
        <w:tab/>
      </w:r>
      <w:r w:rsidRPr="00BD5424">
        <w:rPr>
          <w:rFonts w:ascii="TH SarabunPSK" w:hAnsi="TH SarabunPSK" w:cs="TH SarabunPSK"/>
          <w:sz w:val="32"/>
          <w:szCs w:val="32"/>
          <w:cs/>
        </w:rPr>
        <w:t>ตามหนังสือที่อ้างถึง</w:t>
      </w:r>
      <w:r>
        <w:rPr>
          <w:rFonts w:ascii="TH SarabunPSK" w:hAnsi="TH SarabunPSK" w:cs="TH SarabunPSK"/>
          <w:sz w:val="32"/>
          <w:szCs w:val="32"/>
        </w:rPr>
        <w:t xml:space="preserve"> #{Value04} </w:t>
      </w:r>
      <w:r w:rsidRPr="00BD5424">
        <w:rPr>
          <w:rFonts w:ascii="TH SarabunPSK" w:hAnsi="TH SarabunPSK" w:cs="TH SarabunPSK"/>
          <w:sz w:val="32"/>
          <w:szCs w:val="32"/>
          <w:cs/>
          <w:lang w:val="th-TH"/>
        </w:rPr>
        <w:t>ได้ขอเชิญ</w:t>
      </w:r>
      <w:r>
        <w:rPr>
          <w:rFonts w:ascii="TH SarabunPSK" w:hAnsi="TH SarabunPSK" w:cs="TH SarabunPSK"/>
          <w:sz w:val="32"/>
          <w:szCs w:val="32"/>
        </w:rPr>
        <w:t>#{Value05}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 xml:space="preserve">ศูนย์พันธุวิศวกรรมและเทคโนโลยีชีวภาพแห่งชาติ เป็นกรรมการสอบวิทยานิพนธ์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#{Value06} 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นักศึกษาระดับ</w:t>
      </w:r>
      <w:r>
        <w:rPr>
          <w:rFonts w:ascii="TH SarabunPSK" w:hAnsi="TH SarabunPSK" w:cs="TH SarabunPSK"/>
          <w:sz w:val="32"/>
          <w:szCs w:val="32"/>
        </w:rPr>
        <w:t xml:space="preserve">#{Value06}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</w:rPr>
        <w:t>ในวันที่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#{Date02}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</w:rPr>
        <w:t>ณ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#{Value07}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ดังรายละเอียดแจ้งแล้ว นั้น</w:t>
      </w:r>
    </w:p>
    <w:p w:rsidR="00073177" w:rsidRPr="00D3232C" w:rsidRDefault="00073177" w:rsidP="006E4DC3">
      <w:pPr>
        <w:ind w:left="709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073177" w:rsidRPr="001B290C" w:rsidRDefault="00073177" w:rsidP="00AF7011">
      <w:pPr>
        <w:tabs>
          <w:tab w:val="left" w:pos="720"/>
        </w:tabs>
        <w:ind w:firstLine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1B290C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 xml:space="preserve">ในการนี้ ศูนย์ฯ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</w:rPr>
        <w:t>พิจารณาแล้วยินดีให้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#{Value08}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1B290C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เป็นกรรมการสอบวิทยานิพนธ์ ในวันและเวลา ดังกล่าว</w:t>
      </w:r>
    </w:p>
    <w:p w:rsidR="00073177" w:rsidRPr="00D3232C" w:rsidRDefault="00073177" w:rsidP="006E4DC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073177" w:rsidRDefault="00073177" w:rsidP="007B4AAD">
      <w:pPr>
        <w:tabs>
          <w:tab w:val="left" w:pos="7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D3232C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073177" w:rsidRDefault="00073177" w:rsidP="006E4DC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Default="00073177" w:rsidP="00CB6486">
      <w:pPr>
        <w:tabs>
          <w:tab w:val="center" w:pos="52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73177" w:rsidRDefault="00073177" w:rsidP="00CB6486">
      <w:pPr>
        <w:tabs>
          <w:tab w:val="center" w:pos="52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Default="00073177" w:rsidP="00CB6486">
      <w:pPr>
        <w:tabs>
          <w:tab w:val="center" w:pos="52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Default="00073177" w:rsidP="00CB6486">
      <w:pPr>
        <w:tabs>
          <w:tab w:val="center" w:pos="52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(นางสาวกัญญวิมว์  กีรติกร)</w:t>
      </w:r>
    </w:p>
    <w:p w:rsidR="00073177" w:rsidRDefault="00073177" w:rsidP="00CB6486">
      <w:pPr>
        <w:tabs>
          <w:tab w:val="center" w:pos="5220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ผู้อำนวยการ</w:t>
      </w:r>
    </w:p>
    <w:p w:rsidR="00073177" w:rsidRPr="00D3232C" w:rsidRDefault="00073177" w:rsidP="00CB6486">
      <w:pPr>
        <w:tabs>
          <w:tab w:val="center" w:pos="5220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073177" w:rsidRPr="00D3232C" w:rsidRDefault="00073177" w:rsidP="006E4DC3">
      <w:pP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073177" w:rsidRPr="00D3232C" w:rsidRDefault="00073177" w:rsidP="006E4DC3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Pr="00D3232C" w:rsidRDefault="00073177" w:rsidP="006E4DC3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Pr="00D3232C" w:rsidRDefault="00073177" w:rsidP="006E4DC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Default="00073177" w:rsidP="006E4DC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Default="00073177" w:rsidP="006E4DC3">
      <w:pPr>
        <w:ind w:left="720" w:hanging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#{Value09}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</w:p>
    <w:p w:rsidR="00073177" w:rsidRDefault="00073177" w:rsidP="001F73B1">
      <w:pPr>
        <w:ind w:left="720" w:hanging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D3232C">
        <w:rPr>
          <w:rFonts w:ascii="TH SarabunPSK" w:hAnsi="TH SarabunPSK" w:cs="TH SarabunPSK"/>
          <w:sz w:val="32"/>
          <w:szCs w:val="32"/>
        </w:rPr>
        <w:t>0 2564</w:t>
      </w: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Pr="00D3232C">
        <w:rPr>
          <w:rFonts w:ascii="TH SarabunPSK" w:hAnsi="TH SarabunPSK" w:cs="TH SarabunPSK"/>
          <w:sz w:val="32"/>
          <w:szCs w:val="32"/>
        </w:rPr>
        <w:t>6700</w:t>
      </w:r>
      <w:r w:rsidRPr="00D3232C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>
        <w:rPr>
          <w:rFonts w:ascii="TH SarabunPSK" w:hAnsi="TH SarabunPSK" w:cs="TH SarabunPSK"/>
          <w:sz w:val="32"/>
          <w:szCs w:val="32"/>
        </w:rPr>
        <w:t>#{Value10}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</w:p>
    <w:p w:rsidR="00073177" w:rsidRDefault="00073177" w:rsidP="001F73B1">
      <w:pPr>
        <w:ind w:left="720" w:hanging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D3232C">
        <w:rPr>
          <w:rFonts w:ascii="TH SarabunPSK" w:hAnsi="TH SarabunPSK" w:cs="TH SarabunPSK"/>
          <w:sz w:val="32"/>
          <w:szCs w:val="32"/>
          <w:cs/>
        </w:rPr>
        <w:t>โทรสาร  0</w:t>
      </w:r>
      <w:r w:rsidRPr="00D3232C">
        <w:rPr>
          <w:rFonts w:ascii="TH SarabunPSK" w:hAnsi="TH SarabunPSK" w:cs="TH SarabunPSK"/>
          <w:sz w:val="32"/>
          <w:szCs w:val="32"/>
        </w:rPr>
        <w:t xml:space="preserve"> 2564</w:t>
      </w:r>
      <w:r w:rsidRPr="00D3232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#{Value11}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</w:p>
    <w:p w:rsidR="00073177" w:rsidRPr="00D3232C" w:rsidRDefault="00073177" w:rsidP="006E4DC3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</w:p>
    <w:p w:rsidR="00073177" w:rsidRDefault="00073177" w:rsidP="00A264FC"/>
    <w:p w:rsidR="00073177" w:rsidRDefault="00073177" w:rsidP="00A264FC"/>
    <w:p w:rsidR="00073177" w:rsidRPr="007101BD" w:rsidRDefault="00073177" w:rsidP="00A264FC">
      <w:pPr>
        <w:rPr>
          <w:cs/>
        </w:rPr>
      </w:pPr>
    </w:p>
    <w:sectPr w:rsidR="00073177" w:rsidRPr="007101BD" w:rsidSect="007C358A">
      <w:pgSz w:w="11906" w:h="16838"/>
      <w:pgMar w:top="1440" w:right="128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4AC"/>
    <w:rsid w:val="00001070"/>
    <w:rsid w:val="00001FF7"/>
    <w:rsid w:val="00002CF2"/>
    <w:rsid w:val="000067AB"/>
    <w:rsid w:val="0000762F"/>
    <w:rsid w:val="00010802"/>
    <w:rsid w:val="00026436"/>
    <w:rsid w:val="00026F03"/>
    <w:rsid w:val="00033767"/>
    <w:rsid w:val="00036E9A"/>
    <w:rsid w:val="00041230"/>
    <w:rsid w:val="00042015"/>
    <w:rsid w:val="000464B4"/>
    <w:rsid w:val="00050860"/>
    <w:rsid w:val="00050B1F"/>
    <w:rsid w:val="00052865"/>
    <w:rsid w:val="00053BF5"/>
    <w:rsid w:val="00055B6C"/>
    <w:rsid w:val="0005691D"/>
    <w:rsid w:val="00056C64"/>
    <w:rsid w:val="00057C77"/>
    <w:rsid w:val="0006130D"/>
    <w:rsid w:val="000633DF"/>
    <w:rsid w:val="000641A7"/>
    <w:rsid w:val="00064B4E"/>
    <w:rsid w:val="00065155"/>
    <w:rsid w:val="00066C1E"/>
    <w:rsid w:val="00067A04"/>
    <w:rsid w:val="00072B08"/>
    <w:rsid w:val="00073177"/>
    <w:rsid w:val="000755FD"/>
    <w:rsid w:val="00081F39"/>
    <w:rsid w:val="0008603B"/>
    <w:rsid w:val="00092F2E"/>
    <w:rsid w:val="00096D32"/>
    <w:rsid w:val="00096ED1"/>
    <w:rsid w:val="000A56BD"/>
    <w:rsid w:val="000A5D36"/>
    <w:rsid w:val="000A7D26"/>
    <w:rsid w:val="000B3734"/>
    <w:rsid w:val="000C431D"/>
    <w:rsid w:val="000C6237"/>
    <w:rsid w:val="000C6404"/>
    <w:rsid w:val="000D0FF1"/>
    <w:rsid w:val="000D238D"/>
    <w:rsid w:val="000D4522"/>
    <w:rsid w:val="000D7476"/>
    <w:rsid w:val="000E3C87"/>
    <w:rsid w:val="000F0294"/>
    <w:rsid w:val="000F0A11"/>
    <w:rsid w:val="000F2FE4"/>
    <w:rsid w:val="000F5480"/>
    <w:rsid w:val="000F7C7E"/>
    <w:rsid w:val="00100629"/>
    <w:rsid w:val="001028CB"/>
    <w:rsid w:val="001037CF"/>
    <w:rsid w:val="00105609"/>
    <w:rsid w:val="00105789"/>
    <w:rsid w:val="00106434"/>
    <w:rsid w:val="00110FEA"/>
    <w:rsid w:val="00112005"/>
    <w:rsid w:val="00112E82"/>
    <w:rsid w:val="001147DF"/>
    <w:rsid w:val="00116F62"/>
    <w:rsid w:val="00117DA1"/>
    <w:rsid w:val="00120136"/>
    <w:rsid w:val="00123BA2"/>
    <w:rsid w:val="0013112B"/>
    <w:rsid w:val="00140EE7"/>
    <w:rsid w:val="00142130"/>
    <w:rsid w:val="00143C5C"/>
    <w:rsid w:val="0014479E"/>
    <w:rsid w:val="00153654"/>
    <w:rsid w:val="001623C5"/>
    <w:rsid w:val="00163B83"/>
    <w:rsid w:val="0016508A"/>
    <w:rsid w:val="00171100"/>
    <w:rsid w:val="001724B7"/>
    <w:rsid w:val="001727CB"/>
    <w:rsid w:val="00172E3F"/>
    <w:rsid w:val="00174C52"/>
    <w:rsid w:val="0017643A"/>
    <w:rsid w:val="00177ECA"/>
    <w:rsid w:val="001802D9"/>
    <w:rsid w:val="00182ED8"/>
    <w:rsid w:val="00183221"/>
    <w:rsid w:val="00183F12"/>
    <w:rsid w:val="0018482F"/>
    <w:rsid w:val="00191E2D"/>
    <w:rsid w:val="001930F3"/>
    <w:rsid w:val="00196911"/>
    <w:rsid w:val="00196A75"/>
    <w:rsid w:val="00197811"/>
    <w:rsid w:val="001A280B"/>
    <w:rsid w:val="001A385E"/>
    <w:rsid w:val="001B1AAA"/>
    <w:rsid w:val="001B290C"/>
    <w:rsid w:val="001B330E"/>
    <w:rsid w:val="001B5D7C"/>
    <w:rsid w:val="001B61C7"/>
    <w:rsid w:val="001C1702"/>
    <w:rsid w:val="001C1F58"/>
    <w:rsid w:val="001C261E"/>
    <w:rsid w:val="001C455C"/>
    <w:rsid w:val="001C56EB"/>
    <w:rsid w:val="001D22B7"/>
    <w:rsid w:val="001D258E"/>
    <w:rsid w:val="001D2AB9"/>
    <w:rsid w:val="001D5481"/>
    <w:rsid w:val="001D6EF2"/>
    <w:rsid w:val="001E0DC6"/>
    <w:rsid w:val="001E14B8"/>
    <w:rsid w:val="001E536C"/>
    <w:rsid w:val="001F0418"/>
    <w:rsid w:val="001F73B1"/>
    <w:rsid w:val="001F79C6"/>
    <w:rsid w:val="002000A8"/>
    <w:rsid w:val="00201111"/>
    <w:rsid w:val="00204A32"/>
    <w:rsid w:val="00204DE4"/>
    <w:rsid w:val="00206ED1"/>
    <w:rsid w:val="00211EB4"/>
    <w:rsid w:val="002124D5"/>
    <w:rsid w:val="00214B8A"/>
    <w:rsid w:val="002157E5"/>
    <w:rsid w:val="00222287"/>
    <w:rsid w:val="002276F6"/>
    <w:rsid w:val="002329D3"/>
    <w:rsid w:val="00233770"/>
    <w:rsid w:val="002364BA"/>
    <w:rsid w:val="00240BBD"/>
    <w:rsid w:val="00242082"/>
    <w:rsid w:val="00242BF5"/>
    <w:rsid w:val="00242D02"/>
    <w:rsid w:val="00245210"/>
    <w:rsid w:val="00245A36"/>
    <w:rsid w:val="00246E68"/>
    <w:rsid w:val="002475F4"/>
    <w:rsid w:val="00251444"/>
    <w:rsid w:val="00252586"/>
    <w:rsid w:val="0026234D"/>
    <w:rsid w:val="00267303"/>
    <w:rsid w:val="00271BF6"/>
    <w:rsid w:val="002720C4"/>
    <w:rsid w:val="00272810"/>
    <w:rsid w:val="00274B14"/>
    <w:rsid w:val="00280265"/>
    <w:rsid w:val="002810CC"/>
    <w:rsid w:val="00282C9D"/>
    <w:rsid w:val="00283CA1"/>
    <w:rsid w:val="00284516"/>
    <w:rsid w:val="00284C96"/>
    <w:rsid w:val="00286D80"/>
    <w:rsid w:val="00287663"/>
    <w:rsid w:val="00290F6C"/>
    <w:rsid w:val="00295107"/>
    <w:rsid w:val="002A088B"/>
    <w:rsid w:val="002A0D41"/>
    <w:rsid w:val="002A4EC8"/>
    <w:rsid w:val="002B1A6E"/>
    <w:rsid w:val="002B44EF"/>
    <w:rsid w:val="002B4A17"/>
    <w:rsid w:val="002C01CF"/>
    <w:rsid w:val="002C3485"/>
    <w:rsid w:val="002C379B"/>
    <w:rsid w:val="002C3D32"/>
    <w:rsid w:val="002C3EDD"/>
    <w:rsid w:val="002C7AB6"/>
    <w:rsid w:val="002D252B"/>
    <w:rsid w:val="002D386F"/>
    <w:rsid w:val="002D6E55"/>
    <w:rsid w:val="002E6C15"/>
    <w:rsid w:val="002E7FFB"/>
    <w:rsid w:val="002F2567"/>
    <w:rsid w:val="002F2705"/>
    <w:rsid w:val="002F3A0C"/>
    <w:rsid w:val="002F416A"/>
    <w:rsid w:val="002F52AC"/>
    <w:rsid w:val="0030294A"/>
    <w:rsid w:val="00304498"/>
    <w:rsid w:val="00305A97"/>
    <w:rsid w:val="003079C5"/>
    <w:rsid w:val="00307F0A"/>
    <w:rsid w:val="003119D7"/>
    <w:rsid w:val="00311EDC"/>
    <w:rsid w:val="0031569F"/>
    <w:rsid w:val="00321061"/>
    <w:rsid w:val="00324FC4"/>
    <w:rsid w:val="0032578D"/>
    <w:rsid w:val="00326442"/>
    <w:rsid w:val="00326FA3"/>
    <w:rsid w:val="00327F66"/>
    <w:rsid w:val="003317C5"/>
    <w:rsid w:val="00332C9D"/>
    <w:rsid w:val="00333A98"/>
    <w:rsid w:val="00334FC9"/>
    <w:rsid w:val="00336831"/>
    <w:rsid w:val="00340712"/>
    <w:rsid w:val="00345EEC"/>
    <w:rsid w:val="003517CC"/>
    <w:rsid w:val="003519A0"/>
    <w:rsid w:val="00354A19"/>
    <w:rsid w:val="00366F98"/>
    <w:rsid w:val="00367BC5"/>
    <w:rsid w:val="0037350A"/>
    <w:rsid w:val="00376887"/>
    <w:rsid w:val="00376C1C"/>
    <w:rsid w:val="003801FE"/>
    <w:rsid w:val="00380FC5"/>
    <w:rsid w:val="003812B1"/>
    <w:rsid w:val="003876E7"/>
    <w:rsid w:val="0039182B"/>
    <w:rsid w:val="003A2C77"/>
    <w:rsid w:val="003A31DF"/>
    <w:rsid w:val="003A43A8"/>
    <w:rsid w:val="003B0759"/>
    <w:rsid w:val="003B1CF6"/>
    <w:rsid w:val="003B2DF7"/>
    <w:rsid w:val="003B495E"/>
    <w:rsid w:val="003C01E8"/>
    <w:rsid w:val="003C71EF"/>
    <w:rsid w:val="003D0146"/>
    <w:rsid w:val="003D02A9"/>
    <w:rsid w:val="003D1BDB"/>
    <w:rsid w:val="003D1EF1"/>
    <w:rsid w:val="003D4081"/>
    <w:rsid w:val="003D510A"/>
    <w:rsid w:val="003E05FD"/>
    <w:rsid w:val="003E4CC5"/>
    <w:rsid w:val="003E4DD1"/>
    <w:rsid w:val="003E7B3D"/>
    <w:rsid w:val="003F3A4B"/>
    <w:rsid w:val="003F47DE"/>
    <w:rsid w:val="003F533D"/>
    <w:rsid w:val="003F57C3"/>
    <w:rsid w:val="003F75C5"/>
    <w:rsid w:val="0040130D"/>
    <w:rsid w:val="004100A7"/>
    <w:rsid w:val="00410E98"/>
    <w:rsid w:val="00413CE0"/>
    <w:rsid w:val="00423695"/>
    <w:rsid w:val="004245A7"/>
    <w:rsid w:val="00427BD8"/>
    <w:rsid w:val="00430150"/>
    <w:rsid w:val="004303DC"/>
    <w:rsid w:val="0043573F"/>
    <w:rsid w:val="0043677C"/>
    <w:rsid w:val="00437D44"/>
    <w:rsid w:val="0044146D"/>
    <w:rsid w:val="00441C0E"/>
    <w:rsid w:val="004523FE"/>
    <w:rsid w:val="004533D0"/>
    <w:rsid w:val="0045581A"/>
    <w:rsid w:val="00457C66"/>
    <w:rsid w:val="0046025A"/>
    <w:rsid w:val="00470CE6"/>
    <w:rsid w:val="00471017"/>
    <w:rsid w:val="00472750"/>
    <w:rsid w:val="004745BB"/>
    <w:rsid w:val="0048130A"/>
    <w:rsid w:val="004850C4"/>
    <w:rsid w:val="00487D09"/>
    <w:rsid w:val="00487E11"/>
    <w:rsid w:val="00491109"/>
    <w:rsid w:val="004974F5"/>
    <w:rsid w:val="004A02E8"/>
    <w:rsid w:val="004A43DB"/>
    <w:rsid w:val="004A4819"/>
    <w:rsid w:val="004A4AF0"/>
    <w:rsid w:val="004A4CA0"/>
    <w:rsid w:val="004A6192"/>
    <w:rsid w:val="004B08B2"/>
    <w:rsid w:val="004B37FB"/>
    <w:rsid w:val="004B7B7F"/>
    <w:rsid w:val="004B7F19"/>
    <w:rsid w:val="004C291C"/>
    <w:rsid w:val="004C5041"/>
    <w:rsid w:val="004C5788"/>
    <w:rsid w:val="004D04AB"/>
    <w:rsid w:val="004D3ECF"/>
    <w:rsid w:val="004E0011"/>
    <w:rsid w:val="004E0BF8"/>
    <w:rsid w:val="004E1858"/>
    <w:rsid w:val="004E3075"/>
    <w:rsid w:val="004E54E7"/>
    <w:rsid w:val="004E62BB"/>
    <w:rsid w:val="004F00BA"/>
    <w:rsid w:val="004F36A8"/>
    <w:rsid w:val="004F4568"/>
    <w:rsid w:val="004F54F4"/>
    <w:rsid w:val="00500D8B"/>
    <w:rsid w:val="00500E94"/>
    <w:rsid w:val="005043EB"/>
    <w:rsid w:val="00505AA6"/>
    <w:rsid w:val="0050694C"/>
    <w:rsid w:val="00506F57"/>
    <w:rsid w:val="00515144"/>
    <w:rsid w:val="00521EB8"/>
    <w:rsid w:val="005227D6"/>
    <w:rsid w:val="00522BCE"/>
    <w:rsid w:val="0052746D"/>
    <w:rsid w:val="00531128"/>
    <w:rsid w:val="00531F9F"/>
    <w:rsid w:val="00532B33"/>
    <w:rsid w:val="00533323"/>
    <w:rsid w:val="00534DB5"/>
    <w:rsid w:val="005361DD"/>
    <w:rsid w:val="005368D1"/>
    <w:rsid w:val="005409AD"/>
    <w:rsid w:val="00540AC3"/>
    <w:rsid w:val="00540E74"/>
    <w:rsid w:val="005442B5"/>
    <w:rsid w:val="005451F4"/>
    <w:rsid w:val="0054755A"/>
    <w:rsid w:val="00547598"/>
    <w:rsid w:val="00552059"/>
    <w:rsid w:val="0055218D"/>
    <w:rsid w:val="005526F1"/>
    <w:rsid w:val="00555C65"/>
    <w:rsid w:val="0055667F"/>
    <w:rsid w:val="00562564"/>
    <w:rsid w:val="00566F1B"/>
    <w:rsid w:val="00571CEF"/>
    <w:rsid w:val="005726CC"/>
    <w:rsid w:val="005732EB"/>
    <w:rsid w:val="00575FE5"/>
    <w:rsid w:val="005766A2"/>
    <w:rsid w:val="00576C95"/>
    <w:rsid w:val="00576CFA"/>
    <w:rsid w:val="005815EF"/>
    <w:rsid w:val="005820E2"/>
    <w:rsid w:val="005835C2"/>
    <w:rsid w:val="00585125"/>
    <w:rsid w:val="00594C77"/>
    <w:rsid w:val="005962CB"/>
    <w:rsid w:val="00596F2C"/>
    <w:rsid w:val="005971B7"/>
    <w:rsid w:val="005A1FB3"/>
    <w:rsid w:val="005A2FF1"/>
    <w:rsid w:val="005A5DC8"/>
    <w:rsid w:val="005A6F65"/>
    <w:rsid w:val="005B2880"/>
    <w:rsid w:val="005B289A"/>
    <w:rsid w:val="005B68D5"/>
    <w:rsid w:val="005C2D35"/>
    <w:rsid w:val="005C4E57"/>
    <w:rsid w:val="005C57C6"/>
    <w:rsid w:val="005D480A"/>
    <w:rsid w:val="005D60C0"/>
    <w:rsid w:val="005D74A2"/>
    <w:rsid w:val="005D7C79"/>
    <w:rsid w:val="005E188C"/>
    <w:rsid w:val="005E2DCE"/>
    <w:rsid w:val="005E3151"/>
    <w:rsid w:val="005E62BC"/>
    <w:rsid w:val="005E7DE3"/>
    <w:rsid w:val="005F0D82"/>
    <w:rsid w:val="005F2314"/>
    <w:rsid w:val="005F3292"/>
    <w:rsid w:val="005F42D4"/>
    <w:rsid w:val="005F61D5"/>
    <w:rsid w:val="005F7A04"/>
    <w:rsid w:val="00605855"/>
    <w:rsid w:val="006064F7"/>
    <w:rsid w:val="00606CF8"/>
    <w:rsid w:val="006135F4"/>
    <w:rsid w:val="00621764"/>
    <w:rsid w:val="0062255B"/>
    <w:rsid w:val="00624B90"/>
    <w:rsid w:val="00626EE4"/>
    <w:rsid w:val="006271F8"/>
    <w:rsid w:val="00631C98"/>
    <w:rsid w:val="006339E4"/>
    <w:rsid w:val="00633D6A"/>
    <w:rsid w:val="006342DA"/>
    <w:rsid w:val="0063639E"/>
    <w:rsid w:val="00637852"/>
    <w:rsid w:val="006417D7"/>
    <w:rsid w:val="00641A00"/>
    <w:rsid w:val="00642B92"/>
    <w:rsid w:val="00644933"/>
    <w:rsid w:val="00646DF9"/>
    <w:rsid w:val="00653688"/>
    <w:rsid w:val="00660214"/>
    <w:rsid w:val="00660B65"/>
    <w:rsid w:val="00662415"/>
    <w:rsid w:val="00662996"/>
    <w:rsid w:val="00662F47"/>
    <w:rsid w:val="00671B84"/>
    <w:rsid w:val="0067207D"/>
    <w:rsid w:val="00673903"/>
    <w:rsid w:val="00674EE1"/>
    <w:rsid w:val="006754B4"/>
    <w:rsid w:val="0068306A"/>
    <w:rsid w:val="0068681F"/>
    <w:rsid w:val="006874FA"/>
    <w:rsid w:val="00690B44"/>
    <w:rsid w:val="00690DD1"/>
    <w:rsid w:val="00693202"/>
    <w:rsid w:val="006948C6"/>
    <w:rsid w:val="0069765D"/>
    <w:rsid w:val="006A27A8"/>
    <w:rsid w:val="006A4737"/>
    <w:rsid w:val="006A5F42"/>
    <w:rsid w:val="006A605E"/>
    <w:rsid w:val="006B2520"/>
    <w:rsid w:val="006B549C"/>
    <w:rsid w:val="006B72CF"/>
    <w:rsid w:val="006B7911"/>
    <w:rsid w:val="006C222B"/>
    <w:rsid w:val="006C32FC"/>
    <w:rsid w:val="006C5A85"/>
    <w:rsid w:val="006C790F"/>
    <w:rsid w:val="006C7F80"/>
    <w:rsid w:val="006D3904"/>
    <w:rsid w:val="006D478B"/>
    <w:rsid w:val="006E4DC3"/>
    <w:rsid w:val="006E7BA1"/>
    <w:rsid w:val="006F119D"/>
    <w:rsid w:val="006F3753"/>
    <w:rsid w:val="006F6258"/>
    <w:rsid w:val="00702550"/>
    <w:rsid w:val="007044DF"/>
    <w:rsid w:val="00704509"/>
    <w:rsid w:val="007101BD"/>
    <w:rsid w:val="00711C26"/>
    <w:rsid w:val="007132FB"/>
    <w:rsid w:val="00731A57"/>
    <w:rsid w:val="00733236"/>
    <w:rsid w:val="00733CE8"/>
    <w:rsid w:val="0073794B"/>
    <w:rsid w:val="00742153"/>
    <w:rsid w:val="00742F50"/>
    <w:rsid w:val="00743ACE"/>
    <w:rsid w:val="0074679F"/>
    <w:rsid w:val="00747A1C"/>
    <w:rsid w:val="00750145"/>
    <w:rsid w:val="00750C36"/>
    <w:rsid w:val="00750E99"/>
    <w:rsid w:val="007511B8"/>
    <w:rsid w:val="00755B55"/>
    <w:rsid w:val="0075751A"/>
    <w:rsid w:val="00761835"/>
    <w:rsid w:val="007628D9"/>
    <w:rsid w:val="007700B6"/>
    <w:rsid w:val="007704AA"/>
    <w:rsid w:val="00772A23"/>
    <w:rsid w:val="00772E72"/>
    <w:rsid w:val="00773558"/>
    <w:rsid w:val="00773873"/>
    <w:rsid w:val="00775073"/>
    <w:rsid w:val="00780B67"/>
    <w:rsid w:val="00781CB2"/>
    <w:rsid w:val="007840E2"/>
    <w:rsid w:val="00791050"/>
    <w:rsid w:val="007924D1"/>
    <w:rsid w:val="007931DD"/>
    <w:rsid w:val="00793DDD"/>
    <w:rsid w:val="00793E4F"/>
    <w:rsid w:val="00794710"/>
    <w:rsid w:val="00795578"/>
    <w:rsid w:val="00795C95"/>
    <w:rsid w:val="007A07B4"/>
    <w:rsid w:val="007A26A5"/>
    <w:rsid w:val="007A5CAC"/>
    <w:rsid w:val="007A6C73"/>
    <w:rsid w:val="007A6D33"/>
    <w:rsid w:val="007B0200"/>
    <w:rsid w:val="007B28C4"/>
    <w:rsid w:val="007B2DBE"/>
    <w:rsid w:val="007B4AAD"/>
    <w:rsid w:val="007B5358"/>
    <w:rsid w:val="007B5C6D"/>
    <w:rsid w:val="007B6A49"/>
    <w:rsid w:val="007C0760"/>
    <w:rsid w:val="007C18E8"/>
    <w:rsid w:val="007C358A"/>
    <w:rsid w:val="007C4CFC"/>
    <w:rsid w:val="007D119E"/>
    <w:rsid w:val="007D1599"/>
    <w:rsid w:val="007D1C51"/>
    <w:rsid w:val="007D691A"/>
    <w:rsid w:val="007E0A7F"/>
    <w:rsid w:val="007E2836"/>
    <w:rsid w:val="007E323F"/>
    <w:rsid w:val="007E33E0"/>
    <w:rsid w:val="007E451D"/>
    <w:rsid w:val="007E7436"/>
    <w:rsid w:val="007F2A99"/>
    <w:rsid w:val="007F2F1A"/>
    <w:rsid w:val="007F3E2D"/>
    <w:rsid w:val="007F5BAB"/>
    <w:rsid w:val="007F5D98"/>
    <w:rsid w:val="007F72BE"/>
    <w:rsid w:val="00801774"/>
    <w:rsid w:val="008017EE"/>
    <w:rsid w:val="00801E3D"/>
    <w:rsid w:val="00801EE7"/>
    <w:rsid w:val="00803249"/>
    <w:rsid w:val="00804A79"/>
    <w:rsid w:val="00805E79"/>
    <w:rsid w:val="00806663"/>
    <w:rsid w:val="00806D93"/>
    <w:rsid w:val="00811675"/>
    <w:rsid w:val="0081504D"/>
    <w:rsid w:val="00816669"/>
    <w:rsid w:val="00817BFF"/>
    <w:rsid w:val="0082043B"/>
    <w:rsid w:val="00822839"/>
    <w:rsid w:val="008229CE"/>
    <w:rsid w:val="00826A4E"/>
    <w:rsid w:val="008310FC"/>
    <w:rsid w:val="00831AFE"/>
    <w:rsid w:val="0083219F"/>
    <w:rsid w:val="008329B8"/>
    <w:rsid w:val="00833C74"/>
    <w:rsid w:val="00833DE4"/>
    <w:rsid w:val="00834C27"/>
    <w:rsid w:val="008356FC"/>
    <w:rsid w:val="0085012C"/>
    <w:rsid w:val="0085429A"/>
    <w:rsid w:val="008573E3"/>
    <w:rsid w:val="008602A7"/>
    <w:rsid w:val="00860E27"/>
    <w:rsid w:val="008617DC"/>
    <w:rsid w:val="00863592"/>
    <w:rsid w:val="00866664"/>
    <w:rsid w:val="008722A3"/>
    <w:rsid w:val="008724E0"/>
    <w:rsid w:val="00874425"/>
    <w:rsid w:val="008764DB"/>
    <w:rsid w:val="00876996"/>
    <w:rsid w:val="00885394"/>
    <w:rsid w:val="00886588"/>
    <w:rsid w:val="00886C9A"/>
    <w:rsid w:val="008875DA"/>
    <w:rsid w:val="0089135C"/>
    <w:rsid w:val="008914BD"/>
    <w:rsid w:val="008934D9"/>
    <w:rsid w:val="008A1797"/>
    <w:rsid w:val="008A224F"/>
    <w:rsid w:val="008A3240"/>
    <w:rsid w:val="008B1958"/>
    <w:rsid w:val="008B4E6F"/>
    <w:rsid w:val="008B566F"/>
    <w:rsid w:val="008B5A44"/>
    <w:rsid w:val="008B6B25"/>
    <w:rsid w:val="008C1D70"/>
    <w:rsid w:val="008C3512"/>
    <w:rsid w:val="008C5C72"/>
    <w:rsid w:val="008C6D06"/>
    <w:rsid w:val="008C74AC"/>
    <w:rsid w:val="008D4B4E"/>
    <w:rsid w:val="008D7C19"/>
    <w:rsid w:val="008E259C"/>
    <w:rsid w:val="008E37DF"/>
    <w:rsid w:val="008E3DBB"/>
    <w:rsid w:val="008E4744"/>
    <w:rsid w:val="008E4ACE"/>
    <w:rsid w:val="008E669E"/>
    <w:rsid w:val="008F2068"/>
    <w:rsid w:val="008F3F48"/>
    <w:rsid w:val="00900DAC"/>
    <w:rsid w:val="00902AB9"/>
    <w:rsid w:val="00910A7A"/>
    <w:rsid w:val="009144D3"/>
    <w:rsid w:val="00917769"/>
    <w:rsid w:val="009358D9"/>
    <w:rsid w:val="00935A19"/>
    <w:rsid w:val="00940C46"/>
    <w:rsid w:val="00941B33"/>
    <w:rsid w:val="0094411F"/>
    <w:rsid w:val="00944B20"/>
    <w:rsid w:val="00945649"/>
    <w:rsid w:val="00950AFF"/>
    <w:rsid w:val="00951F09"/>
    <w:rsid w:val="00952123"/>
    <w:rsid w:val="00952BA8"/>
    <w:rsid w:val="00953CF3"/>
    <w:rsid w:val="00954451"/>
    <w:rsid w:val="00961BC3"/>
    <w:rsid w:val="009629DD"/>
    <w:rsid w:val="00965171"/>
    <w:rsid w:val="009678E5"/>
    <w:rsid w:val="009705FE"/>
    <w:rsid w:val="00970640"/>
    <w:rsid w:val="009709EB"/>
    <w:rsid w:val="00972A02"/>
    <w:rsid w:val="00972D62"/>
    <w:rsid w:val="009732A8"/>
    <w:rsid w:val="009756E2"/>
    <w:rsid w:val="009802B6"/>
    <w:rsid w:val="00981602"/>
    <w:rsid w:val="00982C24"/>
    <w:rsid w:val="00990366"/>
    <w:rsid w:val="00990EDA"/>
    <w:rsid w:val="00991211"/>
    <w:rsid w:val="009926EB"/>
    <w:rsid w:val="009973C1"/>
    <w:rsid w:val="009A0860"/>
    <w:rsid w:val="009A29A4"/>
    <w:rsid w:val="009A4F60"/>
    <w:rsid w:val="009B01A5"/>
    <w:rsid w:val="009B0C35"/>
    <w:rsid w:val="009B426B"/>
    <w:rsid w:val="009B543E"/>
    <w:rsid w:val="009B58C1"/>
    <w:rsid w:val="009C3350"/>
    <w:rsid w:val="009C5EA5"/>
    <w:rsid w:val="009D0BD6"/>
    <w:rsid w:val="009D49D1"/>
    <w:rsid w:val="009D778A"/>
    <w:rsid w:val="009E070B"/>
    <w:rsid w:val="009E1FFA"/>
    <w:rsid w:val="009E40BA"/>
    <w:rsid w:val="009F24B1"/>
    <w:rsid w:val="009F566C"/>
    <w:rsid w:val="00A02262"/>
    <w:rsid w:val="00A0343D"/>
    <w:rsid w:val="00A13F8D"/>
    <w:rsid w:val="00A15D75"/>
    <w:rsid w:val="00A1602D"/>
    <w:rsid w:val="00A1627F"/>
    <w:rsid w:val="00A23853"/>
    <w:rsid w:val="00A23F7D"/>
    <w:rsid w:val="00A2498B"/>
    <w:rsid w:val="00A252C9"/>
    <w:rsid w:val="00A264FC"/>
    <w:rsid w:val="00A26576"/>
    <w:rsid w:val="00A3123A"/>
    <w:rsid w:val="00A32331"/>
    <w:rsid w:val="00A35C9F"/>
    <w:rsid w:val="00A45D82"/>
    <w:rsid w:val="00A46F89"/>
    <w:rsid w:val="00A5432B"/>
    <w:rsid w:val="00A60D24"/>
    <w:rsid w:val="00A63095"/>
    <w:rsid w:val="00A6377B"/>
    <w:rsid w:val="00A63989"/>
    <w:rsid w:val="00A63F3F"/>
    <w:rsid w:val="00A65158"/>
    <w:rsid w:val="00A70941"/>
    <w:rsid w:val="00A715E2"/>
    <w:rsid w:val="00A7165A"/>
    <w:rsid w:val="00A7189B"/>
    <w:rsid w:val="00A72139"/>
    <w:rsid w:val="00A7349E"/>
    <w:rsid w:val="00A748A9"/>
    <w:rsid w:val="00A74BBA"/>
    <w:rsid w:val="00A77834"/>
    <w:rsid w:val="00A8435A"/>
    <w:rsid w:val="00A86E85"/>
    <w:rsid w:val="00A86EDE"/>
    <w:rsid w:val="00A87E3A"/>
    <w:rsid w:val="00A90529"/>
    <w:rsid w:val="00A926C2"/>
    <w:rsid w:val="00A97A13"/>
    <w:rsid w:val="00AA00F0"/>
    <w:rsid w:val="00AA1D26"/>
    <w:rsid w:val="00AA442B"/>
    <w:rsid w:val="00AA556E"/>
    <w:rsid w:val="00AA62A3"/>
    <w:rsid w:val="00AB073E"/>
    <w:rsid w:val="00AB33CF"/>
    <w:rsid w:val="00AB4269"/>
    <w:rsid w:val="00AB6EFE"/>
    <w:rsid w:val="00AC0184"/>
    <w:rsid w:val="00AC2059"/>
    <w:rsid w:val="00AC238D"/>
    <w:rsid w:val="00AC2745"/>
    <w:rsid w:val="00AC3C50"/>
    <w:rsid w:val="00AC5E1D"/>
    <w:rsid w:val="00AD01CD"/>
    <w:rsid w:val="00AD0FD7"/>
    <w:rsid w:val="00AE1667"/>
    <w:rsid w:val="00AE4778"/>
    <w:rsid w:val="00AE4E3F"/>
    <w:rsid w:val="00AE4F4F"/>
    <w:rsid w:val="00AE6C18"/>
    <w:rsid w:val="00AE6EBB"/>
    <w:rsid w:val="00AE783D"/>
    <w:rsid w:val="00AF0E72"/>
    <w:rsid w:val="00AF2FEB"/>
    <w:rsid w:val="00AF4430"/>
    <w:rsid w:val="00AF575C"/>
    <w:rsid w:val="00AF7011"/>
    <w:rsid w:val="00B06E01"/>
    <w:rsid w:val="00B1210D"/>
    <w:rsid w:val="00B1211E"/>
    <w:rsid w:val="00B13290"/>
    <w:rsid w:val="00B23439"/>
    <w:rsid w:val="00B25386"/>
    <w:rsid w:val="00B27415"/>
    <w:rsid w:val="00B31EDB"/>
    <w:rsid w:val="00B40889"/>
    <w:rsid w:val="00B4165C"/>
    <w:rsid w:val="00B442FF"/>
    <w:rsid w:val="00B47AC9"/>
    <w:rsid w:val="00B50B8A"/>
    <w:rsid w:val="00B53AC1"/>
    <w:rsid w:val="00B556D9"/>
    <w:rsid w:val="00B568FB"/>
    <w:rsid w:val="00B73B30"/>
    <w:rsid w:val="00B85EBD"/>
    <w:rsid w:val="00B86A99"/>
    <w:rsid w:val="00B877D9"/>
    <w:rsid w:val="00B87AA0"/>
    <w:rsid w:val="00B90DAA"/>
    <w:rsid w:val="00B91BEE"/>
    <w:rsid w:val="00B91F66"/>
    <w:rsid w:val="00B972A2"/>
    <w:rsid w:val="00BA0096"/>
    <w:rsid w:val="00BA2B76"/>
    <w:rsid w:val="00BA2DD8"/>
    <w:rsid w:val="00BA6291"/>
    <w:rsid w:val="00BB1237"/>
    <w:rsid w:val="00BB2CA0"/>
    <w:rsid w:val="00BB32E6"/>
    <w:rsid w:val="00BB3AA3"/>
    <w:rsid w:val="00BB41FB"/>
    <w:rsid w:val="00BB5D5F"/>
    <w:rsid w:val="00BB6F13"/>
    <w:rsid w:val="00BC03DF"/>
    <w:rsid w:val="00BC1A64"/>
    <w:rsid w:val="00BC2D9A"/>
    <w:rsid w:val="00BC3530"/>
    <w:rsid w:val="00BC5C4D"/>
    <w:rsid w:val="00BD0688"/>
    <w:rsid w:val="00BD32C7"/>
    <w:rsid w:val="00BD419B"/>
    <w:rsid w:val="00BD5424"/>
    <w:rsid w:val="00BD5D81"/>
    <w:rsid w:val="00BD6040"/>
    <w:rsid w:val="00BE1C6E"/>
    <w:rsid w:val="00BE1DD5"/>
    <w:rsid w:val="00BE2075"/>
    <w:rsid w:val="00BE27E2"/>
    <w:rsid w:val="00BE3FB6"/>
    <w:rsid w:val="00BE58CC"/>
    <w:rsid w:val="00BE6F47"/>
    <w:rsid w:val="00BE7E9D"/>
    <w:rsid w:val="00BF35AC"/>
    <w:rsid w:val="00C01140"/>
    <w:rsid w:val="00C01C1D"/>
    <w:rsid w:val="00C03B3F"/>
    <w:rsid w:val="00C04352"/>
    <w:rsid w:val="00C0454A"/>
    <w:rsid w:val="00C071CE"/>
    <w:rsid w:val="00C11636"/>
    <w:rsid w:val="00C155EC"/>
    <w:rsid w:val="00C1765A"/>
    <w:rsid w:val="00C20899"/>
    <w:rsid w:val="00C20A9F"/>
    <w:rsid w:val="00C24205"/>
    <w:rsid w:val="00C25071"/>
    <w:rsid w:val="00C277C2"/>
    <w:rsid w:val="00C34460"/>
    <w:rsid w:val="00C3650E"/>
    <w:rsid w:val="00C4091E"/>
    <w:rsid w:val="00C43873"/>
    <w:rsid w:val="00C474CE"/>
    <w:rsid w:val="00C47848"/>
    <w:rsid w:val="00C47A95"/>
    <w:rsid w:val="00C51B33"/>
    <w:rsid w:val="00C52B17"/>
    <w:rsid w:val="00C532BF"/>
    <w:rsid w:val="00C558BF"/>
    <w:rsid w:val="00C627CC"/>
    <w:rsid w:val="00C659B2"/>
    <w:rsid w:val="00C71995"/>
    <w:rsid w:val="00C75453"/>
    <w:rsid w:val="00C81F19"/>
    <w:rsid w:val="00C844DD"/>
    <w:rsid w:val="00C869ED"/>
    <w:rsid w:val="00C86B0E"/>
    <w:rsid w:val="00C90808"/>
    <w:rsid w:val="00C949BE"/>
    <w:rsid w:val="00C962F5"/>
    <w:rsid w:val="00CA1C6C"/>
    <w:rsid w:val="00CA1ED1"/>
    <w:rsid w:val="00CA6E7F"/>
    <w:rsid w:val="00CB1675"/>
    <w:rsid w:val="00CB2FF1"/>
    <w:rsid w:val="00CB41F7"/>
    <w:rsid w:val="00CB45ED"/>
    <w:rsid w:val="00CB6486"/>
    <w:rsid w:val="00CB77E4"/>
    <w:rsid w:val="00CB787D"/>
    <w:rsid w:val="00CC011F"/>
    <w:rsid w:val="00CC0388"/>
    <w:rsid w:val="00CC0985"/>
    <w:rsid w:val="00CC2461"/>
    <w:rsid w:val="00CC364E"/>
    <w:rsid w:val="00CC3E04"/>
    <w:rsid w:val="00CC4697"/>
    <w:rsid w:val="00CC70A3"/>
    <w:rsid w:val="00CC72DE"/>
    <w:rsid w:val="00CD0C0A"/>
    <w:rsid w:val="00CD0FB5"/>
    <w:rsid w:val="00CD5673"/>
    <w:rsid w:val="00CD7010"/>
    <w:rsid w:val="00CE0643"/>
    <w:rsid w:val="00CE3F59"/>
    <w:rsid w:val="00CE4185"/>
    <w:rsid w:val="00CE5459"/>
    <w:rsid w:val="00CE6032"/>
    <w:rsid w:val="00CF4677"/>
    <w:rsid w:val="00CF5897"/>
    <w:rsid w:val="00CF6567"/>
    <w:rsid w:val="00D00826"/>
    <w:rsid w:val="00D03A51"/>
    <w:rsid w:val="00D04E1D"/>
    <w:rsid w:val="00D10205"/>
    <w:rsid w:val="00D10BF1"/>
    <w:rsid w:val="00D13C0F"/>
    <w:rsid w:val="00D155F6"/>
    <w:rsid w:val="00D15C3B"/>
    <w:rsid w:val="00D229B5"/>
    <w:rsid w:val="00D22E1E"/>
    <w:rsid w:val="00D22F96"/>
    <w:rsid w:val="00D2380D"/>
    <w:rsid w:val="00D24937"/>
    <w:rsid w:val="00D25A4F"/>
    <w:rsid w:val="00D25F8F"/>
    <w:rsid w:val="00D279EE"/>
    <w:rsid w:val="00D27B32"/>
    <w:rsid w:val="00D3024D"/>
    <w:rsid w:val="00D3232C"/>
    <w:rsid w:val="00D329AC"/>
    <w:rsid w:val="00D344FD"/>
    <w:rsid w:val="00D34A19"/>
    <w:rsid w:val="00D34B8D"/>
    <w:rsid w:val="00D36CFF"/>
    <w:rsid w:val="00D447B3"/>
    <w:rsid w:val="00D44BFB"/>
    <w:rsid w:val="00D52565"/>
    <w:rsid w:val="00D533E5"/>
    <w:rsid w:val="00D53B50"/>
    <w:rsid w:val="00D54AB3"/>
    <w:rsid w:val="00D574F3"/>
    <w:rsid w:val="00D637AF"/>
    <w:rsid w:val="00D63E92"/>
    <w:rsid w:val="00D651BC"/>
    <w:rsid w:val="00D658D3"/>
    <w:rsid w:val="00D711A2"/>
    <w:rsid w:val="00D7124B"/>
    <w:rsid w:val="00D7435C"/>
    <w:rsid w:val="00D765FC"/>
    <w:rsid w:val="00D80652"/>
    <w:rsid w:val="00D9568A"/>
    <w:rsid w:val="00D95B6A"/>
    <w:rsid w:val="00DA0589"/>
    <w:rsid w:val="00DA0D43"/>
    <w:rsid w:val="00DA3354"/>
    <w:rsid w:val="00DA3765"/>
    <w:rsid w:val="00DA3B66"/>
    <w:rsid w:val="00DA715A"/>
    <w:rsid w:val="00DA7EA6"/>
    <w:rsid w:val="00DB04C1"/>
    <w:rsid w:val="00DB09A0"/>
    <w:rsid w:val="00DB0BE5"/>
    <w:rsid w:val="00DB1799"/>
    <w:rsid w:val="00DB1813"/>
    <w:rsid w:val="00DB7A0E"/>
    <w:rsid w:val="00DC1207"/>
    <w:rsid w:val="00DC297A"/>
    <w:rsid w:val="00DC2D1D"/>
    <w:rsid w:val="00DC6D14"/>
    <w:rsid w:val="00DD0289"/>
    <w:rsid w:val="00DD15C6"/>
    <w:rsid w:val="00DD21F5"/>
    <w:rsid w:val="00DD2A0F"/>
    <w:rsid w:val="00DD2B96"/>
    <w:rsid w:val="00DD2C3A"/>
    <w:rsid w:val="00DD2CD7"/>
    <w:rsid w:val="00DD3D77"/>
    <w:rsid w:val="00DE099A"/>
    <w:rsid w:val="00DE0CDC"/>
    <w:rsid w:val="00DE2653"/>
    <w:rsid w:val="00DE455B"/>
    <w:rsid w:val="00DE5154"/>
    <w:rsid w:val="00DF099B"/>
    <w:rsid w:val="00DF39F6"/>
    <w:rsid w:val="00DF3D38"/>
    <w:rsid w:val="00DF4FBB"/>
    <w:rsid w:val="00DF6009"/>
    <w:rsid w:val="00E00273"/>
    <w:rsid w:val="00E0478E"/>
    <w:rsid w:val="00E109AB"/>
    <w:rsid w:val="00E11A4F"/>
    <w:rsid w:val="00E12AFE"/>
    <w:rsid w:val="00E1377A"/>
    <w:rsid w:val="00E13D2F"/>
    <w:rsid w:val="00E168FF"/>
    <w:rsid w:val="00E173D3"/>
    <w:rsid w:val="00E20EE5"/>
    <w:rsid w:val="00E21B4F"/>
    <w:rsid w:val="00E21F52"/>
    <w:rsid w:val="00E25836"/>
    <w:rsid w:val="00E2667A"/>
    <w:rsid w:val="00E27012"/>
    <w:rsid w:val="00E30602"/>
    <w:rsid w:val="00E32265"/>
    <w:rsid w:val="00E3298D"/>
    <w:rsid w:val="00E34590"/>
    <w:rsid w:val="00E360F7"/>
    <w:rsid w:val="00E376FA"/>
    <w:rsid w:val="00E42E85"/>
    <w:rsid w:val="00E44B3E"/>
    <w:rsid w:val="00E468B1"/>
    <w:rsid w:val="00E46FCB"/>
    <w:rsid w:val="00E47C71"/>
    <w:rsid w:val="00E50657"/>
    <w:rsid w:val="00E5073C"/>
    <w:rsid w:val="00E50DEF"/>
    <w:rsid w:val="00E52C26"/>
    <w:rsid w:val="00E60FF1"/>
    <w:rsid w:val="00E61A46"/>
    <w:rsid w:val="00E64795"/>
    <w:rsid w:val="00E65E5B"/>
    <w:rsid w:val="00E66F4B"/>
    <w:rsid w:val="00E75E3D"/>
    <w:rsid w:val="00E82662"/>
    <w:rsid w:val="00E8279D"/>
    <w:rsid w:val="00E862BF"/>
    <w:rsid w:val="00E90CF0"/>
    <w:rsid w:val="00E93586"/>
    <w:rsid w:val="00E97C0B"/>
    <w:rsid w:val="00EA0584"/>
    <w:rsid w:val="00EA6B85"/>
    <w:rsid w:val="00EA78EE"/>
    <w:rsid w:val="00EB09EC"/>
    <w:rsid w:val="00EB20B4"/>
    <w:rsid w:val="00EB2733"/>
    <w:rsid w:val="00EB3C59"/>
    <w:rsid w:val="00EB55CD"/>
    <w:rsid w:val="00EC53F6"/>
    <w:rsid w:val="00EC6246"/>
    <w:rsid w:val="00EC651A"/>
    <w:rsid w:val="00EC7496"/>
    <w:rsid w:val="00ED0354"/>
    <w:rsid w:val="00ED0A70"/>
    <w:rsid w:val="00ED6689"/>
    <w:rsid w:val="00EE07BF"/>
    <w:rsid w:val="00EE1AD5"/>
    <w:rsid w:val="00EE56A5"/>
    <w:rsid w:val="00F0151A"/>
    <w:rsid w:val="00F017FE"/>
    <w:rsid w:val="00F03938"/>
    <w:rsid w:val="00F07614"/>
    <w:rsid w:val="00F113E2"/>
    <w:rsid w:val="00F11E9B"/>
    <w:rsid w:val="00F169DF"/>
    <w:rsid w:val="00F208C7"/>
    <w:rsid w:val="00F32263"/>
    <w:rsid w:val="00F32A18"/>
    <w:rsid w:val="00F35256"/>
    <w:rsid w:val="00F3737D"/>
    <w:rsid w:val="00F40367"/>
    <w:rsid w:val="00F40FAB"/>
    <w:rsid w:val="00F45E8D"/>
    <w:rsid w:val="00F53C3C"/>
    <w:rsid w:val="00F5729D"/>
    <w:rsid w:val="00F578A1"/>
    <w:rsid w:val="00F57BF7"/>
    <w:rsid w:val="00F66540"/>
    <w:rsid w:val="00F67C29"/>
    <w:rsid w:val="00F67F04"/>
    <w:rsid w:val="00F703D8"/>
    <w:rsid w:val="00F715D0"/>
    <w:rsid w:val="00F73124"/>
    <w:rsid w:val="00F73BAC"/>
    <w:rsid w:val="00F74E76"/>
    <w:rsid w:val="00F75ABC"/>
    <w:rsid w:val="00F83D35"/>
    <w:rsid w:val="00F84092"/>
    <w:rsid w:val="00F85593"/>
    <w:rsid w:val="00F90E5F"/>
    <w:rsid w:val="00F94310"/>
    <w:rsid w:val="00FC658C"/>
    <w:rsid w:val="00FD01D9"/>
    <w:rsid w:val="00FD0A3F"/>
    <w:rsid w:val="00FD1738"/>
    <w:rsid w:val="00FD4909"/>
    <w:rsid w:val="00FE048B"/>
    <w:rsid w:val="00FE3866"/>
    <w:rsid w:val="00FE59BB"/>
    <w:rsid w:val="00FF2595"/>
    <w:rsid w:val="00FF2696"/>
    <w:rsid w:val="00FF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64"/>
    <w:rPr>
      <w:sz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358A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0BF1"/>
    <w:rPr>
      <w:rFonts w:cs="Times New Roman"/>
      <w:sz w:val="2"/>
      <w:lang w:eastAsia="ko-KR"/>
    </w:rPr>
  </w:style>
  <w:style w:type="character" w:styleId="Strong">
    <w:name w:val="Strong"/>
    <w:basedOn w:val="DefaultParagraphFont"/>
    <w:uiPriority w:val="99"/>
    <w:qFormat/>
    <w:rsid w:val="00BD5424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115</TotalTime>
  <Pages>1</Pages>
  <Words>109</Words>
  <Characters>622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20</cp:revision>
  <cp:lastPrinted>2015-07-10T09:16:00Z</cp:lastPrinted>
  <dcterms:created xsi:type="dcterms:W3CDTF">2016-01-26T09:37:00Z</dcterms:created>
  <dcterms:modified xsi:type="dcterms:W3CDTF">2016-02-09T04:13:00Z</dcterms:modified>
</cp:coreProperties>
</file>
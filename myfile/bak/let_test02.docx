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AE" w:rsidRPr="00E04A5D" w:rsidRDefault="002002AE" w:rsidP="007D4358">
      <w:pPr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ที่ วท ๕๔๐๒</w:t>
      </w:r>
      <w:r w:rsidRPr="00E04A5D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</w:rPr>
        <w:t>#{Date1}</w:t>
      </w:r>
    </w:p>
    <w:p w:rsidR="002002AE" w:rsidRDefault="002002AE" w:rsidP="007D43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#{Date2} </w:t>
      </w:r>
    </w:p>
    <w:p w:rsidR="002002AE" w:rsidRPr="00E04A5D" w:rsidRDefault="002002AE" w:rsidP="007D43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#{Date3}</w:t>
      </w:r>
    </w:p>
    <w:p w:rsidR="002002AE" w:rsidRPr="00E04A5D" w:rsidRDefault="002002AE" w:rsidP="007D4358">
      <w:pPr>
        <w:ind w:left="2268"/>
        <w:jc w:val="center"/>
        <w:rPr>
          <w:rFonts w:ascii="TH SarabunPSK" w:hAnsi="TH SarabunPSK" w:cs="TH SarabunPSK"/>
          <w:color w:val="008000"/>
          <w:sz w:val="32"/>
          <w:szCs w:val="32"/>
        </w:rPr>
      </w:pPr>
      <w:r w:rsidRPr="00E04A5D">
        <w:rPr>
          <w:rFonts w:ascii="TH SarabunPSK" w:hAnsi="TH SarabunPSK" w:cs="TH SarabunPSK"/>
          <w:color w:val="008000"/>
          <w:sz w:val="32"/>
          <w:szCs w:val="32"/>
        </w:rPr>
        <w:t>#{Value1}</w:t>
      </w:r>
    </w:p>
    <w:p w:rsidR="002002AE" w:rsidRPr="00E04A5D" w:rsidRDefault="002002AE" w:rsidP="007D4358">
      <w:pPr>
        <w:rPr>
          <w:rFonts w:ascii="TH SarabunPSK" w:hAnsi="TH SarabunPSK" w:cs="TH SarabunPSK"/>
          <w:sz w:val="32"/>
          <w:szCs w:val="32"/>
          <w:cs/>
        </w:rPr>
      </w:pPr>
    </w:p>
    <w:p w:rsidR="002002AE" w:rsidRPr="00E04A5D" w:rsidRDefault="002002AE" w:rsidP="007D4358">
      <w:pPr>
        <w:pStyle w:val="Header"/>
        <w:tabs>
          <w:tab w:val="left" w:pos="720"/>
        </w:tabs>
        <w:rPr>
          <w:rFonts w:ascii="TH SarabunPSK" w:hAnsi="TH SarabunPSK" w:cs="TH SarabunPSK"/>
          <w:color w:val="008000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เรื่อง  ขอเชิญประชุมคณะอนุกรรมการบริหาร</w:t>
      </w:r>
      <w:r w:rsidRPr="00E04A5D">
        <w:rPr>
          <w:rFonts w:ascii="TH SarabunPSK" w:hAnsi="TH SarabunPSK" w:cs="TH SarabunPSK"/>
          <w:color w:val="008000"/>
          <w:sz w:val="32"/>
          <w:szCs w:val="32"/>
        </w:rPr>
        <w:t>#{Value2}</w:t>
      </w:r>
    </w:p>
    <w:p w:rsidR="002002AE" w:rsidRPr="00E04A5D" w:rsidRDefault="002002AE" w:rsidP="007D4358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002AE" w:rsidRPr="00E04A5D" w:rsidRDefault="002002AE" w:rsidP="007D4358">
      <w:pPr>
        <w:rPr>
          <w:rFonts w:cs="TH SarabunPSK"/>
          <w:sz w:val="32"/>
          <w:szCs w:val="32"/>
          <w:cs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</w:p>
    <w:p w:rsidR="002002AE" w:rsidRPr="00E04A5D" w:rsidRDefault="002002AE" w:rsidP="007D4358">
      <w:pPr>
        <w:rPr>
          <w:rFonts w:ascii="TH SarabunPSK" w:hAnsi="TH SarabunPSK" w:cs="TH SarabunPSK"/>
          <w:sz w:val="32"/>
          <w:szCs w:val="32"/>
          <w:cs/>
        </w:rPr>
      </w:pPr>
    </w:p>
    <w:p w:rsidR="002002AE" w:rsidRPr="00E04A5D" w:rsidRDefault="002002AE" w:rsidP="007D4358">
      <w:pPr>
        <w:tabs>
          <w:tab w:val="left" w:pos="1418"/>
          <w:tab w:val="left" w:pos="1701"/>
        </w:tabs>
        <w:ind w:left="1701" w:hanging="1701"/>
        <w:rPr>
          <w:rFonts w:ascii="TH SarabunPSK" w:hAnsi="TH SarabunPSK" w:cs="TH SarabunPSK"/>
          <w:spacing w:val="-6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E04A5D">
        <w:rPr>
          <w:rFonts w:ascii="TH SarabunPSK" w:hAnsi="TH SarabunPSK" w:cs="TH SarabunPSK"/>
          <w:sz w:val="32"/>
          <w:szCs w:val="32"/>
          <w:cs/>
        </w:rPr>
        <w:tab/>
        <w:t>๑. ระเบียบวาระการประชุม</w:t>
      </w: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E04A5D">
        <w:rPr>
          <w:rFonts w:ascii="TH SarabunPSK" w:hAnsi="TH SarabunPSK" w:cs="TH SarabunPSK"/>
          <w:color w:val="008000"/>
          <w:spacing w:val="-6"/>
          <w:sz w:val="32"/>
          <w:szCs w:val="32"/>
        </w:rPr>
        <w:t>{Value3}</w:t>
      </w:r>
    </w:p>
    <w:p w:rsidR="002002AE" w:rsidRPr="00E04A5D" w:rsidRDefault="002002AE" w:rsidP="007D4358">
      <w:pPr>
        <w:tabs>
          <w:tab w:val="left" w:pos="1701"/>
        </w:tabs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E04A5D">
        <w:rPr>
          <w:rFonts w:ascii="TH SarabunPSK" w:hAnsi="TH SarabunPSK" w:cs="TH SarabunPSK"/>
          <w:sz w:val="32"/>
          <w:szCs w:val="32"/>
          <w:cs/>
        </w:rPr>
        <w:tab/>
        <w:t>๒. แบบตอบรับการประชุม</w:t>
      </w:r>
    </w:p>
    <w:p w:rsidR="002002AE" w:rsidRPr="00E04A5D" w:rsidRDefault="002002AE" w:rsidP="007D4358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2002AE" w:rsidRPr="00E04A5D" w:rsidRDefault="002002AE" w:rsidP="007D4358">
      <w:pPr>
        <w:tabs>
          <w:tab w:val="left" w:pos="720"/>
        </w:tabs>
        <w:ind w:right="72"/>
        <w:jc w:val="thaiDistribute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ab/>
      </w:r>
      <w:r w:rsidRPr="00E04A5D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E04A5D">
        <w:rPr>
          <w:rFonts w:ascii="TH SarabunPSK" w:hAnsi="TH SarabunPSK" w:cs="TH SarabunPSK"/>
          <w:color w:val="008000"/>
          <w:sz w:val="32"/>
          <w:szCs w:val="32"/>
        </w:rPr>
        <w:t>#{Value4}</w:t>
      </w:r>
      <w:r w:rsidRPr="00E04A5D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E04A5D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E04A5D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E04A5D">
        <w:rPr>
          <w:rFonts w:ascii="TH SarabunPSK" w:hAnsi="TH SarabunPSK" w:cs="TH SarabunPSK"/>
          <w:color w:val="008000"/>
          <w:spacing w:val="-6"/>
          <w:sz w:val="32"/>
          <w:szCs w:val="32"/>
        </w:rPr>
        <w:t xml:space="preserve">#{Value5} </w:t>
      </w: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 xml:space="preserve">ในวันที่ </w:t>
      </w:r>
      <w:r w:rsidRPr="00E04A5D">
        <w:rPr>
          <w:rFonts w:ascii="TH SarabunPSK" w:hAnsi="TH SarabunPSK" w:cs="TH SarabunPSK"/>
          <w:color w:val="008000"/>
          <w:spacing w:val="-6"/>
          <w:sz w:val="32"/>
          <w:szCs w:val="32"/>
        </w:rPr>
        <w:t>#{Value6}</w:t>
      </w:r>
      <w:r w:rsidRPr="00E04A5D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E04A5D">
        <w:rPr>
          <w:rFonts w:ascii="TH SarabunPSK" w:hAnsi="TH SarabunPSK" w:cs="TH SarabunPSK"/>
          <w:sz w:val="32"/>
          <w:szCs w:val="32"/>
          <w:cs/>
        </w:rPr>
        <w:t>วัตถุประสงค์เพื่อรับทราบผลการดำเนินงานวิจัยของ</w:t>
      </w:r>
      <w:r w:rsidRPr="00E04A5D">
        <w:rPr>
          <w:rFonts w:ascii="TH SarabunPSK" w:hAnsi="TH SarabunPSK" w:cs="TH SarabunPSK"/>
          <w:color w:val="008000"/>
          <w:sz w:val="32"/>
          <w:szCs w:val="32"/>
        </w:rPr>
        <w:t>#{Value7}</w:t>
      </w:r>
      <w:r w:rsidRPr="00E04A5D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ตามระเบียบวาระการประชุมดังสิ่งที่ส่งมาด้วยหมายเลข ๑ นั้น</w:t>
      </w:r>
    </w:p>
    <w:p w:rsidR="002002AE" w:rsidRPr="00E04A5D" w:rsidRDefault="002002AE" w:rsidP="007D435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002AE" w:rsidRPr="00E04A5D" w:rsidRDefault="002002AE" w:rsidP="007D4358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E04A5D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 ฝ่ายเลขานุการฯ 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๒  หรือแจ้งยืนยันกลับมายังฝ่ายเลขานุการ</w:t>
      </w:r>
      <w:r w:rsidRPr="00E04A5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E04A5D">
        <w:rPr>
          <w:rFonts w:ascii="TH SarabunPSK" w:hAnsi="TH SarabunPSK" w:cs="TH SarabunPSK"/>
          <w:color w:val="008000"/>
          <w:spacing w:val="-4"/>
          <w:sz w:val="32"/>
          <w:szCs w:val="32"/>
        </w:rPr>
        <w:t>#{Value8}</w:t>
      </w:r>
      <w:r w:rsidRPr="00E04A5D">
        <w:rPr>
          <w:rFonts w:ascii="TH SarabunPSK" w:hAnsi="TH SarabunPSK" w:cs="TH SarabunPSK"/>
          <w:spacing w:val="-4"/>
          <w:sz w:val="32"/>
          <w:szCs w:val="32"/>
          <w:cs/>
        </w:rPr>
        <w:t xml:space="preserve"> ด้วย จะขอบพระคุณยิ่ง</w:t>
      </w:r>
    </w:p>
    <w:p w:rsidR="002002AE" w:rsidRPr="00E04A5D" w:rsidRDefault="002002AE" w:rsidP="007D4358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2002AE" w:rsidRPr="00E04A5D" w:rsidRDefault="002002AE" w:rsidP="007D4358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ab/>
      </w:r>
      <w:r w:rsidRPr="00E04A5D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2002AE" w:rsidRPr="00E04A5D" w:rsidRDefault="002002AE" w:rsidP="007D4358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002AE" w:rsidRPr="00E04A5D" w:rsidRDefault="002002AE" w:rsidP="007D4358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2002AE" w:rsidRPr="00E04A5D" w:rsidRDefault="002002AE" w:rsidP="007D4358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2002AE" w:rsidRPr="00E04A5D" w:rsidRDefault="002002AE" w:rsidP="007D4358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2002AE" w:rsidRPr="00E04A5D" w:rsidRDefault="002002AE" w:rsidP="007D4358">
      <w:pPr>
        <w:ind w:left="1980"/>
        <w:jc w:val="center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E04A5D">
        <w:rPr>
          <w:rFonts w:ascii="TH SarabunPSK" w:hAnsi="TH SarabunPSK" w:cs="TH SarabunPSK"/>
          <w:color w:val="008000"/>
          <w:spacing w:val="-4"/>
          <w:sz w:val="32"/>
          <w:szCs w:val="32"/>
        </w:rPr>
        <w:t>#{Value9}</w:t>
      </w:r>
    </w:p>
    <w:p w:rsidR="002002AE" w:rsidRPr="00E04A5D" w:rsidRDefault="002002AE" w:rsidP="007D4358">
      <w:pPr>
        <w:ind w:left="1980"/>
        <w:jc w:val="center"/>
        <w:rPr>
          <w:rFonts w:ascii="TH SarabunPSK" w:hAnsi="TH SarabunPSK" w:cs="TH SarabunPSK"/>
          <w:spacing w:val="-4"/>
          <w:sz w:val="32"/>
          <w:szCs w:val="32"/>
        </w:rPr>
      </w:pPr>
      <w:r w:rsidRPr="00E04A5D">
        <w:rPr>
          <w:rFonts w:ascii="TH SarabunPSK" w:hAnsi="TH SarabunPSK" w:cs="TH SarabunPSK"/>
          <w:color w:val="008000"/>
          <w:spacing w:val="-4"/>
          <w:sz w:val="32"/>
          <w:szCs w:val="32"/>
        </w:rPr>
        <w:t>#{Value10}</w:t>
      </w:r>
    </w:p>
    <w:p w:rsidR="002002AE" w:rsidRPr="00E04A5D" w:rsidRDefault="002002AE" w:rsidP="007D4358">
      <w:pPr>
        <w:ind w:left="1980"/>
        <w:jc w:val="center"/>
        <w:rPr>
          <w:rFonts w:ascii="TH SarabunPSK" w:hAnsi="TH SarabunPSK" w:cs="TH SarabunPSK"/>
          <w:color w:val="008000"/>
          <w:sz w:val="32"/>
          <w:szCs w:val="32"/>
        </w:rPr>
      </w:pPr>
      <w:r w:rsidRPr="00E04A5D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04A5D">
        <w:rPr>
          <w:rFonts w:ascii="TH SarabunPSK" w:hAnsi="TH SarabunPSK" w:cs="TH SarabunPSK"/>
          <w:color w:val="008000"/>
          <w:spacing w:val="-4"/>
          <w:sz w:val="32"/>
          <w:szCs w:val="32"/>
        </w:rPr>
        <w:t>#{Value11}</w:t>
      </w:r>
    </w:p>
    <w:p w:rsidR="002002AE" w:rsidRPr="00E04A5D" w:rsidRDefault="002002AE" w:rsidP="007D4358">
      <w:pPr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002AE" w:rsidRPr="00E04A5D" w:rsidRDefault="002002AE" w:rsidP="007D4358">
      <w:pPr>
        <w:rPr>
          <w:rFonts w:ascii="TH SarabunPSK" w:hAnsi="TH SarabunPSK" w:cs="TH SarabunPSK"/>
          <w:sz w:val="32"/>
          <w:szCs w:val="32"/>
        </w:rPr>
      </w:pPr>
    </w:p>
    <w:p w:rsidR="002002AE" w:rsidRPr="00E04A5D" w:rsidRDefault="002002AE" w:rsidP="007D4358">
      <w:pPr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  <w:r w:rsidRPr="00E04A5D">
        <w:rPr>
          <w:rFonts w:ascii="TH SarabunPSK" w:hAnsi="TH SarabunPSK" w:cs="TH SarabunPSK"/>
          <w:sz w:val="32"/>
          <w:szCs w:val="32"/>
        </w:rPr>
        <w:t xml:space="preserve"> </w:t>
      </w:r>
    </w:p>
    <w:p w:rsidR="002002AE" w:rsidRPr="00E04A5D" w:rsidRDefault="002002AE" w:rsidP="007D4358">
      <w:pPr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โทรศัพท์  ๐ ๒๕๖๔ ๖๗๐๐ ต่อ</w:t>
      </w:r>
      <w:r w:rsidRPr="00E04A5D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E04A5D">
        <w:rPr>
          <w:rFonts w:ascii="TH SarabunPSK" w:hAnsi="TH SarabunPSK" w:cs="TH SarabunPSK"/>
          <w:color w:val="008000"/>
          <w:sz w:val="32"/>
          <w:szCs w:val="32"/>
        </w:rPr>
        <w:t>#{Value12}</w:t>
      </w:r>
    </w:p>
    <w:p w:rsidR="002002AE" w:rsidRPr="00E04A5D" w:rsidRDefault="002002AE" w:rsidP="007D4358">
      <w:pPr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โทรสาร   ๐ ๒๕๖๔ ๖๗๐๗</w:t>
      </w:r>
    </w:p>
    <w:p w:rsidR="002002AE" w:rsidRPr="00E04A5D" w:rsidRDefault="002002AE"/>
    <w:sectPr w:rsidR="002002AE" w:rsidRPr="00E04A5D" w:rsidSect="003757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358"/>
    <w:rsid w:val="0002388F"/>
    <w:rsid w:val="001C2D85"/>
    <w:rsid w:val="002002AE"/>
    <w:rsid w:val="00375777"/>
    <w:rsid w:val="004721A1"/>
    <w:rsid w:val="004A0D16"/>
    <w:rsid w:val="004B2BE6"/>
    <w:rsid w:val="005712A4"/>
    <w:rsid w:val="007D4358"/>
    <w:rsid w:val="009558DF"/>
    <w:rsid w:val="00AE2B4B"/>
    <w:rsid w:val="00B77E5F"/>
    <w:rsid w:val="00C622EA"/>
    <w:rsid w:val="00D02787"/>
    <w:rsid w:val="00E0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4358"/>
    <w:pPr>
      <w:keepNext/>
      <w:outlineLvl w:val="0"/>
    </w:pPr>
    <w:rPr>
      <w:rFonts w:ascii="Times New Roman" w:hAnsi="Times New Roman" w:cs="Tahoma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C2D85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7D43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C2D85"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7D4358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C2D85"/>
    <w:rPr>
      <w:rFonts w:ascii="Cordia New" w:hAnsi="Cordia New" w:cs="Times New Roman"/>
      <w:sz w:val="35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1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140</Words>
  <Characters>802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๕๔๐๒/</dc:title>
  <dc:subject/>
  <dc:creator>biotec</dc:creator>
  <cp:keywords/>
  <dc:description/>
  <cp:lastModifiedBy>biotec</cp:lastModifiedBy>
  <cp:revision>4</cp:revision>
  <dcterms:created xsi:type="dcterms:W3CDTF">2015-08-19T06:28:00Z</dcterms:created>
  <dcterms:modified xsi:type="dcterms:W3CDTF">2015-08-19T06:29:00Z</dcterms:modified>
</cp:coreProperties>
</file>
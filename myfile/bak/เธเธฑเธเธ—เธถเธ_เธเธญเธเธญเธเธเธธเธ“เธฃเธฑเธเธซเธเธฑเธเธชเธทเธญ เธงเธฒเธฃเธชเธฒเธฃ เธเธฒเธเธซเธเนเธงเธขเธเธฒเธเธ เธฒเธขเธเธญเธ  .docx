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A6" w:rsidRDefault="00EC37A6" w:rsidP="00BD0AF0">
      <w:pPr>
        <w:pStyle w:val="Header"/>
        <w:ind w:right="-759"/>
        <w:jc w:val="right"/>
        <w:rPr>
          <w:rFonts w:ascii="TH SarabunPSK" w:hAnsi="TH SarabunPSK" w:cs="TH SarabunPSK"/>
        </w:rPr>
      </w:pPr>
    </w:p>
    <w:p w:rsidR="00EC37A6" w:rsidRDefault="00EC37A6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903AF9">
        <w:rPr>
          <w:rFonts w:ascii="TH SarabunPSK" w:hAnsi="TH SarabunPSK" w:cs="TH SarabunP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6" o:title=""/>
          </v:shape>
        </w:pict>
      </w:r>
    </w:p>
    <w:p w:rsidR="00EC37A6" w:rsidRPr="00F93260" w:rsidRDefault="00EC37A6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EC37A6" w:rsidRPr="00F9326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EC37A6" w:rsidRPr="00151D09" w:rsidRDefault="00EC37A6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1D0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C37A6" w:rsidRPr="0044343D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EC37A6" w:rsidRPr="0044343D" w:rsidRDefault="00EC37A6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EC37A6" w:rsidRPr="0044343D">
        <w:trPr>
          <w:cantSplit/>
        </w:trPr>
        <w:tc>
          <w:tcPr>
            <w:tcW w:w="8613" w:type="dxa"/>
          </w:tcPr>
          <w:p w:rsidR="00EC37A6" w:rsidRPr="0044343D" w:rsidRDefault="00EC37A6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4343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4343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4343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C37A6" w:rsidRPr="0044343D" w:rsidRDefault="00EC37A6" w:rsidP="00BD0AF0">
      <w:pPr>
        <w:rPr>
          <w:rFonts w:ascii="TH SarabunPSK" w:hAnsi="TH SarabunPSK" w:cs="TH SarabunPSK"/>
          <w:b/>
          <w:bCs/>
          <w:sz w:val="24"/>
          <w:szCs w:val="24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EC37A6" w:rsidRPr="00F93260">
        <w:trPr>
          <w:cantSplit/>
        </w:trPr>
        <w:tc>
          <w:tcPr>
            <w:tcW w:w="8613" w:type="dxa"/>
          </w:tcPr>
          <w:p w:rsidR="00EC37A6" w:rsidRPr="00F93260" w:rsidRDefault="00EC37A6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932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C37A6" w:rsidRPr="00F93260" w:rsidRDefault="00EC37A6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EC37A6" w:rsidRPr="00101F06">
        <w:trPr>
          <w:cantSplit/>
        </w:trPr>
        <w:tc>
          <w:tcPr>
            <w:tcW w:w="3936" w:type="dxa"/>
          </w:tcPr>
          <w:p w:rsidR="00EC37A6" w:rsidRPr="00101F06" w:rsidRDefault="00EC37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1F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</w:t>
            </w:r>
          </w:p>
        </w:tc>
        <w:tc>
          <w:tcPr>
            <w:tcW w:w="4677" w:type="dxa"/>
          </w:tcPr>
          <w:p w:rsidR="00EC37A6" w:rsidRPr="00101F06" w:rsidRDefault="00EC37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01F06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#{Date01}</w:t>
            </w:r>
            <w:r w:rsidRPr="00101F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</w:t>
            </w:r>
            <w:r w:rsidRPr="00101F06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</w:tr>
      <w:tr w:rsidR="00EC37A6" w:rsidRPr="00101F06">
        <w:trPr>
          <w:cantSplit/>
        </w:trPr>
        <w:tc>
          <w:tcPr>
            <w:tcW w:w="8613" w:type="dxa"/>
            <w:gridSpan w:val="2"/>
          </w:tcPr>
          <w:p w:rsidR="00EC37A6" w:rsidRPr="00101F06" w:rsidRDefault="00EC37A6" w:rsidP="00CB021A">
            <w:pPr>
              <w:pStyle w:val="Footer"/>
              <w:tabs>
                <w:tab w:val="clear" w:pos="4320"/>
                <w:tab w:val="clear" w:pos="8640"/>
                <w:tab w:val="left" w:pos="570"/>
              </w:tabs>
              <w:rPr>
                <w:rFonts w:cs="TH SarabunPSK"/>
                <w:sz w:val="32"/>
                <w:szCs w:val="32"/>
              </w:rPr>
            </w:pPr>
            <w:r w:rsidRPr="00101F06">
              <w:rPr>
                <w:rFonts w:cs="TH SarabunPSK"/>
                <w:sz w:val="32"/>
                <w:szCs w:val="32"/>
                <w:cs/>
              </w:rPr>
              <w:t>เรื่อง  ขอขอบคุณ</w:t>
            </w:r>
          </w:p>
        </w:tc>
      </w:tr>
      <w:tr w:rsidR="00EC37A6" w:rsidRPr="00101F06">
        <w:trPr>
          <w:cantSplit/>
        </w:trPr>
        <w:tc>
          <w:tcPr>
            <w:tcW w:w="8613" w:type="dxa"/>
            <w:gridSpan w:val="2"/>
          </w:tcPr>
          <w:p w:rsidR="00EC37A6" w:rsidRPr="00101F06" w:rsidRDefault="00EC37A6" w:rsidP="00CB021A">
            <w:pPr>
              <w:tabs>
                <w:tab w:val="left" w:pos="57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01F06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101F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</w:tbl>
    <w:p w:rsidR="00EC37A6" w:rsidRPr="00101F06" w:rsidRDefault="00EC37A6" w:rsidP="007332B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EC37A6" w:rsidRDefault="00EC37A6" w:rsidP="007C24DB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101F0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อ้างถึง</w:t>
      </w:r>
      <w:r>
        <w:rPr>
          <w:rFonts w:ascii="TH SarabunPSK" w:hAnsi="TH SarabunPSK" w:cs="TH SarabunPSK"/>
          <w:sz w:val="32"/>
          <w:szCs w:val="32"/>
        </w:rPr>
        <w:t>#{Value01}</w:t>
      </w:r>
      <w:r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/>
          <w:sz w:val="32"/>
          <w:szCs w:val="32"/>
        </w:rPr>
        <w:t xml:space="preserve"> #{Value02} </w:t>
      </w:r>
      <w:r>
        <w:rPr>
          <w:rFonts w:ascii="TH SarabunPSK" w:hAnsi="TH SarabunPSK" w:cs="TH SarabunPSK"/>
          <w:sz w:val="32"/>
          <w:szCs w:val="32"/>
          <w:cs/>
        </w:rPr>
        <w:t>ลงวันที่</w:t>
      </w:r>
      <w:r>
        <w:rPr>
          <w:rFonts w:ascii="TH SarabunPSK" w:hAnsi="TH SarabunPSK" w:cs="TH SarabunPSK"/>
          <w:sz w:val="32"/>
          <w:szCs w:val="32"/>
        </w:rPr>
        <w:t xml:space="preserve"> #{Date02} #{Value03} </w:t>
      </w:r>
      <w:r>
        <w:rPr>
          <w:rFonts w:ascii="TH SarabunPSK" w:hAnsi="TH SarabunPSK" w:cs="TH SarabunPSK"/>
          <w:sz w:val="32"/>
          <w:szCs w:val="32"/>
          <w:cs/>
        </w:rPr>
        <w:t>มอบ</w:t>
      </w:r>
      <w:r>
        <w:rPr>
          <w:rFonts w:ascii="TH SarabunPSK" w:hAnsi="TH SarabunPSK" w:cs="TH SarabunPSK"/>
          <w:sz w:val="32"/>
          <w:szCs w:val="32"/>
        </w:rPr>
        <w:t xml:space="preserve">#{Value04} </w:t>
      </w:r>
      <w:r>
        <w:rPr>
          <w:rFonts w:ascii="TH SarabunPSK" w:hAnsi="TH SarabunPSK" w:cs="TH SarabunPSK"/>
          <w:sz w:val="32"/>
          <w:szCs w:val="32"/>
          <w:cs/>
        </w:rPr>
        <w:t xml:space="preserve">    จำนวน</w:t>
      </w:r>
      <w:r>
        <w:rPr>
          <w:rFonts w:ascii="TH SarabunPSK" w:hAnsi="TH SarabunPSK" w:cs="TH SarabunPSK"/>
          <w:sz w:val="32"/>
          <w:szCs w:val="32"/>
        </w:rPr>
        <w:t xml:space="preserve"> #{Value05} </w:t>
      </w:r>
      <w:r>
        <w:rPr>
          <w:rFonts w:ascii="TH SarabunPSK" w:hAnsi="TH SarabunPSK" w:cs="TH SarabunPSK"/>
          <w:sz w:val="32"/>
          <w:szCs w:val="32"/>
          <w:cs/>
        </w:rPr>
        <w:t>เล่ม ให้ ศช. เพื่อใช้ประโยชน์ ความละเอียดทราบแล้ว นั้น</w:t>
      </w:r>
    </w:p>
    <w:p w:rsidR="00EC37A6" w:rsidRDefault="00EC37A6" w:rsidP="00101F0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37A6" w:rsidRDefault="00EC37A6" w:rsidP="00505E65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ในการนี้ ศช. ได้รับ</w:t>
      </w:r>
      <w:r>
        <w:rPr>
          <w:rFonts w:ascii="TH SarabunPSK" w:hAnsi="TH SarabunPSK" w:cs="TH SarabunPSK"/>
          <w:sz w:val="32"/>
          <w:szCs w:val="32"/>
        </w:rPr>
        <w:t>#{Value05}</w:t>
      </w:r>
      <w:r>
        <w:rPr>
          <w:rFonts w:ascii="TH SarabunPSK" w:hAnsi="TH SarabunPSK" w:cs="TH SarabunPSK"/>
          <w:sz w:val="32"/>
          <w:szCs w:val="32"/>
          <w:cs/>
        </w:rPr>
        <w:t>ดังกล่าวไว้แล้วด้วยความขอบคุณยิ่ง</w:t>
      </w:r>
    </w:p>
    <w:p w:rsidR="00EC37A6" w:rsidRDefault="00EC37A6" w:rsidP="00101F0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37A6" w:rsidRDefault="00EC37A6" w:rsidP="00EE2717">
      <w:pPr>
        <w:tabs>
          <w:tab w:val="left" w:pos="567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</w:t>
      </w:r>
    </w:p>
    <w:p w:rsidR="00EC37A6" w:rsidRDefault="00EC37A6" w:rsidP="009B1412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C37A6" w:rsidRDefault="00EC37A6" w:rsidP="009B1412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EC37A6" w:rsidRDefault="00EC37A6" w:rsidP="00D26F0F">
      <w:pPr>
        <w:tabs>
          <w:tab w:val="left" w:pos="709"/>
          <w:tab w:val="center" w:pos="48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(นางสาวกัญญวิมว์  กีรติกร)</w:t>
      </w:r>
    </w:p>
    <w:p w:rsidR="00EC37A6" w:rsidRDefault="00EC37A6" w:rsidP="00D26F0F">
      <w:pPr>
        <w:tabs>
          <w:tab w:val="left" w:pos="709"/>
          <w:tab w:val="center" w:pos="48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ผศช.</w:t>
      </w:r>
    </w:p>
    <w:p w:rsidR="00EC37A6" w:rsidRDefault="00EC37A6" w:rsidP="00101F06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37A6" w:rsidRDefault="00EC37A6" w:rsidP="00101F0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#{Value05}</w:t>
      </w:r>
    </w:p>
    <w:p w:rsidR="00EC37A6" w:rsidRDefault="00EC37A6" w:rsidP="00101F0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#{Value06}</w:t>
      </w:r>
    </w:p>
    <w:p w:rsidR="00EC37A6" w:rsidRPr="00101F06" w:rsidRDefault="00EC37A6" w:rsidP="00101F0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#{Value07}</w:t>
      </w:r>
    </w:p>
    <w:sectPr w:rsidR="00EC37A6" w:rsidRPr="00101F06" w:rsidSect="007332B8">
      <w:pgSz w:w="11913" w:h="16834" w:code="9"/>
      <w:pgMar w:top="284" w:right="1440" w:bottom="1440" w:left="2160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7A6" w:rsidRDefault="00EC37A6">
      <w:r>
        <w:separator/>
      </w:r>
    </w:p>
  </w:endnote>
  <w:endnote w:type="continuationSeparator" w:id="1">
    <w:p w:rsidR="00EC37A6" w:rsidRDefault="00EC3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7A6" w:rsidRDefault="00EC37A6">
      <w:r>
        <w:separator/>
      </w:r>
    </w:p>
  </w:footnote>
  <w:footnote w:type="continuationSeparator" w:id="1">
    <w:p w:rsidR="00EC37A6" w:rsidRDefault="00EC3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1F06"/>
    <w:rsid w:val="00007626"/>
    <w:rsid w:val="0003437F"/>
    <w:rsid w:val="000646CA"/>
    <w:rsid w:val="000B033B"/>
    <w:rsid w:val="00101F06"/>
    <w:rsid w:val="00131E0C"/>
    <w:rsid w:val="00151D09"/>
    <w:rsid w:val="00166731"/>
    <w:rsid w:val="001B2177"/>
    <w:rsid w:val="001C5F59"/>
    <w:rsid w:val="001F04F7"/>
    <w:rsid w:val="001F0F21"/>
    <w:rsid w:val="00240389"/>
    <w:rsid w:val="00267089"/>
    <w:rsid w:val="00295D05"/>
    <w:rsid w:val="002A5484"/>
    <w:rsid w:val="00313CDC"/>
    <w:rsid w:val="0042050B"/>
    <w:rsid w:val="0044343D"/>
    <w:rsid w:val="00473A9E"/>
    <w:rsid w:val="004B5A27"/>
    <w:rsid w:val="004E5A06"/>
    <w:rsid w:val="004E5EAB"/>
    <w:rsid w:val="00505E65"/>
    <w:rsid w:val="00523384"/>
    <w:rsid w:val="00527192"/>
    <w:rsid w:val="00547B23"/>
    <w:rsid w:val="00572014"/>
    <w:rsid w:val="005807E7"/>
    <w:rsid w:val="005A013C"/>
    <w:rsid w:val="005A08D2"/>
    <w:rsid w:val="00630312"/>
    <w:rsid w:val="006369B2"/>
    <w:rsid w:val="00664513"/>
    <w:rsid w:val="00675142"/>
    <w:rsid w:val="006B2A76"/>
    <w:rsid w:val="00716652"/>
    <w:rsid w:val="00730F91"/>
    <w:rsid w:val="007332B8"/>
    <w:rsid w:val="00742517"/>
    <w:rsid w:val="007B342D"/>
    <w:rsid w:val="007C24DB"/>
    <w:rsid w:val="007D6168"/>
    <w:rsid w:val="008145D3"/>
    <w:rsid w:val="00827249"/>
    <w:rsid w:val="00854A8F"/>
    <w:rsid w:val="0086173B"/>
    <w:rsid w:val="008642A0"/>
    <w:rsid w:val="00874BFB"/>
    <w:rsid w:val="00892BA2"/>
    <w:rsid w:val="00894D13"/>
    <w:rsid w:val="00895E4C"/>
    <w:rsid w:val="008A625E"/>
    <w:rsid w:val="008B1425"/>
    <w:rsid w:val="008C17D4"/>
    <w:rsid w:val="008D0087"/>
    <w:rsid w:val="00903AF9"/>
    <w:rsid w:val="00963DE2"/>
    <w:rsid w:val="009709FA"/>
    <w:rsid w:val="009B1412"/>
    <w:rsid w:val="009D1154"/>
    <w:rsid w:val="009D614C"/>
    <w:rsid w:val="009F59DA"/>
    <w:rsid w:val="00A30C2A"/>
    <w:rsid w:val="00A46755"/>
    <w:rsid w:val="00A478D3"/>
    <w:rsid w:val="00AD5B7B"/>
    <w:rsid w:val="00AE53F6"/>
    <w:rsid w:val="00B2109D"/>
    <w:rsid w:val="00B47EA6"/>
    <w:rsid w:val="00BC2050"/>
    <w:rsid w:val="00BD0AF0"/>
    <w:rsid w:val="00C32387"/>
    <w:rsid w:val="00CA7F90"/>
    <w:rsid w:val="00CB021A"/>
    <w:rsid w:val="00D26F0F"/>
    <w:rsid w:val="00D37373"/>
    <w:rsid w:val="00D44575"/>
    <w:rsid w:val="00D44E37"/>
    <w:rsid w:val="00D45D23"/>
    <w:rsid w:val="00D604E3"/>
    <w:rsid w:val="00DD10DA"/>
    <w:rsid w:val="00DF4975"/>
    <w:rsid w:val="00EC37A6"/>
    <w:rsid w:val="00EE2717"/>
    <w:rsid w:val="00F15A86"/>
    <w:rsid w:val="00F93260"/>
    <w:rsid w:val="00FA6642"/>
    <w:rsid w:val="00FD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312"/>
    <w:rPr>
      <w:rFonts w:eastAsia="Times New Roman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630312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630312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03AF9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6303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03AF9"/>
    <w:rPr>
      <w:rFonts w:eastAsia="Times New Roman"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01F06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3AF9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00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1</Pages>
  <Words>94</Words>
  <Characters>536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37</cp:revision>
  <cp:lastPrinted>2016-01-26T08:07:00Z</cp:lastPrinted>
  <dcterms:created xsi:type="dcterms:W3CDTF">2016-01-22T08:54:00Z</dcterms:created>
  <dcterms:modified xsi:type="dcterms:W3CDTF">2016-01-26T09:20:00Z</dcterms:modified>
</cp:coreProperties>
</file>
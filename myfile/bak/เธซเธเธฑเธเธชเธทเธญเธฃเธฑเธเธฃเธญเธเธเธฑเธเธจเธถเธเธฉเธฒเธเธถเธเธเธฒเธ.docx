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23" w:rsidRDefault="00DC5E23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หนังสือรับรอง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DC5E23" w:rsidRPr="003B639D" w:rsidRDefault="00DC5E23">
      <w:pPr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ที่ วท</w:t>
      </w:r>
      <w:r w:rsidRPr="003B639D">
        <w:rPr>
          <w:rFonts w:ascii="TH SarabunPSK" w:hAnsi="TH SarabunPSK" w:cs="TH SarabunPSK"/>
          <w:sz w:val="32"/>
          <w:szCs w:val="32"/>
        </w:rPr>
        <w:t xml:space="preserve"> 5402/</w:t>
      </w:r>
      <w:r>
        <w:rPr>
          <w:rFonts w:ascii="TH SarabunPSK" w:hAnsi="TH SarabunPSK" w:cs="TH SarabunPSK"/>
          <w:sz w:val="32"/>
          <w:szCs w:val="32"/>
        </w:rPr>
        <w:t>#{Value01}</w:t>
      </w:r>
    </w:p>
    <w:p w:rsidR="00DC5E23" w:rsidRDefault="00DC5E23">
      <w:pPr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530D15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B639D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 xml:space="preserve">งสือรับรองฉบับนี้ให้ไว้เพื่อรับรองว่า </w:t>
      </w:r>
      <w:r w:rsidRPr="003B639D">
        <w:rPr>
          <w:rFonts w:ascii="TH SarabunPSK" w:hAnsi="TH SarabunPSK" w:cs="TH SarabunPSK"/>
          <w:sz w:val="32"/>
          <w:szCs w:val="32"/>
        </w:rPr>
        <w:t>#{Select</w:t>
      </w:r>
      <w:r>
        <w:rPr>
          <w:rFonts w:ascii="TH SarabunPSK" w:hAnsi="TH SarabunPSK" w:cs="TH SarabunPSK"/>
          <w:sz w:val="32"/>
          <w:szCs w:val="32"/>
        </w:rPr>
        <w:t>title01}#{Value02}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นักศึกษาโปรแกรมวิชา</w:t>
      </w:r>
      <w:r>
        <w:rPr>
          <w:rFonts w:ascii="TH SarabunPSK" w:hAnsi="TH SarabunPSK" w:cs="TH SarabunPSK"/>
          <w:sz w:val="32"/>
          <w:szCs w:val="32"/>
        </w:rPr>
        <w:t>#{Value03</w:t>
      </w:r>
      <w:r w:rsidRPr="003B639D"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>#{Value04</w:t>
      </w:r>
      <w:r w:rsidRPr="003B639D"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#{Value05}  #{Value06} </w:t>
      </w:r>
      <w:r w:rsidRPr="003B639D">
        <w:rPr>
          <w:rFonts w:ascii="TH SarabunPSK" w:hAnsi="TH SarabunPSK" w:cs="TH SarabunPSK"/>
          <w:sz w:val="32"/>
          <w:szCs w:val="32"/>
          <w:cs/>
        </w:rPr>
        <w:t>ได้รับการฝึกงาน 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#{Value07} #{Selectunit01} </w:t>
      </w:r>
      <w:r w:rsidRPr="003B639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 สำนักงานพัฒนาว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ิทยาศาสตร์และเทคโนโลยีแห่งชาติ </w:t>
      </w:r>
      <w:r w:rsidRPr="003B639D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>
        <w:rPr>
          <w:rFonts w:ascii="TH SarabunPSK" w:hAnsi="TH SarabunPSK" w:cs="TH SarabunPSK"/>
          <w:sz w:val="32"/>
          <w:szCs w:val="32"/>
        </w:rPr>
        <w:t xml:space="preserve"> #{Date01} </w:t>
      </w:r>
      <w:r w:rsidRPr="003B639D">
        <w:rPr>
          <w:rFonts w:ascii="TH SarabunPSK" w:hAnsi="TH SarabunPSK" w:cs="TH SarabunPSK"/>
          <w:sz w:val="32"/>
          <w:szCs w:val="32"/>
          <w:cs/>
        </w:rPr>
        <w:t>ถึง</w:t>
      </w:r>
      <w:r w:rsidRPr="003B639D">
        <w:rPr>
          <w:rFonts w:ascii="TH SarabunPSK" w:hAnsi="TH SarabunPSK" w:cs="TH SarabunPSK"/>
          <w:sz w:val="32"/>
          <w:szCs w:val="32"/>
        </w:rPr>
        <w:t xml:space="preserve"> #{Date02}</w:t>
      </w:r>
    </w:p>
    <w:p w:rsidR="00DC5E23" w:rsidRPr="003B639D" w:rsidRDefault="00DC5E23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DC5E23" w:rsidRPr="00055838" w:rsidRDefault="00DC5E23" w:rsidP="00987550">
      <w:pPr>
        <w:pStyle w:val="Header"/>
        <w:tabs>
          <w:tab w:val="clear" w:pos="4153"/>
          <w:tab w:val="clear" w:pos="8306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ให้ไว้ ณ </w:t>
      </w:r>
      <w:r w:rsidRPr="003B639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#{Date03</w:t>
      </w:r>
      <w:r w:rsidRPr="003B639D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DC5E23" w:rsidRPr="003B639D" w:rsidRDefault="00DC5E23" w:rsidP="00F35AD5">
      <w:pPr>
        <w:tabs>
          <w:tab w:val="left" w:pos="709"/>
          <w:tab w:val="center" w:pos="453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#{Selectuser01</w:t>
      </w:r>
      <w:r w:rsidRPr="003B639D">
        <w:rPr>
          <w:rFonts w:ascii="TH SarabunPSK" w:hAnsi="TH SarabunPSK" w:cs="TH SarabunPSK"/>
          <w:sz w:val="32"/>
          <w:szCs w:val="32"/>
        </w:rPr>
        <w:t>}</w:t>
      </w: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#{Selectpost01</w:t>
      </w:r>
      <w:r w:rsidRPr="003B639D">
        <w:rPr>
          <w:rFonts w:ascii="TH SarabunPSK" w:hAnsi="TH SarabunPSK" w:cs="TH SarabunPSK"/>
          <w:sz w:val="32"/>
          <w:szCs w:val="32"/>
        </w:rPr>
        <w:t>}</w:t>
      </w: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#{Selectunit02</w:t>
      </w:r>
      <w:r w:rsidRPr="003B639D">
        <w:rPr>
          <w:rFonts w:ascii="TH SarabunPSK" w:hAnsi="TH SarabunPSK" w:cs="TH SarabunPSK"/>
          <w:sz w:val="32"/>
          <w:szCs w:val="32"/>
        </w:rPr>
        <w:t>}</w:t>
      </w:r>
    </w:p>
    <w:p w:rsidR="00DC5E23" w:rsidRPr="003B639D" w:rsidRDefault="00DC5E23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C5E23" w:rsidRPr="003B639D" w:rsidRDefault="00DC5E23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DC5E23" w:rsidRPr="003B639D" w:rsidRDefault="00DC5E23" w:rsidP="00821461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DC5E23" w:rsidRDefault="00DC5E23">
      <w:pPr>
        <w:jc w:val="both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#{Value08</w:t>
      </w:r>
      <w:r w:rsidRPr="003B639D">
        <w:rPr>
          <w:rFonts w:ascii="TH SarabunPSK" w:hAnsi="TH SarabunPSK" w:cs="TH SarabunPSK"/>
          <w:sz w:val="32"/>
          <w:szCs w:val="32"/>
        </w:rPr>
        <w:t xml:space="preserve">}  </w:t>
      </w: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3B639D">
        <w:rPr>
          <w:rFonts w:ascii="TH SarabunPSK" w:hAnsi="TH SarabunPSK" w:cs="TH SarabunPSK"/>
          <w:sz w:val="32"/>
          <w:szCs w:val="32"/>
        </w:rPr>
        <w:t xml:space="preserve"> 0 2564 6700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3B639D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</w:rPr>
        <w:t>9</w:t>
      </w:r>
      <w:r w:rsidRPr="003B639D">
        <w:rPr>
          <w:rFonts w:ascii="TH SarabunPSK" w:hAnsi="TH SarabunPSK" w:cs="TH SarabunPSK"/>
          <w:sz w:val="32"/>
          <w:szCs w:val="32"/>
        </w:rPr>
        <w:t xml:space="preserve">}  </w:t>
      </w: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3B639D">
        <w:rPr>
          <w:rFonts w:ascii="TH SarabunPSK" w:hAnsi="TH SarabunPSK" w:cs="TH SarabunPSK"/>
          <w:sz w:val="32"/>
          <w:szCs w:val="32"/>
        </w:rPr>
        <w:t>0 2564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#{Value10</w:t>
      </w:r>
      <w:r w:rsidRPr="003B639D">
        <w:rPr>
          <w:rFonts w:ascii="TH SarabunPSK" w:hAnsi="TH SarabunPSK" w:cs="TH SarabunPSK"/>
          <w:sz w:val="32"/>
          <w:szCs w:val="32"/>
        </w:rPr>
        <w:t xml:space="preserve">} 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C5E23" w:rsidRPr="003B639D" w:rsidRDefault="00DC5E23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DC5E23" w:rsidRPr="003B639D" w:rsidSect="00DC6DB3">
      <w:headerReference w:type="default" r:id="rId7"/>
      <w:footerReference w:type="default" r:id="rId8"/>
      <w:pgSz w:w="11907" w:h="16840" w:code="9"/>
      <w:pgMar w:top="2160" w:right="1588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E23" w:rsidRDefault="00DC5E23">
      <w:r>
        <w:separator/>
      </w:r>
    </w:p>
  </w:endnote>
  <w:endnote w:type="continuationSeparator" w:id="1">
    <w:p w:rsidR="00DC5E23" w:rsidRDefault="00DC5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E23" w:rsidRDefault="00DC5E23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E23" w:rsidRDefault="00DC5E23">
      <w:r>
        <w:separator/>
      </w:r>
    </w:p>
  </w:footnote>
  <w:footnote w:type="continuationSeparator" w:id="1">
    <w:p w:rsidR="00DC5E23" w:rsidRDefault="00DC5E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E23" w:rsidRDefault="00DC5E23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682"/>
    <w:rsid w:val="00023393"/>
    <w:rsid w:val="00034FA9"/>
    <w:rsid w:val="00055838"/>
    <w:rsid w:val="00056BB8"/>
    <w:rsid w:val="00067599"/>
    <w:rsid w:val="000858D5"/>
    <w:rsid w:val="000E269D"/>
    <w:rsid w:val="000F427E"/>
    <w:rsid w:val="001269D4"/>
    <w:rsid w:val="00133781"/>
    <w:rsid w:val="00156EA7"/>
    <w:rsid w:val="001710DB"/>
    <w:rsid w:val="00172E12"/>
    <w:rsid w:val="00177AE4"/>
    <w:rsid w:val="001B013E"/>
    <w:rsid w:val="001B7B83"/>
    <w:rsid w:val="001E30FA"/>
    <w:rsid w:val="001E77E6"/>
    <w:rsid w:val="001F3C55"/>
    <w:rsid w:val="00230018"/>
    <w:rsid w:val="00267508"/>
    <w:rsid w:val="00272AD6"/>
    <w:rsid w:val="00286079"/>
    <w:rsid w:val="00295498"/>
    <w:rsid w:val="002B72AF"/>
    <w:rsid w:val="002E08B7"/>
    <w:rsid w:val="002F6B17"/>
    <w:rsid w:val="00303851"/>
    <w:rsid w:val="00323F80"/>
    <w:rsid w:val="00335E2C"/>
    <w:rsid w:val="00354FAA"/>
    <w:rsid w:val="00355876"/>
    <w:rsid w:val="003B639D"/>
    <w:rsid w:val="00437AE6"/>
    <w:rsid w:val="00441D59"/>
    <w:rsid w:val="00442698"/>
    <w:rsid w:val="0044468E"/>
    <w:rsid w:val="00446E29"/>
    <w:rsid w:val="0049344E"/>
    <w:rsid w:val="004E3317"/>
    <w:rsid w:val="005046E6"/>
    <w:rsid w:val="00515B39"/>
    <w:rsid w:val="00530D15"/>
    <w:rsid w:val="00547A9D"/>
    <w:rsid w:val="00550245"/>
    <w:rsid w:val="0055111E"/>
    <w:rsid w:val="005B16C5"/>
    <w:rsid w:val="005D1D11"/>
    <w:rsid w:val="005D30DD"/>
    <w:rsid w:val="005E21EA"/>
    <w:rsid w:val="005E69AE"/>
    <w:rsid w:val="00647D73"/>
    <w:rsid w:val="0066742D"/>
    <w:rsid w:val="00667BE1"/>
    <w:rsid w:val="006730D1"/>
    <w:rsid w:val="006E28F9"/>
    <w:rsid w:val="006E68B5"/>
    <w:rsid w:val="006F01A3"/>
    <w:rsid w:val="00706A4C"/>
    <w:rsid w:val="00713733"/>
    <w:rsid w:val="0072672A"/>
    <w:rsid w:val="0072681E"/>
    <w:rsid w:val="0078058E"/>
    <w:rsid w:val="00781D54"/>
    <w:rsid w:val="00782952"/>
    <w:rsid w:val="00787C27"/>
    <w:rsid w:val="007E3249"/>
    <w:rsid w:val="007E5E59"/>
    <w:rsid w:val="00821461"/>
    <w:rsid w:val="00881141"/>
    <w:rsid w:val="00890927"/>
    <w:rsid w:val="00890FC6"/>
    <w:rsid w:val="00892E91"/>
    <w:rsid w:val="008C197D"/>
    <w:rsid w:val="008E7635"/>
    <w:rsid w:val="0095255D"/>
    <w:rsid w:val="00957515"/>
    <w:rsid w:val="00962331"/>
    <w:rsid w:val="00972B49"/>
    <w:rsid w:val="00987550"/>
    <w:rsid w:val="009D4E36"/>
    <w:rsid w:val="00A0074B"/>
    <w:rsid w:val="00A059C7"/>
    <w:rsid w:val="00A13CF4"/>
    <w:rsid w:val="00A231FA"/>
    <w:rsid w:val="00A5144F"/>
    <w:rsid w:val="00A76434"/>
    <w:rsid w:val="00AA4A59"/>
    <w:rsid w:val="00AB30B9"/>
    <w:rsid w:val="00AC3997"/>
    <w:rsid w:val="00AD3494"/>
    <w:rsid w:val="00AD6A80"/>
    <w:rsid w:val="00AD6C70"/>
    <w:rsid w:val="00B22086"/>
    <w:rsid w:val="00B844B6"/>
    <w:rsid w:val="00BA7F88"/>
    <w:rsid w:val="00BE3696"/>
    <w:rsid w:val="00C10F26"/>
    <w:rsid w:val="00C122A7"/>
    <w:rsid w:val="00C46065"/>
    <w:rsid w:val="00C46328"/>
    <w:rsid w:val="00C47C94"/>
    <w:rsid w:val="00C77B79"/>
    <w:rsid w:val="00CD7481"/>
    <w:rsid w:val="00CF07B8"/>
    <w:rsid w:val="00CF7633"/>
    <w:rsid w:val="00D073CC"/>
    <w:rsid w:val="00D12F2C"/>
    <w:rsid w:val="00D40D5C"/>
    <w:rsid w:val="00D57061"/>
    <w:rsid w:val="00D61CDF"/>
    <w:rsid w:val="00D63964"/>
    <w:rsid w:val="00D64CEC"/>
    <w:rsid w:val="00D80961"/>
    <w:rsid w:val="00D83395"/>
    <w:rsid w:val="00D97578"/>
    <w:rsid w:val="00DC5E23"/>
    <w:rsid w:val="00DC6DB3"/>
    <w:rsid w:val="00DE65FC"/>
    <w:rsid w:val="00E16F06"/>
    <w:rsid w:val="00E26825"/>
    <w:rsid w:val="00E300DB"/>
    <w:rsid w:val="00E433F1"/>
    <w:rsid w:val="00E440BA"/>
    <w:rsid w:val="00E6574A"/>
    <w:rsid w:val="00E70848"/>
    <w:rsid w:val="00E85698"/>
    <w:rsid w:val="00EC0EFD"/>
    <w:rsid w:val="00EF1C9C"/>
    <w:rsid w:val="00F07682"/>
    <w:rsid w:val="00F35AD5"/>
    <w:rsid w:val="00FB3591"/>
    <w:rsid w:val="00FC69AA"/>
    <w:rsid w:val="00FD1A64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79"/>
    <w:rPr>
      <w:rFonts w:ascii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B79"/>
    <w:pPr>
      <w:keepNext/>
      <w:outlineLvl w:val="0"/>
    </w:pPr>
    <w:rPr>
      <w:rFonts w:cs="Cordia New"/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B79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77B7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70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30FA"/>
    <w:rPr>
      <w:rFonts w:cs="Angsan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am.nak\Local%20Settings\Temporary%20Internet%20Files\OLK155\%3f%3f%3f%3f%3f%3f%3f%3f%3f%3f%3f%3f%3f%3f%3f%3f%3f%3f%3f%3f%3f_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?????????????????????_???.dot</Template>
  <TotalTime>37</TotalTime>
  <Pages>1</Pages>
  <Words>88</Words>
  <Characters>502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User</dc:creator>
  <cp:keywords/>
  <dc:description/>
  <cp:lastModifiedBy>Biotec</cp:lastModifiedBy>
  <cp:revision>28</cp:revision>
  <cp:lastPrinted>2016-03-14T08:00:00Z</cp:lastPrinted>
  <dcterms:created xsi:type="dcterms:W3CDTF">2016-03-14T07:31:00Z</dcterms:created>
  <dcterms:modified xsi:type="dcterms:W3CDTF">2016-03-14T08:46:00Z</dcterms:modified>
</cp:coreProperties>
</file>
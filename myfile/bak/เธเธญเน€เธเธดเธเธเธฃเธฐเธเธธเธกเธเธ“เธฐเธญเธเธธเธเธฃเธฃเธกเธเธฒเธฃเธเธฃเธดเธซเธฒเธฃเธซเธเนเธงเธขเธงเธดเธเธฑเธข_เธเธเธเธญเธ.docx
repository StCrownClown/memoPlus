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BE" w:rsidRPr="00FE6502" w:rsidRDefault="003A07BE" w:rsidP="00154BE6">
      <w:pPr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FE6502">
        <w:rPr>
          <w:rFonts w:ascii="TH SarabunPSK" w:hAnsi="TH SarabunPSK" w:cs="TH SarabunPSK"/>
          <w:sz w:val="32"/>
          <w:szCs w:val="32"/>
        </w:rPr>
        <w:t>5402/#{Value01}</w:t>
      </w:r>
    </w:p>
    <w:p w:rsidR="003A07BE" w:rsidRPr="00FE6502" w:rsidRDefault="003A07BE" w:rsidP="00154BE6">
      <w:pPr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FE6502">
        <w:rPr>
          <w:rFonts w:ascii="TH SarabunPSK" w:hAnsi="TH SarabunPSK" w:cs="TH SarabunPSK"/>
          <w:color w:val="008000"/>
          <w:sz w:val="32"/>
          <w:szCs w:val="32"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#{Date01}</w:t>
      </w:r>
    </w:p>
    <w:p w:rsidR="003A07BE" w:rsidRPr="00FE6502" w:rsidRDefault="003A07BE" w:rsidP="00154BE6">
      <w:pPr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FE6502">
        <w:rPr>
          <w:rFonts w:ascii="TH SarabunPSK" w:hAnsi="TH SarabunPSK" w:cs="TH SarabunPSK"/>
          <w:sz w:val="32"/>
          <w:szCs w:val="32"/>
        </w:rPr>
        <w:t>#{Value02}</w:t>
      </w:r>
    </w:p>
    <w:p w:rsidR="003A07BE" w:rsidRPr="00FE6502" w:rsidRDefault="003A07BE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</w:rPr>
        <w:t xml:space="preserve"> </w:t>
      </w:r>
    </w:p>
    <w:p w:rsidR="003A07BE" w:rsidRPr="00FE6502" w:rsidRDefault="003A07BE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>เรียน</w:t>
      </w:r>
      <w:r w:rsidRPr="00FE6502">
        <w:rPr>
          <w:rFonts w:ascii="TH SarabunPSK" w:hAnsi="TH SarabunPSK" w:cs="TH SarabunPSK"/>
          <w:sz w:val="32"/>
          <w:szCs w:val="32"/>
        </w:rPr>
        <w:t xml:space="preserve">  #{Value03}</w:t>
      </w:r>
    </w:p>
    <w:p w:rsidR="003A07BE" w:rsidRPr="00FE6502" w:rsidRDefault="003A07BE" w:rsidP="00154BE6">
      <w:pPr>
        <w:rPr>
          <w:rFonts w:ascii="TH SarabunPSK" w:hAnsi="TH SarabunPSK" w:cs="TH SarabunPSK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3A07BE" w:rsidRPr="00FE6502" w:rsidRDefault="003A07BE" w:rsidP="00A95771">
      <w:pPr>
        <w:pStyle w:val="Header"/>
        <w:tabs>
          <w:tab w:val="clear" w:pos="4153"/>
          <w:tab w:val="clear" w:pos="8306"/>
        </w:tabs>
        <w:ind w:left="1440" w:hanging="1440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</w:rPr>
        <w:t>1</w:t>
      </w:r>
      <w:r w:rsidRPr="00FE6502">
        <w:rPr>
          <w:rFonts w:ascii="TH SarabunPSK" w:hAnsi="TH SarabunPSK" w:cs="TH SarabunPSK"/>
          <w:sz w:val="32"/>
          <w:szCs w:val="32"/>
          <w:cs/>
        </w:rPr>
        <w:t>.</w:t>
      </w: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หน่วยวิจัย</w:t>
      </w:r>
      <w:r w:rsidRPr="00FE6502">
        <w:rPr>
          <w:rFonts w:ascii="TH SarabunPSK" w:hAnsi="TH SarabunPSK" w:cs="TH SarabunPSK"/>
          <w:sz w:val="32"/>
          <w:szCs w:val="32"/>
        </w:rPr>
        <w:t xml:space="preserve">#{Value04}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ครั้งที่    </w:t>
      </w:r>
    </w:p>
    <w:p w:rsidR="003A07BE" w:rsidRPr="00FE6502" w:rsidRDefault="003A07BE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FE6502">
        <w:rPr>
          <w:rFonts w:ascii="TH SarabunPSK" w:hAnsi="TH SarabunPSK" w:cs="TH SarabunPSK"/>
          <w:sz w:val="32"/>
          <w:szCs w:val="32"/>
        </w:rPr>
        <w:t>#{Value05}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A07BE" w:rsidRPr="00FE6502" w:rsidRDefault="003A07BE" w:rsidP="00430321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</w:rPr>
        <w:t>2</w:t>
      </w:r>
      <w:r w:rsidRPr="00FE6502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FE6502">
        <w:rPr>
          <w:rFonts w:ascii="TH SarabunPSK" w:hAnsi="TH SarabunPSK" w:cs="TH SarabunPSK"/>
          <w:sz w:val="32"/>
          <w:szCs w:val="32"/>
        </w:rPr>
        <w:t xml:space="preserve">  </w:t>
      </w:r>
    </w:p>
    <w:p w:rsidR="003A07BE" w:rsidRPr="00FE6502" w:rsidRDefault="003A07BE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3A07BE" w:rsidRPr="00FE6502" w:rsidRDefault="003A07BE" w:rsidP="00E34CB1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FE6502">
        <w:rPr>
          <w:rFonts w:ascii="TH SarabunPSK" w:hAnsi="TH SarabunPSK" w:cs="TH SarabunPSK"/>
          <w:sz w:val="32"/>
          <w:szCs w:val="32"/>
        </w:rPr>
        <w:t>#{Value06}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FE6502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FE6502">
        <w:rPr>
          <w:rFonts w:ascii="TH SarabunPSK" w:hAnsi="TH SarabunPSK" w:cs="TH SarabunPSK"/>
          <w:sz w:val="32"/>
          <w:szCs w:val="32"/>
        </w:rPr>
        <w:t>#{Value07}</w:t>
      </w:r>
      <w:r w:rsidRPr="00FE6502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#{Selectdates01}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#{Date02}</w:t>
      </w:r>
      <w:r w:rsidRPr="00FE6502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FE6502">
        <w:rPr>
          <w:rFonts w:ascii="TH SarabunPSK" w:hAnsi="TH SarabunPSK" w:cs="TH SarabunPSK"/>
          <w:sz w:val="32"/>
          <w:szCs w:val="32"/>
        </w:rPr>
        <w:t>#{Value08}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ห้องประชุม </w:t>
      </w:r>
      <w:r w:rsidRPr="00FE6502">
        <w:rPr>
          <w:rFonts w:ascii="TH SarabunPSK" w:hAnsi="TH SarabunPSK" w:cs="TH SarabunPSK"/>
          <w:sz w:val="32"/>
          <w:szCs w:val="32"/>
        </w:rPr>
        <w:t>#{Value0</w:t>
      </w:r>
      <w:r w:rsidRPr="00FE6502">
        <w:rPr>
          <w:rFonts w:ascii="TH SarabunPSK" w:hAnsi="TH SarabunPSK" w:cs="TH SarabunPSK"/>
          <w:sz w:val="32"/>
          <w:szCs w:val="32"/>
          <w:cs/>
        </w:rPr>
        <w:t>9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ชั้น </w:t>
      </w:r>
      <w:r w:rsidRPr="00FE6502">
        <w:rPr>
          <w:rFonts w:ascii="TH SarabunPSK" w:hAnsi="TH SarabunPSK" w:cs="TH SarabunPSK"/>
          <w:sz w:val="32"/>
          <w:szCs w:val="32"/>
        </w:rPr>
        <w:t>#{Value</w:t>
      </w:r>
      <w:r w:rsidRPr="00FE6502">
        <w:rPr>
          <w:rFonts w:ascii="TH SarabunPSK" w:hAnsi="TH SarabunPSK" w:cs="TH SarabunPSK"/>
          <w:sz w:val="32"/>
          <w:szCs w:val="32"/>
          <w:cs/>
        </w:rPr>
        <w:t>10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1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3A07BE" w:rsidRPr="00FE6502" w:rsidRDefault="003A07BE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FB410C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FE6502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#{Selectdates0</w:t>
      </w:r>
      <w:r w:rsidRPr="00FE6502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FE6502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>#{Date03}</w:t>
      </w:r>
      <w:r w:rsidRPr="00FE6502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3A07BE" w:rsidRPr="00FE6502" w:rsidRDefault="003A07BE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3A07BE" w:rsidRPr="00FE6502" w:rsidRDefault="003A07BE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3A07BE" w:rsidRPr="00FE6502" w:rsidRDefault="003A07BE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#{Selectuser01}</w:t>
      </w: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#{Selectpost01}</w:t>
      </w: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#{Selectunit01}</w:t>
      </w: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#{Selectunit02}</w:t>
      </w: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3A07BE" w:rsidRPr="00FE6502" w:rsidRDefault="003A07BE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A07BE" w:rsidRPr="00FE6502" w:rsidRDefault="003A07BE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3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3A07BE" w:rsidRPr="00FE6502" w:rsidRDefault="003A07BE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Pr="00FE6502">
        <w:rPr>
          <w:rFonts w:ascii="TH SarabunPSK" w:hAnsi="TH SarabunPSK" w:cs="TH SarabunPSK"/>
          <w:sz w:val="32"/>
          <w:szCs w:val="32"/>
        </w:rPr>
        <w:t xml:space="preserve"> 0 2564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FE6502">
        <w:rPr>
          <w:rFonts w:ascii="TH SarabunPSK" w:hAnsi="TH SarabunPSK" w:cs="TH SarabunPSK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4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3A07BE" w:rsidRPr="00FE6502" w:rsidRDefault="003A07BE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FE6502">
        <w:rPr>
          <w:rFonts w:ascii="TH SarabunPSK" w:hAnsi="TH SarabunPSK" w:cs="TH SarabunPSK"/>
          <w:sz w:val="32"/>
          <w:szCs w:val="32"/>
        </w:rPr>
        <w:t>#{Value1</w:t>
      </w:r>
      <w:r w:rsidRPr="00FE6502">
        <w:rPr>
          <w:rFonts w:ascii="TH SarabunPSK" w:hAnsi="TH SarabunPSK" w:cs="TH SarabunPSK"/>
          <w:sz w:val="32"/>
          <w:szCs w:val="32"/>
          <w:cs/>
        </w:rPr>
        <w:t>5</w:t>
      </w:r>
      <w:r w:rsidRPr="00FE6502">
        <w:rPr>
          <w:rFonts w:ascii="TH SarabunPSK" w:hAnsi="TH SarabunPSK" w:cs="TH SarabunPSK"/>
          <w:sz w:val="32"/>
          <w:szCs w:val="32"/>
        </w:rPr>
        <w:t>}</w:t>
      </w:r>
      <w:r w:rsidRPr="00FE6502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FE6502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FE6502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FE6502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3A07BE" w:rsidRPr="00FE6502" w:rsidSect="00971DCC">
      <w:pgSz w:w="11907" w:h="16840" w:code="9"/>
      <w:pgMar w:top="2160" w:right="1588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7BE" w:rsidRDefault="003A07BE">
      <w:r>
        <w:separator/>
      </w:r>
    </w:p>
  </w:endnote>
  <w:endnote w:type="continuationSeparator" w:id="1">
    <w:p w:rsidR="003A07BE" w:rsidRDefault="003A0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7BE" w:rsidRDefault="003A07BE">
      <w:r>
        <w:separator/>
      </w:r>
    </w:p>
  </w:footnote>
  <w:footnote w:type="continuationSeparator" w:id="1">
    <w:p w:rsidR="003A07BE" w:rsidRDefault="003A0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661D"/>
    <w:rsid w:val="000373CB"/>
    <w:rsid w:val="00037CFD"/>
    <w:rsid w:val="00041360"/>
    <w:rsid w:val="0004669A"/>
    <w:rsid w:val="00055108"/>
    <w:rsid w:val="000552E3"/>
    <w:rsid w:val="00070FC1"/>
    <w:rsid w:val="000876A2"/>
    <w:rsid w:val="000A0593"/>
    <w:rsid w:val="000B1A56"/>
    <w:rsid w:val="000C3FDF"/>
    <w:rsid w:val="000D01D9"/>
    <w:rsid w:val="000D6B34"/>
    <w:rsid w:val="000E7C5B"/>
    <w:rsid w:val="00104E7C"/>
    <w:rsid w:val="00115A19"/>
    <w:rsid w:val="00140105"/>
    <w:rsid w:val="00141420"/>
    <w:rsid w:val="00142239"/>
    <w:rsid w:val="00151916"/>
    <w:rsid w:val="0015460D"/>
    <w:rsid w:val="00154BE6"/>
    <w:rsid w:val="001629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2B8E"/>
    <w:rsid w:val="001B7697"/>
    <w:rsid w:val="001C2046"/>
    <w:rsid w:val="001C5709"/>
    <w:rsid w:val="001D166B"/>
    <w:rsid w:val="001D41E7"/>
    <w:rsid w:val="001E59E7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2CB3"/>
    <w:rsid w:val="002C44FA"/>
    <w:rsid w:val="002D17CD"/>
    <w:rsid w:val="002D360D"/>
    <w:rsid w:val="002D554F"/>
    <w:rsid w:val="002F5BA9"/>
    <w:rsid w:val="00314CA5"/>
    <w:rsid w:val="00316FB6"/>
    <w:rsid w:val="00347600"/>
    <w:rsid w:val="00352ECF"/>
    <w:rsid w:val="003576EC"/>
    <w:rsid w:val="00361654"/>
    <w:rsid w:val="00361C4A"/>
    <w:rsid w:val="00371826"/>
    <w:rsid w:val="00373C81"/>
    <w:rsid w:val="00374DC2"/>
    <w:rsid w:val="0037778D"/>
    <w:rsid w:val="00382742"/>
    <w:rsid w:val="0039113B"/>
    <w:rsid w:val="003966C0"/>
    <w:rsid w:val="003A07BE"/>
    <w:rsid w:val="003A34C7"/>
    <w:rsid w:val="003B5B55"/>
    <w:rsid w:val="003C6C03"/>
    <w:rsid w:val="003D1925"/>
    <w:rsid w:val="003E6117"/>
    <w:rsid w:val="003E6485"/>
    <w:rsid w:val="003F3138"/>
    <w:rsid w:val="003F6D36"/>
    <w:rsid w:val="004131F7"/>
    <w:rsid w:val="00420CAC"/>
    <w:rsid w:val="00430321"/>
    <w:rsid w:val="00436E22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5A12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52D4B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3D0F"/>
    <w:rsid w:val="007F5E43"/>
    <w:rsid w:val="00801F83"/>
    <w:rsid w:val="00802884"/>
    <w:rsid w:val="008124D5"/>
    <w:rsid w:val="00813026"/>
    <w:rsid w:val="008262C4"/>
    <w:rsid w:val="008318DA"/>
    <w:rsid w:val="008457B0"/>
    <w:rsid w:val="00863BBC"/>
    <w:rsid w:val="00873368"/>
    <w:rsid w:val="00873510"/>
    <w:rsid w:val="00875451"/>
    <w:rsid w:val="008755CE"/>
    <w:rsid w:val="0087599B"/>
    <w:rsid w:val="0089252C"/>
    <w:rsid w:val="008A5FE0"/>
    <w:rsid w:val="008C6541"/>
    <w:rsid w:val="008D194A"/>
    <w:rsid w:val="008D3C2B"/>
    <w:rsid w:val="008E611A"/>
    <w:rsid w:val="008F24F9"/>
    <w:rsid w:val="008F2EF6"/>
    <w:rsid w:val="00906894"/>
    <w:rsid w:val="009164D1"/>
    <w:rsid w:val="00925232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6873"/>
    <w:rsid w:val="00AE4E59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80B0F"/>
    <w:rsid w:val="00BA23F5"/>
    <w:rsid w:val="00BA4DF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3004"/>
    <w:rsid w:val="00CE6E1F"/>
    <w:rsid w:val="00CF62CB"/>
    <w:rsid w:val="00CF6CF6"/>
    <w:rsid w:val="00CF734F"/>
    <w:rsid w:val="00D023DF"/>
    <w:rsid w:val="00D056C0"/>
    <w:rsid w:val="00D136DE"/>
    <w:rsid w:val="00D16FB8"/>
    <w:rsid w:val="00D201FA"/>
    <w:rsid w:val="00D35C60"/>
    <w:rsid w:val="00D40579"/>
    <w:rsid w:val="00D4062C"/>
    <w:rsid w:val="00D6261A"/>
    <w:rsid w:val="00D64100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3848"/>
    <w:rsid w:val="00E34CB1"/>
    <w:rsid w:val="00E35A79"/>
    <w:rsid w:val="00E50AFF"/>
    <w:rsid w:val="00E6765C"/>
    <w:rsid w:val="00E677BC"/>
    <w:rsid w:val="00E71A45"/>
    <w:rsid w:val="00E82324"/>
    <w:rsid w:val="00E85030"/>
    <w:rsid w:val="00E85B88"/>
    <w:rsid w:val="00E9300E"/>
    <w:rsid w:val="00E94FC8"/>
    <w:rsid w:val="00EC6EF4"/>
    <w:rsid w:val="00ED1F1F"/>
    <w:rsid w:val="00EE4E9B"/>
    <w:rsid w:val="00EF23E6"/>
    <w:rsid w:val="00EF2994"/>
    <w:rsid w:val="00EF2D33"/>
    <w:rsid w:val="00EF318A"/>
    <w:rsid w:val="00EF4A3E"/>
    <w:rsid w:val="00F10BC8"/>
    <w:rsid w:val="00F22424"/>
    <w:rsid w:val="00F24898"/>
    <w:rsid w:val="00F26C41"/>
    <w:rsid w:val="00F3063A"/>
    <w:rsid w:val="00F4792F"/>
    <w:rsid w:val="00F50822"/>
    <w:rsid w:val="00F51E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42</TotalTime>
  <Pages>1</Pages>
  <Words>158</Words>
  <Characters>906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43</cp:revision>
  <cp:lastPrinted>2016-03-03T06:50:00Z</cp:lastPrinted>
  <dcterms:created xsi:type="dcterms:W3CDTF">2016-03-03T02:39:00Z</dcterms:created>
  <dcterms:modified xsi:type="dcterms:W3CDTF">2016-03-03T07:08:00Z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
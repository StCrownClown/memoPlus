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E64" w:rsidRDefault="00D55E64">
      <w:r>
        <w:rPr>
          <w:cs/>
        </w:rPr>
        <w:t xml:space="preserve">ที่ </w:t>
      </w:r>
      <w:r>
        <w:t>#{Value01}</w:t>
      </w:r>
      <w:r>
        <w:rPr>
          <w:sz w:val="52"/>
          <w:szCs w:val="52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s/>
        </w:rPr>
        <w:t xml:space="preserve">วันที่ </w:t>
      </w:r>
      <w:r>
        <w:t>#{Date01}</w:t>
      </w:r>
    </w:p>
    <w:p w:rsidR="00D55E64" w:rsidRDefault="00D55E64">
      <w:r>
        <w:rPr>
          <w:cs/>
        </w:rPr>
        <w:t xml:space="preserve">เรื่อง </w:t>
      </w:r>
      <w:r>
        <w:t>#{Value02}</w:t>
      </w:r>
    </w:p>
    <w:p w:rsidR="00D55E64" w:rsidRDefault="00D55E64">
      <w:r>
        <w:rPr>
          <w:cs/>
        </w:rPr>
        <w:t xml:space="preserve">เรียน </w:t>
      </w:r>
      <w:r>
        <w:t>#{Value03}</w:t>
      </w:r>
    </w:p>
    <w:p w:rsidR="00D55E64" w:rsidRDefault="00D55E64"/>
    <w:p w:rsidR="00D55E64" w:rsidRDefault="00D55E64">
      <w:r>
        <w:tab/>
      </w:r>
      <w:r>
        <w:rPr>
          <w:cs/>
        </w:rPr>
        <w:t>ด้วย</w:t>
      </w:r>
      <w:r>
        <w:rPr>
          <w:cs/>
        </w:rPr>
        <w:tab/>
        <w:t xml:space="preserve">สำนักงานพัฒนาวิทยาศาสตร์และเทคดนโลยีแห่งชาติ โดย ศูนย์พันธุ์วิศวกรรมและเทคโนโลยีชีวภาพแห่งชาติ มีความประสงค์จะซื้อบัตรโดยสารเครื่องบินชั้นประหยัด </w:t>
      </w:r>
      <w:r>
        <w:t>(</w:t>
      </w:r>
      <w:r>
        <w:rPr>
          <w:cs/>
        </w:rPr>
        <w:t>สำคัญต้องระบุทุกครั้ง</w:t>
      </w:r>
      <w:r>
        <w:t>)</w:t>
      </w:r>
      <w:r>
        <w:rPr>
          <w:cs/>
        </w:rPr>
        <w:t xml:space="preserve"> ให้แก่ </w:t>
      </w:r>
      <w:r>
        <w:tab/>
        <w:t>#{Value04}</w:t>
      </w:r>
      <w:r>
        <w:tab/>
      </w:r>
      <w:r>
        <w:tab/>
      </w:r>
      <w:r>
        <w:tab/>
      </w:r>
      <w:r>
        <w:tab/>
      </w:r>
      <w:r>
        <w:tab/>
        <w:t>#{Value05}</w:t>
      </w:r>
      <w:r>
        <w:tab/>
      </w:r>
    </w:p>
    <w:p w:rsidR="00D55E64" w:rsidRDefault="00D55E64">
      <w:r>
        <w:rPr>
          <w:cs/>
        </w:rPr>
        <w:t xml:space="preserve">ตำแหน่ง </w:t>
      </w:r>
      <w:r>
        <w:t>#{Value06}</w:t>
      </w:r>
      <w:r>
        <w:rPr>
          <w:cs/>
        </w:rPr>
        <w:t xml:space="preserve"> </w:t>
      </w:r>
      <w:r>
        <w:rPr>
          <w:cs/>
        </w:rPr>
        <w:tab/>
        <w:t>ตามรายละเอียดดังนี้</w:t>
      </w:r>
    </w:p>
    <w:p w:rsidR="00D55E64" w:rsidRDefault="00D55E64"/>
    <w:p w:rsidR="00D55E64" w:rsidRDefault="00D55E64">
      <w:r>
        <w:rPr>
          <w:cs/>
        </w:rPr>
        <w:tab/>
        <w:t>จึงเรียนมาเพื่อโปรดพิจารณาออกบัตรโดยสารเครื่องบินให้สำนักงาน และโปรดส่งใบแจ้งหนี้ยังที่อยู่ต่อไปนี้ด้วย</w:t>
      </w:r>
    </w:p>
    <w:p w:rsidR="00D55E64" w:rsidRDefault="00D55E64"/>
    <w:p w:rsidR="00D55E64" w:rsidRPr="00AB63F4" w:rsidRDefault="00D55E64">
      <w:pPr>
        <w:rPr>
          <w:cs/>
        </w:rPr>
      </w:pPr>
      <w:r>
        <w:rPr>
          <w:cs/>
        </w:rPr>
        <w:t>๒๓๔๑๒๒๑๓</w:t>
      </w:r>
    </w:p>
    <w:p w:rsidR="00D55E64" w:rsidRDefault="00D55E64"/>
    <w:p w:rsidR="00D55E64" w:rsidRDefault="00D55E64"/>
    <w:p w:rsidR="00D55E64" w:rsidRDefault="00D55E64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ขอแสดงความนับถือ</w:t>
      </w:r>
    </w:p>
    <w:p w:rsidR="00D55E64" w:rsidRDefault="00D55E64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ab/>
        <w:t>#{Selectemp01}</w:t>
      </w:r>
    </w:p>
    <w:p w:rsidR="00D55E64" w:rsidRDefault="00D55E64">
      <w:pPr>
        <w:rPr>
          <w: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#{Selectdate01}</w:t>
      </w:r>
    </w:p>
    <w:p w:rsidR="00D55E64" w:rsidRDefault="00D55E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#{Selectemp02}</w:t>
      </w:r>
    </w:p>
    <w:p w:rsidR="00D55E64" w:rsidRDefault="00D55E64">
      <w:r>
        <w:rPr>
          <w:cs/>
        </w:rPr>
        <w:t>งาน</w:t>
      </w:r>
      <w:r>
        <w:t xml:space="preserve"> #{Selectdate02}</w:t>
      </w:r>
    </w:p>
    <w:p w:rsidR="00D55E64" w:rsidRDefault="00D55E64">
      <w:r>
        <w:rPr>
          <w:cs/>
        </w:rPr>
        <w:t>โทร</w:t>
      </w:r>
      <w:r>
        <w:t xml:space="preserve"> #{Selectprefix01}</w:t>
      </w:r>
    </w:p>
    <w:p w:rsidR="00D55E64" w:rsidRDefault="00D55E64">
      <w:r>
        <w:rPr>
          <w:cs/>
        </w:rPr>
        <w:t>โทรสาท</w:t>
      </w:r>
      <w:r>
        <w:t xml:space="preserve"> #{Selectprefix02}</w:t>
      </w:r>
    </w:p>
    <w:sectPr w:rsidR="00D55E64" w:rsidSect="00BF520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2FB8"/>
    <w:rsid w:val="000167E7"/>
    <w:rsid w:val="00022FB8"/>
    <w:rsid w:val="00057C77"/>
    <w:rsid w:val="00120430"/>
    <w:rsid w:val="00143EDB"/>
    <w:rsid w:val="00194DE0"/>
    <w:rsid w:val="001D7088"/>
    <w:rsid w:val="001E1D87"/>
    <w:rsid w:val="00220225"/>
    <w:rsid w:val="00290B3C"/>
    <w:rsid w:val="002F39C7"/>
    <w:rsid w:val="003048CF"/>
    <w:rsid w:val="003064EA"/>
    <w:rsid w:val="00315449"/>
    <w:rsid w:val="0032612C"/>
    <w:rsid w:val="00330B16"/>
    <w:rsid w:val="003438A3"/>
    <w:rsid w:val="00344AF6"/>
    <w:rsid w:val="003E51F5"/>
    <w:rsid w:val="0041097D"/>
    <w:rsid w:val="0041156D"/>
    <w:rsid w:val="00490B3F"/>
    <w:rsid w:val="005B5C2B"/>
    <w:rsid w:val="00632E9C"/>
    <w:rsid w:val="00647974"/>
    <w:rsid w:val="00666923"/>
    <w:rsid w:val="00674BF0"/>
    <w:rsid w:val="006B1E99"/>
    <w:rsid w:val="0072000E"/>
    <w:rsid w:val="00786EBE"/>
    <w:rsid w:val="007A48DF"/>
    <w:rsid w:val="007A6DA4"/>
    <w:rsid w:val="007E279A"/>
    <w:rsid w:val="007E3E25"/>
    <w:rsid w:val="007F2DD3"/>
    <w:rsid w:val="00800138"/>
    <w:rsid w:val="00837E50"/>
    <w:rsid w:val="008D1B32"/>
    <w:rsid w:val="008E02BA"/>
    <w:rsid w:val="00933D8D"/>
    <w:rsid w:val="00A1347D"/>
    <w:rsid w:val="00AB5EFF"/>
    <w:rsid w:val="00AB63F4"/>
    <w:rsid w:val="00B00E5C"/>
    <w:rsid w:val="00B56C24"/>
    <w:rsid w:val="00B8696D"/>
    <w:rsid w:val="00BA45FA"/>
    <w:rsid w:val="00BF5209"/>
    <w:rsid w:val="00C04DF6"/>
    <w:rsid w:val="00CA35A8"/>
    <w:rsid w:val="00CA6FF6"/>
    <w:rsid w:val="00CB5C7E"/>
    <w:rsid w:val="00D1718B"/>
    <w:rsid w:val="00D55E64"/>
    <w:rsid w:val="00DC2C3A"/>
    <w:rsid w:val="00DD13A2"/>
    <w:rsid w:val="00E01028"/>
    <w:rsid w:val="00E256A1"/>
    <w:rsid w:val="00E55C7B"/>
    <w:rsid w:val="00E626C6"/>
    <w:rsid w:val="00E8061B"/>
    <w:rsid w:val="00F30CE1"/>
    <w:rsid w:val="00F63060"/>
    <w:rsid w:val="00F63F55"/>
    <w:rsid w:val="00FF4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96D"/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70</TotalTime>
  <Pages>1</Pages>
  <Words>90</Words>
  <Characters>515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${Value1}</dc:title>
  <dc:subject/>
  <dc:creator>biotec</dc:creator>
  <cp:keywords/>
  <dc:description/>
  <cp:lastModifiedBy>biotec</cp:lastModifiedBy>
  <cp:revision>22</cp:revision>
  <dcterms:created xsi:type="dcterms:W3CDTF">2015-07-08T08:39:00Z</dcterms:created>
  <dcterms:modified xsi:type="dcterms:W3CDTF">2015-10-06T10:14:00Z</dcterms:modified>
</cp:coreProperties>
</file>
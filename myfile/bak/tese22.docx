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7E" w:rsidRPr="00B44834" w:rsidRDefault="000F6E7E" w:rsidP="004C3758">
      <w:pPr>
        <w:pStyle w:val="Header"/>
        <w:jc w:val="right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left:0;text-align:left;margin-left:4in;margin-top:-22.05pt;width:126.05pt;height:40.15pt;z-index:-251658240;visibility:visible">
            <v:imagedata r:id="rId4" o:title=""/>
          </v:shape>
        </w:pict>
      </w:r>
    </w:p>
    <w:tbl>
      <w:tblPr>
        <w:tblW w:w="8388" w:type="dxa"/>
        <w:tblLayout w:type="fixed"/>
        <w:tblLook w:val="0000"/>
      </w:tblPr>
      <w:tblGrid>
        <w:gridCol w:w="8388"/>
      </w:tblGrid>
      <w:tr w:rsidR="000F6E7E" w:rsidRPr="00B44834" w:rsidTr="00835CE4">
        <w:trPr>
          <w:cantSplit/>
        </w:trPr>
        <w:tc>
          <w:tcPr>
            <w:tcW w:w="8388" w:type="dxa"/>
            <w:tcBorders>
              <w:bottom w:val="single" w:sz="12" w:space="0" w:color="auto"/>
            </w:tcBorders>
          </w:tcPr>
          <w:p w:rsidR="000F6E7E" w:rsidRPr="00B44834" w:rsidRDefault="000F6E7E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0F6E7E" w:rsidRPr="00B44834" w:rsidRDefault="000F6E7E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48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0F6E7E" w:rsidRPr="00B44834" w:rsidTr="00835CE4">
        <w:trPr>
          <w:cantSplit/>
        </w:trPr>
        <w:tc>
          <w:tcPr>
            <w:tcW w:w="8388" w:type="dxa"/>
            <w:tcBorders>
              <w:top w:val="single" w:sz="12" w:space="0" w:color="auto"/>
            </w:tcBorders>
          </w:tcPr>
          <w:p w:rsidR="000F6E7E" w:rsidRPr="00B44834" w:rsidRDefault="000F6E7E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44834">
              <w:rPr>
                <w:rFonts w:ascii="TH SarabunPSK" w:hAnsi="TH SarabunPSK" w:cs="TH SarabunPSK"/>
                <w:sz w:val="24"/>
                <w:szCs w:val="24"/>
                <w:cs/>
              </w:rPr>
              <w:t>๑๑๓</w:t>
            </w:r>
            <w:r w:rsidRPr="00B4483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44834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๑๒๑๒๐</w:t>
            </w:r>
          </w:p>
        </w:tc>
      </w:tr>
      <w:tr w:rsidR="000F6E7E" w:rsidRPr="00B44834" w:rsidTr="00835CE4">
        <w:trPr>
          <w:cantSplit/>
        </w:trPr>
        <w:tc>
          <w:tcPr>
            <w:tcW w:w="8388" w:type="dxa"/>
          </w:tcPr>
          <w:p w:rsidR="000F6E7E" w:rsidRPr="00B44834" w:rsidRDefault="000F6E7E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4483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B4483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B44834">
              <w:rPr>
                <w:rFonts w:ascii="TH SarabunPSK" w:hAnsi="TH SarabunPSK" w:cs="TH SarabunPSK"/>
                <w:sz w:val="24"/>
                <w:szCs w:val="24"/>
                <w:cs/>
              </w:rPr>
              <w:t>๐ ๒๕๖๔ ๖๗๐๐</w:t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B4483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โทรสาร  ๐ ๒๕๖๔ ๖๗๐๑-๐๕</w:t>
            </w:r>
          </w:p>
        </w:tc>
      </w:tr>
    </w:tbl>
    <w:p w:rsidR="000F6E7E" w:rsidRPr="00B44834" w:rsidRDefault="000F6E7E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8388"/>
      </w:tblGrid>
      <w:tr w:rsidR="000F6E7E" w:rsidRPr="00B44834" w:rsidTr="00835CE4">
        <w:trPr>
          <w:cantSplit/>
        </w:trPr>
        <w:tc>
          <w:tcPr>
            <w:tcW w:w="8388" w:type="dxa"/>
          </w:tcPr>
          <w:p w:rsidR="000F6E7E" w:rsidRPr="00B44834" w:rsidRDefault="000F6E7E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48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0F6E7E" w:rsidRPr="00B44834" w:rsidRDefault="000F6E7E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3936"/>
        <w:gridCol w:w="4452"/>
      </w:tblGrid>
      <w:tr w:rsidR="000F6E7E" w:rsidRPr="00B44834" w:rsidTr="00835CE4">
        <w:trPr>
          <w:cantSplit/>
        </w:trPr>
        <w:tc>
          <w:tcPr>
            <w:tcW w:w="3936" w:type="dxa"/>
          </w:tcPr>
          <w:p w:rsidR="000F6E7E" w:rsidRPr="00B44834" w:rsidRDefault="000F6E7E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#{Value01}</w:t>
            </w:r>
          </w:p>
        </w:tc>
        <w:tc>
          <w:tcPr>
            <w:tcW w:w="4452" w:type="dxa"/>
          </w:tcPr>
          <w:p w:rsidR="000F6E7E" w:rsidRPr="00B44834" w:rsidRDefault="000F6E7E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483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#{Date01}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B448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</w:p>
        </w:tc>
      </w:tr>
      <w:tr w:rsidR="000F6E7E" w:rsidRPr="00B44834" w:rsidTr="00835CE4">
        <w:trPr>
          <w:cantSplit/>
        </w:trPr>
        <w:tc>
          <w:tcPr>
            <w:tcW w:w="8388" w:type="dxa"/>
            <w:gridSpan w:val="2"/>
          </w:tcPr>
          <w:p w:rsidR="000F6E7E" w:rsidRDefault="000F6E7E" w:rsidP="004C3758">
            <w:pPr>
              <w:pStyle w:val="Footer"/>
              <w:rPr>
                <w:rFonts w:ascii="TH SarabunPSK" w:hAnsi="TH SarabunPSK" w:cs="TH SarabunPSK"/>
                <w:sz w:val="32"/>
                <w:szCs w:val="32"/>
              </w:rPr>
            </w:pPr>
            <w:r w:rsidRPr="00B44834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ขอส่งรายงานการประชุมคณะอนุกรรมการบริหาร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#{Selectunit01}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0F6E7E" w:rsidRPr="00B44834" w:rsidRDefault="000F6E7E" w:rsidP="003D7700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ครั้งที่ </w:t>
            </w:r>
            <w:r w:rsidRPr="000E5FEC">
              <w:rPr>
                <w:rFonts w:ascii="TH SarabunPSK" w:hAnsi="TH SarabunPSK" w:cs="TH SarabunPSK"/>
                <w:sz w:val="32"/>
                <w:szCs w:val="32"/>
              </w:rPr>
              <w:t>#{Value02}</w:t>
            </w:r>
          </w:p>
        </w:tc>
      </w:tr>
      <w:tr w:rsidR="000F6E7E" w:rsidRPr="00B44834" w:rsidTr="00835CE4">
        <w:trPr>
          <w:cantSplit/>
        </w:trPr>
        <w:tc>
          <w:tcPr>
            <w:tcW w:w="8388" w:type="dxa"/>
            <w:gridSpan w:val="2"/>
          </w:tcPr>
          <w:p w:rsidR="000F6E7E" w:rsidRPr="00B44834" w:rsidRDefault="000F6E7E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4834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#{Value03}</w:t>
            </w:r>
          </w:p>
        </w:tc>
      </w:tr>
    </w:tbl>
    <w:p w:rsidR="000F6E7E" w:rsidRPr="00B44834" w:rsidRDefault="000F6E7E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0F6E7E" w:rsidRPr="00B44834" w:rsidRDefault="000F6E7E" w:rsidP="003D7700">
      <w:pPr>
        <w:tabs>
          <w:tab w:val="left" w:pos="540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4834">
        <w:rPr>
          <w:rFonts w:ascii="TH SarabunPSK" w:hAnsi="TH SarabunPSK" w:cs="TH SarabunPSK"/>
          <w:sz w:val="32"/>
          <w:szCs w:val="32"/>
        </w:rPr>
        <w:tab/>
      </w:r>
      <w:r w:rsidRPr="00B44834">
        <w:rPr>
          <w:rFonts w:ascii="TH SarabunPSK" w:hAnsi="TH SarabunPSK" w:cs="TH SarabunPSK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#{Selectunit02</w:t>
      </w:r>
      <w:r w:rsidRPr="000E5FEC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44834">
        <w:rPr>
          <w:rFonts w:ascii="TH SarabunPSK" w:hAnsi="TH SarabunPSK" w:cs="TH SarabunPSK"/>
          <w:spacing w:val="-6"/>
          <w:sz w:val="32"/>
          <w:szCs w:val="32"/>
          <w:cs/>
        </w:rPr>
        <w:t xml:space="preserve">ศช. </w:t>
      </w:r>
      <w:r w:rsidRPr="00B44834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>#{Selectunit03</w:t>
      </w:r>
      <w:r w:rsidRPr="000E5FEC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44834">
        <w:rPr>
          <w:rFonts w:ascii="TH SarabunPSK" w:hAnsi="TH SarabunPSK" w:cs="TH SarabunPSK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#{Value04</w:t>
      </w:r>
      <w:r w:rsidRPr="007F1594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7F1594">
        <w:rPr>
          <w:rFonts w:ascii="TH SarabunPSK" w:hAnsi="TH SarabunPSK" w:cs="TH SarabunPSK"/>
          <w:snapToGrid w:val="0"/>
          <w:sz w:val="32"/>
          <w:szCs w:val="32"/>
          <w:lang w:eastAsia="th-TH"/>
        </w:rPr>
        <w:t>#{Selectdates01}</w:t>
      </w:r>
      <w:r w:rsidRPr="00B44834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7F1594">
        <w:rPr>
          <w:rFonts w:ascii="TH SarabunPSK" w:hAnsi="TH SarabunPSK" w:cs="TH SarabunPSK"/>
          <w:sz w:val="32"/>
          <w:szCs w:val="32"/>
        </w:rPr>
        <w:t>#{Date02}</w:t>
      </w:r>
      <w:r>
        <w:rPr>
          <w:rFonts w:ascii="TH SarabunPSK" w:hAnsi="TH SarabunPSK" w:cs="TH SarabunPSK"/>
          <w:sz w:val="32"/>
          <w:szCs w:val="32"/>
          <w:cs/>
        </w:rPr>
        <w:t xml:space="preserve"> ณ </w:t>
      </w:r>
      <w:r w:rsidRPr="00B44834">
        <w:rPr>
          <w:rFonts w:ascii="TH SarabunPSK" w:hAnsi="TH SarabunPSK" w:cs="TH SarabunPSK"/>
          <w:sz w:val="32"/>
          <w:szCs w:val="32"/>
          <w:cs/>
        </w:rPr>
        <w:t>ห้อง</w:t>
      </w:r>
      <w:r w:rsidRPr="00C3569A">
        <w:rPr>
          <w:rFonts w:ascii="TH SarabunPSK" w:hAnsi="TH SarabunPSK" w:cs="TH SarabunPSK"/>
          <w:color w:val="000000"/>
          <w:sz w:val="32"/>
          <w:szCs w:val="32"/>
          <w:cs/>
        </w:rPr>
        <w:t>ประชุม</w:t>
      </w:r>
      <w:r w:rsidRPr="00B44834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5</w:t>
      </w:r>
      <w:r w:rsidRPr="007F1594">
        <w:rPr>
          <w:rFonts w:ascii="TH SarabunPSK" w:hAnsi="TH SarabunPSK" w:cs="TH SarabunPSK"/>
          <w:sz w:val="32"/>
          <w:szCs w:val="32"/>
        </w:rPr>
        <w:t>}</w:t>
      </w:r>
      <w:r w:rsidRPr="009C1096">
        <w:rPr>
          <w:rFonts w:ascii="TH SarabunPSK" w:hAnsi="TH SarabunPSK" w:cs="TH SarabunPSK"/>
          <w:color w:val="000000"/>
          <w:sz w:val="32"/>
          <w:szCs w:val="32"/>
          <w:cs/>
        </w:rPr>
        <w:t xml:space="preserve"> ชั้น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#{Value06</w:t>
      </w:r>
      <w:r w:rsidRPr="007F1594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7</w:t>
      </w:r>
      <w:r w:rsidRPr="007F1594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F6E7E" w:rsidRPr="00B44834" w:rsidRDefault="000F6E7E" w:rsidP="004C375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F6E7E" w:rsidRPr="00B44834" w:rsidRDefault="000F6E7E" w:rsidP="00F62638">
      <w:pPr>
        <w:tabs>
          <w:tab w:val="left" w:pos="540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B44834">
        <w:rPr>
          <w:rFonts w:ascii="TH SarabunPSK" w:hAnsi="TH SarabunPSK" w:cs="TH SarabunPSK"/>
          <w:spacing w:val="-4"/>
          <w:sz w:val="32"/>
          <w:szCs w:val="32"/>
          <w:cs/>
        </w:rPr>
        <w:t>ในการนี้ ฝ่ายเลขานุการฯ ได้จัดทำ</w:t>
      </w:r>
      <w:r w:rsidRPr="00B44834">
        <w:rPr>
          <w:rFonts w:ascii="TH SarabunPSK" w:hAnsi="TH SarabunPSK" w:cs="TH SarabunPSK"/>
          <w:sz w:val="32"/>
          <w:szCs w:val="32"/>
          <w:cs/>
        </w:rPr>
        <w:t>รายงานการประชุม</w:t>
      </w:r>
      <w:r w:rsidRPr="00B44834">
        <w:rPr>
          <w:rFonts w:ascii="TH SarabunPSK" w:hAnsi="TH SarabunPSK" w:cs="TH SarabunPSK"/>
          <w:spacing w:val="-4"/>
          <w:sz w:val="32"/>
          <w:szCs w:val="32"/>
          <w:cs/>
        </w:rPr>
        <w:t>ฯ</w:t>
      </w:r>
      <w:r w:rsidRPr="00B44834">
        <w:rPr>
          <w:rFonts w:ascii="TH SarabunPSK" w:hAnsi="TH SarabunPSK" w:cs="TH SarabunPSK"/>
          <w:sz w:val="32"/>
          <w:szCs w:val="32"/>
          <w:cs/>
        </w:rPr>
        <w:t xml:space="preserve"> เป็นที่เรียบร้อยแล้ว ดังมีรายละเอียด</w:t>
      </w:r>
      <w:r w:rsidRPr="00B44834">
        <w:rPr>
          <w:rFonts w:ascii="TH SarabunPSK" w:hAnsi="TH SarabunPSK" w:cs="TH SarabunPSK"/>
          <w:spacing w:val="-4"/>
          <w:sz w:val="32"/>
          <w:szCs w:val="32"/>
          <w:cs/>
        </w:rPr>
        <w:t>ตามเอกสารแนบ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หมายเลข 1</w:t>
      </w:r>
      <w:r w:rsidRPr="00B44834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  <w:cs/>
        </w:rPr>
        <w:t>จึงใคร่ขอความกรุณาท่านโปรดพิจารณารายงานการประชุมดังกล่าว หากท่านมีข้อคิดเห็นหรือข้อเสนอแนะเพิ่มเติม โปรดแจ้งกลับในแบบรับรองรายงานการประชุม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รายละเอียด</w:t>
      </w:r>
      <w:r w:rsidRPr="00B44834">
        <w:rPr>
          <w:rFonts w:ascii="TH SarabunPSK" w:hAnsi="TH SarabunPSK" w:cs="TH SarabunPSK"/>
          <w:spacing w:val="-4"/>
          <w:sz w:val="32"/>
          <w:szCs w:val="32"/>
          <w:cs/>
        </w:rPr>
        <w:t>ตามเอกสารแนบ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หมายเลข 2</w:t>
      </w:r>
      <w:r w:rsidRPr="00B44834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  <w:cs/>
        </w:rPr>
        <w:t>มายัง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8</w:t>
      </w:r>
      <w:r w:rsidRPr="007F1594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627152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napToGrid w:val="0"/>
          <w:sz w:val="32"/>
          <w:szCs w:val="32"/>
          <w:lang w:eastAsia="th-TH"/>
        </w:rPr>
        <w:t>#{Selectdates0</w:t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2</w:t>
      </w:r>
      <w:r w:rsidRPr="007F1594">
        <w:rPr>
          <w:rFonts w:ascii="TH SarabunPSK" w:hAnsi="TH SarabunPSK" w:cs="TH SarabunPSK"/>
          <w:snapToGrid w:val="0"/>
          <w:sz w:val="32"/>
          <w:szCs w:val="32"/>
          <w:lang w:eastAsia="th-TH"/>
        </w:rPr>
        <w:t>}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76FFF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#{Date0</w:t>
      </w:r>
      <w:r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  <w:cs/>
        </w:rPr>
        <w:t>ด้วย จะขอบพระคุณยิ่ง</w:t>
      </w:r>
    </w:p>
    <w:p w:rsidR="000F6E7E" w:rsidRPr="00B44834" w:rsidRDefault="000F6E7E" w:rsidP="004C3758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F6E7E" w:rsidRDefault="000F6E7E" w:rsidP="00F62638">
      <w:pPr>
        <w:pStyle w:val="Heading1"/>
        <w:tabs>
          <w:tab w:val="left" w:pos="54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B44834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0F6E7E" w:rsidRDefault="000F6E7E" w:rsidP="004C3758">
      <w:pPr>
        <w:pStyle w:val="Heading1"/>
        <w:tabs>
          <w:tab w:val="left" w:pos="72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</w:p>
    <w:p w:rsidR="000F6E7E" w:rsidRPr="00D50796" w:rsidRDefault="000F6E7E" w:rsidP="00D50796"/>
    <w:p w:rsidR="000F6E7E" w:rsidRDefault="000F6E7E" w:rsidP="00D50796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#{Selectuser01}</w:t>
      </w:r>
    </w:p>
    <w:p w:rsidR="000F6E7E" w:rsidRDefault="000F6E7E" w:rsidP="00D50796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#{Selectplace01}</w:t>
      </w:r>
    </w:p>
    <w:p w:rsidR="000F6E7E" w:rsidRDefault="000F6E7E" w:rsidP="00D50796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#{Selectpost01}</w:t>
      </w:r>
    </w:p>
    <w:p w:rsidR="000F6E7E" w:rsidRPr="00B44834" w:rsidRDefault="000F6E7E" w:rsidP="00D50796">
      <w:pPr>
        <w:pStyle w:val="Heading1"/>
        <w:tabs>
          <w:tab w:val="left" w:pos="720"/>
          <w:tab w:val="center" w:pos="450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B4483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F6E7E" w:rsidRPr="00B44834" w:rsidRDefault="000F6E7E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</w:rPr>
      </w:pPr>
    </w:p>
    <w:p w:rsidR="000F6E7E" w:rsidRPr="00B44834" w:rsidRDefault="000F6E7E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0F6E7E" w:rsidRPr="00B44834" w:rsidRDefault="000F6E7E" w:rsidP="004C37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9</w:t>
      </w:r>
      <w:r w:rsidRPr="007F1594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</w:rPr>
        <w:t xml:space="preserve"> </w:t>
      </w:r>
    </w:p>
    <w:p w:rsidR="000F6E7E" w:rsidRPr="00B44834" w:rsidRDefault="000F6E7E" w:rsidP="008B6F9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2564 6700 ต่อ </w:t>
      </w:r>
      <w:r>
        <w:rPr>
          <w:rFonts w:ascii="TH SarabunPSK" w:hAnsi="TH SarabunPSK" w:cs="TH SarabunPSK"/>
          <w:sz w:val="32"/>
          <w:szCs w:val="32"/>
        </w:rPr>
        <w:t>#{Value</w:t>
      </w:r>
      <w:r>
        <w:rPr>
          <w:rFonts w:ascii="TH SarabunPSK" w:hAnsi="TH SarabunPSK" w:cs="TH SarabunPSK"/>
          <w:sz w:val="32"/>
          <w:szCs w:val="32"/>
          <w:cs/>
        </w:rPr>
        <w:t>10</w:t>
      </w:r>
      <w:r w:rsidRPr="007F1594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</w:rPr>
        <w:t xml:space="preserve"> </w:t>
      </w:r>
    </w:p>
    <w:p w:rsidR="000F6E7E" w:rsidRPr="00B44834" w:rsidRDefault="000F6E7E" w:rsidP="00DE3D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>
        <w:rPr>
          <w:rFonts w:ascii="TH SarabunPSK" w:hAnsi="TH SarabunPSK" w:cs="TH SarabunPSK"/>
          <w:sz w:val="32"/>
          <w:szCs w:val="32"/>
        </w:rPr>
        <w:t>#{Value</w:t>
      </w:r>
      <w:r>
        <w:rPr>
          <w:rFonts w:ascii="TH SarabunPSK" w:hAnsi="TH SarabunPSK" w:cs="TH SarabunPSK"/>
          <w:sz w:val="32"/>
          <w:szCs w:val="32"/>
          <w:cs/>
        </w:rPr>
        <w:t>11</w:t>
      </w:r>
      <w:r w:rsidRPr="007F1594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B44834">
        <w:rPr>
          <w:rFonts w:ascii="TH SarabunPSK" w:hAnsi="TH SarabunPSK" w:cs="TH SarabunPSK"/>
          <w:sz w:val="32"/>
          <w:szCs w:val="32"/>
        </w:rPr>
        <w:t xml:space="preserve"> </w:t>
      </w:r>
    </w:p>
    <w:p w:rsidR="000F6E7E" w:rsidRPr="00B44834" w:rsidRDefault="000F6E7E" w:rsidP="004C37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F6E7E" w:rsidRPr="00B44834" w:rsidRDefault="000F6E7E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0F6E7E" w:rsidRPr="00B44834" w:rsidRDefault="000F6E7E" w:rsidP="004C3758">
      <w:pPr>
        <w:rPr>
          <w:rFonts w:ascii="TH SarabunPSK" w:hAnsi="TH SarabunPSK" w:cs="TH SarabunPSK"/>
          <w:sz w:val="32"/>
          <w:szCs w:val="32"/>
        </w:rPr>
      </w:pPr>
    </w:p>
    <w:p w:rsidR="000F6E7E" w:rsidRPr="00B44834" w:rsidRDefault="000F6E7E">
      <w:pPr>
        <w:rPr>
          <w:rFonts w:ascii="TH SarabunPSK" w:hAnsi="TH SarabunPSK" w:cs="TH SarabunPSK"/>
          <w:sz w:val="32"/>
          <w:szCs w:val="32"/>
        </w:rPr>
      </w:pPr>
    </w:p>
    <w:sectPr w:rsidR="000F6E7E" w:rsidRPr="00B44834" w:rsidSect="000943F6">
      <w:pgSz w:w="11907" w:h="16840" w:code="9"/>
      <w:pgMar w:top="1077" w:right="170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3DBA"/>
    <w:rsid w:val="00042C36"/>
    <w:rsid w:val="000471C6"/>
    <w:rsid w:val="00047C7D"/>
    <w:rsid w:val="0006482B"/>
    <w:rsid w:val="000811EF"/>
    <w:rsid w:val="000943F6"/>
    <w:rsid w:val="000E5C5C"/>
    <w:rsid w:val="000E5FEC"/>
    <w:rsid w:val="000F6E7E"/>
    <w:rsid w:val="00100604"/>
    <w:rsid w:val="001500A2"/>
    <w:rsid w:val="001813BB"/>
    <w:rsid w:val="001A1E8B"/>
    <w:rsid w:val="001A3CAB"/>
    <w:rsid w:val="001C5CEA"/>
    <w:rsid w:val="001E5215"/>
    <w:rsid w:val="00203BF0"/>
    <w:rsid w:val="00262E6C"/>
    <w:rsid w:val="00272D7A"/>
    <w:rsid w:val="002C3DBA"/>
    <w:rsid w:val="002D04B8"/>
    <w:rsid w:val="002D6B50"/>
    <w:rsid w:val="002E5646"/>
    <w:rsid w:val="003031D1"/>
    <w:rsid w:val="00335105"/>
    <w:rsid w:val="00340AB4"/>
    <w:rsid w:val="003D7700"/>
    <w:rsid w:val="00425F42"/>
    <w:rsid w:val="00432789"/>
    <w:rsid w:val="004704BB"/>
    <w:rsid w:val="00492D96"/>
    <w:rsid w:val="004A5AB6"/>
    <w:rsid w:val="004C3758"/>
    <w:rsid w:val="004D1B67"/>
    <w:rsid w:val="005337C6"/>
    <w:rsid w:val="00572B2A"/>
    <w:rsid w:val="00605053"/>
    <w:rsid w:val="0062045F"/>
    <w:rsid w:val="00627152"/>
    <w:rsid w:val="006609B1"/>
    <w:rsid w:val="0067539E"/>
    <w:rsid w:val="006B61D5"/>
    <w:rsid w:val="006D4B11"/>
    <w:rsid w:val="00724EC3"/>
    <w:rsid w:val="007B77E4"/>
    <w:rsid w:val="007F1594"/>
    <w:rsid w:val="00835CE4"/>
    <w:rsid w:val="008651FD"/>
    <w:rsid w:val="008767BC"/>
    <w:rsid w:val="008A4947"/>
    <w:rsid w:val="008B6F9D"/>
    <w:rsid w:val="008F424B"/>
    <w:rsid w:val="00910C4B"/>
    <w:rsid w:val="00964FF3"/>
    <w:rsid w:val="0099677B"/>
    <w:rsid w:val="009C1096"/>
    <w:rsid w:val="009C35EF"/>
    <w:rsid w:val="009C392D"/>
    <w:rsid w:val="009C5923"/>
    <w:rsid w:val="009D4357"/>
    <w:rsid w:val="009E466D"/>
    <w:rsid w:val="00A0505C"/>
    <w:rsid w:val="00A660C7"/>
    <w:rsid w:val="00AA580B"/>
    <w:rsid w:val="00AB4D58"/>
    <w:rsid w:val="00AE4BED"/>
    <w:rsid w:val="00B16E01"/>
    <w:rsid w:val="00B44834"/>
    <w:rsid w:val="00B6369E"/>
    <w:rsid w:val="00B76FFF"/>
    <w:rsid w:val="00B9696F"/>
    <w:rsid w:val="00BD1E45"/>
    <w:rsid w:val="00BE37FF"/>
    <w:rsid w:val="00BE583A"/>
    <w:rsid w:val="00BE7F38"/>
    <w:rsid w:val="00C22DAE"/>
    <w:rsid w:val="00C3569A"/>
    <w:rsid w:val="00C76240"/>
    <w:rsid w:val="00CB35C1"/>
    <w:rsid w:val="00D50796"/>
    <w:rsid w:val="00DA02E7"/>
    <w:rsid w:val="00DB3191"/>
    <w:rsid w:val="00DE3D00"/>
    <w:rsid w:val="00E22133"/>
    <w:rsid w:val="00E425F5"/>
    <w:rsid w:val="00E56277"/>
    <w:rsid w:val="00EC6229"/>
    <w:rsid w:val="00EC78BD"/>
    <w:rsid w:val="00ED349A"/>
    <w:rsid w:val="00F45CD1"/>
    <w:rsid w:val="00F61673"/>
    <w:rsid w:val="00F62638"/>
    <w:rsid w:val="00FC0F2C"/>
    <w:rsid w:val="00FD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72D7A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72D7A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72D7A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alloonText">
    <w:name w:val="Balloon Text"/>
    <w:basedOn w:val="Normal"/>
    <w:link w:val="BalloonTextChar"/>
    <w:uiPriority w:val="99"/>
    <w:semiHidden/>
    <w:rsid w:val="00CB3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72D7A"/>
    <w:rPr>
      <w:rFonts w:cs="Times New Roman"/>
      <w:sz w:val="2"/>
    </w:rPr>
  </w:style>
  <w:style w:type="paragraph" w:styleId="BodyText">
    <w:name w:val="Body Text"/>
    <w:basedOn w:val="Normal"/>
    <w:link w:val="BodyTextChar"/>
    <w:uiPriority w:val="99"/>
    <w:rsid w:val="00D50796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50796"/>
    <w:rPr>
      <w:rFonts w:ascii="Browallia New" w:hAnsi="Browallia New" w:cs="Browallia New"/>
      <w:sz w:val="28"/>
      <w:szCs w:val="28"/>
      <w:lang w:val="en-US" w:eastAsia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DED92B7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DED92B7F.dot</Template>
  <TotalTime>0</TotalTime>
  <Pages>1</Pages>
  <Words>161</Words>
  <Characters>922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cp:lastPrinted>2016-03-11T02:48:00Z</cp:lastPrinted>
  <dcterms:created xsi:type="dcterms:W3CDTF">2016-03-16T11:55:00Z</dcterms:created>
  <dcterms:modified xsi:type="dcterms:W3CDTF">2016-03-16T11:55:00Z</dcterms:modified>
</cp:coreProperties>
</file>
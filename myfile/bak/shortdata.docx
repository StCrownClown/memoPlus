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DCC" w:rsidRDefault="007F2DCC" w:rsidP="00F22FAD">
      <w:pPr>
        <w:pStyle w:val="PlainText"/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  <w:cs/>
        </w:rPr>
        <w:t>บันทึกข้อความ</w:t>
      </w:r>
    </w:p>
    <w:p w:rsidR="007F2DCC" w:rsidRDefault="007F2DCC" w:rsidP="00F22FAD">
      <w:pPr>
        <w:pStyle w:val="PlainText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  <w:cs/>
        </w:rPr>
        <w:t xml:space="preserve">ที่ </w:t>
      </w:r>
      <w:r>
        <w:rPr>
          <w:rFonts w:ascii="TH SarabunPSK" w:hAnsi="TH SarabunPSK" w:cs="TH SarabunPSK"/>
          <w:sz w:val="48"/>
          <w:szCs w:val="48"/>
        </w:rPr>
        <w:t>#{Value01}</w:t>
      </w:r>
      <w:r>
        <w:rPr>
          <w:rFonts w:ascii="TH SarabunPSK" w:hAnsi="TH SarabunPSK" w:cs="TH SarabunPSK"/>
          <w:sz w:val="48"/>
          <w:szCs w:val="48"/>
        </w:rPr>
        <w:tab/>
      </w:r>
      <w:r>
        <w:rPr>
          <w:rFonts w:ascii="TH SarabunPSK" w:hAnsi="TH SarabunPSK" w:cs="TH SarabunPSK"/>
          <w:sz w:val="48"/>
          <w:szCs w:val="48"/>
        </w:rPr>
        <w:tab/>
      </w:r>
      <w:r>
        <w:rPr>
          <w:rFonts w:ascii="TH SarabunPSK" w:hAnsi="TH SarabunPSK" w:cs="TH SarabunPSK"/>
          <w:sz w:val="48"/>
          <w:szCs w:val="48"/>
        </w:rPr>
        <w:tab/>
      </w:r>
      <w:r>
        <w:rPr>
          <w:rFonts w:ascii="TH SarabunPSK" w:hAnsi="TH SarabunPSK" w:cs="TH SarabunPSK"/>
          <w:sz w:val="48"/>
          <w:szCs w:val="48"/>
        </w:rPr>
        <w:tab/>
      </w:r>
      <w:r>
        <w:rPr>
          <w:rFonts w:ascii="TH SarabunPSK" w:hAnsi="TH SarabunPSK" w:cs="TH SarabunPSK"/>
          <w:sz w:val="48"/>
          <w:szCs w:val="48"/>
        </w:rPr>
        <w:tab/>
      </w:r>
      <w:r>
        <w:rPr>
          <w:rFonts w:ascii="TH SarabunPSK" w:hAnsi="TH SarabunPSK" w:cs="TH SarabunPSK"/>
          <w:sz w:val="48"/>
          <w:szCs w:val="48"/>
          <w:cs/>
        </w:rPr>
        <w:t>วันที่</w:t>
      </w:r>
      <w:r>
        <w:rPr>
          <w:rFonts w:ascii="TH SarabunPSK" w:hAnsi="TH SarabunPSK" w:cs="TH SarabunPSK"/>
          <w:sz w:val="48"/>
          <w:szCs w:val="48"/>
        </w:rPr>
        <w:t xml:space="preserve">  #{Value02}</w:t>
      </w:r>
    </w:p>
    <w:p w:rsidR="007F2DCC" w:rsidRDefault="007F2DCC" w:rsidP="00F22FAD">
      <w:pPr>
        <w:pStyle w:val="PlainText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  <w:cs/>
        </w:rPr>
        <w:t xml:space="preserve">เรื่อง </w:t>
      </w:r>
      <w:r>
        <w:rPr>
          <w:rFonts w:ascii="TH SarabunPSK" w:hAnsi="TH SarabunPSK" w:cs="TH SarabunPSK"/>
          <w:sz w:val="48"/>
          <w:szCs w:val="48"/>
        </w:rPr>
        <w:t>#{Value03}</w:t>
      </w:r>
    </w:p>
    <w:p w:rsidR="007F2DCC" w:rsidRDefault="007F2DCC" w:rsidP="00E54AF5">
      <w:pPr>
        <w:pStyle w:val="PlainText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  <w:cs/>
        </w:rPr>
        <w:t xml:space="preserve">เรียน </w:t>
      </w:r>
      <w:r>
        <w:rPr>
          <w:rFonts w:ascii="TH SarabunPSK" w:hAnsi="TH SarabunPSK" w:cs="TH SarabunPSK"/>
          <w:sz w:val="48"/>
          <w:szCs w:val="48"/>
        </w:rPr>
        <w:t>#{Value04}</w:t>
      </w:r>
    </w:p>
    <w:p w:rsidR="007F2DCC" w:rsidRDefault="007F2DCC" w:rsidP="00F22FAD">
      <w:r>
        <w:rPr>
          <w:sz w:val="48"/>
          <w:szCs w:val="48"/>
        </w:rPr>
        <w:t xml:space="preserve"> #{Value05}</w:t>
      </w:r>
    </w:p>
    <w:p w:rsidR="007F2DCC" w:rsidRDefault="007F2DCC"/>
    <w:sectPr w:rsidR="007F2DCC" w:rsidSect="00E354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2FAD"/>
    <w:rsid w:val="000239D6"/>
    <w:rsid w:val="000939C2"/>
    <w:rsid w:val="0016157B"/>
    <w:rsid w:val="003329FA"/>
    <w:rsid w:val="00341864"/>
    <w:rsid w:val="00386313"/>
    <w:rsid w:val="003C1A54"/>
    <w:rsid w:val="003F4927"/>
    <w:rsid w:val="005970BD"/>
    <w:rsid w:val="00684EDE"/>
    <w:rsid w:val="00701206"/>
    <w:rsid w:val="00776C07"/>
    <w:rsid w:val="007F2DCC"/>
    <w:rsid w:val="0082305C"/>
    <w:rsid w:val="00AB005D"/>
    <w:rsid w:val="00BF4A18"/>
    <w:rsid w:val="00C66B8B"/>
    <w:rsid w:val="00E35419"/>
    <w:rsid w:val="00E54AF5"/>
    <w:rsid w:val="00E717D0"/>
    <w:rsid w:val="00E800A6"/>
    <w:rsid w:val="00EC5E51"/>
    <w:rsid w:val="00F22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FAD"/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F22FAD"/>
    <w:rPr>
      <w:rFonts w:ascii="Courier New" w:hAnsi="Courier New" w:cs="Angsana New"/>
      <w:sz w:val="23"/>
      <w:szCs w:val="23"/>
      <w:lang w:val="en-US" w:eastAsia="en-US" w:bidi="th-TH"/>
    </w:rPr>
  </w:style>
  <w:style w:type="paragraph" w:styleId="PlainText">
    <w:name w:val="Plain Text"/>
    <w:basedOn w:val="Normal"/>
    <w:link w:val="PlainTextChar"/>
    <w:uiPriority w:val="99"/>
    <w:rsid w:val="00F22FAD"/>
    <w:rPr>
      <w:rFonts w:ascii="Courier New" w:hAnsi="Courier New" w:cs="Angsana New"/>
      <w:sz w:val="20"/>
      <w:szCs w:val="23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locked/>
    <w:rsid w:val="00AB005D"/>
    <w:rPr>
      <w:rFonts w:ascii="Courier New" w:hAnsi="Courier New" w:cs="Times New Roman"/>
      <w:sz w:val="25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200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14</Words>
  <Characters>86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Chawan Aphichartphankawee</dc:creator>
  <cp:keywords/>
  <dc:description/>
  <cp:lastModifiedBy>biotec</cp:lastModifiedBy>
  <cp:revision>8</cp:revision>
  <dcterms:created xsi:type="dcterms:W3CDTF">2015-07-09T03:27:00Z</dcterms:created>
  <dcterms:modified xsi:type="dcterms:W3CDTF">2015-10-07T02:36:00Z</dcterms:modified>
</cp:coreProperties>
</file>
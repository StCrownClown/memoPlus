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24" w:rsidRPr="00D02F02" w:rsidRDefault="00BF6424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/#{Value01}</w:t>
      </w:r>
    </w:p>
    <w:p w:rsidR="00BF6424" w:rsidRPr="00D02F02" w:rsidRDefault="00BF6424" w:rsidP="00154BE6">
      <w:pPr>
        <w:rPr>
          <w:rFonts w:ascii="TH SarabunPSK" w:hAnsi="TH SarabunPSK" w:cs="TH SarabunPSK"/>
          <w:sz w:val="32"/>
          <w:szCs w:val="32"/>
        </w:rPr>
      </w:pPr>
    </w:p>
    <w:p w:rsidR="00BF6424" w:rsidRDefault="00BF6424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#{Date01}</w:t>
      </w:r>
    </w:p>
    <w:p w:rsidR="00BF6424" w:rsidRPr="00D02F02" w:rsidRDefault="00BF6424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BF6424" w:rsidRPr="00D02F02" w:rsidRDefault="00BF6424" w:rsidP="00EC38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 w:rsidRPr="00EC3802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sz w:val="32"/>
          <w:szCs w:val="32"/>
        </w:rPr>
        <w:t>}</w:t>
      </w:r>
    </w:p>
    <w:p w:rsidR="00BF6424" w:rsidRPr="00D02F02" w:rsidRDefault="00BF6424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BF6424" w:rsidRPr="00D02F02" w:rsidRDefault="00BF6424" w:rsidP="00154BE6">
      <w:pPr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Pr="00FE6502">
        <w:rPr>
          <w:rFonts w:ascii="TH SarabunPSK" w:hAnsi="TH SarabunPSK" w:cs="TH SarabunPSK"/>
          <w:sz w:val="32"/>
          <w:szCs w:val="32"/>
        </w:rPr>
        <w:t>}</w:t>
      </w:r>
    </w:p>
    <w:p w:rsidR="00BF6424" w:rsidRPr="00D02F02" w:rsidRDefault="00BF6424" w:rsidP="00154BE6">
      <w:pPr>
        <w:rPr>
          <w:rFonts w:ascii="TH SarabunPSK" w:hAnsi="TH SarabunPSK" w:cs="TH SarabunPSK"/>
          <w:sz w:val="32"/>
          <w:szCs w:val="32"/>
        </w:rPr>
      </w:pPr>
    </w:p>
    <w:p w:rsidR="00BF6424" w:rsidRPr="00D02F02" w:rsidRDefault="00BF6424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197C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หน่วยวิจัย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5</w:t>
      </w:r>
      <w:r w:rsidRPr="00FE6502">
        <w:rPr>
          <w:rFonts w:ascii="TH SarabunPSK" w:hAnsi="TH SarabunPSK" w:cs="TH SarabunPSK"/>
          <w:sz w:val="32"/>
          <w:szCs w:val="32"/>
        </w:rPr>
        <w:t>}</w:t>
      </w:r>
    </w:p>
    <w:p w:rsidR="00BF6424" w:rsidRPr="00D02F02" w:rsidRDefault="00BF6424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BF6424" w:rsidRPr="00D02F02" w:rsidRDefault="00BF6424" w:rsidP="00154BE6">
      <w:pPr>
        <w:rPr>
          <w:rFonts w:ascii="TH SarabunPSK" w:hAnsi="TH SarabunPSK" w:cs="TH SarabunPSK"/>
          <w:sz w:val="32"/>
          <w:szCs w:val="32"/>
        </w:rPr>
      </w:pPr>
    </w:p>
    <w:p w:rsidR="00BF6424" w:rsidRPr="00D02F02" w:rsidRDefault="00BF6424" w:rsidP="00901253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ตามที่ </w:t>
      </w:r>
      <w:r w:rsidRPr="00A41DE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หน่วยวิจัย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6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7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#{Selectdates01}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#{Date0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8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9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10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BF6424" w:rsidRPr="00D02F02" w:rsidRDefault="00BF6424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BF6424" w:rsidRPr="00D02F02" w:rsidRDefault="00BF6424" w:rsidP="008318DA">
      <w:pPr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>#{Selectdates0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}</w:t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>#{Date0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3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BF6424" w:rsidRPr="00D02F02" w:rsidRDefault="00BF6424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BF6424" w:rsidRPr="00D02F02" w:rsidRDefault="00BF6424" w:rsidP="00154BE6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BF6424" w:rsidRPr="00D02F02" w:rsidRDefault="00BF6424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F6424" w:rsidRDefault="00BF6424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BF6424" w:rsidRDefault="00BF6424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BF6424" w:rsidRDefault="00BF6424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BF6424" w:rsidRPr="00FE6502" w:rsidRDefault="00BF6424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#{Selectuser01}</w:t>
      </w:r>
    </w:p>
    <w:p w:rsidR="00BF6424" w:rsidRPr="00FE6502" w:rsidRDefault="00BF6424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#{Selectpost01}</w:t>
      </w:r>
    </w:p>
    <w:p w:rsidR="00BF6424" w:rsidRPr="00FE6502" w:rsidRDefault="00BF6424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#{Selectunit01}</w:t>
      </w:r>
    </w:p>
    <w:p w:rsidR="00BF6424" w:rsidRDefault="00BF6424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#{Selectunit02}</w:t>
      </w:r>
    </w:p>
    <w:p w:rsidR="00BF6424" w:rsidRPr="00FE6502" w:rsidRDefault="00BF6424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BF6424" w:rsidRDefault="00BF6424" w:rsidP="00154BE6">
      <w:pPr>
        <w:rPr>
          <w:rFonts w:ascii="TH SarabunPSK" w:hAnsi="TH SarabunPSK" w:cs="TH SarabunPSK"/>
          <w:sz w:val="32"/>
          <w:szCs w:val="32"/>
        </w:rPr>
      </w:pPr>
    </w:p>
    <w:p w:rsidR="00BF6424" w:rsidRDefault="00BF6424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11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BF6424" w:rsidRPr="00D02F02" w:rsidRDefault="00BF6424" w:rsidP="00154BE6">
      <w:pPr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  <w:cs/>
        </w:rPr>
        <w:t xml:space="preserve"> 0 2567 6700 ต่อ 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12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F6424" w:rsidRPr="00D02F02" w:rsidRDefault="00BF6424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F6424" w:rsidRPr="00D02F02" w:rsidRDefault="00BF6424" w:rsidP="00154BE6">
      <w:pPr>
        <w:rPr>
          <w:rFonts w:ascii="TH SarabunPSK" w:hAnsi="TH SarabunPSK" w:cs="TH SarabunPSK"/>
          <w:sz w:val="32"/>
          <w:szCs w:val="32"/>
        </w:rPr>
      </w:pPr>
    </w:p>
    <w:sectPr w:rsidR="00BF6424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424" w:rsidRDefault="00BF6424">
      <w:r>
        <w:separator/>
      </w:r>
    </w:p>
  </w:endnote>
  <w:endnote w:type="continuationSeparator" w:id="1">
    <w:p w:rsidR="00BF6424" w:rsidRDefault="00BF6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424" w:rsidRDefault="00BF6424">
      <w:r>
        <w:separator/>
      </w:r>
    </w:p>
  </w:footnote>
  <w:footnote w:type="continuationSeparator" w:id="1">
    <w:p w:rsidR="00BF6424" w:rsidRDefault="00BF6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73CB"/>
    <w:rsid w:val="00037CFD"/>
    <w:rsid w:val="00041360"/>
    <w:rsid w:val="0004669A"/>
    <w:rsid w:val="00070FC1"/>
    <w:rsid w:val="00076306"/>
    <w:rsid w:val="000876A2"/>
    <w:rsid w:val="000A0593"/>
    <w:rsid w:val="000D01D9"/>
    <w:rsid w:val="000D6B34"/>
    <w:rsid w:val="00104E7C"/>
    <w:rsid w:val="00115A19"/>
    <w:rsid w:val="00140105"/>
    <w:rsid w:val="00141420"/>
    <w:rsid w:val="00142239"/>
    <w:rsid w:val="00151916"/>
    <w:rsid w:val="0015460D"/>
    <w:rsid w:val="00154BE6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7697"/>
    <w:rsid w:val="001B7B93"/>
    <w:rsid w:val="001C2ED5"/>
    <w:rsid w:val="001C5709"/>
    <w:rsid w:val="001D166B"/>
    <w:rsid w:val="001D41E7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D17CD"/>
    <w:rsid w:val="002D360D"/>
    <w:rsid w:val="002D554F"/>
    <w:rsid w:val="002F0055"/>
    <w:rsid w:val="002F5BA9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124D5"/>
    <w:rsid w:val="00813026"/>
    <w:rsid w:val="008262C4"/>
    <w:rsid w:val="008318DA"/>
    <w:rsid w:val="008457B0"/>
    <w:rsid w:val="00863BBC"/>
    <w:rsid w:val="00875451"/>
    <w:rsid w:val="008A5FE0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10B6"/>
    <w:rsid w:val="00B01103"/>
    <w:rsid w:val="00B10CE1"/>
    <w:rsid w:val="00B1376D"/>
    <w:rsid w:val="00B14593"/>
    <w:rsid w:val="00B14D6E"/>
    <w:rsid w:val="00B15AB6"/>
    <w:rsid w:val="00B33C32"/>
    <w:rsid w:val="00B47A4C"/>
    <w:rsid w:val="00B60962"/>
    <w:rsid w:val="00B663AA"/>
    <w:rsid w:val="00B67A2F"/>
    <w:rsid w:val="00B72BB7"/>
    <w:rsid w:val="00B80B0F"/>
    <w:rsid w:val="00BA23F5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7C81"/>
    <w:rsid w:val="00C23800"/>
    <w:rsid w:val="00C31538"/>
    <w:rsid w:val="00C44324"/>
    <w:rsid w:val="00C44E27"/>
    <w:rsid w:val="00C65824"/>
    <w:rsid w:val="00C711AE"/>
    <w:rsid w:val="00C738C1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23DF"/>
    <w:rsid w:val="00D02F02"/>
    <w:rsid w:val="00D056C0"/>
    <w:rsid w:val="00D16FB8"/>
    <w:rsid w:val="00D37326"/>
    <w:rsid w:val="00D40579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B3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eastAsia="Times New Roman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15B3"/>
    <w:rPr>
      <w:sz w:val="28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5B3"/>
    <w:rPr>
      <w:sz w:val="28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5B3"/>
    <w:rPr>
      <w:rFonts w:ascii="Times New Roman" w:hAnsi="Times New Roman"/>
      <w:sz w:val="0"/>
      <w:szCs w:val="0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2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6</TotalTime>
  <Pages>1</Pages>
  <Words>160</Words>
  <Characters>918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4</cp:revision>
  <cp:lastPrinted>2016-03-04T11:00:00Z</cp:lastPrinted>
  <dcterms:created xsi:type="dcterms:W3CDTF">2016-03-04T10:56:00Z</dcterms:created>
  <dcterms:modified xsi:type="dcterms:W3CDTF">2016-03-04T11:02:00Z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
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817" w:rsidRDefault="00174817"/>
    <w:p w:rsidR="00174817" w:rsidRDefault="00174817">
      <w:r>
        <w:rPr>
          <w:cs/>
        </w:rPr>
        <w:t>ที่ วท 5402/</w:t>
      </w:r>
    </w:p>
    <w:p w:rsidR="00174817" w:rsidRDefault="00174817"/>
    <w:p w:rsidR="00174817" w:rsidRDefault="00174817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    </w:t>
      </w:r>
      <w:r>
        <w:t>#{Date01}</w:t>
      </w:r>
    </w:p>
    <w:p w:rsidR="00174817" w:rsidRDefault="00174817"/>
    <w:p w:rsidR="00174817" w:rsidRDefault="00174817">
      <w:r>
        <w:rPr>
          <w:cs/>
        </w:rPr>
        <w:t>เรื่อง</w:t>
      </w:r>
      <w:r>
        <w:t xml:space="preserve">  </w:t>
      </w:r>
      <w:r>
        <w:rPr>
          <w:cs/>
        </w:rPr>
        <w:t>ขอขอบคุณ</w:t>
      </w:r>
    </w:p>
    <w:p w:rsidR="00174817" w:rsidRDefault="00174817"/>
    <w:p w:rsidR="00174817" w:rsidRDefault="00174817">
      <w:pPr>
        <w:rPr>
          <w:cs/>
        </w:rPr>
      </w:pPr>
      <w:r>
        <w:rPr>
          <w:cs/>
        </w:rPr>
        <w:t>เรียน</w:t>
      </w:r>
      <w:r>
        <w:t xml:space="preserve">  #{Value01}</w:t>
      </w:r>
    </w:p>
    <w:p w:rsidR="00174817" w:rsidRDefault="00174817"/>
    <w:p w:rsidR="00174817" w:rsidRDefault="00174817" w:rsidP="00D92B70">
      <w:pPr>
        <w:rPr>
          <w:cs/>
        </w:rPr>
      </w:pPr>
      <w:r>
        <w:rPr>
          <w:cs/>
        </w:rPr>
        <w:t>อ้างถึง</w:t>
      </w:r>
      <w:r>
        <w:t xml:space="preserve">  </w:t>
      </w:r>
      <w:r>
        <w:rPr>
          <w:cs/>
        </w:rPr>
        <w:t>หนังสือ</w:t>
      </w:r>
      <w:r>
        <w:t>#{Value02}</w:t>
      </w:r>
      <w:r>
        <w:rPr>
          <w:cs/>
        </w:rPr>
        <w:t xml:space="preserve">  ลงวันที่  </w:t>
      </w:r>
      <w:r>
        <w:t>#{Date02}</w:t>
      </w:r>
      <w:r>
        <w:rPr>
          <w:cs/>
        </w:rPr>
        <w:t xml:space="preserve"> </w:t>
      </w:r>
    </w:p>
    <w:p w:rsidR="00174817" w:rsidRDefault="00174817"/>
    <w:p w:rsidR="00174817" w:rsidRDefault="00174817" w:rsidP="00586AB3">
      <w:pPr>
        <w:tabs>
          <w:tab w:val="left" w:pos="540"/>
          <w:tab w:val="left" w:pos="720"/>
        </w:tabs>
        <w:jc w:val="thaiDistribute"/>
      </w:pPr>
      <w:r>
        <w:tab/>
      </w:r>
      <w:r>
        <w:tab/>
      </w:r>
      <w:r>
        <w:rPr>
          <w:cs/>
        </w:rPr>
        <w:t>ตามหนังสือที่อ้างถึง</w:t>
      </w:r>
      <w:r>
        <w:t xml:space="preserve"> #{Value03}</w:t>
      </w:r>
      <w:r>
        <w:rPr>
          <w:cs/>
        </w:rPr>
        <w:t xml:space="preserve"> มอบ</w:t>
      </w:r>
      <w:r>
        <w:t>#{Value04}</w:t>
      </w:r>
      <w:r>
        <w:rPr>
          <w:cs/>
        </w:rPr>
        <w:t xml:space="preserve"> จำนวน</w:t>
      </w:r>
      <w:r>
        <w:t xml:space="preserve"> #{Value05} </w:t>
      </w:r>
      <w:r>
        <w:rPr>
          <w:cs/>
        </w:rPr>
        <w:t>เล่ม ให้แก่ศูนย์พันธุวิศวกรรมและเทคโนโลยีชีวภาพแห่งชาติเพื่อใช้ประโยชน์ ความละเอียดทราบแล้ว นั้น</w:t>
      </w:r>
    </w:p>
    <w:p w:rsidR="00174817" w:rsidRDefault="00174817" w:rsidP="00024C95">
      <w:pPr>
        <w:ind w:firstLine="900"/>
        <w:jc w:val="thaiDistribute"/>
      </w:pPr>
    </w:p>
    <w:p w:rsidR="00174817" w:rsidRDefault="00174817" w:rsidP="00D71260">
      <w:pPr>
        <w:tabs>
          <w:tab w:val="left" w:pos="720"/>
        </w:tabs>
        <w:ind w:firstLine="720"/>
        <w:jc w:val="thaiDistribute"/>
      </w:pPr>
      <w:r>
        <w:rPr>
          <w:cs/>
        </w:rPr>
        <w:t>ในการนี้ ศูนย์ฯ ได้รับ</w:t>
      </w:r>
      <w:r>
        <w:t>#{Value06}</w:t>
      </w:r>
      <w:r>
        <w:rPr>
          <w:cs/>
        </w:rPr>
        <w:t>ดังกล่าวไว้แล้วด้วยความขอบคุณยิ่ง</w:t>
      </w:r>
    </w:p>
    <w:p w:rsidR="00174817" w:rsidRDefault="00174817" w:rsidP="00024C95">
      <w:pPr>
        <w:ind w:firstLine="900"/>
        <w:jc w:val="thaiDistribute"/>
      </w:pPr>
    </w:p>
    <w:p w:rsidR="00174817" w:rsidRDefault="00174817" w:rsidP="00F76A69">
      <w:pPr>
        <w:tabs>
          <w:tab w:val="left" w:pos="720"/>
        </w:tabs>
        <w:jc w:val="thaiDistribute"/>
      </w:pPr>
      <w:r>
        <w:tab/>
      </w:r>
      <w:r>
        <w:rPr>
          <w:cs/>
        </w:rPr>
        <w:t>จึงเรียนมาเพื่อโปรดทราบ</w:t>
      </w:r>
    </w:p>
    <w:p w:rsidR="00174817" w:rsidRDefault="00174817" w:rsidP="00F76A69">
      <w:pPr>
        <w:tabs>
          <w:tab w:val="left" w:pos="720"/>
        </w:tabs>
        <w:jc w:val="thaiDistribute"/>
      </w:pPr>
    </w:p>
    <w:p w:rsidR="00174817" w:rsidRDefault="00174817" w:rsidP="00F76A69">
      <w:pPr>
        <w:tabs>
          <w:tab w:val="left" w:pos="720"/>
        </w:tabs>
        <w:jc w:val="thaiDistribute"/>
      </w:pPr>
    </w:p>
    <w:p w:rsidR="00174817" w:rsidRDefault="00174817" w:rsidP="001D3601">
      <w:pPr>
        <w:tabs>
          <w:tab w:val="left" w:pos="720"/>
          <w:tab w:val="center" w:pos="5040"/>
        </w:tabs>
        <w:jc w:val="thaiDistribute"/>
      </w:pPr>
      <w:r>
        <w:tab/>
      </w:r>
      <w:r>
        <w:tab/>
      </w:r>
      <w:r>
        <w:rPr>
          <w:cs/>
        </w:rPr>
        <w:t>ขอแสดงความนับถือ</w:t>
      </w:r>
    </w:p>
    <w:p w:rsidR="00174817" w:rsidRDefault="00174817" w:rsidP="001D3601">
      <w:pPr>
        <w:tabs>
          <w:tab w:val="left" w:pos="720"/>
          <w:tab w:val="center" w:pos="5040"/>
        </w:tabs>
        <w:jc w:val="thaiDistribute"/>
      </w:pPr>
    </w:p>
    <w:p w:rsidR="00174817" w:rsidRDefault="00174817" w:rsidP="001D3601">
      <w:pPr>
        <w:tabs>
          <w:tab w:val="left" w:pos="720"/>
          <w:tab w:val="center" w:pos="5040"/>
        </w:tabs>
        <w:jc w:val="thaiDistribute"/>
      </w:pPr>
    </w:p>
    <w:p w:rsidR="00174817" w:rsidRDefault="00174817" w:rsidP="001D3601">
      <w:pPr>
        <w:tabs>
          <w:tab w:val="left" w:pos="720"/>
          <w:tab w:val="center" w:pos="5040"/>
        </w:tabs>
        <w:jc w:val="thaiDistribute"/>
      </w:pPr>
      <w:r>
        <w:rPr>
          <w:cs/>
        </w:rPr>
        <w:tab/>
      </w:r>
      <w:r>
        <w:rPr>
          <w:cs/>
        </w:rPr>
        <w:tab/>
        <w:t>(นางสาวกัญญวิมว์  กีรติกร)</w:t>
      </w:r>
    </w:p>
    <w:p w:rsidR="00174817" w:rsidRDefault="00174817" w:rsidP="001D3601">
      <w:pPr>
        <w:tabs>
          <w:tab w:val="left" w:pos="720"/>
          <w:tab w:val="center" w:pos="5040"/>
        </w:tabs>
        <w:jc w:val="thaiDistribute"/>
      </w:pPr>
      <w:r>
        <w:rPr>
          <w:cs/>
        </w:rPr>
        <w:tab/>
      </w:r>
      <w:r>
        <w:rPr>
          <w:cs/>
        </w:rPr>
        <w:tab/>
        <w:t>ผู้อำนวยการ</w:t>
      </w:r>
    </w:p>
    <w:p w:rsidR="00174817" w:rsidRDefault="00174817" w:rsidP="001D3601">
      <w:pPr>
        <w:tabs>
          <w:tab w:val="left" w:pos="720"/>
          <w:tab w:val="center" w:pos="5040"/>
        </w:tabs>
        <w:jc w:val="thaiDistribute"/>
        <w:rPr>
          <w:cs/>
        </w:rPr>
      </w:pPr>
      <w:r>
        <w:rPr>
          <w:cs/>
        </w:rPr>
        <w:tab/>
      </w:r>
      <w:r>
        <w:rPr>
          <w:cs/>
        </w:rPr>
        <w:tab/>
        <w:t>ศูนย์พันธุวิศวกรรมและเทคโนโลยีชีวภาพแห่งชาติ</w:t>
      </w:r>
    </w:p>
    <w:p w:rsidR="00174817" w:rsidRDefault="00174817" w:rsidP="00024C95">
      <w:pPr>
        <w:jc w:val="thaiDistribute"/>
      </w:pPr>
    </w:p>
    <w:p w:rsidR="00174817" w:rsidRDefault="00174817" w:rsidP="00024C95">
      <w:pPr>
        <w:ind w:left="2160"/>
        <w:jc w:val="center"/>
      </w:pPr>
    </w:p>
    <w:p w:rsidR="00174817" w:rsidRDefault="00174817" w:rsidP="00024C95">
      <w:pPr>
        <w:jc w:val="thaiDistribute"/>
      </w:pPr>
    </w:p>
    <w:p w:rsidR="00174817" w:rsidRDefault="00174817" w:rsidP="00024C95">
      <w:pPr>
        <w:jc w:val="thaiDistribute"/>
      </w:pPr>
    </w:p>
    <w:p w:rsidR="00174817" w:rsidRDefault="00174817" w:rsidP="00024C95">
      <w:pPr>
        <w:jc w:val="thaiDistribute"/>
      </w:pPr>
    </w:p>
    <w:p w:rsidR="00174817" w:rsidRDefault="00174817" w:rsidP="00024C95">
      <w:pPr>
        <w:jc w:val="thaiDistribute"/>
      </w:pPr>
    </w:p>
    <w:p w:rsidR="00174817" w:rsidRDefault="00174817" w:rsidP="00024C95">
      <w:pPr>
        <w:jc w:val="thaiDistribute"/>
        <w:rPr>
          <w:cs/>
        </w:rPr>
      </w:pPr>
    </w:p>
    <w:p w:rsidR="00174817" w:rsidRDefault="00174817" w:rsidP="00024C95">
      <w:pPr>
        <w:jc w:val="thaiDistribute"/>
      </w:pPr>
      <w:r>
        <w:t>#{Value07}</w:t>
      </w:r>
    </w:p>
    <w:p w:rsidR="00174817" w:rsidRDefault="00174817" w:rsidP="00B70A64">
      <w:pPr>
        <w:jc w:val="thaiDistribute"/>
      </w:pPr>
      <w:r>
        <w:rPr>
          <w:cs/>
        </w:rPr>
        <w:t>โทรศัพท์</w:t>
      </w:r>
      <w:r>
        <w:t xml:space="preserve">  </w:t>
      </w:r>
      <w:r>
        <w:rPr>
          <w:cs/>
        </w:rPr>
        <w:t xml:space="preserve">0 2564 6700 ต่อ </w:t>
      </w:r>
      <w:r>
        <w:t>#{Value08}</w:t>
      </w:r>
    </w:p>
    <w:p w:rsidR="00174817" w:rsidRDefault="00174817" w:rsidP="00813963">
      <w:pPr>
        <w:jc w:val="thaiDistribute"/>
      </w:pPr>
      <w:r>
        <w:rPr>
          <w:cs/>
        </w:rPr>
        <w:t>โทรสาร</w:t>
      </w:r>
      <w:r>
        <w:t xml:space="preserve">  </w:t>
      </w:r>
      <w:r>
        <w:rPr>
          <w:cs/>
        </w:rPr>
        <w:t xml:space="preserve">0 2564 </w:t>
      </w:r>
      <w:r>
        <w:t>#{Value09}</w:t>
      </w:r>
    </w:p>
    <w:p w:rsidR="00174817" w:rsidRDefault="00174817" w:rsidP="00024C95">
      <w:pPr>
        <w:jc w:val="thaiDistribute"/>
      </w:pPr>
    </w:p>
    <w:p w:rsidR="00174817" w:rsidRDefault="00174817" w:rsidP="00024C95">
      <w:pPr>
        <w:jc w:val="thaiDistribute"/>
        <w:rPr>
          <w:cs/>
        </w:rPr>
      </w:pPr>
    </w:p>
    <w:sectPr w:rsidR="00174817" w:rsidSect="0014038A">
      <w:pgSz w:w="11906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4C95"/>
    <w:rsid w:val="0000692A"/>
    <w:rsid w:val="00010D74"/>
    <w:rsid w:val="00024C95"/>
    <w:rsid w:val="000323B7"/>
    <w:rsid w:val="00082FE6"/>
    <w:rsid w:val="0014038A"/>
    <w:rsid w:val="00174817"/>
    <w:rsid w:val="001A2D8D"/>
    <w:rsid w:val="001A36C2"/>
    <w:rsid w:val="001B4E61"/>
    <w:rsid w:val="001D3601"/>
    <w:rsid w:val="00200738"/>
    <w:rsid w:val="002821EC"/>
    <w:rsid w:val="00337977"/>
    <w:rsid w:val="003905F3"/>
    <w:rsid w:val="003A77F1"/>
    <w:rsid w:val="003C4D0D"/>
    <w:rsid w:val="003C4E5C"/>
    <w:rsid w:val="003D2AD6"/>
    <w:rsid w:val="0041441C"/>
    <w:rsid w:val="004C7C63"/>
    <w:rsid w:val="004D2973"/>
    <w:rsid w:val="005105FF"/>
    <w:rsid w:val="005430CD"/>
    <w:rsid w:val="00564EAD"/>
    <w:rsid w:val="0057271F"/>
    <w:rsid w:val="00586AB3"/>
    <w:rsid w:val="005C6EDD"/>
    <w:rsid w:val="006F3CEF"/>
    <w:rsid w:val="00713192"/>
    <w:rsid w:val="00741A6A"/>
    <w:rsid w:val="00750C87"/>
    <w:rsid w:val="007B27D8"/>
    <w:rsid w:val="00813963"/>
    <w:rsid w:val="00853E7E"/>
    <w:rsid w:val="008A636E"/>
    <w:rsid w:val="008E00F7"/>
    <w:rsid w:val="008E0396"/>
    <w:rsid w:val="00942A65"/>
    <w:rsid w:val="00942D15"/>
    <w:rsid w:val="00981F01"/>
    <w:rsid w:val="009E63E4"/>
    <w:rsid w:val="00A204BF"/>
    <w:rsid w:val="00AD77FE"/>
    <w:rsid w:val="00AD79B8"/>
    <w:rsid w:val="00AF55AC"/>
    <w:rsid w:val="00B06200"/>
    <w:rsid w:val="00B366D8"/>
    <w:rsid w:val="00B70A64"/>
    <w:rsid w:val="00B8770D"/>
    <w:rsid w:val="00C0604F"/>
    <w:rsid w:val="00C21AE1"/>
    <w:rsid w:val="00C30F96"/>
    <w:rsid w:val="00C3462D"/>
    <w:rsid w:val="00CE7301"/>
    <w:rsid w:val="00CE7CA0"/>
    <w:rsid w:val="00D71260"/>
    <w:rsid w:val="00D92B70"/>
    <w:rsid w:val="00DB1A36"/>
    <w:rsid w:val="00DB263A"/>
    <w:rsid w:val="00DE354C"/>
    <w:rsid w:val="00E23944"/>
    <w:rsid w:val="00E350E7"/>
    <w:rsid w:val="00E616DB"/>
    <w:rsid w:val="00EC30E2"/>
    <w:rsid w:val="00F76A69"/>
    <w:rsid w:val="00F918B4"/>
    <w:rsid w:val="00FF5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54C"/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24C95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1A6A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71</TotalTime>
  <Pages>1</Pages>
  <Words>85</Words>
  <Characters>489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วท 5402/</dc:title>
  <dc:subject/>
  <dc:creator>biotec</dc:creator>
  <cp:keywords/>
  <dc:description/>
  <cp:lastModifiedBy>Biotec</cp:lastModifiedBy>
  <cp:revision>43</cp:revision>
  <cp:lastPrinted>2016-02-11T03:37:00Z</cp:lastPrinted>
  <dcterms:created xsi:type="dcterms:W3CDTF">2016-02-11T02:34:00Z</dcterms:created>
  <dcterms:modified xsi:type="dcterms:W3CDTF">2016-02-11T03:44:00Z</dcterms:modified>
</cp:coreProperties>
</file>
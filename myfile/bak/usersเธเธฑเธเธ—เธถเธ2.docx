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9B" w:rsidRPr="00F305D2" w:rsidRDefault="00322F9B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in;margin-top:-15.85pt;width:99pt;height:33.95pt;z-index:-251658240">
            <v:imagedata r:id="rId4" o:title=""/>
          </v:shape>
        </w:pict>
      </w:r>
    </w:p>
    <w:tbl>
      <w:tblPr>
        <w:tblW w:w="8748" w:type="dxa"/>
        <w:tblLayout w:type="fixed"/>
        <w:tblLook w:val="0000"/>
      </w:tblPr>
      <w:tblGrid>
        <w:gridCol w:w="8748"/>
      </w:tblGrid>
      <w:tr w:rsidR="00322F9B" w:rsidRPr="00F305D2" w:rsidTr="00B93ACB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322F9B" w:rsidRPr="00F305D2" w:rsidRDefault="00322F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322F9B" w:rsidRPr="00F305D2" w:rsidRDefault="00322F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322F9B" w:rsidRPr="00F305D2" w:rsidTr="00B93ACB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322F9B" w:rsidRPr="00F305D2" w:rsidRDefault="00322F9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>๑๑๓</w:t>
            </w:r>
            <w:r w:rsidRPr="00F305D2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๑๒๑๒๐</w:t>
            </w:r>
          </w:p>
        </w:tc>
      </w:tr>
      <w:tr w:rsidR="00322F9B" w:rsidRPr="00F305D2" w:rsidTr="00B93ACB">
        <w:trPr>
          <w:cantSplit/>
        </w:trPr>
        <w:tc>
          <w:tcPr>
            <w:tcW w:w="8748" w:type="dxa"/>
          </w:tcPr>
          <w:p w:rsidR="00322F9B" w:rsidRPr="00F305D2" w:rsidRDefault="00322F9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F305D2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F305D2">
              <w:rPr>
                <w:rFonts w:ascii="TH SarabunPSK" w:hAnsi="TH SarabunPSK" w:cs="TH SarabunPSK"/>
                <w:sz w:val="24"/>
                <w:szCs w:val="24"/>
                <w:cs/>
              </w:rPr>
              <w:t>๐ ๒๕๖๔ ๖๗๐๐ โทรสาร  ๐ ๒๕๖๔ ๖๗๐๑-๐๕</w:t>
            </w:r>
          </w:p>
        </w:tc>
      </w:tr>
    </w:tbl>
    <w:p w:rsidR="00322F9B" w:rsidRPr="00F305D2" w:rsidRDefault="00322F9B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322F9B" w:rsidRPr="00F305D2" w:rsidTr="00B93ACB">
        <w:trPr>
          <w:cantSplit/>
        </w:trPr>
        <w:tc>
          <w:tcPr>
            <w:tcW w:w="8748" w:type="dxa"/>
          </w:tcPr>
          <w:p w:rsidR="00322F9B" w:rsidRPr="00F305D2" w:rsidRDefault="00322F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322F9B" w:rsidRPr="00F305D2" w:rsidRDefault="00322F9B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3936"/>
        <w:gridCol w:w="4812"/>
      </w:tblGrid>
      <w:tr w:rsidR="00322F9B" w:rsidRPr="00F305D2" w:rsidTr="00B93ACB">
        <w:trPr>
          <w:cantSplit/>
        </w:trPr>
        <w:tc>
          <w:tcPr>
            <w:tcW w:w="3936" w:type="dxa"/>
          </w:tcPr>
          <w:p w:rsidR="00322F9B" w:rsidRPr="00F305D2" w:rsidRDefault="00322F9B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</w:t>
            </w:r>
          </w:p>
        </w:tc>
        <w:tc>
          <w:tcPr>
            <w:tcW w:w="4812" w:type="dxa"/>
          </w:tcPr>
          <w:p w:rsidR="00322F9B" w:rsidRPr="00F305D2" w:rsidRDefault="00322F9B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Pr="00C84042">
              <w:rPr>
                <w:rFonts w:ascii="TH SarabunPSK" w:hAnsi="TH SarabunPSK" w:cs="TH SarabunPSK"/>
                <w:color w:val="FF0000"/>
                <w:sz w:val="32"/>
                <w:szCs w:val="32"/>
              </w:rPr>
              <w:t/>
            </w:r>
          </w:p>
        </w:tc>
      </w:tr>
      <w:tr w:rsidR="00322F9B" w:rsidRPr="00F305D2" w:rsidTr="00B93ACB">
        <w:trPr>
          <w:cantSplit/>
        </w:trPr>
        <w:tc>
          <w:tcPr>
            <w:tcW w:w="8748" w:type="dxa"/>
            <w:gridSpan w:val="2"/>
          </w:tcPr>
          <w:p w:rsidR="00322F9B" w:rsidRPr="00F305D2" w:rsidRDefault="00322F9B" w:rsidP="004C3758">
            <w:pPr>
              <w:pStyle w:val="Footer"/>
              <w:rPr>
                <w:rFonts w:ascii="TH SarabunPSK" w:hAnsi="TH SarabunPSK" w:cs="TH SarabunPSK"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BC364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หน่วยวิจัย</w:t>
            </w:r>
            <w:r w:rsidRPr="00C84042">
              <w:rPr>
                <w:rFonts w:ascii="TH SarabunPSK" w:hAnsi="TH SarabunPSK" w:cs="TH SarabunPSK"/>
                <w:color w:val="FF0000"/>
                <w:spacing w:val="-6"/>
                <w:sz w:val="32"/>
                <w:szCs w:val="32"/>
              </w:rPr>
              <w:t/>
            </w:r>
          </w:p>
        </w:tc>
      </w:tr>
      <w:tr w:rsidR="00322F9B" w:rsidRPr="00F305D2" w:rsidTr="00B93ACB">
        <w:trPr>
          <w:cantSplit/>
        </w:trPr>
        <w:tc>
          <w:tcPr>
            <w:tcW w:w="8748" w:type="dxa"/>
            <w:gridSpan w:val="2"/>
          </w:tcPr>
          <w:p w:rsidR="00322F9B" w:rsidRPr="00F305D2" w:rsidRDefault="00322F9B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305D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>
              <w:rPr>
                <w:rFonts w:ascii="TH SarabunPSK" w:hAnsi="TH SarabunPSK" w:cs="TH SarabunPSK"/>
                <w:color w:val="FF0000"/>
                <w:spacing w:val="-6"/>
                <w:sz w:val="32"/>
                <w:szCs w:val="32"/>
              </w:rPr>
              <w:t>#{Value02}</w:t>
            </w:r>
          </w:p>
        </w:tc>
      </w:tr>
    </w:tbl>
    <w:p w:rsidR="00322F9B" w:rsidRPr="00F305D2" w:rsidRDefault="00322F9B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E70FB9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 xml:space="preserve">ตามที่ </w:t>
      </w:r>
      <w:r w:rsidRPr="00C64E48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244FC6">
        <w:rPr>
          <w:rFonts w:ascii="TH SarabunPSK" w:hAnsi="TH SarabunPSK" w:cs="TH SarabunPSK"/>
          <w:color w:val="000000"/>
          <w:sz w:val="32"/>
          <w:szCs w:val="32"/>
          <w:cs/>
        </w:rPr>
        <w:t>หน่วยวิจัย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Pr="00C64E48">
        <w:rPr>
          <w:rFonts w:cs="TH SarabunPSK"/>
          <w:snapToGrid w:val="0"/>
          <w:color w:val="FF00FF"/>
          <w:sz w:val="32"/>
          <w:szCs w:val="32"/>
          <w:cs/>
          <w:lang w:eastAsia="th-TH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Pr="00060DF5">
        <w:rPr>
          <w:rFonts w:cs="TH SarabunPSK"/>
          <w:b/>
          <w:bCs/>
          <w:snapToGrid w:val="0"/>
          <w:color w:val="000000"/>
          <w:sz w:val="32"/>
          <w:szCs w:val="32"/>
          <w:cs/>
          <w:lang w:eastAsia="th-TH"/>
        </w:rPr>
        <w:t>ในวันที่</w:t>
      </w:r>
      <w:r w:rsidRPr="00C64E48">
        <w:rPr>
          <w:rFonts w:cs="TH SarabunPSK"/>
          <w:b/>
          <w:bCs/>
          <w:snapToGrid w:val="0"/>
          <w:color w:val="008000"/>
          <w:sz w:val="32"/>
          <w:szCs w:val="32"/>
          <w:cs/>
          <w:lang w:eastAsia="th-TH"/>
        </w:rPr>
        <w:t xml:space="preserve"> </w:t>
      </w:r>
      <w:r w:rsidRPr="00C64E4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5D28A2">
        <w:rPr>
          <w:rFonts w:cs="TH SarabunPSK"/>
          <w:b/>
          <w:bCs/>
          <w:snapToGrid w:val="0"/>
          <w:color w:val="000000"/>
          <w:sz w:val="32"/>
          <w:szCs w:val="32"/>
          <w:cs/>
          <w:lang w:eastAsia="th-TH"/>
        </w:rPr>
        <w:t>เวลา</w:t>
      </w:r>
      <w:r w:rsidRPr="00C64E48">
        <w:rPr>
          <w:rFonts w:cs="TH SarabunPSK"/>
          <w:b/>
          <w:bCs/>
          <w:snapToGrid w:val="0"/>
          <w:color w:val="008000"/>
          <w:sz w:val="32"/>
          <w:szCs w:val="32"/>
          <w:cs/>
          <w:lang w:eastAsia="th-TH"/>
        </w:rPr>
        <w:t xml:space="preserve">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Pr="005D28A2">
        <w:rPr>
          <w:rFonts w:cs="TH SarabunPSK"/>
          <w:b/>
          <w:bCs/>
          <w:snapToGrid w:val="0"/>
          <w:color w:val="000000"/>
          <w:sz w:val="32"/>
          <w:szCs w:val="32"/>
          <w:cs/>
          <w:lang w:eastAsia="th-TH"/>
        </w:rPr>
        <w:t xml:space="preserve">น. </w:t>
      </w:r>
      <w:r w:rsidRPr="005D28A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ณ ห้องประชุม</w:t>
      </w:r>
      <w:r w:rsidRPr="00C64E48">
        <w:rPr>
          <w:rFonts w:ascii="TH SarabunPSK" w:hAnsi="TH SarabunPSK" w:cs="TH SarabunPSK"/>
          <w:b/>
          <w:bCs/>
          <w:color w:val="008000"/>
          <w:sz w:val="32"/>
          <w:szCs w:val="32"/>
          <w:cs/>
        </w:rPr>
        <w:t xml:space="preserve">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Pr="005D28A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อาคารไบโอเทค อุทยานวิทยาศาสตร์ประเทศไทย จ. ปทุมธานี</w:t>
      </w:r>
      <w:r w:rsidRPr="00C64E48">
        <w:rPr>
          <w:rFonts w:ascii="TH SarabunPSK" w:hAnsi="TH SarabunPSK" w:cs="TH SarabunPSK"/>
          <w:b/>
          <w:bCs/>
          <w:color w:val="008000"/>
          <w:sz w:val="32"/>
          <w:szCs w:val="32"/>
          <w:cs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/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  ตามระเบียบวาระการประชุมดังสิ่งที่ส่งมาด้วย นั้น</w:t>
      </w:r>
    </w:p>
    <w:p w:rsidR="00322F9B" w:rsidRPr="00C64E48" w:rsidRDefault="00322F9B" w:rsidP="00117EA4">
      <w:pPr>
        <w:pStyle w:val="BodyText"/>
        <w:ind w:firstLine="72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322F9B" w:rsidRPr="00C64E48" w:rsidRDefault="00322F9B" w:rsidP="00672396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C64E48">
        <w:rPr>
          <w:rFonts w:ascii="TH SarabunPSK" w:hAnsi="TH SarabunPSK" w:cs="TH SarabunPSK"/>
          <w:sz w:val="32"/>
          <w:szCs w:val="32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โปรดแจ้งกลับในแบบตอบรับการประชุม หรือแจ้งยืนยันกลับมายัง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/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 ศช. </w:t>
      </w:r>
      <w:r w:rsidRPr="001979C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ภายในวันที่</w:t>
      </w:r>
      <w:r w:rsidRPr="00C64E48">
        <w:rPr>
          <w:rFonts w:ascii="TH SarabunPSK" w:hAnsi="TH SarabunPSK" w:cs="TH SarabunPSK"/>
          <w:b/>
          <w:bCs/>
          <w:color w:val="008000"/>
          <w:sz w:val="32"/>
          <w:szCs w:val="32"/>
          <w:cs/>
        </w:rPr>
        <w:t xml:space="preserve"> </w:t>
      </w:r>
      <w:r w:rsidRPr="00C64E48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>ด้วย</w:t>
      </w:r>
      <w:r w:rsidRPr="00C64E48">
        <w:rPr>
          <w:rFonts w:ascii="TH SarabunPSK" w:hAnsi="TH SarabunPSK" w:cs="TH SarabunPSK"/>
          <w:sz w:val="32"/>
          <w:szCs w:val="32"/>
        </w:rPr>
        <w:t xml:space="preserve"> </w:t>
      </w:r>
      <w:r w:rsidRPr="00C64E48">
        <w:rPr>
          <w:rFonts w:ascii="TH SarabunPSK" w:hAnsi="TH SarabunPSK" w:cs="TH SarabunPSK"/>
          <w:sz w:val="32"/>
          <w:szCs w:val="32"/>
          <w:cs/>
        </w:rPr>
        <w:t>จะขอบพระคุณยิ่ง</w:t>
      </w:r>
    </w:p>
    <w:p w:rsidR="00322F9B" w:rsidRPr="00C64E48" w:rsidRDefault="00322F9B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322F9B" w:rsidRPr="00C64E48" w:rsidRDefault="00322F9B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117EA4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F82C02">
      <w:pPr>
        <w:pStyle w:val="BodyText"/>
        <w:tabs>
          <w:tab w:val="center" w:pos="5040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  <w:t>นางสาวกัญญวิมว์  กีรติกร</w:t>
      </w:r>
    </w:p>
    <w:p w:rsidR="00322F9B" w:rsidRPr="00C64E48" w:rsidRDefault="00322F9B" w:rsidP="00F82C02">
      <w:pPr>
        <w:pStyle w:val="BodyText"/>
        <w:tabs>
          <w:tab w:val="center" w:pos="5040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  <w:t>นางสาวกัญญวิมว์  กีรติกร</w:t>
      </w:r>
    </w:p>
    <w:p w:rsidR="00322F9B" w:rsidRPr="00C64E48" w:rsidRDefault="00322F9B" w:rsidP="00F82C02">
      <w:pPr>
        <w:pStyle w:val="BodyText"/>
        <w:tabs>
          <w:tab w:val="center" w:pos="5040"/>
        </w:tabs>
        <w:ind w:firstLine="720"/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  <w:t>นางสาวกัญญวิมว์  กีรติกร</w:t>
      </w:r>
    </w:p>
    <w:p w:rsidR="00322F9B" w:rsidRPr="00C64E48" w:rsidRDefault="00322F9B" w:rsidP="005851F8">
      <w:pPr>
        <w:pStyle w:val="BodyText"/>
        <w:tabs>
          <w:tab w:val="center" w:pos="5040"/>
        </w:tabs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</w:rPr>
        <w:tab/>
      </w:r>
    </w:p>
    <w:p w:rsidR="00322F9B" w:rsidRPr="00C64E48" w:rsidRDefault="00322F9B" w:rsidP="004C3758">
      <w:pPr>
        <w:pStyle w:val="a"/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color w:val="008000"/>
          <w:sz w:val="32"/>
          <w:szCs w:val="32"/>
        </w:rPr>
      </w:pPr>
    </w:p>
    <w:p w:rsidR="00322F9B" w:rsidRPr="00C64E48" w:rsidRDefault="00322F9B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22F9B" w:rsidRPr="00C64E48" w:rsidRDefault="00322F9B" w:rsidP="004C3758">
      <w:pPr>
        <w:rPr>
          <w:rFonts w:ascii="TH SarabunPSK" w:hAnsi="TH SarabunPSK" w:cs="TH SarabunPSK"/>
          <w:sz w:val="32"/>
          <w:szCs w:val="32"/>
          <w:cs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  <w:r w:rsidRPr="00C64E48">
        <w:rPr>
          <w:rFonts w:ascii="TH SarabunPSK" w:hAnsi="TH SarabunPSK" w:cs="TH SarabunPSK"/>
          <w:sz w:val="32"/>
          <w:szCs w:val="32"/>
        </w:rPr>
        <w:t xml:space="preserve"> </w:t>
      </w:r>
    </w:p>
    <w:p w:rsidR="00322F9B" w:rsidRPr="00C64E48" w:rsidRDefault="00322F9B" w:rsidP="004C3758">
      <w:pPr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โทร</w:t>
      </w:r>
      <w:r w:rsidRPr="00C64E48">
        <w:rPr>
          <w:rFonts w:ascii="TH SarabunPSK" w:hAnsi="TH SarabunPSK" w:cs="TH SarabunPSK"/>
          <w:sz w:val="32"/>
          <w:szCs w:val="32"/>
        </w:rPr>
        <w:t>.</w:t>
      </w:r>
      <w:r w:rsidRPr="00C64E48"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  <w:r w:rsidRPr="00C64E48">
        <w:rPr>
          <w:rFonts w:ascii="TH SarabunPSK" w:hAnsi="TH SarabunPSK" w:cs="TH SarabunPSK"/>
          <w:sz w:val="32"/>
          <w:szCs w:val="32"/>
          <w:cs/>
        </w:rPr>
        <w:t xml:space="preserve">๐ ๒๕๖๔ ๖๗๐๐ ต่อ </w:t>
      </w:r>
      <w:r w:rsidRPr="00C64E48">
        <w:rPr>
          <w:rFonts w:ascii="TH SarabunPSK" w:hAnsi="TH SarabunPSK" w:cs="TH SarabunPSK"/>
          <w:color w:val="FF0000"/>
          <w:spacing w:val="-6"/>
          <w:sz w:val="32"/>
          <w:szCs w:val="32"/>
        </w:rPr>
        <w:t/>
      </w:r>
    </w:p>
    <w:p w:rsidR="00322F9B" w:rsidRPr="00C64E48" w:rsidRDefault="00322F9B" w:rsidP="004C3758">
      <w:pPr>
        <w:rPr>
          <w:rFonts w:ascii="TH SarabunPSK" w:hAnsi="TH SarabunPSK" w:cs="TH SarabunPSK"/>
          <w:sz w:val="32"/>
          <w:szCs w:val="32"/>
        </w:rPr>
      </w:pPr>
      <w:r w:rsidRPr="00C64E48">
        <w:rPr>
          <w:rFonts w:ascii="TH SarabunPSK" w:hAnsi="TH SarabunPSK" w:cs="TH SarabunPSK"/>
          <w:sz w:val="32"/>
          <w:szCs w:val="32"/>
          <w:cs/>
        </w:rPr>
        <w:t>โทรสาร   ๐ ๒๕๖๔ ๖๗๐๗</w:t>
      </w:r>
    </w:p>
    <w:p w:rsidR="00322F9B" w:rsidRPr="00C64E48" w:rsidRDefault="00322F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 w:rsidP="004C3758">
      <w:pPr>
        <w:rPr>
          <w:rFonts w:ascii="TH SarabunPSK" w:hAnsi="TH SarabunPSK" w:cs="TH SarabunPSK"/>
          <w:sz w:val="32"/>
          <w:szCs w:val="32"/>
        </w:rPr>
      </w:pPr>
    </w:p>
    <w:p w:rsidR="00322F9B" w:rsidRPr="00C64E48" w:rsidRDefault="00322F9B">
      <w:pPr>
        <w:rPr>
          <w:rFonts w:ascii="TH SarabunPSK" w:hAnsi="TH SarabunPSK" w:cs="TH SarabunPSK"/>
          <w:sz w:val="32"/>
          <w:szCs w:val="32"/>
        </w:rPr>
      </w:pPr>
    </w:p>
    <w:sectPr w:rsidR="00322F9B" w:rsidRPr="00C64E48" w:rsidSect="00B93ACB">
      <w:pgSz w:w="11907" w:h="16840" w:code="9"/>
      <w:pgMar w:top="1077" w:right="1474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3A99"/>
    <w:rsid w:val="00017E08"/>
    <w:rsid w:val="00042C36"/>
    <w:rsid w:val="000471C6"/>
    <w:rsid w:val="00047C7D"/>
    <w:rsid w:val="00060DF5"/>
    <w:rsid w:val="0006482B"/>
    <w:rsid w:val="0008475C"/>
    <w:rsid w:val="00096A14"/>
    <w:rsid w:val="000E5C5C"/>
    <w:rsid w:val="00117EA4"/>
    <w:rsid w:val="00142C26"/>
    <w:rsid w:val="00143F2E"/>
    <w:rsid w:val="0019099A"/>
    <w:rsid w:val="001979CF"/>
    <w:rsid w:val="001A1E8B"/>
    <w:rsid w:val="001A3CAB"/>
    <w:rsid w:val="001C5CEA"/>
    <w:rsid w:val="001F3BA8"/>
    <w:rsid w:val="001F72E2"/>
    <w:rsid w:val="00244FC6"/>
    <w:rsid w:val="002A4C7A"/>
    <w:rsid w:val="00322F9B"/>
    <w:rsid w:val="00340AB4"/>
    <w:rsid w:val="0035590D"/>
    <w:rsid w:val="003671D0"/>
    <w:rsid w:val="00380562"/>
    <w:rsid w:val="003B73D5"/>
    <w:rsid w:val="004704BB"/>
    <w:rsid w:val="0048778B"/>
    <w:rsid w:val="004C3758"/>
    <w:rsid w:val="004E6EB2"/>
    <w:rsid w:val="00514F97"/>
    <w:rsid w:val="005676E0"/>
    <w:rsid w:val="00572B2A"/>
    <w:rsid w:val="005851F8"/>
    <w:rsid w:val="005C5A52"/>
    <w:rsid w:val="005D28A2"/>
    <w:rsid w:val="005F69B6"/>
    <w:rsid w:val="00672396"/>
    <w:rsid w:val="00685849"/>
    <w:rsid w:val="006E46D5"/>
    <w:rsid w:val="007353A0"/>
    <w:rsid w:val="007B77E4"/>
    <w:rsid w:val="007C1129"/>
    <w:rsid w:val="008147ED"/>
    <w:rsid w:val="00835CE4"/>
    <w:rsid w:val="00841E5A"/>
    <w:rsid w:val="008470B1"/>
    <w:rsid w:val="00895C36"/>
    <w:rsid w:val="00910C4B"/>
    <w:rsid w:val="009C35EF"/>
    <w:rsid w:val="009D4357"/>
    <w:rsid w:val="009E2D96"/>
    <w:rsid w:val="009E465D"/>
    <w:rsid w:val="009E466D"/>
    <w:rsid w:val="00A63A99"/>
    <w:rsid w:val="00A660C7"/>
    <w:rsid w:val="00A96624"/>
    <w:rsid w:val="00AB4D58"/>
    <w:rsid w:val="00AD3545"/>
    <w:rsid w:val="00B93ACB"/>
    <w:rsid w:val="00BC3138"/>
    <w:rsid w:val="00BC364B"/>
    <w:rsid w:val="00C22DAE"/>
    <w:rsid w:val="00C35FAA"/>
    <w:rsid w:val="00C64E48"/>
    <w:rsid w:val="00C76240"/>
    <w:rsid w:val="00C84042"/>
    <w:rsid w:val="00CC5F92"/>
    <w:rsid w:val="00CD4A07"/>
    <w:rsid w:val="00DA02E7"/>
    <w:rsid w:val="00E2725A"/>
    <w:rsid w:val="00E70FB9"/>
    <w:rsid w:val="00EB57A4"/>
    <w:rsid w:val="00EC78BD"/>
    <w:rsid w:val="00ED349A"/>
    <w:rsid w:val="00F305D2"/>
    <w:rsid w:val="00F82C02"/>
    <w:rsid w:val="00FD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725A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725A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725A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2725A"/>
    <w:rPr>
      <w:rFonts w:ascii="Cordia New" w:hAnsi="Cordia New" w:cs="Times New Roman"/>
      <w:sz w:val="35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wan.aph\AppData\Local\Microsoft\Windows\Temporary%20Internet%20Files\Content.MSO\8CB038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8CB038C.dot</Template>
  <TotalTime>1</TotalTime>
  <Pages>1</Pages>
  <Words>151</Words>
  <Characters>866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4</cp:revision>
  <cp:lastPrinted>2015-10-29T04:02:00Z</cp:lastPrinted>
  <dcterms:created xsi:type="dcterms:W3CDTF">2015-10-29T07:58:00Z</dcterms:created>
  <dcterms:modified xsi:type="dcterms:W3CDTF">2015-12-17T06:10:00Z</dcterms:modified>
</cp:coreProperties>
</file>
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96" w:rsidRDefault="00550396" w:rsidP="00164416">
      <w:pPr>
        <w:jc w:val="center"/>
      </w:pPr>
      <w:r>
        <w:rPr>
          <w:cs/>
        </w:rPr>
        <w:t>บันทึกข้อความ</w:t>
      </w:r>
    </w:p>
    <w:p w:rsidR="00550396" w:rsidRDefault="00550396" w:rsidP="00164416">
      <w:r>
        <w:rPr>
          <w:cs/>
        </w:rPr>
        <w:t>ที่  วท 5402.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วันที่ </w:t>
      </w:r>
      <w:r>
        <w:t>#{Date01}</w:t>
      </w:r>
    </w:p>
    <w:p w:rsidR="00550396" w:rsidRDefault="00550396" w:rsidP="00164416">
      <w:r>
        <w:rPr>
          <w:cs/>
        </w:rPr>
        <w:t xml:space="preserve">เรื่อง  </w:t>
      </w:r>
      <w:r>
        <w:t>#{Selectemp01}</w:t>
      </w:r>
    </w:p>
    <w:p w:rsidR="00550396" w:rsidRDefault="00550396" w:rsidP="00164416">
      <w:r>
        <w:rPr>
          <w:cs/>
        </w:rPr>
        <w:t xml:space="preserve">เรียน  </w:t>
      </w:r>
      <w:r>
        <w:t>#{Select</w:t>
      </w:r>
      <w:r>
        <w:rPr>
          <w:rFonts w:ascii="Helvetica" w:hAnsi="Helvetica"/>
          <w:color w:val="333333"/>
          <w:sz w:val="19"/>
          <w:szCs w:val="19"/>
          <w:shd w:val="clear" w:color="auto" w:fill="E5F1F4"/>
        </w:rPr>
        <w:t>prefix</w:t>
      </w:r>
      <w:r>
        <w:t>01}</w:t>
      </w:r>
    </w:p>
    <w:p w:rsidR="00550396" w:rsidRDefault="00550396" w:rsidP="00164416"/>
    <w:p w:rsidR="00550396" w:rsidRDefault="00550396" w:rsidP="00164416">
      <w:r>
        <w:tab/>
      </w:r>
      <w:r>
        <w:rPr>
          <w:cs/>
        </w:rPr>
        <w:t>ตามบันทึกที่ สก. ที่ วท 5401/</w:t>
      </w:r>
      <w:r>
        <w:rPr>
          <w:cs/>
        </w:rPr>
        <w:tab/>
      </w:r>
      <w:r>
        <w:rPr>
          <w:cs/>
        </w:rPr>
        <w:tab/>
        <w:t xml:space="preserve">ลงวันที่ </w:t>
      </w:r>
      <w:r>
        <w:t>#{Date02}</w:t>
      </w:r>
    </w:p>
    <w:p w:rsidR="00550396" w:rsidRDefault="00550396" w:rsidP="00164416"/>
    <w:p w:rsidR="00550396" w:rsidRDefault="00550396" w:rsidP="00164416">
      <w:r>
        <w:tab/>
      </w:r>
      <w:r>
        <w:rPr>
          <w:cs/>
        </w:rPr>
        <w:t>ความละเอียดแจ้งแล้ว นั้น</w:t>
      </w:r>
    </w:p>
    <w:p w:rsidR="00550396" w:rsidRDefault="00550396" w:rsidP="00164416"/>
    <w:p w:rsidR="00550396" w:rsidRDefault="00550396" w:rsidP="00164416">
      <w:r>
        <w:rPr>
          <w:cs/>
        </w:rPr>
        <w:tab/>
      </w:r>
      <w:r>
        <w:t>#{Value01}   #{Selectemp02}</w:t>
      </w:r>
    </w:p>
    <w:p w:rsidR="00550396" w:rsidRDefault="00550396" w:rsidP="00164416"/>
    <w:p w:rsidR="00550396" w:rsidRDefault="00550396" w:rsidP="00164416">
      <w:r>
        <w:tab/>
      </w:r>
      <w:r>
        <w:rPr>
          <w:cs/>
        </w:rPr>
        <w:t xml:space="preserve">จึงเรียนมาเพื่อโปรด </w:t>
      </w:r>
      <w:r>
        <w:t>#{Value02}</w:t>
      </w:r>
    </w:p>
    <w:p w:rsidR="00550396" w:rsidRDefault="00550396" w:rsidP="00164416"/>
    <w:p w:rsidR="00550396" w:rsidRDefault="00550396" w:rsidP="001644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#{Value03}</w:t>
      </w:r>
    </w:p>
    <w:sectPr w:rsidR="00550396" w:rsidSect="006647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416"/>
    <w:rsid w:val="00164416"/>
    <w:rsid w:val="00182BEF"/>
    <w:rsid w:val="001942F4"/>
    <w:rsid w:val="001B1884"/>
    <w:rsid w:val="002D337E"/>
    <w:rsid w:val="003313A9"/>
    <w:rsid w:val="00333AC9"/>
    <w:rsid w:val="00350CDB"/>
    <w:rsid w:val="003729DF"/>
    <w:rsid w:val="003A4E90"/>
    <w:rsid w:val="003C6A0D"/>
    <w:rsid w:val="004D3B99"/>
    <w:rsid w:val="00550396"/>
    <w:rsid w:val="00583ABD"/>
    <w:rsid w:val="00612063"/>
    <w:rsid w:val="00664791"/>
    <w:rsid w:val="007755D5"/>
    <w:rsid w:val="0084677C"/>
    <w:rsid w:val="00871244"/>
    <w:rsid w:val="00892D0B"/>
    <w:rsid w:val="00964D9A"/>
    <w:rsid w:val="009D623B"/>
    <w:rsid w:val="00A66F7D"/>
    <w:rsid w:val="00BC3AB4"/>
    <w:rsid w:val="00BD0181"/>
    <w:rsid w:val="00BF574F"/>
    <w:rsid w:val="00C04F26"/>
    <w:rsid w:val="00C474C4"/>
    <w:rsid w:val="00C743BA"/>
    <w:rsid w:val="00CC2BDA"/>
    <w:rsid w:val="00D941E8"/>
    <w:rsid w:val="00DB048B"/>
    <w:rsid w:val="00E44F28"/>
    <w:rsid w:val="00E91E36"/>
    <w:rsid w:val="00EB5945"/>
    <w:rsid w:val="00F70067"/>
    <w:rsid w:val="00F7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A9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38</Words>
  <Characters>220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biotec</dc:creator>
  <cp:keywords/>
  <dc:description/>
  <cp:lastModifiedBy>biotec</cp:lastModifiedBy>
  <cp:revision>12</cp:revision>
  <dcterms:created xsi:type="dcterms:W3CDTF">2015-07-10T02:39:00Z</dcterms:created>
  <dcterms:modified xsi:type="dcterms:W3CDTF">2015-10-07T02:33:00Z</dcterms:modified>
</cp:coreProperties>
</file>
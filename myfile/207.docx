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D4" w:rsidRPr="00C232C7" w:rsidRDefault="009024D4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20pt;margin-top:-.15pt;width:114pt;height:36pt;z-index:251658240;visibility:visible">
            <v:imagedata r:id="rId4" o:title=""/>
          </v:shape>
        </w:pict>
      </w: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9024D4" w:rsidRPr="00C232C7" w:rsidTr="00A20DCA">
        <w:trPr>
          <w:cantSplit/>
        </w:trPr>
        <w:tc>
          <w:tcPr>
            <w:tcW w:w="4332" w:type="dxa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5402.#{Value01} </w:t>
            </w:r>
          </w:p>
        </w:tc>
        <w:tc>
          <w:tcPr>
            <w:tcW w:w="4480" w:type="dxa"/>
          </w:tcPr>
          <w:p w:rsidR="009024D4" w:rsidRPr="00C232C7" w:rsidRDefault="009024D4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#{Date01}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#{Value02}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9024D4" w:rsidRPr="00C232C7" w:rsidRDefault="009024D4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</w:r>
      <w:r w:rsidRPr="00C232C7">
        <w:rPr>
          <w:rFonts w:ascii="TH SarabunPSK" w:hAnsi="TH SarabunPSK" w:cs="TH SarabunPSK"/>
          <w:sz w:val="32"/>
          <w:szCs w:val="32"/>
        </w:rPr>
        <w:t xml:space="preserve">#{Selectunit01} </w:t>
      </w:r>
      <w:r w:rsidRPr="00C232C7">
        <w:rPr>
          <w:rFonts w:ascii="TH SarabunPSK" w:hAnsi="TH SarabunPSK" w:cs="TH SarabunPSK"/>
          <w:sz w:val="32"/>
          <w:szCs w:val="32"/>
          <w:cs/>
        </w:rPr>
        <w:t>ศช.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232C7">
        <w:rPr>
          <w:rFonts w:ascii="TH SarabunPSK" w:hAnsi="TH SarabunPSK" w:cs="TH SarabunPSK"/>
          <w:sz w:val="32"/>
          <w:szCs w:val="32"/>
        </w:rPr>
        <w:t>#{Value03}</w:t>
      </w:r>
      <w:r>
        <w:rPr>
          <w:rFonts w:ascii="TH SarabunPSK" w:hAnsi="TH SarabunPSK" w:cs="TH SarabunPSK"/>
          <w:sz w:val="32"/>
          <w:szCs w:val="32"/>
        </w:rPr>
        <w:t>”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</w:rPr>
        <w:t xml:space="preserve">#{Value04} </w:t>
      </w:r>
      <w:r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C232C7">
        <w:rPr>
          <w:rFonts w:ascii="TH SarabunPSK" w:hAnsi="TH SarabunPSK" w:cs="TH SarabunPSK"/>
          <w:sz w:val="32"/>
          <w:szCs w:val="32"/>
          <w:cs/>
        </w:rPr>
        <w:t>งบประมาณ</w:t>
      </w:r>
      <w:r w:rsidRPr="00C232C7">
        <w:rPr>
          <w:rFonts w:ascii="TH SarabunPSK" w:hAnsi="TH SarabunPSK" w:cs="TH SarabunPSK"/>
          <w:sz w:val="32"/>
          <w:szCs w:val="32"/>
        </w:rPr>
        <w:t xml:space="preserve"> #{Num01}</w:t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C232C7">
        <w:rPr>
          <w:rFonts w:ascii="TH SarabunPSK" w:hAnsi="TH SarabunPSK" w:cs="TH SarabunPSK"/>
          <w:sz w:val="32"/>
          <w:szCs w:val="32"/>
        </w:rPr>
        <w:t>#{Numtext01}</w:t>
      </w:r>
      <w:r w:rsidRPr="00C232C7">
        <w:rPr>
          <w:rFonts w:ascii="TH SarabunPSK" w:hAnsi="TH SarabunPSK" w:cs="TH SarabunPSK"/>
          <w:sz w:val="32"/>
          <w:szCs w:val="32"/>
          <w:cs/>
        </w:rPr>
        <w:t>) โดยมี</w:t>
      </w:r>
      <w:r w:rsidRPr="00C232C7">
        <w:rPr>
          <w:rFonts w:ascii="TH SarabunPSK" w:hAnsi="TH SarabunPSK" w:cs="TH SarabunPSK"/>
          <w:sz w:val="32"/>
          <w:szCs w:val="32"/>
        </w:rPr>
        <w:t xml:space="preserve"> #{Selecttitle01}#{Value05} </w:t>
      </w:r>
      <w:r w:rsidRPr="00C232C7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9024D4" w:rsidRPr="00C232C7" w:rsidRDefault="009024D4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024D4" w:rsidRPr="00C232C7" w:rsidRDefault="009024D4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 ทั้งนี้ได้แนบข้อเสนอโครงการวิจัยฯ จำนวน</w:t>
      </w:r>
      <w:r w:rsidRPr="00C232C7">
        <w:rPr>
          <w:rFonts w:ascii="TH SarabunPSK" w:hAnsi="TH SarabunPSK" w:cs="TH SarabunPSK"/>
          <w:sz w:val="32"/>
          <w:szCs w:val="32"/>
        </w:rPr>
        <w:t xml:space="preserve"> #{Value0</w:t>
      </w:r>
      <w:r w:rsidRPr="00C232C7">
        <w:rPr>
          <w:rFonts w:ascii="TH SarabunPSK" w:hAnsi="TH SarabunPSK" w:cs="TH SarabunPSK"/>
          <w:sz w:val="32"/>
          <w:szCs w:val="32"/>
          <w:cs/>
        </w:rPr>
        <w:t>6</w:t>
      </w:r>
      <w:r w:rsidRPr="00C232C7">
        <w:rPr>
          <w:rFonts w:ascii="TH SarabunPSK" w:hAnsi="TH SarabunPSK" w:cs="TH SarabunPSK"/>
          <w:sz w:val="32"/>
          <w:szCs w:val="32"/>
        </w:rPr>
        <w:t xml:space="preserve">} </w:t>
      </w:r>
      <w:r w:rsidRPr="00C232C7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#{Selectuser01}</w:t>
      </w: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#{Selectplace01}</w:t>
      </w:r>
    </w:p>
    <w:p w:rsidR="009024D4" w:rsidRPr="00C232C7" w:rsidRDefault="009024D4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#{Value0</w:t>
      </w:r>
      <w:r w:rsidRPr="00C232C7">
        <w:rPr>
          <w:rFonts w:ascii="TH SarabunPSK" w:hAnsi="TH SarabunPSK" w:cs="TH SarabunPSK"/>
          <w:sz w:val="32"/>
          <w:szCs w:val="32"/>
          <w:cs/>
        </w:rPr>
        <w:t>7</w:t>
      </w:r>
      <w:r w:rsidRPr="00C232C7">
        <w:rPr>
          <w:rFonts w:ascii="TH SarabunPSK" w:hAnsi="TH SarabunPSK" w:cs="TH SarabunPSK"/>
          <w:sz w:val="32"/>
          <w:szCs w:val="32"/>
        </w:rPr>
        <w:t xml:space="preserve">}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C232C7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 w:rsidRPr="00C232C7">
        <w:rPr>
          <w:rFonts w:ascii="TH SarabunPSK" w:hAnsi="TH SarabunPSK" w:cs="TH SarabunPSK"/>
          <w:sz w:val="32"/>
          <w:szCs w:val="32"/>
        </w:rPr>
        <w:t xml:space="preserve"> 6700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 w:rsidRPr="00C232C7">
        <w:rPr>
          <w:rFonts w:ascii="TH SarabunPSK" w:hAnsi="TH SarabunPSK" w:cs="TH SarabunPSK"/>
          <w:sz w:val="32"/>
          <w:szCs w:val="32"/>
        </w:rPr>
        <w:t>#{Value08}</w:t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32C7">
        <w:rPr>
          <w:rFonts w:ascii="TH SarabunPSK" w:hAnsi="TH SarabunPSK" w:cs="TH SarabunPSK"/>
          <w:sz w:val="32"/>
          <w:szCs w:val="32"/>
        </w:rPr>
        <w:t>#{Value</w:t>
      </w:r>
      <w:r w:rsidRPr="00C232C7">
        <w:rPr>
          <w:rFonts w:ascii="TH SarabunPSK" w:hAnsi="TH SarabunPSK" w:cs="TH SarabunPSK"/>
          <w:sz w:val="32"/>
          <w:szCs w:val="32"/>
          <w:cs/>
        </w:rPr>
        <w:t>09</w:t>
      </w:r>
      <w:r w:rsidRPr="00C232C7">
        <w:rPr>
          <w:rFonts w:ascii="TH SarabunPSK" w:hAnsi="TH SarabunPSK" w:cs="TH SarabunPSK"/>
          <w:sz w:val="32"/>
          <w:szCs w:val="32"/>
        </w:rPr>
        <w:t>}</w:t>
      </w:r>
      <w:r w:rsidRPr="00C232C7">
        <w:rPr>
          <w:rFonts w:ascii="TH SarabunPSK" w:hAnsi="TH SarabunPSK" w:cs="TH SarabunPSK"/>
          <w:sz w:val="32"/>
          <w:szCs w:val="32"/>
          <w:cs/>
        </w:rPr>
        <w:t>)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C232C7">
        <w:rPr>
          <w:rFonts w:ascii="TH SarabunPSK" w:hAnsi="TH SarabunPSK" w:cs="TH SarabunPSK"/>
          <w:sz w:val="32"/>
          <w:szCs w:val="32"/>
        </w:rPr>
        <w:t>#{Value</w:t>
      </w:r>
      <w:r w:rsidRPr="00C232C7">
        <w:rPr>
          <w:rFonts w:ascii="TH SarabunPSK" w:hAnsi="TH SarabunPSK" w:cs="TH SarabunPSK"/>
          <w:sz w:val="32"/>
          <w:szCs w:val="32"/>
          <w:cs/>
        </w:rPr>
        <w:t>1</w:t>
      </w:r>
      <w:r w:rsidRPr="00C232C7">
        <w:rPr>
          <w:rFonts w:ascii="TH SarabunPSK" w:hAnsi="TH SarabunPSK" w:cs="TH SarabunPSK"/>
          <w:sz w:val="32"/>
          <w:szCs w:val="32"/>
        </w:rPr>
        <w:t xml:space="preserve">0}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>
      <w:pPr>
        <w:rPr>
          <w:rFonts w:ascii="TH SarabunPSK" w:hAnsi="TH SarabunPSK" w:cs="TH SarabunPSK"/>
          <w:sz w:val="32"/>
          <w:szCs w:val="32"/>
        </w:rPr>
      </w:pPr>
    </w:p>
    <w:sectPr w:rsidR="009024D4" w:rsidRPr="00C232C7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l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060703"/>
    <w:rsid w:val="001449A9"/>
    <w:rsid w:val="00166906"/>
    <w:rsid w:val="0019670A"/>
    <w:rsid w:val="001B2A54"/>
    <w:rsid w:val="001B7B79"/>
    <w:rsid w:val="001F0804"/>
    <w:rsid w:val="001F2852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91228"/>
    <w:rsid w:val="002A2AA4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3D60ED"/>
    <w:rsid w:val="00410779"/>
    <w:rsid w:val="00415F03"/>
    <w:rsid w:val="004361B1"/>
    <w:rsid w:val="004433DF"/>
    <w:rsid w:val="00462E9C"/>
    <w:rsid w:val="004B7594"/>
    <w:rsid w:val="004F71E0"/>
    <w:rsid w:val="00517301"/>
    <w:rsid w:val="0052525E"/>
    <w:rsid w:val="005456FC"/>
    <w:rsid w:val="00580F8A"/>
    <w:rsid w:val="005B64B6"/>
    <w:rsid w:val="00603785"/>
    <w:rsid w:val="00620CC9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8F6544"/>
    <w:rsid w:val="009024D4"/>
    <w:rsid w:val="009A5369"/>
    <w:rsid w:val="009B3905"/>
    <w:rsid w:val="009E028B"/>
    <w:rsid w:val="00A20DCA"/>
    <w:rsid w:val="00A377BF"/>
    <w:rsid w:val="00A458EA"/>
    <w:rsid w:val="00A54D00"/>
    <w:rsid w:val="00A84665"/>
    <w:rsid w:val="00A91D72"/>
    <w:rsid w:val="00AA44E5"/>
    <w:rsid w:val="00AB401A"/>
    <w:rsid w:val="00B31500"/>
    <w:rsid w:val="00B31C55"/>
    <w:rsid w:val="00B372E0"/>
    <w:rsid w:val="00B3770A"/>
    <w:rsid w:val="00B44834"/>
    <w:rsid w:val="00B86EB6"/>
    <w:rsid w:val="00BA2893"/>
    <w:rsid w:val="00C232C7"/>
    <w:rsid w:val="00C240A8"/>
    <w:rsid w:val="00C24951"/>
    <w:rsid w:val="00C30BDA"/>
    <w:rsid w:val="00C34D53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45374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2852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115</Words>
  <Characters>661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9</cp:revision>
  <cp:lastPrinted>2016-02-29T04:11:00Z</cp:lastPrinted>
  <dcterms:created xsi:type="dcterms:W3CDTF">2016-03-15T07:04:00Z</dcterms:created>
  <dcterms:modified xsi:type="dcterms:W3CDTF">2016-08-26T03:08:00Z</dcterms:modified>
</cp:coreProperties>
</file>
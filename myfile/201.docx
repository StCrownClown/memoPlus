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4DE" w:rsidRPr="0037428B" w:rsidRDefault="00DC44DE" w:rsidP="00B03F24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37428B">
        <w:rPr>
          <w:rFonts w:ascii="TH SarabunPSK" w:hAnsi="TH SarabunPSK" w:cs="TH SarabunPSK"/>
          <w:sz w:val="32"/>
          <w:szCs w:val="32"/>
        </w:rPr>
        <w:t>/#{Value01}</w:t>
      </w:r>
    </w:p>
    <w:p w:rsidR="00DC44DE" w:rsidRPr="0037428B" w:rsidRDefault="00DC44DE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DC44DE" w:rsidRPr="0037428B" w:rsidRDefault="00DC44DE" w:rsidP="005E680A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</w:rPr>
        <w:t>#{Date01}</w:t>
      </w:r>
    </w:p>
    <w:p w:rsidR="00DC44DE" w:rsidRPr="0037428B" w:rsidRDefault="00DC44DE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DC44DE" w:rsidRPr="0037428B" w:rsidRDefault="00DC44DE" w:rsidP="00B03F24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เรื่อง  สงวนสิทธิ์การเรียกค่าปรับกรณีส่งมอบบริการ/งานจ้างล่าช้า</w:t>
      </w:r>
    </w:p>
    <w:p w:rsidR="00DC44DE" w:rsidRPr="0037428B" w:rsidRDefault="00DC44DE" w:rsidP="00B03F24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37428B">
        <w:rPr>
          <w:rFonts w:ascii="TH SarabunPSK" w:hAnsi="TH SarabunPSK" w:cs="TH SarabunPSK"/>
          <w:sz w:val="32"/>
          <w:szCs w:val="32"/>
        </w:rPr>
        <w:t>#{Value02}</w:t>
      </w:r>
    </w:p>
    <w:p w:rsidR="00DC44DE" w:rsidRPr="0037428B" w:rsidRDefault="00DC44DE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37428B">
        <w:rPr>
          <w:rFonts w:ascii="TH SarabunPSK" w:hAnsi="TH SarabunPSK" w:cs="TH SarabunPSK"/>
          <w:sz w:val="32"/>
          <w:szCs w:val="32"/>
          <w:cs/>
        </w:rPr>
        <w:tab/>
        <w:t>1</w:t>
      </w:r>
      <w:r w:rsidRPr="0037428B">
        <w:rPr>
          <w:rFonts w:ascii="TH SarabunPSK" w:hAnsi="TH SarabunPSK" w:cs="TH SarabunPSK"/>
          <w:sz w:val="32"/>
          <w:szCs w:val="32"/>
        </w:rPr>
        <w:t xml:space="preserve">.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ใบสั่งซื้อ/จ้างเลขที่ </w:t>
      </w:r>
      <w:r w:rsidRPr="0037428B">
        <w:rPr>
          <w:rFonts w:ascii="TH SarabunPSK" w:hAnsi="TH SarabunPSK" w:cs="TH SarabunPSK"/>
          <w:sz w:val="32"/>
          <w:szCs w:val="32"/>
        </w:rPr>
        <w:t>#{Value03}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37428B">
        <w:rPr>
          <w:rFonts w:ascii="TH SarabunPSK" w:hAnsi="TH SarabunPSK" w:cs="TH SarabunPSK"/>
          <w:sz w:val="32"/>
          <w:szCs w:val="32"/>
        </w:rPr>
        <w:t>#{Date02}</w:t>
      </w:r>
    </w:p>
    <w:p w:rsidR="00DC44DE" w:rsidRPr="0037428B" w:rsidRDefault="00DC44DE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</w:rPr>
        <w:t xml:space="preserve">2.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Pr="0037428B">
        <w:rPr>
          <w:rFonts w:ascii="TH SarabunPSK" w:hAnsi="TH SarabunPSK" w:cs="TH SarabunPSK"/>
          <w:sz w:val="32"/>
          <w:szCs w:val="32"/>
        </w:rPr>
        <w:t xml:space="preserve">#{Value04}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37428B">
        <w:rPr>
          <w:rFonts w:ascii="TH SarabunPSK" w:hAnsi="TH SarabunPSK" w:cs="TH SarabunPSK"/>
          <w:sz w:val="32"/>
          <w:szCs w:val="32"/>
        </w:rPr>
        <w:t>#{Date03}</w:t>
      </w:r>
    </w:p>
    <w:p w:rsidR="00DC44DE" w:rsidRPr="0037428B" w:rsidRDefault="00DC44DE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DC44DE" w:rsidRPr="0037428B" w:rsidRDefault="00DC44DE" w:rsidP="001A3F6C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ตามเอกสารที่อ้างถึง ศูนย์พันธุวิศวกรรมและเทคโนโลยีชีวภาพแห่งชาติ ตกลงจ้างดำเนินการ</w:t>
      </w:r>
      <w:r w:rsidRPr="0037428B">
        <w:rPr>
          <w:rFonts w:ascii="TH SarabunPSK" w:hAnsi="TH SarabunPSK" w:cs="TH SarabunPSK"/>
          <w:sz w:val="32"/>
          <w:szCs w:val="32"/>
        </w:rPr>
        <w:t>#{Value0</w:t>
      </w:r>
      <w:r w:rsidRPr="0037428B">
        <w:rPr>
          <w:rFonts w:ascii="TH SarabunPSK" w:hAnsi="TH SarabunPSK" w:cs="TH SarabunPSK"/>
          <w:sz w:val="32"/>
          <w:szCs w:val="32"/>
          <w:cs/>
        </w:rPr>
        <w:t>5</w:t>
      </w:r>
      <w:r w:rsidRPr="0037428B">
        <w:rPr>
          <w:rFonts w:ascii="TH SarabunPSK" w:hAnsi="TH SarabunPSK" w:cs="TH SarabunPSK"/>
          <w:sz w:val="32"/>
          <w:szCs w:val="32"/>
        </w:rPr>
        <w:t>}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กับ </w:t>
      </w:r>
      <w:r w:rsidRPr="0037428B">
        <w:rPr>
          <w:rFonts w:ascii="TH SarabunPSK" w:hAnsi="TH SarabunPSK" w:cs="TH SarabunPSK"/>
          <w:sz w:val="32"/>
          <w:szCs w:val="32"/>
        </w:rPr>
        <w:t>#{Value06}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>
        <w:rPr>
          <w:rFonts w:ascii="TH SarabunPSK" w:hAnsi="TH SarabunPSK" w:cs="TH SarabunPSK"/>
          <w:sz w:val="32"/>
          <w:szCs w:val="32"/>
        </w:rPr>
        <w:t>#{Num01}</w:t>
      </w:r>
      <w:r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>
        <w:rPr>
          <w:rFonts w:ascii="TH SarabunPSK" w:hAnsi="TH SarabunPSK" w:cs="TH SarabunPSK"/>
          <w:sz w:val="32"/>
          <w:szCs w:val="32"/>
        </w:rPr>
        <w:t>#{Numtext01}</w:t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โดยบริษัทฯ ต้องส่งมอบบริการ/งานจ้างให้ศูนย์ฯ ภายในวันที่ </w:t>
      </w:r>
      <w:r w:rsidRPr="0037428B">
        <w:rPr>
          <w:rFonts w:ascii="TH SarabunPSK" w:hAnsi="TH SarabunPSK" w:cs="TH SarabunPSK"/>
          <w:sz w:val="32"/>
          <w:szCs w:val="32"/>
        </w:rPr>
        <w:t xml:space="preserve">#{Date04}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 w:rsidRPr="0037428B">
        <w:rPr>
          <w:rFonts w:ascii="TH SarabunPSK" w:hAnsi="TH SarabunPSK" w:cs="TH SarabunPSK"/>
          <w:sz w:val="32"/>
          <w:szCs w:val="32"/>
        </w:rPr>
        <w:t>#{Value0</w:t>
      </w:r>
      <w:r>
        <w:rPr>
          <w:rFonts w:ascii="TH SarabunPSK" w:hAnsi="TH SarabunPSK" w:cs="TH SarabunPSK"/>
          <w:sz w:val="32"/>
          <w:szCs w:val="32"/>
        </w:rPr>
        <w:t>7</w:t>
      </w:r>
      <w:r w:rsidRPr="0037428B">
        <w:rPr>
          <w:rFonts w:ascii="TH SarabunPSK" w:hAnsi="TH SarabunPSK" w:cs="TH SarabunPSK"/>
          <w:sz w:val="32"/>
          <w:szCs w:val="32"/>
        </w:rPr>
        <w:t>}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นับถัดจากวันที่ผู้ให้บริการลงนามในใบสั่งซื้อ/จ้าง) และบริษัทฯ ได้ส่งมอบบริการ/งานจ้างให้ศูนย์ฯ เมื่อวันที่ </w:t>
      </w:r>
      <w:r w:rsidRPr="0037428B">
        <w:rPr>
          <w:rFonts w:ascii="TH SarabunPSK" w:hAnsi="TH SarabunPSK" w:cs="TH SarabunPSK"/>
          <w:sz w:val="32"/>
          <w:szCs w:val="32"/>
        </w:rPr>
        <w:t xml:space="preserve">#{Date05} </w:t>
      </w:r>
      <w:r w:rsidRPr="0037428B">
        <w:rPr>
          <w:rFonts w:ascii="TH SarabunPSK" w:hAnsi="TH SarabunPSK" w:cs="TH SarabunPSK"/>
          <w:sz w:val="32"/>
          <w:szCs w:val="32"/>
          <w:cs/>
        </w:rPr>
        <w:t>(เอกสารที่อ้างถึง 2</w:t>
      </w:r>
      <w:r w:rsidRPr="0037428B">
        <w:rPr>
          <w:rFonts w:ascii="TH SarabunPSK" w:hAnsi="TH SarabunPSK" w:cs="TH SarabunPSK"/>
          <w:sz w:val="32"/>
          <w:szCs w:val="32"/>
        </w:rPr>
        <w:t>)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>
        <w:rPr>
          <w:rFonts w:ascii="TH SarabunPSK" w:hAnsi="TH SarabunPSK" w:cs="TH SarabunPSK"/>
          <w:sz w:val="32"/>
          <w:szCs w:val="32"/>
        </w:rPr>
        <w:t>#{Value</w:t>
      </w:r>
      <w:r w:rsidRPr="0037428B">
        <w:rPr>
          <w:rFonts w:ascii="TH SarabunPSK" w:hAnsi="TH SarabunPSK" w:cs="TH SarabunPSK"/>
          <w:sz w:val="32"/>
          <w:szCs w:val="32"/>
        </w:rPr>
        <w:t>0</w:t>
      </w:r>
      <w:r>
        <w:rPr>
          <w:rFonts w:ascii="TH SarabunPSK" w:hAnsi="TH SarabunPSK" w:cs="TH SarabunPSK"/>
          <w:sz w:val="32"/>
          <w:szCs w:val="32"/>
        </w:rPr>
        <w:t>8</w:t>
      </w:r>
      <w:r w:rsidRPr="0037428B">
        <w:rPr>
          <w:rFonts w:ascii="TH SarabunPSK" w:hAnsi="TH SarabunPSK" w:cs="TH SarabunPSK"/>
          <w:sz w:val="32"/>
          <w:szCs w:val="32"/>
        </w:rPr>
        <w:t>}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วัน นั้น</w:t>
      </w:r>
    </w:p>
    <w:p w:rsidR="00DC44DE" w:rsidRPr="0037428B" w:rsidRDefault="00DC44DE" w:rsidP="00E80CD5">
      <w:pPr>
        <w:pStyle w:val="Heading3"/>
        <w:jc w:val="thaiDistribute"/>
        <w:rPr>
          <w:rFonts w:ascii="TH SarabunPSK" w:hAnsi="TH SarabunPSK" w:cs="TH SarabunPSK"/>
          <w:sz w:val="32"/>
          <w:szCs w:val="32"/>
        </w:rPr>
      </w:pPr>
    </w:p>
    <w:p w:rsidR="00DC44DE" w:rsidRPr="0037428B" w:rsidRDefault="00DC44DE" w:rsidP="001A3F6C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 xml:space="preserve">ในการนี้ ศูนย์ฯ จึงขอแจ้งสงวนสิทธิ์ค่าปรับในกรณีส่งมอบบริการ/งานจ้างล่าช้า ตามรายละเอียดข้างต้น โดยศูนย์ฯ จะคิดค่าปรับเป็นรายวันในอัตราร้อยละ 0.10 ของมูลค่าบริการ/งานจ้าง </w:t>
      </w:r>
      <w:r w:rsidRPr="0037428B">
        <w:rPr>
          <w:rFonts w:ascii="TH SarabunPSK" w:hAnsi="TH SarabunPSK" w:cs="TH SarabunPSK"/>
          <w:sz w:val="32"/>
          <w:szCs w:val="32"/>
        </w:rPr>
        <w:t>(</w:t>
      </w:r>
      <w:r w:rsidRPr="0037428B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37428B">
        <w:rPr>
          <w:rFonts w:ascii="TH SarabunPSK" w:hAnsi="TH SarabunPSK" w:cs="TH SarabunPSK"/>
          <w:sz w:val="32"/>
          <w:szCs w:val="32"/>
        </w:rPr>
        <w:t>)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รวมเป็นเงินทั้งสิ้น </w:t>
      </w:r>
      <w:r>
        <w:rPr>
          <w:rFonts w:ascii="TH SarabunPSK" w:hAnsi="TH SarabunPSK" w:cs="TH SarabunPSK"/>
          <w:sz w:val="32"/>
          <w:szCs w:val="32"/>
        </w:rPr>
        <w:t>#{Num02}</w:t>
      </w:r>
      <w:r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>
        <w:rPr>
          <w:rFonts w:ascii="TH SarabunPSK" w:hAnsi="TH SarabunPSK" w:cs="TH SarabunPSK"/>
          <w:sz w:val="32"/>
          <w:szCs w:val="32"/>
        </w:rPr>
        <w:t>#{Numtext02}</w:t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Pr="0037428B">
        <w:rPr>
          <w:rFonts w:ascii="TH SarabunPSK" w:hAnsi="TH SarabunPSK" w:cs="TH SarabunPSK"/>
          <w:sz w:val="32"/>
          <w:szCs w:val="32"/>
        </w:rPr>
        <w:t xml:space="preserve"> </w:t>
      </w:r>
      <w:r w:rsidRPr="0037428B">
        <w:rPr>
          <w:rFonts w:ascii="TH SarabunPSK" w:hAnsi="TH SarabunPSK" w:cs="TH SarabunPSK"/>
          <w:sz w:val="32"/>
          <w:szCs w:val="32"/>
          <w:cs/>
        </w:rPr>
        <w:t>ทั้งนี้ ศูนย์ฯ จะทำการหักค่าปรับจำนวนดังกล่าวออกจากยอดเงินการชำระค่าบริการ/งานจ้างที่ระบุในเช็คสั่งจ่ายบริษัทฯ ในวันที่มารับเช็ค</w:t>
      </w:r>
      <w:r w:rsidRPr="0037428B">
        <w:rPr>
          <w:rFonts w:ascii="TH SarabunPSK" w:hAnsi="TH SarabunPSK" w:cs="TH SarabunPSK"/>
          <w:sz w:val="32"/>
          <w:szCs w:val="32"/>
        </w:rPr>
        <w:t xml:space="preserve"> </w:t>
      </w:r>
      <w:r w:rsidRPr="0037428B"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หรือโอนเข้าบัญชีธนาคารตามที่บริษัทฯ แจ้งไว้</w:t>
      </w:r>
    </w:p>
    <w:p w:rsidR="00DC44DE" w:rsidRPr="0037428B" w:rsidRDefault="00DC44DE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DC44DE" w:rsidRPr="0037428B" w:rsidRDefault="00DC44DE" w:rsidP="001A3F6C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37428B">
        <w:rPr>
          <w:rFonts w:ascii="TH SarabunPSK" w:hAnsi="TH SarabunPSK" w:cs="TH SarabunPSK"/>
          <w:sz w:val="32"/>
          <w:szCs w:val="32"/>
        </w:rPr>
        <w:tab/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DC44DE" w:rsidRPr="0037428B" w:rsidRDefault="00DC44DE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DC44DE" w:rsidRPr="0037428B" w:rsidRDefault="00DC44DE" w:rsidP="005E680A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DC44DE" w:rsidRPr="0037428B" w:rsidRDefault="00DC44DE" w:rsidP="005E680A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DC44DE" w:rsidRPr="0037428B" w:rsidRDefault="00DC44DE" w:rsidP="005E680A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DC44DE" w:rsidRPr="0037428B" w:rsidRDefault="00DC44DE" w:rsidP="005E680A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</w:rPr>
        <w:t>(</w:t>
      </w:r>
      <w:r w:rsidRPr="0037428B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37428B">
        <w:rPr>
          <w:rFonts w:ascii="TH SarabunPSK" w:hAnsi="TH SarabunPSK" w:cs="TH SarabunPSK"/>
          <w:sz w:val="32"/>
          <w:szCs w:val="32"/>
        </w:rPr>
        <w:t>)</w:t>
      </w:r>
    </w:p>
    <w:p w:rsidR="00DC44DE" w:rsidRPr="0037428B" w:rsidRDefault="00DC44DE" w:rsidP="005E680A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DC44DE" w:rsidRPr="0037428B" w:rsidRDefault="00DC44DE" w:rsidP="005E680A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DC44DE" w:rsidRPr="0037428B" w:rsidRDefault="00DC44DE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37428B">
        <w:rPr>
          <w:rFonts w:ascii="TH SarabunPSK" w:hAnsi="TH SarabunPSK" w:cs="TH SarabunPSK"/>
          <w:sz w:val="32"/>
          <w:szCs w:val="32"/>
        </w:rPr>
        <w:t xml:space="preserve">   </w:t>
      </w:r>
    </w:p>
    <w:p w:rsidR="00DC44DE" w:rsidRPr="0037428B" w:rsidRDefault="00DC44DE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DC44DE" w:rsidRPr="0037428B" w:rsidRDefault="00DC44DE" w:rsidP="005E680A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37428B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37428B">
        <w:rPr>
          <w:rFonts w:ascii="TH SarabunPSK" w:hAnsi="TH SarabunPSK" w:cs="TH SarabunPSK"/>
          <w:sz w:val="32"/>
          <w:szCs w:val="32"/>
        </w:rPr>
        <w:t xml:space="preserve">FAX </w:t>
      </w:r>
      <w:r w:rsidRPr="0037428B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DC44DE" w:rsidRPr="0037428B" w:rsidRDefault="00DC44DE" w:rsidP="005E680A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#{Value09</w:t>
      </w:r>
      <w:r w:rsidRPr="0037428B">
        <w:rPr>
          <w:rFonts w:ascii="TH SarabunPSK" w:hAnsi="TH SarabunPSK" w:cs="TH SarabunPSK"/>
          <w:sz w:val="32"/>
          <w:szCs w:val="32"/>
        </w:rPr>
        <w:t>}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#{Value10</w:t>
      </w:r>
      <w:r w:rsidRPr="0037428B">
        <w:rPr>
          <w:rFonts w:ascii="TH SarabunPSK" w:hAnsi="TH SarabunPSK" w:cs="TH SarabunPSK"/>
          <w:sz w:val="32"/>
          <w:szCs w:val="32"/>
        </w:rPr>
        <w:t>}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37428B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DC44DE" w:rsidRPr="0037428B" w:rsidRDefault="00DC44DE" w:rsidP="005E680A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37428B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37428B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37428B">
        <w:rPr>
          <w:rFonts w:ascii="TH SarabunPSK" w:hAnsi="TH SarabunPSK" w:cs="TH SarabunPSK"/>
          <w:sz w:val="32"/>
          <w:szCs w:val="32"/>
        </w:rPr>
        <w:t xml:space="preserve">      </w:t>
      </w:r>
    </w:p>
    <w:p w:rsidR="00DC44DE" w:rsidRPr="0037428B" w:rsidRDefault="00DC44DE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DC44DE" w:rsidRPr="0037428B" w:rsidSect="005E680A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4DE" w:rsidRDefault="00DC44DE">
      <w:r>
        <w:separator/>
      </w:r>
    </w:p>
  </w:endnote>
  <w:endnote w:type="continuationSeparator" w:id="1">
    <w:p w:rsidR="00DC44DE" w:rsidRDefault="00DC44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4DE" w:rsidRDefault="00DC44DE">
      <w:r>
        <w:separator/>
      </w:r>
    </w:p>
  </w:footnote>
  <w:footnote w:type="continuationSeparator" w:id="1">
    <w:p w:rsidR="00DC44DE" w:rsidRDefault="00DC44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A87"/>
    <w:rsid w:val="00066F87"/>
    <w:rsid w:val="00067298"/>
    <w:rsid w:val="0007113D"/>
    <w:rsid w:val="0007356E"/>
    <w:rsid w:val="000738ED"/>
    <w:rsid w:val="0007501D"/>
    <w:rsid w:val="00080931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D759E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17D97"/>
    <w:rsid w:val="00120CC9"/>
    <w:rsid w:val="00122F1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81D96"/>
    <w:rsid w:val="0018350B"/>
    <w:rsid w:val="00186D74"/>
    <w:rsid w:val="00192961"/>
    <w:rsid w:val="00194929"/>
    <w:rsid w:val="001978B6"/>
    <w:rsid w:val="001A09AA"/>
    <w:rsid w:val="001A0EE3"/>
    <w:rsid w:val="001A30FF"/>
    <w:rsid w:val="001A3F6C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D23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B097B"/>
    <w:rsid w:val="002C55EA"/>
    <w:rsid w:val="002C590B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22F0"/>
    <w:rsid w:val="00353B6E"/>
    <w:rsid w:val="00357DCA"/>
    <w:rsid w:val="003611EE"/>
    <w:rsid w:val="00362622"/>
    <w:rsid w:val="00362A21"/>
    <w:rsid w:val="00365E6A"/>
    <w:rsid w:val="003675EF"/>
    <w:rsid w:val="0037428B"/>
    <w:rsid w:val="00375F2E"/>
    <w:rsid w:val="003775D1"/>
    <w:rsid w:val="0038207E"/>
    <w:rsid w:val="00382EDC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11E8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E680A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138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26E7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227F"/>
    <w:rsid w:val="0073578B"/>
    <w:rsid w:val="0074142E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10AF7"/>
    <w:rsid w:val="009122D3"/>
    <w:rsid w:val="009147E3"/>
    <w:rsid w:val="009176D8"/>
    <w:rsid w:val="00920F2D"/>
    <w:rsid w:val="009229FB"/>
    <w:rsid w:val="0092382F"/>
    <w:rsid w:val="00924665"/>
    <w:rsid w:val="00924B5C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5C76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03F24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D6A"/>
    <w:rsid w:val="00B67161"/>
    <w:rsid w:val="00B70AD3"/>
    <w:rsid w:val="00B747C8"/>
    <w:rsid w:val="00B74BD9"/>
    <w:rsid w:val="00B74E22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3840"/>
    <w:rsid w:val="00BD41A5"/>
    <w:rsid w:val="00BD7D05"/>
    <w:rsid w:val="00BE183A"/>
    <w:rsid w:val="00BE234F"/>
    <w:rsid w:val="00BE3804"/>
    <w:rsid w:val="00BE4812"/>
    <w:rsid w:val="00BF7A03"/>
    <w:rsid w:val="00C000DE"/>
    <w:rsid w:val="00C03BC5"/>
    <w:rsid w:val="00C0766D"/>
    <w:rsid w:val="00C07C4B"/>
    <w:rsid w:val="00C12C57"/>
    <w:rsid w:val="00C14968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1090"/>
    <w:rsid w:val="00C53E1A"/>
    <w:rsid w:val="00C54148"/>
    <w:rsid w:val="00C6033E"/>
    <w:rsid w:val="00C60F4D"/>
    <w:rsid w:val="00C66BCA"/>
    <w:rsid w:val="00C67DBF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046E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52941"/>
    <w:rsid w:val="00D6383C"/>
    <w:rsid w:val="00D651BA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44DE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15715"/>
    <w:rsid w:val="00E261CB"/>
    <w:rsid w:val="00E34D65"/>
    <w:rsid w:val="00E34EE9"/>
    <w:rsid w:val="00E364F5"/>
    <w:rsid w:val="00E40337"/>
    <w:rsid w:val="00E47AA4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61B3"/>
    <w:rsid w:val="00F211B7"/>
    <w:rsid w:val="00F34BCA"/>
    <w:rsid w:val="00F37A5E"/>
    <w:rsid w:val="00F400CF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968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122F19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C1496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22F19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C1496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22F19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C14968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122F19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22F19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22F19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10</TotalTime>
  <Pages>1</Pages>
  <Words>255</Words>
  <Characters>1460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13</cp:revision>
  <cp:lastPrinted>2015-10-26T09:18:00Z</cp:lastPrinted>
  <dcterms:created xsi:type="dcterms:W3CDTF">2016-03-14T04:11:00Z</dcterms:created>
  <dcterms:modified xsi:type="dcterms:W3CDTF">2016-08-25T09:52:00Z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
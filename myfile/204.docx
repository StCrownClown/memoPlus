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222" w:rsidRPr="004E0195" w:rsidRDefault="00414222" w:rsidP="00261E9D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ab/>
      </w:r>
      <w:r w:rsidRPr="00106FA4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414222" w:rsidRPr="004E0195" w:rsidRDefault="00414222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414222" w:rsidRPr="004E0195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414222" w:rsidRPr="004E0195" w:rsidRDefault="00414222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414222" w:rsidRPr="004E0195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414222" w:rsidRPr="004E0195" w:rsidRDefault="00414222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E0195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4E0195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414222" w:rsidRPr="004E0195">
        <w:trPr>
          <w:cantSplit/>
        </w:trPr>
        <w:tc>
          <w:tcPr>
            <w:tcW w:w="8613" w:type="dxa"/>
          </w:tcPr>
          <w:p w:rsidR="00414222" w:rsidRPr="004E0195" w:rsidRDefault="00414222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E0195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4E019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4E019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4E0195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4E0195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4E019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414222" w:rsidRPr="004E0195" w:rsidRDefault="00414222" w:rsidP="00BD0AF0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414222" w:rsidRPr="004E0195">
        <w:trPr>
          <w:cantSplit/>
        </w:trPr>
        <w:tc>
          <w:tcPr>
            <w:tcW w:w="8613" w:type="dxa"/>
          </w:tcPr>
          <w:p w:rsidR="00414222" w:rsidRPr="004E0195" w:rsidRDefault="00414222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414222" w:rsidRPr="004E0195" w:rsidRDefault="00414222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414222" w:rsidRPr="004E0195">
        <w:trPr>
          <w:cantSplit/>
        </w:trPr>
        <w:tc>
          <w:tcPr>
            <w:tcW w:w="3936" w:type="dxa"/>
          </w:tcPr>
          <w:p w:rsidR="00414222" w:rsidRPr="004E0195" w:rsidRDefault="004142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4E0195">
              <w:rPr>
                <w:rFonts w:ascii="TH SarabunPSK" w:hAnsi="TH SarabunPSK" w:cs="TH SarabunPSK"/>
                <w:sz w:val="32"/>
                <w:szCs w:val="32"/>
              </w:rPr>
              <w:t>#{Value01}</w:t>
            </w:r>
          </w:p>
        </w:tc>
        <w:tc>
          <w:tcPr>
            <w:tcW w:w="4677" w:type="dxa"/>
          </w:tcPr>
          <w:p w:rsidR="00414222" w:rsidRPr="004E0195" w:rsidRDefault="004142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4E0195">
              <w:rPr>
                <w:rFonts w:ascii="TH SarabunPSK" w:hAnsi="TH SarabunPSK" w:cs="TH SarabunPSK"/>
                <w:sz w:val="32"/>
                <w:szCs w:val="32"/>
              </w:rPr>
              <w:t xml:space="preserve">  #{Date01}</w:t>
            </w:r>
          </w:p>
        </w:tc>
      </w:tr>
      <w:tr w:rsidR="00414222" w:rsidRPr="004E0195">
        <w:trPr>
          <w:cantSplit/>
        </w:trPr>
        <w:tc>
          <w:tcPr>
            <w:tcW w:w="8613" w:type="dxa"/>
            <w:gridSpan w:val="2"/>
          </w:tcPr>
          <w:p w:rsidR="00414222" w:rsidRPr="004E0195" w:rsidRDefault="00414222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ขอส่งรายงานโครงการวิจัย พัฒนาและวิศวกรรม</w:t>
            </w:r>
            <w:r w:rsidRPr="004E019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>ฉบับสมบูรณ์</w:t>
            </w:r>
          </w:p>
        </w:tc>
      </w:tr>
      <w:tr w:rsidR="00414222" w:rsidRPr="004E0195">
        <w:trPr>
          <w:cantSplit/>
        </w:trPr>
        <w:tc>
          <w:tcPr>
            <w:tcW w:w="8613" w:type="dxa"/>
            <w:gridSpan w:val="2"/>
          </w:tcPr>
          <w:p w:rsidR="00414222" w:rsidRPr="004E0195" w:rsidRDefault="0041422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E019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4E0195">
              <w:rPr>
                <w:rFonts w:ascii="TH SarabunPSK" w:hAnsi="TH SarabunPSK" w:cs="TH SarabunPSK"/>
                <w:sz w:val="32"/>
                <w:szCs w:val="32"/>
              </w:rPr>
              <w:t>#{Value02}</w:t>
            </w:r>
          </w:p>
        </w:tc>
      </w:tr>
    </w:tbl>
    <w:p w:rsidR="00414222" w:rsidRPr="004E0195" w:rsidRDefault="00414222" w:rsidP="004E0195">
      <w:pPr>
        <w:ind w:right="23"/>
        <w:jc w:val="thaiDistribute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4E0195">
      <w:pPr>
        <w:ind w:right="23"/>
        <w:jc w:val="thaiDistribute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ab/>
        <w:t xml:space="preserve">ตามที่ ศช. โดย </w:t>
      </w:r>
      <w:r w:rsidRPr="004E0195">
        <w:rPr>
          <w:rFonts w:ascii="TH SarabunPSK" w:hAnsi="TH SarabunPSK" w:cs="TH SarabunPSK"/>
          <w:sz w:val="32"/>
          <w:szCs w:val="32"/>
        </w:rPr>
        <w:t xml:space="preserve">#{Selecttitle01}#{Value07} 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 w:rsidRPr="004E0195">
        <w:rPr>
          <w:rFonts w:ascii="TH SarabunPSK" w:hAnsi="TH SarabunPSK" w:cs="TH SarabunPSK"/>
          <w:sz w:val="32"/>
          <w:szCs w:val="32"/>
        </w:rPr>
        <w:t>#{Value03}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E0195">
        <w:rPr>
          <w:rFonts w:ascii="TH SarabunPSK" w:hAnsi="TH SarabunPSK" w:cs="TH SarabunPSK"/>
          <w:sz w:val="32"/>
          <w:szCs w:val="32"/>
        </w:rPr>
        <w:t>#{Selectunit01}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ได้รับทุนสนับสนุนการวิจัยจาก </w:t>
      </w:r>
      <w:r w:rsidRPr="004E0195">
        <w:rPr>
          <w:rFonts w:ascii="TH SarabunPSK" w:hAnsi="TH SarabunPSK" w:cs="TH SarabunPSK"/>
          <w:sz w:val="32"/>
          <w:szCs w:val="32"/>
        </w:rPr>
        <w:t xml:space="preserve">#{Value04} 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เพื่อดำเนินโครงการวิจัยเรื่อง </w:t>
      </w:r>
      <w:r w:rsidRPr="004E0195">
        <w:rPr>
          <w:rFonts w:ascii="TH SarabunPSK" w:hAnsi="TH SarabunPSK" w:cs="TH SarabunPSK"/>
          <w:sz w:val="32"/>
          <w:szCs w:val="32"/>
        </w:rPr>
        <w:t xml:space="preserve">“#{Value05}” 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4E0195">
        <w:rPr>
          <w:rFonts w:ascii="TH SarabunPSK" w:hAnsi="TH SarabunPSK" w:cs="TH SarabunPSK"/>
          <w:sz w:val="32"/>
          <w:szCs w:val="32"/>
        </w:rPr>
        <w:t>#{Value06}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ระยะเวลา </w:t>
      </w:r>
      <w:r w:rsidRPr="004E0195">
        <w:rPr>
          <w:rFonts w:ascii="TH SarabunPSK" w:hAnsi="TH SarabunPSK" w:cs="TH SarabunPSK"/>
          <w:sz w:val="32"/>
          <w:szCs w:val="32"/>
        </w:rPr>
        <w:t>#{Value07}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ปี (</w:t>
      </w:r>
      <w:r w:rsidRPr="004E0195">
        <w:rPr>
          <w:rFonts w:ascii="TH SarabunPSK" w:hAnsi="TH SarabunPSK" w:cs="TH SarabunPSK"/>
          <w:sz w:val="32"/>
          <w:szCs w:val="32"/>
        </w:rPr>
        <w:t>#{Date02} –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E0195">
        <w:rPr>
          <w:rFonts w:ascii="TH SarabunPSK" w:hAnsi="TH SarabunPSK" w:cs="TH SarabunPSK"/>
          <w:sz w:val="32"/>
          <w:szCs w:val="32"/>
        </w:rPr>
        <w:t>#{Date03}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</w:rPr>
        <w:t xml:space="preserve">งบประมาณ </w:t>
      </w:r>
      <w:r>
        <w:rPr>
          <w:rFonts w:ascii="TH SarabunPSK" w:hAnsi="TH SarabunPSK" w:cs="TH SarabunPSK"/>
          <w:sz w:val="32"/>
          <w:szCs w:val="32"/>
        </w:rPr>
        <w:t>#{Num01}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#{Numtext01}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นั้น</w:t>
      </w:r>
      <w:r w:rsidRPr="004E0195">
        <w:rPr>
          <w:rFonts w:ascii="TH SarabunPSK" w:hAnsi="TH SarabunPSK" w:cs="TH SarabunPSK"/>
          <w:sz w:val="32"/>
          <w:szCs w:val="32"/>
        </w:rPr>
        <w:t xml:space="preserve"> </w:t>
      </w:r>
    </w:p>
    <w:p w:rsidR="00414222" w:rsidRPr="004E0195" w:rsidRDefault="00414222" w:rsidP="004E0195">
      <w:pPr>
        <w:pStyle w:val="a"/>
        <w:ind w:right="23"/>
        <w:jc w:val="thaiDistribute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4E0195">
      <w:pPr>
        <w:pStyle w:val="a"/>
        <w:ind w:right="23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 xml:space="preserve">ในการนี้ ศช. ขอส่งรายงานโครงการวิจัย พัฒนาและวิศวกรรม ฉบับสมบูรณ์ จำนวน </w:t>
      </w:r>
      <w:r w:rsidRPr="004E0195">
        <w:rPr>
          <w:rFonts w:ascii="TH SarabunPSK" w:hAnsi="TH SarabunPSK" w:cs="TH SarabunPSK"/>
          <w:sz w:val="32"/>
          <w:szCs w:val="32"/>
        </w:rPr>
        <w:t>#{Value08}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 ฉบับ พร้อมแผ่นซีดี มาเพื่อโปรดพิจารณา</w:t>
      </w:r>
    </w:p>
    <w:p w:rsidR="00414222" w:rsidRPr="004E0195" w:rsidRDefault="00414222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</w:rPr>
        <w:t>#{Selectuser01}</w:t>
      </w:r>
    </w:p>
    <w:p w:rsidR="00414222" w:rsidRPr="004E0195" w:rsidRDefault="00414222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</w:rPr>
        <w:t>#{Selectplace01}</w:t>
      </w:r>
    </w:p>
    <w:p w:rsidR="00414222" w:rsidRPr="004E0195" w:rsidRDefault="00414222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</w:rPr>
        <w:t>#{Value09}</w:t>
      </w:r>
    </w:p>
    <w:p w:rsidR="00414222" w:rsidRPr="004E0195" w:rsidRDefault="00414222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4E0195">
        <w:rPr>
          <w:rFonts w:ascii="TH SarabunPSK" w:hAnsi="TH SarabunPSK" w:cs="TH SarabunPSK"/>
          <w:sz w:val="32"/>
          <w:szCs w:val="32"/>
        </w:rPr>
        <w:t xml:space="preserve">0 2564 6700 </w:t>
      </w:r>
      <w:r w:rsidRPr="004E0195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4E0195">
        <w:rPr>
          <w:rFonts w:ascii="TH SarabunPSK" w:hAnsi="TH SarabunPSK" w:cs="TH SarabunPSK"/>
          <w:sz w:val="32"/>
          <w:szCs w:val="32"/>
        </w:rPr>
        <w:t xml:space="preserve">#{Value10} </w:t>
      </w:r>
      <w:r w:rsidRPr="004E0195">
        <w:rPr>
          <w:rFonts w:ascii="TH SarabunPSK" w:hAnsi="TH SarabunPSK" w:cs="TH SarabunPSK"/>
          <w:sz w:val="32"/>
          <w:szCs w:val="32"/>
          <w:cs/>
        </w:rPr>
        <w:t>(</w:t>
      </w:r>
      <w:r w:rsidRPr="004E0195">
        <w:rPr>
          <w:rFonts w:ascii="TH SarabunPSK" w:hAnsi="TH SarabunPSK" w:cs="TH SarabunPSK"/>
          <w:sz w:val="32"/>
          <w:szCs w:val="32"/>
        </w:rPr>
        <w:t>#{Value11}</w:t>
      </w:r>
      <w:r w:rsidRPr="004E0195">
        <w:rPr>
          <w:rFonts w:ascii="TH SarabunPSK" w:hAnsi="TH SarabunPSK" w:cs="TH SarabunPSK"/>
          <w:sz w:val="32"/>
          <w:szCs w:val="32"/>
          <w:cs/>
        </w:rPr>
        <w:t>)</w:t>
      </w:r>
    </w:p>
    <w:p w:rsidR="00414222" w:rsidRPr="004E0195" w:rsidRDefault="00414222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4E0195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4E0195">
        <w:rPr>
          <w:rFonts w:ascii="TH SarabunPSK" w:hAnsi="TH SarabunPSK" w:cs="TH SarabunPSK"/>
          <w:sz w:val="32"/>
          <w:szCs w:val="32"/>
        </w:rPr>
        <w:t>0 2564 #{Value12}</w:t>
      </w:r>
    </w:p>
    <w:p w:rsidR="00414222" w:rsidRPr="004E0195" w:rsidRDefault="00414222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414222" w:rsidRPr="004E0195" w:rsidRDefault="00414222" w:rsidP="001F1F93">
      <w:pPr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414222" w:rsidRPr="004E0195" w:rsidSect="001B11B4">
      <w:pgSz w:w="11913" w:h="16834" w:code="9"/>
      <w:pgMar w:top="1440" w:right="1588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222" w:rsidRDefault="00414222">
      <w:r>
        <w:separator/>
      </w:r>
    </w:p>
  </w:endnote>
  <w:endnote w:type="continuationSeparator" w:id="1">
    <w:p w:rsidR="00414222" w:rsidRDefault="004142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222" w:rsidRDefault="00414222">
      <w:r>
        <w:separator/>
      </w:r>
    </w:p>
  </w:footnote>
  <w:footnote w:type="continuationSeparator" w:id="1">
    <w:p w:rsidR="00414222" w:rsidRDefault="004142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C26"/>
    <w:rsid w:val="000646CA"/>
    <w:rsid w:val="00087B89"/>
    <w:rsid w:val="0009744E"/>
    <w:rsid w:val="000E232B"/>
    <w:rsid w:val="000E705A"/>
    <w:rsid w:val="00104765"/>
    <w:rsid w:val="00106FA4"/>
    <w:rsid w:val="001113C5"/>
    <w:rsid w:val="001135F1"/>
    <w:rsid w:val="00151D09"/>
    <w:rsid w:val="00164E53"/>
    <w:rsid w:val="00166731"/>
    <w:rsid w:val="001B11B4"/>
    <w:rsid w:val="001B2177"/>
    <w:rsid w:val="001C5F59"/>
    <w:rsid w:val="001F04F7"/>
    <w:rsid w:val="001F1F93"/>
    <w:rsid w:val="00240389"/>
    <w:rsid w:val="00261E9D"/>
    <w:rsid w:val="00267089"/>
    <w:rsid w:val="002A69F8"/>
    <w:rsid w:val="002F53B4"/>
    <w:rsid w:val="00312F17"/>
    <w:rsid w:val="00313CDC"/>
    <w:rsid w:val="00314378"/>
    <w:rsid w:val="00360B30"/>
    <w:rsid w:val="00414222"/>
    <w:rsid w:val="0042050B"/>
    <w:rsid w:val="0044343D"/>
    <w:rsid w:val="00460AEE"/>
    <w:rsid w:val="00473A9E"/>
    <w:rsid w:val="004B5A27"/>
    <w:rsid w:val="004C6CF9"/>
    <w:rsid w:val="004E0195"/>
    <w:rsid w:val="004E5A06"/>
    <w:rsid w:val="00523384"/>
    <w:rsid w:val="00547B23"/>
    <w:rsid w:val="00572014"/>
    <w:rsid w:val="00576FCF"/>
    <w:rsid w:val="005807E7"/>
    <w:rsid w:val="005C5006"/>
    <w:rsid w:val="00606743"/>
    <w:rsid w:val="006369B2"/>
    <w:rsid w:val="00675142"/>
    <w:rsid w:val="006F1EB3"/>
    <w:rsid w:val="00730F91"/>
    <w:rsid w:val="007332B8"/>
    <w:rsid w:val="00735552"/>
    <w:rsid w:val="007427BC"/>
    <w:rsid w:val="007A7886"/>
    <w:rsid w:val="007B342D"/>
    <w:rsid w:val="007D6168"/>
    <w:rsid w:val="00874BFB"/>
    <w:rsid w:val="00883D0F"/>
    <w:rsid w:val="00894AF7"/>
    <w:rsid w:val="00894D13"/>
    <w:rsid w:val="008C0870"/>
    <w:rsid w:val="008C17D4"/>
    <w:rsid w:val="008D0087"/>
    <w:rsid w:val="008F6EAE"/>
    <w:rsid w:val="0095610E"/>
    <w:rsid w:val="00963DE2"/>
    <w:rsid w:val="009A3C53"/>
    <w:rsid w:val="009B674F"/>
    <w:rsid w:val="009D1154"/>
    <w:rsid w:val="009F59DA"/>
    <w:rsid w:val="00A03127"/>
    <w:rsid w:val="00A30C2A"/>
    <w:rsid w:val="00A862E2"/>
    <w:rsid w:val="00B33BAD"/>
    <w:rsid w:val="00BC68C4"/>
    <w:rsid w:val="00BD0AF0"/>
    <w:rsid w:val="00BE18C6"/>
    <w:rsid w:val="00BE725E"/>
    <w:rsid w:val="00C06BAC"/>
    <w:rsid w:val="00C306F5"/>
    <w:rsid w:val="00C32387"/>
    <w:rsid w:val="00C37B02"/>
    <w:rsid w:val="00CF2C26"/>
    <w:rsid w:val="00D37373"/>
    <w:rsid w:val="00D44575"/>
    <w:rsid w:val="00D44E8A"/>
    <w:rsid w:val="00D45D23"/>
    <w:rsid w:val="00D604E3"/>
    <w:rsid w:val="00DD10DA"/>
    <w:rsid w:val="00DE3628"/>
    <w:rsid w:val="00E05B0F"/>
    <w:rsid w:val="00E30988"/>
    <w:rsid w:val="00F9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0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360B30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360B30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232B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360B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232B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CF2C26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232B"/>
    <w:rPr>
      <w:rFonts w:cs="Cordia New"/>
      <w:sz w:val="35"/>
      <w:szCs w:val="35"/>
    </w:rPr>
  </w:style>
  <w:style w:type="paragraph" w:styleId="NormalWeb">
    <w:name w:val="Normal (Web)"/>
    <w:basedOn w:val="Normal"/>
    <w:uiPriority w:val="99"/>
    <w:rsid w:val="001F1F93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791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54060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54060011.dot</Template>
  <TotalTime>12</TotalTime>
  <Pages>1</Pages>
  <Words>126</Words>
  <Characters>724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5</cp:revision>
  <cp:lastPrinted>2016-03-14T09:28:00Z</cp:lastPrinted>
  <dcterms:created xsi:type="dcterms:W3CDTF">2016-06-17T07:49:00Z</dcterms:created>
  <dcterms:modified xsi:type="dcterms:W3CDTF">2016-08-25T02:26:00Z</dcterms:modified>
</cp:coreProperties>
</file>